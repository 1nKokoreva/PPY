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2F800" w14:textId="31D51306" w:rsidR="005F773E" w:rsidRPr="00C203BD" w:rsidRDefault="005F773E" w:rsidP="005F773E">
      <w:pPr>
        <w:pStyle w:val="HeadUnit"/>
      </w:pPr>
      <w:r w:rsidRPr="00C203BD">
        <w:t xml:space="preserve">Unit 1 </w:t>
      </w:r>
      <w:r w:rsidR="00804749">
        <w:t>Travelling for work</w:t>
      </w:r>
    </w:p>
    <w:p w14:paraId="461FE48B" w14:textId="5186198B" w:rsidR="005F773E" w:rsidRPr="00553568" w:rsidRDefault="00EA0967">
      <w:pPr>
        <w:pStyle w:val="HeadASection"/>
        <w:rPr>
          <w:lang w:val="en-GB"/>
        </w:rPr>
      </w:pPr>
      <w:r w:rsidRPr="00553568">
        <w:rPr>
          <w:lang w:val="en-GB"/>
        </w:rPr>
        <w:t xml:space="preserve">1.1 </w:t>
      </w:r>
      <w:r w:rsidR="00804749" w:rsidRPr="00553568">
        <w:rPr>
          <w:lang w:val="en-GB"/>
        </w:rPr>
        <w:t>Business travel</w:t>
      </w:r>
    </w:p>
    <w:p w14:paraId="6864D149" w14:textId="0F648C3F" w:rsidR="008770FF" w:rsidRPr="00C203BD" w:rsidRDefault="008770FF" w:rsidP="00C8064D">
      <w:pPr>
        <w:pStyle w:val="Text"/>
        <w:rPr>
          <w:b/>
        </w:rPr>
      </w:pPr>
      <w:r w:rsidRPr="00C203BD">
        <w:rPr>
          <w:b/>
        </w:rPr>
        <w:t>1</w:t>
      </w:r>
    </w:p>
    <w:p w14:paraId="7EBDDE78" w14:textId="0E0342D1" w:rsidR="008770FF" w:rsidRPr="00C203BD" w:rsidRDefault="008770FF" w:rsidP="008770FF">
      <w:pPr>
        <w:pStyle w:val="Text"/>
      </w:pPr>
      <w:r w:rsidRPr="00C203BD">
        <w:t>Students’ own answers</w:t>
      </w:r>
    </w:p>
    <w:p w14:paraId="2E270386" w14:textId="29BEFCFB" w:rsidR="00D8032E" w:rsidRPr="00C203BD" w:rsidRDefault="00D8032E" w:rsidP="008770FF">
      <w:pPr>
        <w:pStyle w:val="Text"/>
      </w:pPr>
    </w:p>
    <w:p w14:paraId="3FC2EBC4" w14:textId="23C332D5" w:rsidR="00D8032E" w:rsidRDefault="00D8032E" w:rsidP="00D8032E">
      <w:pPr>
        <w:pStyle w:val="Text"/>
        <w:rPr>
          <w:b/>
        </w:rPr>
      </w:pPr>
      <w:r w:rsidRPr="00C203BD">
        <w:rPr>
          <w:b/>
        </w:rPr>
        <w:t>2</w:t>
      </w:r>
    </w:p>
    <w:p w14:paraId="4F069755" w14:textId="77777777" w:rsidR="00BF75CE" w:rsidRPr="00C203BD" w:rsidRDefault="00BF75CE" w:rsidP="00BF75CE">
      <w:pPr>
        <w:pStyle w:val="Text"/>
      </w:pPr>
      <w:r w:rsidRPr="00C203BD">
        <w:t>Students’ own answers</w:t>
      </w:r>
    </w:p>
    <w:p w14:paraId="1481F1FC" w14:textId="77777777" w:rsidR="00D8032E" w:rsidRPr="00077BDD" w:rsidRDefault="00D8032E" w:rsidP="00D8032E">
      <w:pPr>
        <w:pStyle w:val="Text"/>
      </w:pPr>
    </w:p>
    <w:p w14:paraId="582D0EA9" w14:textId="51B5D925" w:rsidR="00D8032E" w:rsidRPr="00C203BD" w:rsidRDefault="00BF75CE" w:rsidP="00D8032E">
      <w:pPr>
        <w:pStyle w:val="Text"/>
        <w:rPr>
          <w:b/>
        </w:rPr>
      </w:pPr>
      <w:r>
        <w:rPr>
          <w:b/>
        </w:rPr>
        <w:t>3</w:t>
      </w:r>
    </w:p>
    <w:p w14:paraId="5398597D" w14:textId="5B8C70F3" w:rsidR="00D8032E" w:rsidRDefault="00BF75CE" w:rsidP="00D8032E">
      <w:pPr>
        <w:pStyle w:val="Text"/>
      </w:pPr>
      <w:r>
        <w:t>a, b, d, e, g</w:t>
      </w:r>
    </w:p>
    <w:p w14:paraId="33C1A6B8" w14:textId="77777777" w:rsidR="00BF75CE" w:rsidRPr="00CB3C8B" w:rsidRDefault="00BF75CE" w:rsidP="00BF75CE">
      <w:pPr>
        <w:pStyle w:val="NormalnyWeb"/>
        <w:spacing w:before="0" w:beforeAutospacing="0" w:after="0" w:afterAutospacing="0"/>
        <w:rPr>
          <w:rFonts w:ascii="Arial" w:hAnsi="Arial" w:cs="Arial"/>
          <w:b/>
          <w:bCs/>
          <w:color w:val="000000"/>
          <w:sz w:val="22"/>
          <w:szCs w:val="22"/>
          <w:lang w:val="en-GB"/>
        </w:rPr>
      </w:pPr>
    </w:p>
    <w:p w14:paraId="282A049F" w14:textId="7175155E" w:rsidR="00BF75CE" w:rsidRPr="00CB3C8B" w:rsidRDefault="00BF75CE" w:rsidP="00BF75CE">
      <w:pPr>
        <w:pStyle w:val="NormalnyWeb"/>
        <w:spacing w:before="0" w:beforeAutospacing="0" w:after="0" w:afterAutospacing="0"/>
        <w:rPr>
          <w:sz w:val="20"/>
          <w:szCs w:val="20"/>
          <w:lang w:val="en-GB"/>
        </w:rPr>
      </w:pPr>
      <w:r w:rsidRPr="00CB3C8B">
        <w:rPr>
          <w:rFonts w:ascii="Arial" w:hAnsi="Arial" w:cs="Arial"/>
          <w:b/>
          <w:bCs/>
          <w:color w:val="000000"/>
          <w:sz w:val="20"/>
          <w:szCs w:val="20"/>
          <w:lang w:val="en-GB"/>
        </w:rPr>
        <w:t>4</w:t>
      </w:r>
    </w:p>
    <w:p w14:paraId="197AFD3D" w14:textId="57CDD929" w:rsidR="00BF75CE" w:rsidRPr="00BF75CE" w:rsidRDefault="00BF75CE" w:rsidP="00BF75CE">
      <w:pPr>
        <w:pStyle w:val="Text"/>
        <w:rPr>
          <w:color w:val="000000"/>
        </w:rPr>
      </w:pPr>
      <w:r w:rsidRPr="00BF75CE">
        <w:rPr>
          <w:color w:val="000000"/>
        </w:rPr>
        <w:t xml:space="preserve">1 </w:t>
      </w:r>
      <w:r>
        <w:rPr>
          <w:color w:val="000000"/>
        </w:rPr>
        <w:t>b</w:t>
      </w:r>
    </w:p>
    <w:p w14:paraId="24E0B0A7" w14:textId="77777777" w:rsidR="00BF75CE" w:rsidRPr="00BF75CE" w:rsidRDefault="00BF75CE" w:rsidP="00BF75CE">
      <w:pPr>
        <w:pStyle w:val="Text"/>
        <w:rPr>
          <w:color w:val="000000"/>
        </w:rPr>
      </w:pPr>
      <w:r w:rsidRPr="00BF75CE">
        <w:rPr>
          <w:color w:val="000000"/>
        </w:rPr>
        <w:t>2 c</w:t>
      </w:r>
    </w:p>
    <w:p w14:paraId="66B1DFE0" w14:textId="77777777" w:rsidR="00BF75CE" w:rsidRPr="00BF75CE" w:rsidRDefault="00BF75CE" w:rsidP="00BF75CE">
      <w:pPr>
        <w:pStyle w:val="Text"/>
        <w:rPr>
          <w:color w:val="000000"/>
        </w:rPr>
      </w:pPr>
      <w:r w:rsidRPr="00BF75CE">
        <w:rPr>
          <w:color w:val="000000"/>
        </w:rPr>
        <w:t>3 a</w:t>
      </w:r>
    </w:p>
    <w:p w14:paraId="4B5C74B0" w14:textId="77777777" w:rsidR="00BF75CE" w:rsidRPr="00BF75CE" w:rsidRDefault="00BF75CE" w:rsidP="00BF75CE">
      <w:pPr>
        <w:pStyle w:val="Text"/>
        <w:rPr>
          <w:color w:val="000000"/>
        </w:rPr>
      </w:pPr>
      <w:r w:rsidRPr="00BF75CE">
        <w:rPr>
          <w:color w:val="000000"/>
        </w:rPr>
        <w:t>4 c</w:t>
      </w:r>
    </w:p>
    <w:p w14:paraId="3BA752B6" w14:textId="3768D266" w:rsidR="00BF75CE" w:rsidRPr="00BF75CE" w:rsidRDefault="00BF75CE" w:rsidP="00BF75CE">
      <w:pPr>
        <w:pStyle w:val="Text"/>
        <w:rPr>
          <w:color w:val="000000"/>
        </w:rPr>
      </w:pPr>
      <w:r w:rsidRPr="00BF75CE">
        <w:rPr>
          <w:color w:val="000000"/>
        </w:rPr>
        <w:t>5 b</w:t>
      </w:r>
    </w:p>
    <w:p w14:paraId="35D5EEDF" w14:textId="0F10D709" w:rsidR="00BF75CE" w:rsidRDefault="00BF75CE" w:rsidP="00BF75CE">
      <w:pPr>
        <w:pStyle w:val="Text"/>
        <w:rPr>
          <w:color w:val="000000"/>
        </w:rPr>
      </w:pPr>
      <w:r w:rsidRPr="00BF75CE">
        <w:rPr>
          <w:color w:val="000000"/>
        </w:rPr>
        <w:t>6 a</w:t>
      </w:r>
    </w:p>
    <w:p w14:paraId="14161F48" w14:textId="2FBACAAC" w:rsidR="00BF75CE" w:rsidRDefault="00BF75CE" w:rsidP="00BF75CE">
      <w:pPr>
        <w:pStyle w:val="Text"/>
      </w:pPr>
    </w:p>
    <w:p w14:paraId="3EBFD977"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5</w:t>
      </w:r>
    </w:p>
    <w:p w14:paraId="61068A49" w14:textId="77777777" w:rsidR="00BF75CE" w:rsidRPr="00BF75CE" w:rsidRDefault="00BF75CE" w:rsidP="00BF75CE">
      <w:pPr>
        <w:pStyle w:val="NormalnyWeb"/>
        <w:spacing w:before="0" w:beforeAutospacing="0" w:after="0" w:afterAutospacing="0"/>
        <w:rPr>
          <w:b/>
          <w:sz w:val="20"/>
          <w:szCs w:val="20"/>
          <w:lang w:val="en-GB"/>
        </w:rPr>
      </w:pPr>
      <w:r w:rsidRPr="00BF75CE">
        <w:rPr>
          <w:rFonts w:ascii="Arial" w:hAnsi="Arial" w:cs="Arial"/>
          <w:b/>
          <w:color w:val="000000"/>
          <w:sz w:val="20"/>
          <w:szCs w:val="20"/>
          <w:lang w:val="en-GB"/>
        </w:rPr>
        <w:t>Possible answer</w:t>
      </w:r>
    </w:p>
    <w:p w14:paraId="52F40D7A"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Probably. They all speak about it with enthusiasm.</w:t>
      </w:r>
    </w:p>
    <w:p w14:paraId="77B5DDEE"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shd w:val="clear" w:color="auto" w:fill="FFFF00"/>
          <w:lang w:val="en-GB"/>
        </w:rPr>
        <w:t xml:space="preserve"> </w:t>
      </w:r>
    </w:p>
    <w:p w14:paraId="170FE0C9"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6</w:t>
      </w:r>
    </w:p>
    <w:p w14:paraId="2E144FC6"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1 reservation</w:t>
      </w:r>
    </w:p>
    <w:p w14:paraId="05429841"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2 flight</w:t>
      </w:r>
    </w:p>
    <w:p w14:paraId="30C50E3D" w14:textId="69232B5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3 vehicle</w:t>
      </w:r>
    </w:p>
    <w:p w14:paraId="021802D6"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4 ridesharing app</w:t>
      </w:r>
    </w:p>
    <w:p w14:paraId="2D65534C"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5 gate</w:t>
      </w:r>
    </w:p>
    <w:p w14:paraId="00C84FF0"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6 stay</w:t>
      </w:r>
    </w:p>
    <w:p w14:paraId="6A8CC89F"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7 lounge</w:t>
      </w:r>
    </w:p>
    <w:p w14:paraId="2E6E3E6E"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8 location</w:t>
      </w:r>
    </w:p>
    <w:p w14:paraId="572F3318" w14:textId="3A822911"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9 public transportation</w:t>
      </w:r>
    </w:p>
    <w:p w14:paraId="48C802C6" w14:textId="77777777" w:rsidR="00BF75CE" w:rsidRPr="00BF75CE" w:rsidRDefault="00BF75CE" w:rsidP="00BF75CE">
      <w:pPr>
        <w:rPr>
          <w:sz w:val="20"/>
          <w:szCs w:val="20"/>
        </w:rPr>
      </w:pPr>
    </w:p>
    <w:p w14:paraId="3C1F44B7"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7A</w:t>
      </w:r>
    </w:p>
    <w:p w14:paraId="4327309D"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1 c</w:t>
      </w:r>
    </w:p>
    <w:p w14:paraId="350181B0"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2 a</w:t>
      </w:r>
    </w:p>
    <w:p w14:paraId="2E7125C3" w14:textId="77777777" w:rsidR="00BF75CE" w:rsidRDefault="00BF75CE" w:rsidP="00BF75CE">
      <w:pPr>
        <w:pStyle w:val="NormalnyWeb"/>
        <w:spacing w:before="0" w:beforeAutospacing="0" w:after="0" w:afterAutospacing="0"/>
        <w:rPr>
          <w:rStyle w:val="apple-tab-span"/>
          <w:rFonts w:ascii="Arial" w:hAnsi="Arial" w:cs="Arial"/>
          <w:color w:val="000000"/>
          <w:sz w:val="20"/>
          <w:szCs w:val="20"/>
          <w:lang w:val="en-GB"/>
        </w:rPr>
      </w:pPr>
      <w:r w:rsidRPr="00BF75CE">
        <w:rPr>
          <w:rFonts w:ascii="Arial" w:hAnsi="Arial" w:cs="Arial"/>
          <w:color w:val="000000"/>
          <w:sz w:val="20"/>
          <w:szCs w:val="20"/>
          <w:lang w:val="en-GB"/>
        </w:rPr>
        <w:t xml:space="preserve">3 e </w:t>
      </w:r>
    </w:p>
    <w:p w14:paraId="485443A3"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4 b</w:t>
      </w:r>
    </w:p>
    <w:p w14:paraId="169BF1B5" w14:textId="4FAD59A1"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5 d</w:t>
      </w:r>
    </w:p>
    <w:p w14:paraId="77945C55" w14:textId="77777777" w:rsidR="00BF75CE" w:rsidRPr="00BF75CE" w:rsidRDefault="00BF75CE" w:rsidP="00BF75CE">
      <w:pPr>
        <w:rPr>
          <w:sz w:val="20"/>
          <w:szCs w:val="20"/>
        </w:rPr>
      </w:pPr>
    </w:p>
    <w:p w14:paraId="11A70FD5"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7B</w:t>
      </w:r>
    </w:p>
    <w:p w14:paraId="51172808"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1 short-haul</w:t>
      </w:r>
    </w:p>
    <w:p w14:paraId="0067A9F4"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2 landing</w:t>
      </w:r>
    </w:p>
    <w:p w14:paraId="23EFB076"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3 departure</w:t>
      </w:r>
    </w:p>
    <w:p w14:paraId="3D5168E6"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4 delayed</w:t>
      </w:r>
    </w:p>
    <w:p w14:paraId="77321319" w14:textId="77777777" w:rsidR="00BF75CE" w:rsidRPr="00BF75CE" w:rsidRDefault="00BF75CE" w:rsidP="00BF75CE">
      <w:pPr>
        <w:pStyle w:val="NormalnyWeb"/>
        <w:spacing w:before="0" w:beforeAutospacing="0" w:after="0" w:afterAutospacing="0"/>
        <w:rPr>
          <w:lang w:val="en-GB"/>
        </w:rPr>
      </w:pPr>
      <w:r w:rsidRPr="00BF75CE">
        <w:rPr>
          <w:rFonts w:ascii="Arial" w:hAnsi="Arial" w:cs="Arial"/>
          <w:color w:val="000000"/>
          <w:sz w:val="20"/>
          <w:szCs w:val="20"/>
          <w:lang w:val="en-GB"/>
        </w:rPr>
        <w:t>5 abroad</w:t>
      </w:r>
    </w:p>
    <w:p w14:paraId="2BFE0732" w14:textId="77777777" w:rsidR="00BF75CE" w:rsidRPr="00BF75CE" w:rsidRDefault="00BF75CE" w:rsidP="00BF75CE">
      <w:pPr>
        <w:pStyle w:val="Text"/>
      </w:pPr>
    </w:p>
    <w:p w14:paraId="142A814F" w14:textId="77777777" w:rsidR="00BF75CE" w:rsidRPr="00BF75CE" w:rsidRDefault="00BF75CE" w:rsidP="00BF75CE">
      <w:pPr>
        <w:pStyle w:val="NormalnyWeb"/>
        <w:spacing w:before="0" w:beforeAutospacing="0" w:after="0" w:afterAutospacing="0"/>
        <w:rPr>
          <w:rFonts w:ascii="Arial" w:hAnsi="Arial" w:cs="Arial"/>
          <w:b/>
          <w:bCs/>
          <w:color w:val="000000"/>
          <w:sz w:val="20"/>
          <w:szCs w:val="20"/>
          <w:lang w:val="en-GB"/>
        </w:rPr>
      </w:pPr>
      <w:r w:rsidRPr="00BF75CE">
        <w:rPr>
          <w:rFonts w:ascii="Arial" w:hAnsi="Arial" w:cs="Arial"/>
          <w:b/>
          <w:bCs/>
          <w:color w:val="000000"/>
          <w:sz w:val="20"/>
          <w:szCs w:val="20"/>
          <w:lang w:val="en-GB"/>
        </w:rPr>
        <w:t>8</w:t>
      </w:r>
    </w:p>
    <w:p w14:paraId="1C0EA52F" w14:textId="024B0C7B"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Students’ own answer</w:t>
      </w:r>
    </w:p>
    <w:p w14:paraId="63545B36" w14:textId="77777777" w:rsidR="00BF75CE" w:rsidRPr="00BF75CE" w:rsidRDefault="00BF75CE" w:rsidP="00BF75CE">
      <w:pPr>
        <w:pStyle w:val="Text"/>
        <w:rPr>
          <w:b/>
          <w:bCs/>
          <w:color w:val="000000"/>
        </w:rPr>
      </w:pPr>
      <w:r w:rsidRPr="00BF75CE">
        <w:br/>
      </w:r>
      <w:r w:rsidRPr="00BF75CE">
        <w:rPr>
          <w:b/>
          <w:bCs/>
          <w:color w:val="000000"/>
        </w:rPr>
        <w:t>9A &amp; B</w:t>
      </w:r>
    </w:p>
    <w:p w14:paraId="78CA3345" w14:textId="0F7A567B" w:rsidR="00D8032E" w:rsidRPr="00BF75CE" w:rsidRDefault="00BF75CE" w:rsidP="00BF75CE">
      <w:pPr>
        <w:pStyle w:val="Text"/>
      </w:pPr>
      <w:r w:rsidRPr="00BF75CE">
        <w:rPr>
          <w:color w:val="000000"/>
        </w:rPr>
        <w:t>Students’ own answers</w:t>
      </w:r>
    </w:p>
    <w:p w14:paraId="2D4F0697" w14:textId="77777777" w:rsidR="00EA0967" w:rsidRPr="00C203BD" w:rsidRDefault="00EA0967" w:rsidP="00D8032E">
      <w:pPr>
        <w:pStyle w:val="Text"/>
      </w:pPr>
    </w:p>
    <w:p w14:paraId="7F36C806" w14:textId="4C10F77E" w:rsidR="00D8032E" w:rsidRPr="00553568" w:rsidRDefault="00EA0967">
      <w:pPr>
        <w:pStyle w:val="HeadASection"/>
        <w:rPr>
          <w:lang w:val="en-GB"/>
        </w:rPr>
      </w:pPr>
      <w:r w:rsidRPr="00553568">
        <w:rPr>
          <w:lang w:val="en-GB"/>
        </w:rPr>
        <w:t xml:space="preserve">1.2 </w:t>
      </w:r>
      <w:r w:rsidR="00804749" w:rsidRPr="00553568">
        <w:rPr>
          <w:lang w:val="en-GB"/>
        </w:rPr>
        <w:t>Events management</w:t>
      </w:r>
    </w:p>
    <w:p w14:paraId="4F70BF5F" w14:textId="3FD1F820" w:rsidR="00D8032E" w:rsidRPr="00C203BD" w:rsidRDefault="00D8032E" w:rsidP="00D8032E">
      <w:pPr>
        <w:pStyle w:val="Text"/>
        <w:rPr>
          <w:b/>
        </w:rPr>
      </w:pPr>
      <w:r w:rsidRPr="00C203BD">
        <w:rPr>
          <w:b/>
        </w:rPr>
        <w:t>1</w:t>
      </w:r>
    </w:p>
    <w:p w14:paraId="06117706" w14:textId="77777777" w:rsidR="00BF75CE" w:rsidRPr="00C203BD" w:rsidRDefault="00BF75CE" w:rsidP="00BF75CE">
      <w:pPr>
        <w:pStyle w:val="Text"/>
      </w:pPr>
      <w:r w:rsidRPr="00C203BD">
        <w:t>Students’ own answers</w:t>
      </w:r>
    </w:p>
    <w:p w14:paraId="1B6B5E74" w14:textId="77777777" w:rsidR="00BF75CE" w:rsidRDefault="00BF75CE" w:rsidP="00BF75CE">
      <w:pPr>
        <w:pStyle w:val="NormalnyWeb"/>
        <w:spacing w:before="0" w:beforeAutospacing="0" w:after="0" w:afterAutospacing="0"/>
        <w:rPr>
          <w:rFonts w:ascii="Arial" w:hAnsi="Arial" w:cs="Arial"/>
          <w:b/>
          <w:bCs/>
          <w:color w:val="000000"/>
          <w:sz w:val="22"/>
          <w:szCs w:val="22"/>
          <w:lang w:val="en-GB"/>
        </w:rPr>
      </w:pPr>
    </w:p>
    <w:p w14:paraId="6BDF20FA" w14:textId="0CE72B0E"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2A</w:t>
      </w:r>
    </w:p>
    <w:p w14:paraId="6A00FBD2"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color w:val="000000"/>
          <w:sz w:val="20"/>
          <w:szCs w:val="20"/>
          <w:lang w:val="en-GB"/>
        </w:rPr>
        <w:t>Suggested answers:</w:t>
      </w:r>
      <w:r w:rsidRPr="00BF75CE">
        <w:rPr>
          <w:rFonts w:ascii="Arial" w:hAnsi="Arial" w:cs="Arial"/>
          <w:color w:val="000000"/>
          <w:sz w:val="20"/>
          <w:szCs w:val="20"/>
          <w:lang w:val="en-GB"/>
        </w:rPr>
        <w:t xml:space="preserve"> organised; able to pay attention to details; good with budgets</w:t>
      </w:r>
    </w:p>
    <w:p w14:paraId="42C9A1CC" w14:textId="77777777" w:rsidR="00BF75CE" w:rsidRPr="00BF75CE" w:rsidRDefault="00BF75CE" w:rsidP="00BF75CE">
      <w:pPr>
        <w:rPr>
          <w:sz w:val="20"/>
          <w:szCs w:val="20"/>
        </w:rPr>
      </w:pPr>
    </w:p>
    <w:p w14:paraId="4C50E846"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2B</w:t>
      </w:r>
    </w:p>
    <w:p w14:paraId="56EBA51D" w14:textId="77777777" w:rsidR="00BF75CE" w:rsidRPr="00BF75CE" w:rsidRDefault="00BF75CE" w:rsidP="00BF75CE">
      <w:pPr>
        <w:pStyle w:val="NormalnyWeb"/>
        <w:spacing w:before="0" w:beforeAutospacing="0" w:after="0" w:afterAutospacing="0"/>
        <w:rPr>
          <w:b/>
          <w:sz w:val="20"/>
          <w:szCs w:val="20"/>
          <w:lang w:val="en-GB"/>
        </w:rPr>
      </w:pPr>
      <w:r w:rsidRPr="00BF75CE">
        <w:rPr>
          <w:rFonts w:ascii="Arial" w:hAnsi="Arial" w:cs="Arial"/>
          <w:b/>
          <w:color w:val="000000"/>
          <w:sz w:val="20"/>
          <w:szCs w:val="20"/>
          <w:lang w:val="en-GB"/>
        </w:rPr>
        <w:t>Possible answers</w:t>
      </w:r>
    </w:p>
    <w:p w14:paraId="292A21A7"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No. I’m not organised. I don't like budgets.</w:t>
      </w:r>
    </w:p>
    <w:p w14:paraId="5059CE85"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Yes. I enjoy paying attention to details.</w:t>
      </w:r>
    </w:p>
    <w:p w14:paraId="2054AFC4" w14:textId="77777777" w:rsidR="00BF75CE" w:rsidRPr="00BF75CE" w:rsidRDefault="00BF75CE" w:rsidP="00BF75CE">
      <w:pPr>
        <w:rPr>
          <w:sz w:val="20"/>
          <w:szCs w:val="20"/>
        </w:rPr>
      </w:pPr>
    </w:p>
    <w:p w14:paraId="6BE7B7CF" w14:textId="77777777" w:rsidR="00BF75CE" w:rsidRPr="00CB3C8B" w:rsidRDefault="00BF75CE" w:rsidP="00BF75CE">
      <w:pPr>
        <w:pStyle w:val="NormalnyWeb"/>
        <w:spacing w:before="0" w:beforeAutospacing="0" w:after="0" w:afterAutospacing="0"/>
        <w:rPr>
          <w:sz w:val="20"/>
          <w:szCs w:val="20"/>
          <w:lang w:val="en-GB"/>
        </w:rPr>
      </w:pPr>
      <w:r w:rsidRPr="00CB3C8B">
        <w:rPr>
          <w:rFonts w:ascii="Arial" w:hAnsi="Arial" w:cs="Arial"/>
          <w:b/>
          <w:bCs/>
          <w:color w:val="000000"/>
          <w:sz w:val="20"/>
          <w:szCs w:val="20"/>
          <w:lang w:val="en-GB"/>
        </w:rPr>
        <w:t>3</w:t>
      </w:r>
    </w:p>
    <w:p w14:paraId="33837696" w14:textId="527C58FA" w:rsidR="00BF75CE" w:rsidRPr="00CB3C8B" w:rsidRDefault="00BF75CE" w:rsidP="00BF75CE">
      <w:pPr>
        <w:pStyle w:val="NormalnyWeb"/>
        <w:spacing w:before="0" w:beforeAutospacing="0" w:after="0" w:afterAutospacing="0"/>
        <w:rPr>
          <w:rFonts w:ascii="Arial" w:hAnsi="Arial" w:cs="Arial"/>
          <w:color w:val="000000"/>
          <w:sz w:val="20"/>
          <w:szCs w:val="20"/>
          <w:lang w:val="en-GB"/>
        </w:rPr>
      </w:pPr>
      <w:r w:rsidRPr="00CB3C8B">
        <w:rPr>
          <w:rFonts w:ascii="Arial" w:hAnsi="Arial" w:cs="Arial"/>
          <w:color w:val="000000"/>
          <w:sz w:val="20"/>
          <w:szCs w:val="20"/>
          <w:lang w:val="en-GB"/>
        </w:rPr>
        <w:t>See Ex 4 key</w:t>
      </w:r>
    </w:p>
    <w:p w14:paraId="076E5780" w14:textId="2F1F7376" w:rsidR="00BF75CE" w:rsidRPr="00CB3C8B" w:rsidRDefault="00BF75CE" w:rsidP="00BF75CE">
      <w:pPr>
        <w:pStyle w:val="NormalnyWeb"/>
        <w:spacing w:before="0" w:beforeAutospacing="0" w:after="0" w:afterAutospacing="0"/>
        <w:rPr>
          <w:sz w:val="20"/>
          <w:szCs w:val="20"/>
          <w:lang w:val="en-GB"/>
        </w:rPr>
      </w:pPr>
    </w:p>
    <w:p w14:paraId="65777167"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4</w:t>
      </w:r>
    </w:p>
    <w:p w14:paraId="32466ED6"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 xml:space="preserve">The types of events she plans: parties, conferences, corporate hospitality events, </w:t>
      </w:r>
      <w:r w:rsidRPr="00BF75CE">
        <w:rPr>
          <w:rFonts w:ascii="Arial" w:hAnsi="Arial" w:cs="Arial"/>
          <w:color w:val="000000"/>
          <w:sz w:val="20"/>
          <w:szCs w:val="20"/>
          <w:u w:val="single"/>
          <w:lang w:val="en-GB"/>
        </w:rPr>
        <w:t>not</w:t>
      </w:r>
      <w:r w:rsidRPr="00BF75CE">
        <w:rPr>
          <w:rFonts w:ascii="Arial" w:hAnsi="Arial" w:cs="Arial"/>
          <w:color w:val="000000"/>
          <w:sz w:val="20"/>
          <w:szCs w:val="20"/>
          <w:lang w:val="en-GB"/>
        </w:rPr>
        <w:t xml:space="preserve"> weddings, events for corporate clients, parties for individual people, grand openings, welcoming new employees</w:t>
      </w:r>
    </w:p>
    <w:p w14:paraId="5316C93B" w14:textId="4C3BA51C"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Important things to consider: type of event, schedule, budget, location, theme – an original idea, entertainment, food, tables and chairs, sound</w:t>
      </w:r>
      <w:r>
        <w:rPr>
          <w:rFonts w:ascii="Arial" w:hAnsi="Arial" w:cs="Arial"/>
          <w:color w:val="000000"/>
          <w:sz w:val="20"/>
          <w:szCs w:val="20"/>
          <w:lang w:val="en-GB"/>
        </w:rPr>
        <w:t> </w:t>
      </w:r>
      <w:r w:rsidRPr="00BF75CE">
        <w:rPr>
          <w:rFonts w:ascii="Arial" w:hAnsi="Arial" w:cs="Arial"/>
          <w:color w:val="000000"/>
          <w:sz w:val="20"/>
          <w:szCs w:val="20"/>
          <w:lang w:val="en-GB"/>
        </w:rPr>
        <w:t>system for speeches and music</w:t>
      </w:r>
    </w:p>
    <w:p w14:paraId="2C32ACD5" w14:textId="4F44F543"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Important skills for an Events Manager: attention to</w:t>
      </w:r>
      <w:r>
        <w:rPr>
          <w:rFonts w:ascii="Arial" w:hAnsi="Arial" w:cs="Arial"/>
          <w:color w:val="000000"/>
          <w:sz w:val="20"/>
          <w:szCs w:val="20"/>
          <w:lang w:val="en-GB"/>
        </w:rPr>
        <w:t> </w:t>
      </w:r>
      <w:r w:rsidRPr="00BF75CE">
        <w:rPr>
          <w:rFonts w:ascii="Arial" w:hAnsi="Arial" w:cs="Arial"/>
          <w:color w:val="000000"/>
          <w:sz w:val="20"/>
          <w:szCs w:val="20"/>
          <w:lang w:val="en-GB"/>
        </w:rPr>
        <w:t>detail, organisation, people skills</w:t>
      </w:r>
    </w:p>
    <w:p w14:paraId="2F1D3D66" w14:textId="77777777" w:rsidR="00BF75CE" w:rsidRPr="00BF75CE" w:rsidRDefault="00BF75CE" w:rsidP="00BF75CE">
      <w:pPr>
        <w:rPr>
          <w:sz w:val="20"/>
          <w:szCs w:val="20"/>
        </w:rPr>
      </w:pPr>
    </w:p>
    <w:p w14:paraId="0FC9399D"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5</w:t>
      </w:r>
    </w:p>
    <w:p w14:paraId="35B4016B"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1 F – She doesn’t help people plan weddings, because they’re usually done by people who only plan weddings. She helps people plan parties, conferences, corporate hospitality events, etc.</w:t>
      </w:r>
    </w:p>
    <w:p w14:paraId="55A7475A"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2 T</w:t>
      </w:r>
    </w:p>
    <w:p w14:paraId="0D692D9A"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3 F – She talks about budget in the first meeting.</w:t>
      </w:r>
    </w:p>
    <w:p w14:paraId="1707219F"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4 F – She once planned an event that had a circus theme.</w:t>
      </w:r>
    </w:p>
    <w:p w14:paraId="07A19ED7"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5 T</w:t>
      </w:r>
    </w:p>
    <w:p w14:paraId="5E575BEB"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6 T</w:t>
      </w:r>
    </w:p>
    <w:p w14:paraId="649D44EA" w14:textId="77777777" w:rsidR="00BF75CE" w:rsidRPr="00BF75CE" w:rsidRDefault="00BF75CE" w:rsidP="00BF75CE">
      <w:pPr>
        <w:pStyle w:val="NormalnyWeb"/>
        <w:spacing w:before="0" w:beforeAutospacing="0" w:after="0" w:afterAutospacing="0"/>
        <w:rPr>
          <w:sz w:val="20"/>
          <w:szCs w:val="20"/>
          <w:lang w:val="en-GB"/>
        </w:rPr>
      </w:pPr>
    </w:p>
    <w:p w14:paraId="24508E73"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b/>
          <w:bCs/>
          <w:color w:val="000000"/>
          <w:sz w:val="20"/>
          <w:szCs w:val="20"/>
          <w:lang w:val="en-GB"/>
        </w:rPr>
        <w:t>6</w:t>
      </w:r>
    </w:p>
    <w:p w14:paraId="291F6BC8" w14:textId="1F052B08"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Students’ own answer</w:t>
      </w:r>
    </w:p>
    <w:p w14:paraId="3576B039" w14:textId="77777777" w:rsidR="00BF75CE" w:rsidRPr="00BF75CE" w:rsidRDefault="00BF75CE" w:rsidP="00BF75CE">
      <w:pPr>
        <w:rPr>
          <w:sz w:val="20"/>
          <w:szCs w:val="20"/>
        </w:rPr>
      </w:pPr>
    </w:p>
    <w:p w14:paraId="25534902"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7A</w:t>
      </w:r>
    </w:p>
    <w:p w14:paraId="0724A474"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Sentences 1, 5, 7 and 8 are comparatives.</w:t>
      </w:r>
    </w:p>
    <w:p w14:paraId="23C597A3"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Sentences 2, 3, 4 and 6 are superlatives.</w:t>
      </w:r>
    </w:p>
    <w:p w14:paraId="6E57031B" w14:textId="77777777" w:rsidR="00BF75CE" w:rsidRPr="00BF75CE" w:rsidRDefault="00BF75CE" w:rsidP="00BF75CE">
      <w:pPr>
        <w:rPr>
          <w:sz w:val="20"/>
          <w:szCs w:val="20"/>
        </w:rPr>
      </w:pPr>
    </w:p>
    <w:p w14:paraId="1B1F1A2C"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7B</w:t>
      </w:r>
    </w:p>
    <w:p w14:paraId="0ACC4F0D"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1 superlative</w:t>
      </w:r>
    </w:p>
    <w:p w14:paraId="34C88182" w14:textId="77777777" w:rsidR="00BF75CE"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2 comparative</w:t>
      </w:r>
    </w:p>
    <w:p w14:paraId="133BCB1A" w14:textId="60CD0869"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3 irregular</w:t>
      </w:r>
    </w:p>
    <w:p w14:paraId="77EB5200" w14:textId="77777777" w:rsidR="00BF75CE" w:rsidRPr="00BF75CE" w:rsidRDefault="00BF75CE" w:rsidP="00BF75CE">
      <w:pPr>
        <w:rPr>
          <w:sz w:val="20"/>
          <w:szCs w:val="20"/>
        </w:rPr>
      </w:pPr>
    </w:p>
    <w:p w14:paraId="19B5B4A0"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8</w:t>
      </w:r>
    </w:p>
    <w:p w14:paraId="3B879EC3"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1 the most</w:t>
      </w:r>
    </w:p>
    <w:p w14:paraId="21CE8955"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2 less difficult</w:t>
      </w:r>
    </w:p>
    <w:p w14:paraId="5A3C5A66"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3 harder</w:t>
      </w:r>
    </w:p>
    <w:p w14:paraId="1ACD5CD9"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lastRenderedPageBreak/>
        <w:t>4 the worst</w:t>
      </w:r>
    </w:p>
    <w:p w14:paraId="0B7A60A7"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5 more</w:t>
      </w:r>
    </w:p>
    <w:p w14:paraId="5E3425BD"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6 easier than</w:t>
      </w:r>
    </w:p>
    <w:p w14:paraId="2FB84EC6"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7 The best</w:t>
      </w:r>
    </w:p>
    <w:p w14:paraId="6ADF23E2" w14:textId="28ADD45A"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8 The least</w:t>
      </w:r>
    </w:p>
    <w:p w14:paraId="0D707311" w14:textId="77777777" w:rsidR="00BF75CE" w:rsidRPr="00BF75CE" w:rsidRDefault="00BF75CE" w:rsidP="00BF75CE">
      <w:pPr>
        <w:rPr>
          <w:sz w:val="20"/>
          <w:szCs w:val="20"/>
        </w:rPr>
      </w:pPr>
    </w:p>
    <w:p w14:paraId="2DFAFE43" w14:textId="77777777"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b/>
          <w:bCs/>
          <w:color w:val="000000"/>
          <w:sz w:val="20"/>
          <w:szCs w:val="20"/>
          <w:lang w:val="en-GB"/>
        </w:rPr>
        <w:t>9</w:t>
      </w:r>
    </w:p>
    <w:p w14:paraId="509FD871" w14:textId="77777777" w:rsidR="00077BDD" w:rsidRDefault="00BF75CE" w:rsidP="00BF75CE">
      <w:pPr>
        <w:pStyle w:val="NormalnyWeb"/>
        <w:spacing w:before="0" w:beforeAutospacing="0" w:after="0" w:afterAutospacing="0"/>
        <w:rPr>
          <w:rFonts w:ascii="Arial" w:hAnsi="Arial" w:cs="Arial"/>
          <w:i/>
          <w:iCs/>
          <w:color w:val="000000"/>
          <w:sz w:val="20"/>
          <w:szCs w:val="20"/>
          <w:lang w:val="en-GB"/>
        </w:rPr>
      </w:pPr>
      <w:r w:rsidRPr="00BF75CE">
        <w:rPr>
          <w:rFonts w:ascii="Arial" w:hAnsi="Arial" w:cs="Arial"/>
          <w:color w:val="000000"/>
          <w:sz w:val="20"/>
          <w:szCs w:val="20"/>
          <w:lang w:val="en-GB"/>
        </w:rPr>
        <w:t>1 the biggest</w:t>
      </w:r>
    </w:p>
    <w:p w14:paraId="598E2396" w14:textId="77777777" w:rsidR="00077BDD" w:rsidRDefault="00BF75CE" w:rsidP="00BF75CE">
      <w:pPr>
        <w:pStyle w:val="NormalnyWeb"/>
        <w:spacing w:before="0" w:beforeAutospacing="0" w:after="0" w:afterAutospacing="0"/>
        <w:rPr>
          <w:rStyle w:val="apple-tab-span"/>
          <w:rFonts w:ascii="Arial" w:hAnsi="Arial" w:cs="Arial"/>
          <w:color w:val="000000"/>
          <w:sz w:val="20"/>
          <w:szCs w:val="20"/>
          <w:lang w:val="en-GB"/>
        </w:rPr>
      </w:pPr>
      <w:r w:rsidRPr="00BF75CE">
        <w:rPr>
          <w:rFonts w:ascii="Arial" w:hAnsi="Arial" w:cs="Arial"/>
          <w:color w:val="000000"/>
          <w:sz w:val="20"/>
          <w:szCs w:val="20"/>
          <w:lang w:val="en-GB"/>
        </w:rPr>
        <w:t>2 worse than</w:t>
      </w:r>
    </w:p>
    <w:p w14:paraId="34DB3263"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3 easier than</w:t>
      </w:r>
    </w:p>
    <w:p w14:paraId="2B8DF267"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4 the least expensive</w:t>
      </w:r>
    </w:p>
    <w:p w14:paraId="7D82209D"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5 the cheapest</w:t>
      </w:r>
    </w:p>
    <w:p w14:paraId="4D5F1DD7"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6 better than</w:t>
      </w:r>
    </w:p>
    <w:p w14:paraId="295FEF38" w14:textId="77777777" w:rsidR="00077BDD" w:rsidRDefault="00BF75CE" w:rsidP="00BF75CE">
      <w:pPr>
        <w:pStyle w:val="NormalnyWeb"/>
        <w:spacing w:before="0" w:beforeAutospacing="0" w:after="0" w:afterAutospacing="0"/>
        <w:rPr>
          <w:rFonts w:ascii="Arial" w:hAnsi="Arial" w:cs="Arial"/>
          <w:color w:val="000000"/>
          <w:sz w:val="20"/>
          <w:szCs w:val="20"/>
          <w:lang w:val="en-GB"/>
        </w:rPr>
      </w:pPr>
      <w:r w:rsidRPr="00BF75CE">
        <w:rPr>
          <w:rFonts w:ascii="Arial" w:hAnsi="Arial" w:cs="Arial"/>
          <w:color w:val="000000"/>
          <w:sz w:val="20"/>
          <w:szCs w:val="20"/>
          <w:lang w:val="en-GB"/>
        </w:rPr>
        <w:t>7 smaller than</w:t>
      </w:r>
    </w:p>
    <w:p w14:paraId="10F914D4" w14:textId="44165FA4" w:rsidR="00BF75CE" w:rsidRPr="00BF75CE" w:rsidRDefault="00BF75CE" w:rsidP="00BF75CE">
      <w:pPr>
        <w:pStyle w:val="NormalnyWeb"/>
        <w:spacing w:before="0" w:beforeAutospacing="0" w:after="0" w:afterAutospacing="0"/>
        <w:rPr>
          <w:sz w:val="20"/>
          <w:szCs w:val="20"/>
          <w:lang w:val="en-GB"/>
        </w:rPr>
      </w:pPr>
      <w:r w:rsidRPr="00BF75CE">
        <w:rPr>
          <w:rFonts w:ascii="Arial" w:hAnsi="Arial" w:cs="Arial"/>
          <w:color w:val="000000"/>
          <w:sz w:val="20"/>
          <w:szCs w:val="20"/>
          <w:lang w:val="en-GB"/>
        </w:rPr>
        <w:t>8 the best</w:t>
      </w:r>
    </w:p>
    <w:p w14:paraId="17F9C8A9" w14:textId="77777777" w:rsidR="00D8032E" w:rsidRPr="00BF75CE" w:rsidRDefault="00D8032E" w:rsidP="00D8032E">
      <w:pPr>
        <w:pStyle w:val="Text"/>
      </w:pPr>
    </w:p>
    <w:p w14:paraId="7760A7DA"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b/>
          <w:bCs/>
          <w:color w:val="000000"/>
          <w:sz w:val="20"/>
          <w:szCs w:val="20"/>
          <w:lang w:val="en-GB"/>
        </w:rPr>
        <w:t>10A</w:t>
      </w:r>
    </w:p>
    <w:p w14:paraId="52145559" w14:textId="77777777" w:rsidR="00077BDD" w:rsidRPr="00077BDD" w:rsidRDefault="00077BDD" w:rsidP="00077BDD">
      <w:pPr>
        <w:pStyle w:val="NormalnyWeb"/>
        <w:spacing w:before="0" w:beforeAutospacing="0" w:after="0" w:afterAutospacing="0"/>
        <w:rPr>
          <w:b/>
          <w:sz w:val="20"/>
          <w:szCs w:val="20"/>
          <w:lang w:val="en-GB"/>
        </w:rPr>
      </w:pPr>
      <w:r w:rsidRPr="00077BDD">
        <w:rPr>
          <w:rFonts w:ascii="Arial" w:hAnsi="Arial" w:cs="Arial"/>
          <w:b/>
          <w:color w:val="000000"/>
          <w:sz w:val="20"/>
          <w:szCs w:val="20"/>
          <w:lang w:val="en-GB"/>
        </w:rPr>
        <w:t>Possible answers</w:t>
      </w:r>
    </w:p>
    <w:p w14:paraId="711B1A9C"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ballroom is the most expensive.</w:t>
      </w:r>
    </w:p>
    <w:p w14:paraId="37D8C65D"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barbecue is the least expensive.</w:t>
      </w:r>
    </w:p>
    <w:p w14:paraId="123EA2A6"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ballroom is the biggest.</w:t>
      </w:r>
    </w:p>
    <w:p w14:paraId="07F26B03"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barbecue is bigger than the restaurant.</w:t>
      </w:r>
    </w:p>
    <w:p w14:paraId="7A00081C"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ballroom has the most staff.</w:t>
      </w:r>
    </w:p>
    <w:p w14:paraId="6E4418F3"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barbecue has the least staff.</w:t>
      </w:r>
    </w:p>
    <w:p w14:paraId="457E0901" w14:textId="2D0036C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country band is more exciting than the jazz</w:t>
      </w:r>
      <w:r>
        <w:rPr>
          <w:rFonts w:ascii="Arial" w:hAnsi="Arial" w:cs="Arial"/>
          <w:color w:val="000000"/>
          <w:sz w:val="20"/>
          <w:szCs w:val="20"/>
          <w:lang w:val="en-GB"/>
        </w:rPr>
        <w:t> </w:t>
      </w:r>
      <w:r w:rsidRPr="00077BDD">
        <w:rPr>
          <w:rFonts w:ascii="Arial" w:hAnsi="Arial" w:cs="Arial"/>
          <w:color w:val="000000"/>
          <w:sz w:val="20"/>
          <w:szCs w:val="20"/>
          <w:lang w:val="en-GB"/>
        </w:rPr>
        <w:t>band.</w:t>
      </w:r>
    </w:p>
    <w:p w14:paraId="0F2C4668" w14:textId="77777777" w:rsidR="00077BDD" w:rsidRPr="00077BDD" w:rsidRDefault="00077BDD" w:rsidP="00077BDD">
      <w:pPr>
        <w:rPr>
          <w:sz w:val="20"/>
          <w:szCs w:val="20"/>
        </w:rPr>
      </w:pPr>
    </w:p>
    <w:p w14:paraId="77815D1A" w14:textId="77777777" w:rsidR="00077BDD" w:rsidRDefault="00077BDD" w:rsidP="00077BDD">
      <w:pPr>
        <w:pStyle w:val="NormalnyWeb"/>
        <w:spacing w:before="0" w:beforeAutospacing="0" w:after="0" w:afterAutospacing="0"/>
        <w:rPr>
          <w:rFonts w:ascii="Arial" w:hAnsi="Arial" w:cs="Arial"/>
          <w:b/>
          <w:bCs/>
          <w:color w:val="000000"/>
          <w:sz w:val="20"/>
          <w:szCs w:val="20"/>
          <w:lang w:val="en-GB"/>
        </w:rPr>
      </w:pPr>
      <w:r w:rsidRPr="00077BDD">
        <w:rPr>
          <w:rFonts w:ascii="Arial" w:hAnsi="Arial" w:cs="Arial"/>
          <w:b/>
          <w:bCs/>
          <w:color w:val="000000"/>
          <w:sz w:val="20"/>
          <w:szCs w:val="20"/>
          <w:lang w:val="en-GB"/>
        </w:rPr>
        <w:t>10B</w:t>
      </w:r>
    </w:p>
    <w:p w14:paraId="3095AB7F" w14:textId="393D15FD"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Students’ own answer</w:t>
      </w:r>
    </w:p>
    <w:p w14:paraId="78E0E4F3"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 xml:space="preserve"> </w:t>
      </w:r>
    </w:p>
    <w:p w14:paraId="66BC38DC"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b/>
          <w:bCs/>
          <w:color w:val="000000"/>
          <w:sz w:val="20"/>
          <w:szCs w:val="20"/>
          <w:lang w:val="en-GB"/>
        </w:rPr>
        <w:t>11</w:t>
      </w:r>
    </w:p>
    <w:p w14:paraId="5DDE300E" w14:textId="77777777" w:rsidR="00077BDD" w:rsidRPr="00077BDD" w:rsidRDefault="00077BDD" w:rsidP="00077BDD">
      <w:pPr>
        <w:pStyle w:val="NormalnyWeb"/>
        <w:spacing w:before="0" w:beforeAutospacing="0" w:after="0" w:afterAutospacing="0"/>
        <w:rPr>
          <w:b/>
          <w:sz w:val="20"/>
          <w:szCs w:val="20"/>
          <w:lang w:val="en-GB"/>
        </w:rPr>
      </w:pPr>
      <w:r w:rsidRPr="00077BDD">
        <w:rPr>
          <w:rFonts w:ascii="Arial" w:hAnsi="Arial" w:cs="Arial"/>
          <w:b/>
          <w:color w:val="000000"/>
          <w:sz w:val="20"/>
          <w:szCs w:val="20"/>
          <w:lang w:val="en-GB"/>
        </w:rPr>
        <w:t>Suggested answer</w:t>
      </w:r>
    </w:p>
    <w:p w14:paraId="2FE664A6"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i/>
          <w:iCs/>
          <w:color w:val="000000"/>
          <w:sz w:val="20"/>
          <w:szCs w:val="20"/>
          <w:lang w:val="en-GB"/>
        </w:rPr>
        <w:t>Metropole Hotel, City Park, Community Centre</w:t>
      </w:r>
    </w:p>
    <w:p w14:paraId="34B00CCC"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Community Centre is smaller than the park.</w:t>
      </w:r>
    </w:p>
    <w:p w14:paraId="60E7B570"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Metropole Hotel is bigger than the Community Centre.</w:t>
      </w:r>
    </w:p>
    <w:p w14:paraId="342886E5"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park is worse than the others in bad weather.</w:t>
      </w:r>
    </w:p>
    <w:p w14:paraId="11CBC6AD"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Metropole is the most expensive hotel in town.</w:t>
      </w:r>
    </w:p>
    <w:p w14:paraId="51919943"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City Park is the least formal venue.</w:t>
      </w:r>
    </w:p>
    <w:p w14:paraId="59B184F1" w14:textId="77777777" w:rsidR="00077BDD" w:rsidRPr="00077BDD" w:rsidRDefault="00077BDD" w:rsidP="00077BDD">
      <w:pPr>
        <w:pStyle w:val="NormalnyWeb"/>
        <w:spacing w:before="0" w:beforeAutospacing="0" w:after="0" w:afterAutospacing="0"/>
        <w:rPr>
          <w:sz w:val="20"/>
          <w:szCs w:val="20"/>
          <w:lang w:val="en-GB"/>
        </w:rPr>
      </w:pPr>
      <w:r w:rsidRPr="00077BDD">
        <w:rPr>
          <w:rFonts w:ascii="Arial" w:hAnsi="Arial" w:cs="Arial"/>
          <w:color w:val="000000"/>
          <w:sz w:val="20"/>
          <w:szCs w:val="20"/>
          <w:lang w:val="en-GB"/>
        </w:rPr>
        <w:t>The Community Centre is the most boring option.</w:t>
      </w:r>
    </w:p>
    <w:p w14:paraId="48D34D97" w14:textId="6D5462D5" w:rsidR="00EA0967" w:rsidRPr="00C203BD" w:rsidRDefault="00EA0967" w:rsidP="00D8032E">
      <w:pPr>
        <w:pStyle w:val="Text"/>
      </w:pPr>
    </w:p>
    <w:p w14:paraId="6678BC4E" w14:textId="3FE6F25F" w:rsidR="00EA0967" w:rsidRPr="00553568" w:rsidRDefault="00EA0967">
      <w:pPr>
        <w:pStyle w:val="HeadASection"/>
        <w:rPr>
          <w:lang w:val="en-GB"/>
        </w:rPr>
      </w:pPr>
      <w:r w:rsidRPr="00553568">
        <w:rPr>
          <w:lang w:val="en-GB"/>
        </w:rPr>
        <w:t xml:space="preserve">1.3 Communication skills: </w:t>
      </w:r>
      <w:r w:rsidR="00804749" w:rsidRPr="00553568">
        <w:rPr>
          <w:lang w:val="en-GB"/>
        </w:rPr>
        <w:t>Small talk</w:t>
      </w:r>
    </w:p>
    <w:p w14:paraId="6F3500F2" w14:textId="5BCFB4CE" w:rsidR="00EA0967" w:rsidRPr="00C203BD" w:rsidRDefault="00EA0967" w:rsidP="00EA0967">
      <w:pPr>
        <w:pStyle w:val="Text"/>
        <w:rPr>
          <w:b/>
        </w:rPr>
      </w:pPr>
      <w:r w:rsidRPr="00C203BD">
        <w:rPr>
          <w:b/>
        </w:rPr>
        <w:t>1</w:t>
      </w:r>
    </w:p>
    <w:p w14:paraId="70327C19" w14:textId="4A582810" w:rsidR="00F9080C" w:rsidRDefault="00F9080C" w:rsidP="00F9080C">
      <w:pPr>
        <w:pStyle w:val="NormalnyWeb"/>
        <w:spacing w:before="0" w:beforeAutospacing="0" w:after="0" w:afterAutospacing="0"/>
        <w:rPr>
          <w:rFonts w:ascii="Arial" w:hAnsi="Arial" w:cs="Arial"/>
          <w:color w:val="000000"/>
          <w:sz w:val="20"/>
          <w:szCs w:val="20"/>
          <w:lang w:val="en-GB"/>
        </w:rPr>
      </w:pPr>
      <w:r w:rsidRPr="00077BDD">
        <w:rPr>
          <w:rFonts w:ascii="Arial" w:hAnsi="Arial" w:cs="Arial"/>
          <w:color w:val="000000"/>
          <w:sz w:val="20"/>
          <w:szCs w:val="20"/>
          <w:lang w:val="en-GB"/>
        </w:rPr>
        <w:t>Students’ own answer</w:t>
      </w:r>
    </w:p>
    <w:p w14:paraId="3305D6DD" w14:textId="0210A917" w:rsidR="00F9080C" w:rsidRDefault="00F9080C" w:rsidP="00F9080C">
      <w:pPr>
        <w:pStyle w:val="NormalnyWeb"/>
        <w:spacing w:before="0" w:beforeAutospacing="0" w:after="0" w:afterAutospacing="0"/>
        <w:rPr>
          <w:sz w:val="20"/>
          <w:szCs w:val="20"/>
          <w:lang w:val="en-GB"/>
        </w:rPr>
      </w:pPr>
    </w:p>
    <w:p w14:paraId="29DBECD2"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b/>
          <w:bCs/>
          <w:color w:val="000000"/>
          <w:sz w:val="20"/>
          <w:szCs w:val="20"/>
          <w:lang w:val="en-GB"/>
        </w:rPr>
        <w:t>1B</w:t>
      </w:r>
    </w:p>
    <w:p w14:paraId="7518F519" w14:textId="77777777" w:rsidR="00F9080C" w:rsidRPr="00F9080C" w:rsidRDefault="00F9080C" w:rsidP="00F9080C">
      <w:pPr>
        <w:pStyle w:val="NormalnyWeb"/>
        <w:spacing w:before="0" w:beforeAutospacing="0" w:after="0" w:afterAutospacing="0"/>
        <w:rPr>
          <w:b/>
          <w:sz w:val="20"/>
          <w:szCs w:val="20"/>
          <w:lang w:val="en-GB"/>
        </w:rPr>
      </w:pPr>
      <w:r w:rsidRPr="00F9080C">
        <w:rPr>
          <w:rFonts w:ascii="Arial" w:hAnsi="Arial" w:cs="Arial"/>
          <w:b/>
          <w:color w:val="000000"/>
          <w:sz w:val="20"/>
          <w:szCs w:val="20"/>
          <w:lang w:val="en-GB"/>
        </w:rPr>
        <w:t>Possible answers</w:t>
      </w:r>
    </w:p>
    <w:p w14:paraId="597FC4DB" w14:textId="63320E32"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1 in a lift, on a bus/train/plane, in the staff canteen, in a queue, in front of the coffee machine, before a</w:t>
      </w:r>
      <w:r>
        <w:rPr>
          <w:rFonts w:ascii="Arial" w:hAnsi="Arial" w:cs="Arial"/>
          <w:color w:val="000000"/>
          <w:sz w:val="20"/>
          <w:szCs w:val="20"/>
          <w:lang w:val="en-GB"/>
        </w:rPr>
        <w:t> </w:t>
      </w:r>
      <w:r w:rsidRPr="00F9080C">
        <w:rPr>
          <w:rFonts w:ascii="Arial" w:hAnsi="Arial" w:cs="Arial"/>
          <w:color w:val="000000"/>
          <w:sz w:val="20"/>
          <w:szCs w:val="20"/>
          <w:lang w:val="en-GB"/>
        </w:rPr>
        <w:t>meeting, during a conference</w:t>
      </w:r>
    </w:p>
    <w:p w14:paraId="15AFDA4E"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2 to be polite as they are waiting for a meeting, etc.</w:t>
      </w:r>
    </w:p>
    <w:p w14:paraId="1656A686"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to learn about the other person</w:t>
      </w:r>
    </w:p>
    <w:p w14:paraId="153F2166"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to develop new contacts, i.e. for business</w:t>
      </w:r>
    </w:p>
    <w:p w14:paraId="04D285E2" w14:textId="04921274" w:rsidR="00F9080C" w:rsidRPr="00F9080C" w:rsidRDefault="0084063C" w:rsidP="00F9080C">
      <w:pPr>
        <w:pStyle w:val="NormalnyWeb"/>
        <w:spacing w:before="0" w:beforeAutospacing="0" w:after="0" w:afterAutospacing="0"/>
        <w:rPr>
          <w:sz w:val="20"/>
          <w:szCs w:val="20"/>
          <w:lang w:val="en-GB"/>
        </w:rPr>
      </w:pPr>
      <w:r>
        <w:rPr>
          <w:sz w:val="20"/>
          <w:szCs w:val="20"/>
          <w:lang w:val="en-GB"/>
        </w:rPr>
        <w:br w:type="column"/>
      </w:r>
      <w:r w:rsidR="00F9080C" w:rsidRPr="00F9080C">
        <w:rPr>
          <w:rFonts w:ascii="Arial" w:hAnsi="Arial" w:cs="Arial"/>
          <w:b/>
          <w:bCs/>
          <w:color w:val="000000"/>
          <w:sz w:val="20"/>
          <w:szCs w:val="20"/>
          <w:lang w:val="en-GB"/>
        </w:rPr>
        <w:t>1C</w:t>
      </w:r>
    </w:p>
    <w:p w14:paraId="1B66E8CD" w14:textId="77777777" w:rsidR="00F9080C" w:rsidRPr="00F9080C" w:rsidRDefault="00F9080C" w:rsidP="00F9080C">
      <w:pPr>
        <w:pStyle w:val="NormalnyWeb"/>
        <w:spacing w:before="0" w:beforeAutospacing="0" w:after="0" w:afterAutospacing="0"/>
        <w:rPr>
          <w:b/>
          <w:sz w:val="20"/>
          <w:szCs w:val="20"/>
          <w:lang w:val="en-GB"/>
        </w:rPr>
      </w:pPr>
      <w:r w:rsidRPr="00F9080C">
        <w:rPr>
          <w:rFonts w:ascii="Arial" w:hAnsi="Arial" w:cs="Arial"/>
          <w:b/>
          <w:color w:val="000000"/>
          <w:sz w:val="20"/>
          <w:szCs w:val="20"/>
          <w:lang w:val="en-GB"/>
        </w:rPr>
        <w:t>Possible answers</w:t>
      </w:r>
    </w:p>
    <w:p w14:paraId="55FDAEB4"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Home town, music, the place you are in, sports, travel and the weather are considered safe topics in most countries/cultures. The weather is good starter as it is something that affects everyone and is an immediate context.</w:t>
      </w:r>
    </w:p>
    <w:p w14:paraId="00240C02"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Asking about someone’s family often means you are making assumptions about the other person, e.g. ‘Do you have children?’ It may be interpreted as discourteous in some cultures.</w:t>
      </w:r>
    </w:p>
    <w:p w14:paraId="01ED4953" w14:textId="273DCFC3"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Personal finances and health are generally considered as subjects too personal to discuss with</w:t>
      </w:r>
      <w:r>
        <w:rPr>
          <w:rFonts w:ascii="Arial" w:hAnsi="Arial" w:cs="Arial"/>
          <w:color w:val="000000"/>
          <w:sz w:val="20"/>
          <w:szCs w:val="20"/>
          <w:lang w:val="en-GB"/>
        </w:rPr>
        <w:t> </w:t>
      </w:r>
      <w:r w:rsidRPr="00F9080C">
        <w:rPr>
          <w:rFonts w:ascii="Arial" w:hAnsi="Arial" w:cs="Arial"/>
          <w:color w:val="000000"/>
          <w:sz w:val="20"/>
          <w:szCs w:val="20"/>
          <w:lang w:val="en-GB"/>
        </w:rPr>
        <w:t>someone you have just met.</w:t>
      </w:r>
    </w:p>
    <w:p w14:paraId="0722A928" w14:textId="77777777" w:rsidR="00F9080C" w:rsidRPr="00F9080C" w:rsidRDefault="00F9080C" w:rsidP="00F9080C">
      <w:pPr>
        <w:rPr>
          <w:sz w:val="20"/>
          <w:szCs w:val="20"/>
        </w:rPr>
      </w:pPr>
    </w:p>
    <w:p w14:paraId="57C027A1"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b/>
          <w:bCs/>
          <w:color w:val="000000"/>
          <w:sz w:val="20"/>
          <w:szCs w:val="20"/>
          <w:lang w:val="en-GB"/>
        </w:rPr>
        <w:t>2</w:t>
      </w:r>
    </w:p>
    <w:p w14:paraId="01BD29B7" w14:textId="50E6FF95"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 xml:space="preserve">1 </w:t>
      </w:r>
      <w:r>
        <w:rPr>
          <w:rFonts w:ascii="Arial" w:hAnsi="Arial" w:cs="Arial"/>
          <w:color w:val="000000"/>
          <w:sz w:val="20"/>
          <w:szCs w:val="20"/>
          <w:lang w:val="en-GB"/>
        </w:rPr>
        <w:t>t</w:t>
      </w:r>
      <w:r w:rsidRPr="00F9080C">
        <w:rPr>
          <w:rFonts w:ascii="Arial" w:hAnsi="Arial" w:cs="Arial"/>
          <w:color w:val="000000"/>
          <w:sz w:val="20"/>
          <w:szCs w:val="20"/>
          <w:lang w:val="en-GB"/>
        </w:rPr>
        <w:t>rainee at TGC, an HR consultancy</w:t>
      </w:r>
    </w:p>
    <w:p w14:paraId="50F60195"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2 It gives advice to companies about recruitment, company strategy, etc.</w:t>
      </w:r>
    </w:p>
    <w:p w14:paraId="08A7A280" w14:textId="48E7DCF5"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3 They are new recruits and their managers/</w:t>
      </w:r>
      <w:r>
        <w:rPr>
          <w:rFonts w:ascii="Arial" w:hAnsi="Arial" w:cs="Arial"/>
          <w:color w:val="000000"/>
          <w:sz w:val="20"/>
          <w:szCs w:val="20"/>
          <w:lang w:val="en-GB"/>
        </w:rPr>
        <w:t xml:space="preserve"> </w:t>
      </w:r>
      <w:r w:rsidRPr="00F9080C">
        <w:rPr>
          <w:rFonts w:ascii="Arial" w:hAnsi="Arial" w:cs="Arial"/>
          <w:color w:val="000000"/>
          <w:sz w:val="20"/>
          <w:szCs w:val="20"/>
          <w:lang w:val="en-GB"/>
        </w:rPr>
        <w:t>bosses. It’s a welcome dinner for the new recruits.</w:t>
      </w:r>
    </w:p>
    <w:p w14:paraId="1FD21B8F" w14:textId="6628E619" w:rsidR="00F9080C" w:rsidRDefault="00F9080C" w:rsidP="00F9080C">
      <w:pPr>
        <w:pStyle w:val="NormalnyWeb"/>
        <w:spacing w:before="0" w:beforeAutospacing="0" w:after="0" w:afterAutospacing="0"/>
        <w:rPr>
          <w:rFonts w:ascii="Arial" w:hAnsi="Arial" w:cs="Arial"/>
          <w:color w:val="000000"/>
          <w:sz w:val="20"/>
          <w:szCs w:val="20"/>
          <w:lang w:val="en-GB"/>
        </w:rPr>
      </w:pPr>
      <w:r w:rsidRPr="00F9080C">
        <w:rPr>
          <w:rFonts w:ascii="Arial" w:hAnsi="Arial" w:cs="Arial"/>
          <w:color w:val="000000"/>
          <w:sz w:val="20"/>
          <w:szCs w:val="20"/>
          <w:lang w:val="en-GB"/>
        </w:rPr>
        <w:t>4 She is stuck in traffic.</w:t>
      </w:r>
    </w:p>
    <w:p w14:paraId="4A1030E3" w14:textId="77777777" w:rsidR="00F9080C" w:rsidRPr="00F9080C" w:rsidRDefault="00F9080C" w:rsidP="00F9080C">
      <w:pPr>
        <w:pStyle w:val="NormalnyWeb"/>
        <w:spacing w:before="0" w:beforeAutospacing="0" w:after="0" w:afterAutospacing="0"/>
        <w:rPr>
          <w:sz w:val="20"/>
          <w:szCs w:val="20"/>
          <w:lang w:val="en-GB"/>
        </w:rPr>
      </w:pPr>
    </w:p>
    <w:p w14:paraId="5A780E8B"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b/>
          <w:bCs/>
          <w:color w:val="000000"/>
          <w:sz w:val="20"/>
          <w:szCs w:val="20"/>
          <w:lang w:val="en-GB"/>
        </w:rPr>
        <w:t>3A</w:t>
      </w:r>
    </w:p>
    <w:p w14:paraId="4AD2E348"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1 home town, the place they are in (the restaurant)</w:t>
      </w:r>
    </w:p>
    <w:p w14:paraId="17661381" w14:textId="6A306335"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2 Turkey, Dublin</w:t>
      </w:r>
    </w:p>
    <w:p w14:paraId="70C11BB1" w14:textId="77777777" w:rsidR="00F9080C" w:rsidRDefault="00F9080C" w:rsidP="00F9080C">
      <w:pPr>
        <w:pStyle w:val="NormalnyWeb"/>
        <w:spacing w:before="0" w:beforeAutospacing="0" w:after="0" w:afterAutospacing="0"/>
        <w:rPr>
          <w:rStyle w:val="apple-tab-span"/>
          <w:rFonts w:ascii="Arial" w:hAnsi="Arial" w:cs="Arial"/>
          <w:color w:val="000000"/>
          <w:sz w:val="20"/>
          <w:szCs w:val="20"/>
          <w:lang w:val="en-GB"/>
        </w:rPr>
      </w:pPr>
      <w:r w:rsidRPr="00F9080C">
        <w:rPr>
          <w:rFonts w:ascii="Arial" w:hAnsi="Arial" w:cs="Arial"/>
          <w:color w:val="000000"/>
          <w:sz w:val="20"/>
          <w:szCs w:val="20"/>
          <w:lang w:val="en-GB"/>
        </w:rPr>
        <w:t>3</w:t>
      </w:r>
    </w:p>
    <w:p w14:paraId="4207073E" w14:textId="3B505654" w:rsidR="00F9080C" w:rsidRPr="00F9080C" w:rsidRDefault="00F9080C" w:rsidP="00F9080C">
      <w:pPr>
        <w:pStyle w:val="NormalnyWeb"/>
        <w:spacing w:before="0" w:beforeAutospacing="0" w:after="0" w:afterAutospacing="0"/>
        <w:rPr>
          <w:sz w:val="20"/>
          <w:szCs w:val="20"/>
          <w:lang w:val="en-GB"/>
        </w:rPr>
      </w:pPr>
      <w:proofErr w:type="spellStart"/>
      <w:r w:rsidRPr="00F9080C">
        <w:rPr>
          <w:rFonts w:ascii="Arial" w:hAnsi="Arial" w:cs="Arial"/>
          <w:color w:val="000000"/>
          <w:sz w:val="20"/>
          <w:szCs w:val="20"/>
          <w:lang w:val="en-GB"/>
        </w:rPr>
        <w:t>a</w:t>
      </w:r>
      <w:proofErr w:type="spellEnd"/>
      <w:r w:rsidRPr="00F9080C">
        <w:rPr>
          <w:rFonts w:ascii="Arial" w:hAnsi="Arial" w:cs="Arial"/>
          <w:color w:val="000000"/>
          <w:sz w:val="20"/>
          <w:szCs w:val="20"/>
          <w:lang w:val="en-GB"/>
        </w:rPr>
        <w:t xml:space="preserve"> It sometimes takes him hours to get home because there is a lot of traffic.</w:t>
      </w:r>
    </w:p>
    <w:p w14:paraId="22ADA506" w14:textId="4608250A" w:rsidR="00F9080C" w:rsidRPr="00F9080C" w:rsidRDefault="00F9080C" w:rsidP="00F9080C">
      <w:pPr>
        <w:pStyle w:val="NormalnyWeb"/>
        <w:spacing w:before="0" w:beforeAutospacing="0" w:after="0" w:afterAutospacing="0"/>
        <w:rPr>
          <w:sz w:val="20"/>
          <w:szCs w:val="20"/>
          <w:lang w:val="en-GB"/>
        </w:rPr>
      </w:pPr>
      <w:r>
        <w:rPr>
          <w:rFonts w:ascii="Arial" w:hAnsi="Arial" w:cs="Arial"/>
          <w:color w:val="000000"/>
          <w:sz w:val="20"/>
          <w:szCs w:val="20"/>
          <w:lang w:val="en-GB"/>
        </w:rPr>
        <w:t>b</w:t>
      </w:r>
      <w:r w:rsidRPr="00F9080C">
        <w:rPr>
          <w:rFonts w:ascii="Arial" w:hAnsi="Arial" w:cs="Arial"/>
          <w:color w:val="000000"/>
          <w:sz w:val="20"/>
          <w:szCs w:val="20"/>
          <w:lang w:val="en-GB"/>
        </w:rPr>
        <w:t xml:space="preserve"> Los Angeles – the traffic was bad and he missed the time to give his presentation. Bangkok – the airline lost his luggage.</w:t>
      </w:r>
    </w:p>
    <w:p w14:paraId="7AA0A64D" w14:textId="77777777" w:rsidR="00F9080C" w:rsidRPr="00F9080C" w:rsidRDefault="00F9080C" w:rsidP="00F9080C">
      <w:pPr>
        <w:rPr>
          <w:sz w:val="20"/>
          <w:szCs w:val="20"/>
        </w:rPr>
      </w:pPr>
    </w:p>
    <w:p w14:paraId="0018D0FC"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b/>
          <w:bCs/>
          <w:color w:val="000000"/>
          <w:sz w:val="20"/>
          <w:szCs w:val="20"/>
          <w:lang w:val="en-GB"/>
        </w:rPr>
        <w:t>3B</w:t>
      </w:r>
    </w:p>
    <w:p w14:paraId="53161482"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b</w:t>
      </w:r>
    </w:p>
    <w:p w14:paraId="111DAB94" w14:textId="77777777" w:rsidR="00F9080C" w:rsidRPr="00F9080C" w:rsidRDefault="00F9080C" w:rsidP="00F9080C">
      <w:pPr>
        <w:rPr>
          <w:sz w:val="20"/>
          <w:szCs w:val="20"/>
        </w:rPr>
      </w:pPr>
    </w:p>
    <w:p w14:paraId="3A4C008B"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b/>
          <w:bCs/>
          <w:color w:val="000000"/>
          <w:sz w:val="20"/>
          <w:szCs w:val="20"/>
          <w:lang w:val="en-GB"/>
        </w:rPr>
        <w:t>4A</w:t>
      </w:r>
    </w:p>
    <w:p w14:paraId="10BD9BAE"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1 She’s an American from Boston. She went to university in Boston. She met Orla at her interview. She thinks Orla is a nice person.</w:t>
      </w:r>
    </w:p>
    <w:p w14:paraId="550A2B1D"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2 He’s never been to Boston, but would like to go. His name is Brazilian, but he’s from Italy. His father is Brazilian. He doesn’t know much about working at TGC.</w:t>
      </w:r>
    </w:p>
    <w:p w14:paraId="0224EDA0"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 xml:space="preserve">3 </w:t>
      </w:r>
      <w:proofErr w:type="spellStart"/>
      <w:r w:rsidRPr="00F9080C">
        <w:rPr>
          <w:rFonts w:ascii="Arial" w:hAnsi="Arial" w:cs="Arial"/>
          <w:color w:val="000000"/>
          <w:sz w:val="20"/>
          <w:szCs w:val="20"/>
          <w:lang w:val="en-GB"/>
        </w:rPr>
        <w:t>Azra</w:t>
      </w:r>
      <w:proofErr w:type="spellEnd"/>
      <w:r w:rsidRPr="00F9080C">
        <w:rPr>
          <w:rFonts w:ascii="Arial" w:hAnsi="Arial" w:cs="Arial"/>
          <w:color w:val="000000"/>
          <w:sz w:val="20"/>
          <w:szCs w:val="20"/>
          <w:lang w:val="en-GB"/>
        </w:rPr>
        <w:t xml:space="preserve"> is originally from Turkey. She was born in Istanbul, but moved to London when she was five. She returns regularly to Istanbul to see family. She loves London and Istanbul, and it is difficult to say which she prefers.</w:t>
      </w:r>
    </w:p>
    <w:p w14:paraId="5DBCD0CA"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4 Alex knows Turkey a bit. He went to Turkey on holiday three years ago.</w:t>
      </w:r>
    </w:p>
    <w:p w14:paraId="2FA2C208"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 xml:space="preserve"> </w:t>
      </w:r>
    </w:p>
    <w:p w14:paraId="11FA85ED"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b/>
          <w:bCs/>
          <w:color w:val="000000"/>
          <w:sz w:val="20"/>
          <w:szCs w:val="20"/>
          <w:lang w:val="en-GB"/>
        </w:rPr>
        <w:t>4B</w:t>
      </w:r>
    </w:p>
    <w:p w14:paraId="543391CC" w14:textId="0FFA487E" w:rsidR="00F9080C" w:rsidRPr="00F9080C" w:rsidRDefault="00F9080C" w:rsidP="00F9080C">
      <w:pPr>
        <w:pStyle w:val="NormalnyWeb"/>
        <w:spacing w:before="0" w:beforeAutospacing="0" w:after="0" w:afterAutospacing="0"/>
        <w:rPr>
          <w:rFonts w:ascii="Arial" w:hAnsi="Arial" w:cs="Arial"/>
          <w:color w:val="000000"/>
          <w:sz w:val="20"/>
          <w:szCs w:val="20"/>
          <w:lang w:val="en-GB"/>
        </w:rPr>
      </w:pPr>
      <w:r w:rsidRPr="00F9080C">
        <w:rPr>
          <w:rFonts w:ascii="Arial" w:hAnsi="Arial" w:cs="Arial"/>
          <w:color w:val="000000"/>
          <w:sz w:val="20"/>
          <w:szCs w:val="20"/>
          <w:lang w:val="en-GB"/>
        </w:rPr>
        <w:t>All four speakers do all the things in the table, so students should tick all the boxes.</w:t>
      </w:r>
    </w:p>
    <w:p w14:paraId="55881829" w14:textId="29C8C84A" w:rsidR="00EA0967" w:rsidRDefault="00EA0967" w:rsidP="00EA0967">
      <w:pPr>
        <w:pStyle w:val="Text"/>
      </w:pPr>
    </w:p>
    <w:p w14:paraId="35A68461" w14:textId="46F98FC7" w:rsidR="00F9080C" w:rsidRPr="00F9080C" w:rsidRDefault="0084063C" w:rsidP="00F9080C">
      <w:pPr>
        <w:pStyle w:val="NormalnyWeb"/>
        <w:spacing w:before="0" w:beforeAutospacing="0" w:after="0" w:afterAutospacing="0"/>
        <w:rPr>
          <w:sz w:val="20"/>
          <w:szCs w:val="20"/>
          <w:lang w:val="en-GB"/>
        </w:rPr>
      </w:pPr>
      <w:r>
        <w:rPr>
          <w:rFonts w:ascii="Arial" w:hAnsi="Arial" w:cs="Arial"/>
          <w:b/>
          <w:bCs/>
          <w:color w:val="000000"/>
          <w:sz w:val="20"/>
          <w:szCs w:val="20"/>
          <w:lang w:val="en-GB"/>
        </w:rPr>
        <w:br w:type="column"/>
      </w:r>
      <w:r w:rsidR="00F9080C" w:rsidRPr="00F9080C">
        <w:rPr>
          <w:rFonts w:ascii="Arial" w:hAnsi="Arial" w:cs="Arial"/>
          <w:b/>
          <w:bCs/>
          <w:color w:val="000000"/>
          <w:sz w:val="20"/>
          <w:szCs w:val="20"/>
          <w:lang w:val="en-GB"/>
        </w:rPr>
        <w:lastRenderedPageBreak/>
        <w:t>5</w:t>
      </w:r>
    </w:p>
    <w:p w14:paraId="10C0E21D" w14:textId="7DDDF0A9"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 xml:space="preserve">The AAA model is: </w:t>
      </w:r>
      <w:r w:rsidRPr="00F9080C">
        <w:rPr>
          <w:rFonts w:ascii="Arial" w:hAnsi="Arial" w:cs="Arial"/>
          <w:i/>
          <w:iCs/>
          <w:color w:val="000000"/>
          <w:sz w:val="20"/>
          <w:szCs w:val="20"/>
          <w:lang w:val="en-GB"/>
        </w:rPr>
        <w:t>answer</w:t>
      </w:r>
      <w:r w:rsidRPr="00F9080C">
        <w:rPr>
          <w:rFonts w:ascii="Arial" w:hAnsi="Arial" w:cs="Arial"/>
          <w:color w:val="000000"/>
          <w:sz w:val="20"/>
          <w:szCs w:val="20"/>
          <w:lang w:val="en-GB"/>
        </w:rPr>
        <w:t xml:space="preserve"> the speaker’s question, </w:t>
      </w:r>
      <w:r w:rsidRPr="00F9080C">
        <w:rPr>
          <w:rFonts w:ascii="Arial" w:hAnsi="Arial" w:cs="Arial"/>
          <w:i/>
          <w:iCs/>
          <w:color w:val="000000"/>
          <w:sz w:val="20"/>
          <w:szCs w:val="20"/>
          <w:lang w:val="en-GB"/>
        </w:rPr>
        <w:t>add</w:t>
      </w:r>
      <w:r w:rsidRPr="00F9080C">
        <w:rPr>
          <w:rFonts w:ascii="Arial" w:hAnsi="Arial" w:cs="Arial"/>
          <w:color w:val="000000"/>
          <w:sz w:val="20"/>
          <w:szCs w:val="20"/>
          <w:lang w:val="en-GB"/>
        </w:rPr>
        <w:t xml:space="preserve"> new information and then</w:t>
      </w:r>
      <w:r>
        <w:rPr>
          <w:rFonts w:ascii="Arial" w:hAnsi="Arial" w:cs="Arial"/>
          <w:color w:val="000000"/>
          <w:sz w:val="20"/>
          <w:szCs w:val="20"/>
          <w:lang w:val="en-GB"/>
        </w:rPr>
        <w:t xml:space="preserve"> </w:t>
      </w:r>
      <w:r w:rsidRPr="00F9080C">
        <w:rPr>
          <w:rFonts w:ascii="Arial" w:hAnsi="Arial" w:cs="Arial"/>
          <w:i/>
          <w:iCs/>
          <w:color w:val="000000"/>
          <w:sz w:val="20"/>
          <w:szCs w:val="20"/>
          <w:lang w:val="en-GB"/>
        </w:rPr>
        <w:t>ask</w:t>
      </w:r>
      <w:r w:rsidRPr="00F9080C">
        <w:rPr>
          <w:rFonts w:ascii="Arial" w:hAnsi="Arial" w:cs="Arial"/>
          <w:color w:val="000000"/>
          <w:sz w:val="20"/>
          <w:szCs w:val="20"/>
          <w:lang w:val="en-GB"/>
        </w:rPr>
        <w:t xml:space="preserve"> him or her another question.</w:t>
      </w:r>
    </w:p>
    <w:p w14:paraId="52AF1F44" w14:textId="77777777" w:rsidR="00F9080C" w:rsidRPr="00F9080C" w:rsidRDefault="00F9080C" w:rsidP="00F9080C">
      <w:pPr>
        <w:rPr>
          <w:sz w:val="20"/>
          <w:szCs w:val="20"/>
        </w:rPr>
      </w:pPr>
    </w:p>
    <w:p w14:paraId="7FBBB98E" w14:textId="77777777" w:rsidR="00F9080C" w:rsidRDefault="00F9080C" w:rsidP="00F9080C">
      <w:pPr>
        <w:pStyle w:val="NormalnyWeb"/>
        <w:spacing w:before="0" w:beforeAutospacing="0" w:after="0" w:afterAutospacing="0"/>
        <w:rPr>
          <w:rFonts w:ascii="Arial" w:hAnsi="Arial" w:cs="Arial"/>
          <w:b/>
          <w:bCs/>
          <w:color w:val="000000"/>
          <w:sz w:val="20"/>
          <w:szCs w:val="20"/>
          <w:lang w:val="en-GB"/>
        </w:rPr>
      </w:pPr>
      <w:r w:rsidRPr="00F9080C">
        <w:rPr>
          <w:rFonts w:ascii="Arial" w:hAnsi="Arial" w:cs="Arial"/>
          <w:b/>
          <w:bCs/>
          <w:color w:val="000000"/>
          <w:sz w:val="20"/>
          <w:szCs w:val="20"/>
          <w:lang w:val="en-GB"/>
        </w:rPr>
        <w:t>6</w:t>
      </w:r>
    </w:p>
    <w:p w14:paraId="234F5E67" w14:textId="6485E554" w:rsidR="00F9080C" w:rsidRPr="00F9080C" w:rsidRDefault="00F9080C" w:rsidP="00F9080C">
      <w:pPr>
        <w:pStyle w:val="NormalnyWeb"/>
        <w:spacing w:before="0" w:beforeAutospacing="0" w:after="0" w:afterAutospacing="0"/>
        <w:rPr>
          <w:b/>
          <w:sz w:val="20"/>
          <w:szCs w:val="20"/>
          <w:lang w:val="en-GB"/>
        </w:rPr>
      </w:pPr>
      <w:r w:rsidRPr="00F9080C">
        <w:rPr>
          <w:rFonts w:ascii="Arial" w:hAnsi="Arial" w:cs="Arial"/>
          <w:b/>
          <w:color w:val="000000"/>
          <w:sz w:val="20"/>
          <w:szCs w:val="20"/>
          <w:lang w:val="en-GB"/>
        </w:rPr>
        <w:t>Possible answers</w:t>
      </w:r>
    </w:p>
    <w:p w14:paraId="36E56212"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Don’t talk about personal finances, politics or religion, and don’t be too negative.</w:t>
      </w:r>
    </w:p>
    <w:p w14:paraId="18F01F6A" w14:textId="0BBBE53D"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Listen and show interest in the other person and</w:t>
      </w:r>
      <w:r>
        <w:rPr>
          <w:rFonts w:ascii="Arial" w:hAnsi="Arial" w:cs="Arial"/>
          <w:color w:val="000000"/>
          <w:sz w:val="20"/>
          <w:szCs w:val="20"/>
          <w:lang w:val="en-GB"/>
        </w:rPr>
        <w:t> </w:t>
      </w:r>
      <w:r w:rsidRPr="00F9080C">
        <w:rPr>
          <w:rFonts w:ascii="Arial" w:hAnsi="Arial" w:cs="Arial"/>
          <w:color w:val="000000"/>
          <w:sz w:val="20"/>
          <w:szCs w:val="20"/>
          <w:lang w:val="en-GB"/>
        </w:rPr>
        <w:t>their views.</w:t>
      </w:r>
    </w:p>
    <w:p w14:paraId="4EF1D4F0" w14:textId="56338BBE"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Don’t dominate the conversation and if the other</w:t>
      </w:r>
      <w:r>
        <w:rPr>
          <w:rFonts w:ascii="Arial" w:hAnsi="Arial" w:cs="Arial"/>
          <w:color w:val="000000"/>
          <w:sz w:val="20"/>
          <w:szCs w:val="20"/>
          <w:lang w:val="en-GB"/>
        </w:rPr>
        <w:t> </w:t>
      </w:r>
      <w:r w:rsidRPr="00F9080C">
        <w:rPr>
          <w:rFonts w:ascii="Arial" w:hAnsi="Arial" w:cs="Arial"/>
          <w:color w:val="000000"/>
          <w:sz w:val="20"/>
          <w:szCs w:val="20"/>
          <w:lang w:val="en-GB"/>
        </w:rPr>
        <w:t>person looks bored, change the subject.</w:t>
      </w:r>
    </w:p>
    <w:p w14:paraId="2E82D434"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Use the AAA model.</w:t>
      </w:r>
    </w:p>
    <w:p w14:paraId="6C13A0A3"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 xml:space="preserve"> </w:t>
      </w:r>
    </w:p>
    <w:p w14:paraId="48066D93"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b/>
          <w:bCs/>
          <w:color w:val="000000"/>
          <w:sz w:val="20"/>
          <w:szCs w:val="20"/>
          <w:lang w:val="en-GB"/>
        </w:rPr>
        <w:t>7A</w:t>
      </w:r>
    </w:p>
    <w:p w14:paraId="691DB781" w14:textId="3415D0AB" w:rsidR="00F9080C" w:rsidRDefault="00F9080C" w:rsidP="00F9080C">
      <w:pPr>
        <w:pStyle w:val="NormalnyWeb"/>
        <w:spacing w:before="0" w:beforeAutospacing="0" w:after="0" w:afterAutospacing="0"/>
        <w:rPr>
          <w:rFonts w:ascii="Arial" w:hAnsi="Arial" w:cs="Arial"/>
          <w:color w:val="000000"/>
          <w:sz w:val="20"/>
          <w:szCs w:val="20"/>
          <w:lang w:val="en-GB"/>
        </w:rPr>
      </w:pPr>
      <w:r w:rsidRPr="00F9080C">
        <w:rPr>
          <w:rFonts w:ascii="Arial" w:hAnsi="Arial" w:cs="Arial"/>
          <w:color w:val="000000"/>
          <w:sz w:val="20"/>
          <w:szCs w:val="20"/>
          <w:lang w:val="en-GB"/>
        </w:rPr>
        <w:t>1</w:t>
      </w:r>
      <w:r>
        <w:rPr>
          <w:rFonts w:ascii="Arial" w:hAnsi="Arial" w:cs="Arial"/>
          <w:color w:val="000000"/>
          <w:sz w:val="20"/>
          <w:szCs w:val="20"/>
          <w:lang w:val="en-GB"/>
        </w:rPr>
        <w:t xml:space="preserve"> </w:t>
      </w:r>
      <w:r w:rsidRPr="00F9080C">
        <w:rPr>
          <w:rFonts w:ascii="Arial" w:hAnsi="Arial" w:cs="Arial"/>
          <w:color w:val="000000"/>
          <w:sz w:val="20"/>
          <w:szCs w:val="20"/>
          <w:lang w:val="en-GB"/>
        </w:rPr>
        <w:t>g</w:t>
      </w:r>
    </w:p>
    <w:p w14:paraId="58CB6CBA" w14:textId="77777777" w:rsidR="00F9080C" w:rsidRDefault="00F9080C" w:rsidP="00F9080C">
      <w:pPr>
        <w:pStyle w:val="NormalnyWeb"/>
        <w:spacing w:before="0" w:beforeAutospacing="0" w:after="0" w:afterAutospacing="0"/>
        <w:rPr>
          <w:rFonts w:ascii="Arial" w:hAnsi="Arial" w:cs="Arial"/>
          <w:color w:val="000000"/>
          <w:sz w:val="20"/>
          <w:szCs w:val="20"/>
          <w:lang w:val="en-GB"/>
        </w:rPr>
      </w:pPr>
      <w:r w:rsidRPr="00F9080C">
        <w:rPr>
          <w:rFonts w:ascii="Arial" w:hAnsi="Arial" w:cs="Arial"/>
          <w:color w:val="000000"/>
          <w:sz w:val="20"/>
          <w:szCs w:val="20"/>
          <w:lang w:val="en-GB"/>
        </w:rPr>
        <w:t>2</w:t>
      </w:r>
      <w:r>
        <w:rPr>
          <w:rFonts w:ascii="Arial" w:hAnsi="Arial" w:cs="Arial"/>
          <w:color w:val="000000"/>
          <w:sz w:val="20"/>
          <w:szCs w:val="20"/>
          <w:lang w:val="en-GB"/>
        </w:rPr>
        <w:t xml:space="preserve"> </w:t>
      </w:r>
      <w:r w:rsidRPr="00F9080C">
        <w:rPr>
          <w:rFonts w:ascii="Arial" w:hAnsi="Arial" w:cs="Arial"/>
          <w:color w:val="000000"/>
          <w:sz w:val="20"/>
          <w:szCs w:val="20"/>
          <w:lang w:val="en-GB"/>
        </w:rPr>
        <w:t>a</w:t>
      </w:r>
    </w:p>
    <w:p w14:paraId="20651E54" w14:textId="77777777" w:rsidR="00F9080C" w:rsidRDefault="00F9080C" w:rsidP="00F9080C">
      <w:pPr>
        <w:pStyle w:val="NormalnyWeb"/>
        <w:spacing w:before="0" w:beforeAutospacing="0" w:after="0" w:afterAutospacing="0"/>
        <w:rPr>
          <w:rFonts w:ascii="Arial" w:hAnsi="Arial" w:cs="Arial"/>
          <w:color w:val="000000"/>
          <w:sz w:val="20"/>
          <w:szCs w:val="20"/>
          <w:lang w:val="en-GB"/>
        </w:rPr>
      </w:pPr>
      <w:r w:rsidRPr="00F9080C">
        <w:rPr>
          <w:rFonts w:ascii="Arial" w:hAnsi="Arial" w:cs="Arial"/>
          <w:color w:val="000000"/>
          <w:sz w:val="20"/>
          <w:szCs w:val="20"/>
          <w:lang w:val="en-GB"/>
        </w:rPr>
        <w:t>3</w:t>
      </w:r>
      <w:r>
        <w:rPr>
          <w:rFonts w:ascii="Arial" w:hAnsi="Arial" w:cs="Arial"/>
          <w:color w:val="000000"/>
          <w:sz w:val="20"/>
          <w:szCs w:val="20"/>
          <w:lang w:val="en-GB"/>
        </w:rPr>
        <w:t xml:space="preserve"> </w:t>
      </w:r>
      <w:r w:rsidRPr="00F9080C">
        <w:rPr>
          <w:rFonts w:ascii="Arial" w:hAnsi="Arial" w:cs="Arial"/>
          <w:color w:val="000000"/>
          <w:sz w:val="20"/>
          <w:szCs w:val="20"/>
          <w:lang w:val="en-GB"/>
        </w:rPr>
        <w:t>d</w:t>
      </w:r>
    </w:p>
    <w:p w14:paraId="2B7A5D92" w14:textId="77777777" w:rsidR="00F9080C" w:rsidRDefault="00F9080C" w:rsidP="00F9080C">
      <w:pPr>
        <w:pStyle w:val="NormalnyWeb"/>
        <w:spacing w:before="0" w:beforeAutospacing="0" w:after="0" w:afterAutospacing="0"/>
        <w:rPr>
          <w:rFonts w:ascii="Arial" w:hAnsi="Arial" w:cs="Arial"/>
          <w:color w:val="000000"/>
          <w:sz w:val="20"/>
          <w:szCs w:val="20"/>
          <w:lang w:val="en-GB"/>
        </w:rPr>
      </w:pPr>
      <w:r w:rsidRPr="00F9080C">
        <w:rPr>
          <w:rFonts w:ascii="Arial" w:hAnsi="Arial" w:cs="Arial"/>
          <w:color w:val="000000"/>
          <w:sz w:val="20"/>
          <w:szCs w:val="20"/>
          <w:lang w:val="en-GB"/>
        </w:rPr>
        <w:t>4</w:t>
      </w:r>
      <w:r>
        <w:rPr>
          <w:rFonts w:ascii="Arial" w:hAnsi="Arial" w:cs="Arial"/>
          <w:color w:val="000000"/>
          <w:sz w:val="20"/>
          <w:szCs w:val="20"/>
          <w:lang w:val="en-GB"/>
        </w:rPr>
        <w:t xml:space="preserve"> </w:t>
      </w:r>
      <w:r w:rsidRPr="00F9080C">
        <w:rPr>
          <w:rFonts w:ascii="Arial" w:hAnsi="Arial" w:cs="Arial"/>
          <w:color w:val="000000"/>
          <w:sz w:val="20"/>
          <w:szCs w:val="20"/>
          <w:lang w:val="en-GB"/>
        </w:rPr>
        <w:t>b</w:t>
      </w:r>
    </w:p>
    <w:p w14:paraId="3A0E390C" w14:textId="77777777" w:rsidR="00F9080C" w:rsidRDefault="00F9080C" w:rsidP="00F9080C">
      <w:pPr>
        <w:pStyle w:val="NormalnyWeb"/>
        <w:spacing w:before="0" w:beforeAutospacing="0" w:after="0" w:afterAutospacing="0"/>
        <w:rPr>
          <w:rFonts w:ascii="Arial" w:hAnsi="Arial" w:cs="Arial"/>
          <w:color w:val="000000"/>
          <w:sz w:val="20"/>
          <w:szCs w:val="20"/>
          <w:lang w:val="en-GB"/>
        </w:rPr>
      </w:pPr>
      <w:r w:rsidRPr="00F9080C">
        <w:rPr>
          <w:rFonts w:ascii="Arial" w:hAnsi="Arial" w:cs="Arial"/>
          <w:color w:val="000000"/>
          <w:sz w:val="20"/>
          <w:szCs w:val="20"/>
          <w:lang w:val="en-GB"/>
        </w:rPr>
        <w:t>5</w:t>
      </w:r>
      <w:r>
        <w:rPr>
          <w:rFonts w:ascii="Arial" w:hAnsi="Arial" w:cs="Arial"/>
          <w:color w:val="000000"/>
          <w:sz w:val="20"/>
          <w:szCs w:val="20"/>
          <w:lang w:val="en-GB"/>
        </w:rPr>
        <w:t xml:space="preserve"> </w:t>
      </w:r>
      <w:r w:rsidRPr="00F9080C">
        <w:rPr>
          <w:rFonts w:ascii="Arial" w:hAnsi="Arial" w:cs="Arial"/>
          <w:color w:val="000000"/>
          <w:sz w:val="20"/>
          <w:szCs w:val="20"/>
          <w:lang w:val="en-GB"/>
        </w:rPr>
        <w:t>f</w:t>
      </w:r>
    </w:p>
    <w:p w14:paraId="60FD5F3A" w14:textId="77777777" w:rsidR="00F9080C" w:rsidRDefault="00F9080C" w:rsidP="00F9080C">
      <w:pPr>
        <w:pStyle w:val="NormalnyWeb"/>
        <w:spacing w:before="0" w:beforeAutospacing="0" w:after="0" w:afterAutospacing="0"/>
        <w:rPr>
          <w:rFonts w:ascii="Arial" w:hAnsi="Arial" w:cs="Arial"/>
          <w:color w:val="000000"/>
          <w:sz w:val="20"/>
          <w:szCs w:val="20"/>
          <w:lang w:val="en-GB"/>
        </w:rPr>
      </w:pPr>
      <w:r w:rsidRPr="00F9080C">
        <w:rPr>
          <w:rFonts w:ascii="Arial" w:hAnsi="Arial" w:cs="Arial"/>
          <w:color w:val="000000"/>
          <w:sz w:val="20"/>
          <w:szCs w:val="20"/>
          <w:lang w:val="en-GB"/>
        </w:rPr>
        <w:t>6</w:t>
      </w:r>
      <w:r>
        <w:rPr>
          <w:rFonts w:ascii="Arial" w:hAnsi="Arial" w:cs="Arial"/>
          <w:color w:val="000000"/>
          <w:sz w:val="20"/>
          <w:szCs w:val="20"/>
          <w:lang w:val="en-GB"/>
        </w:rPr>
        <w:t xml:space="preserve"> </w:t>
      </w:r>
      <w:r w:rsidRPr="00F9080C">
        <w:rPr>
          <w:rFonts w:ascii="Arial" w:hAnsi="Arial" w:cs="Arial"/>
          <w:color w:val="000000"/>
          <w:sz w:val="20"/>
          <w:szCs w:val="20"/>
          <w:lang w:val="en-GB"/>
        </w:rPr>
        <w:t>h</w:t>
      </w:r>
    </w:p>
    <w:p w14:paraId="6DFAFA67" w14:textId="77777777" w:rsidR="00F9080C" w:rsidRDefault="00F9080C" w:rsidP="00F9080C">
      <w:pPr>
        <w:pStyle w:val="NormalnyWeb"/>
        <w:spacing w:before="0" w:beforeAutospacing="0" w:after="0" w:afterAutospacing="0"/>
        <w:rPr>
          <w:rFonts w:ascii="Arial" w:hAnsi="Arial" w:cs="Arial"/>
          <w:color w:val="000000"/>
          <w:sz w:val="20"/>
          <w:szCs w:val="20"/>
          <w:lang w:val="en-GB"/>
        </w:rPr>
      </w:pPr>
      <w:r w:rsidRPr="00F9080C">
        <w:rPr>
          <w:rFonts w:ascii="Arial" w:hAnsi="Arial" w:cs="Arial"/>
          <w:color w:val="000000"/>
          <w:sz w:val="20"/>
          <w:szCs w:val="20"/>
          <w:lang w:val="en-GB"/>
        </w:rPr>
        <w:t>7</w:t>
      </w:r>
      <w:r>
        <w:rPr>
          <w:rFonts w:ascii="Arial" w:hAnsi="Arial" w:cs="Arial"/>
          <w:color w:val="000000"/>
          <w:sz w:val="20"/>
          <w:szCs w:val="20"/>
          <w:lang w:val="en-GB"/>
        </w:rPr>
        <w:t xml:space="preserve"> </w:t>
      </w:r>
      <w:r w:rsidRPr="00F9080C">
        <w:rPr>
          <w:rFonts w:ascii="Arial" w:hAnsi="Arial" w:cs="Arial"/>
          <w:color w:val="000000"/>
          <w:sz w:val="20"/>
          <w:szCs w:val="20"/>
          <w:lang w:val="en-GB"/>
        </w:rPr>
        <w:t>c</w:t>
      </w:r>
    </w:p>
    <w:p w14:paraId="39A66AA8" w14:textId="3B4F584B"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8</w:t>
      </w:r>
      <w:r>
        <w:rPr>
          <w:rFonts w:ascii="Arial" w:hAnsi="Arial" w:cs="Arial"/>
          <w:color w:val="000000"/>
          <w:sz w:val="20"/>
          <w:szCs w:val="20"/>
          <w:lang w:val="en-GB"/>
        </w:rPr>
        <w:t xml:space="preserve"> </w:t>
      </w:r>
      <w:r w:rsidRPr="00F9080C">
        <w:rPr>
          <w:rFonts w:ascii="Arial" w:hAnsi="Arial" w:cs="Arial"/>
          <w:color w:val="000000"/>
          <w:sz w:val="20"/>
          <w:szCs w:val="20"/>
          <w:lang w:val="en-GB"/>
        </w:rPr>
        <w:t>e</w:t>
      </w:r>
    </w:p>
    <w:p w14:paraId="40568918"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 xml:space="preserve"> </w:t>
      </w:r>
    </w:p>
    <w:p w14:paraId="52D6444B"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b/>
          <w:bCs/>
          <w:color w:val="000000"/>
          <w:sz w:val="20"/>
          <w:szCs w:val="20"/>
          <w:lang w:val="en-GB"/>
        </w:rPr>
        <w:t>7B</w:t>
      </w:r>
    </w:p>
    <w:p w14:paraId="0106E4A4" w14:textId="0E164B40"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1 live</w:t>
      </w:r>
    </w:p>
    <w:p w14:paraId="007E1091" w14:textId="3C42A90D"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2 David  / the company / the food / the project / Angelina’s Pizzeria / fashion / the town / Prague or</w:t>
      </w:r>
      <w:r>
        <w:rPr>
          <w:rFonts w:ascii="Arial" w:hAnsi="Arial" w:cs="Arial"/>
          <w:color w:val="000000"/>
          <w:sz w:val="20"/>
          <w:szCs w:val="20"/>
          <w:lang w:val="en-GB"/>
        </w:rPr>
        <w:t> </w:t>
      </w:r>
      <w:r w:rsidRPr="00F9080C">
        <w:rPr>
          <w:rFonts w:ascii="Arial" w:hAnsi="Arial" w:cs="Arial"/>
          <w:color w:val="000000"/>
          <w:sz w:val="20"/>
          <w:szCs w:val="20"/>
          <w:lang w:val="en-GB"/>
        </w:rPr>
        <w:t>Barcelona</w:t>
      </w:r>
    </w:p>
    <w:p w14:paraId="7F4E4BDC"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3 flight</w:t>
      </w:r>
    </w:p>
    <w:p w14:paraId="79C143AB" w14:textId="415FC5D2"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4 David / Angelina’s Pizzeria / the company / the</w:t>
      </w:r>
      <w:r>
        <w:rPr>
          <w:rFonts w:ascii="Arial" w:hAnsi="Arial" w:cs="Arial"/>
          <w:color w:val="000000"/>
          <w:sz w:val="20"/>
          <w:szCs w:val="20"/>
          <w:lang w:val="en-GB"/>
        </w:rPr>
        <w:t> </w:t>
      </w:r>
      <w:r w:rsidRPr="00F9080C">
        <w:rPr>
          <w:rFonts w:ascii="Arial" w:hAnsi="Arial" w:cs="Arial"/>
          <w:color w:val="000000"/>
          <w:sz w:val="20"/>
          <w:szCs w:val="20"/>
          <w:lang w:val="en-GB"/>
        </w:rPr>
        <w:t>food / the project / the town / fashion / Prague or</w:t>
      </w:r>
      <w:r>
        <w:rPr>
          <w:rFonts w:ascii="Arial" w:hAnsi="Arial" w:cs="Arial"/>
          <w:color w:val="000000"/>
          <w:sz w:val="20"/>
          <w:szCs w:val="20"/>
          <w:lang w:val="en-GB"/>
        </w:rPr>
        <w:t> </w:t>
      </w:r>
      <w:r w:rsidRPr="00F9080C">
        <w:rPr>
          <w:rFonts w:ascii="Arial" w:hAnsi="Arial" w:cs="Arial"/>
          <w:color w:val="000000"/>
          <w:sz w:val="20"/>
          <w:szCs w:val="20"/>
          <w:lang w:val="en-GB"/>
        </w:rPr>
        <w:t>Barcelona</w:t>
      </w:r>
    </w:p>
    <w:p w14:paraId="064DFBAC" w14:textId="401430EA"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5 David / Angelina’s Pizzeria / the company / the</w:t>
      </w:r>
      <w:r>
        <w:rPr>
          <w:rFonts w:ascii="Arial" w:hAnsi="Arial" w:cs="Arial"/>
          <w:color w:val="000000"/>
          <w:sz w:val="20"/>
          <w:szCs w:val="20"/>
          <w:lang w:val="en-GB"/>
        </w:rPr>
        <w:t> </w:t>
      </w:r>
      <w:r w:rsidRPr="00F9080C">
        <w:rPr>
          <w:rFonts w:ascii="Arial" w:hAnsi="Arial" w:cs="Arial"/>
          <w:color w:val="000000"/>
          <w:sz w:val="20"/>
          <w:szCs w:val="20"/>
          <w:lang w:val="en-GB"/>
        </w:rPr>
        <w:t>town / Prague or Barcelona</w:t>
      </w:r>
    </w:p>
    <w:p w14:paraId="78BCB565"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6 Prague or Barcelona</w:t>
      </w:r>
    </w:p>
    <w:p w14:paraId="7A87E191" w14:textId="11C67CFE"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7 David / Angelina’s Pizzeria / the company / the</w:t>
      </w:r>
      <w:r>
        <w:rPr>
          <w:rFonts w:ascii="Arial" w:hAnsi="Arial" w:cs="Arial"/>
          <w:color w:val="000000"/>
          <w:sz w:val="20"/>
          <w:szCs w:val="20"/>
          <w:lang w:val="en-GB"/>
        </w:rPr>
        <w:t> </w:t>
      </w:r>
      <w:r w:rsidRPr="00F9080C">
        <w:rPr>
          <w:rFonts w:ascii="Arial" w:hAnsi="Arial" w:cs="Arial"/>
          <w:color w:val="000000"/>
          <w:sz w:val="20"/>
          <w:szCs w:val="20"/>
          <w:lang w:val="en-GB"/>
        </w:rPr>
        <w:t>town / Prague or Barcelona / the project</w:t>
      </w:r>
    </w:p>
    <w:p w14:paraId="49E57DDF"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8 in Boston</w:t>
      </w:r>
    </w:p>
    <w:p w14:paraId="041ABA25" w14:textId="77777777" w:rsidR="00F9080C" w:rsidRPr="00F9080C" w:rsidRDefault="00F9080C" w:rsidP="00F9080C">
      <w:pPr>
        <w:rPr>
          <w:sz w:val="20"/>
          <w:szCs w:val="20"/>
        </w:rPr>
      </w:pPr>
    </w:p>
    <w:p w14:paraId="5A34DEFF" w14:textId="77777777" w:rsidR="00F9080C" w:rsidRDefault="00F9080C" w:rsidP="00F9080C">
      <w:pPr>
        <w:pStyle w:val="NormalnyWeb"/>
        <w:spacing w:before="0" w:beforeAutospacing="0" w:after="0" w:afterAutospacing="0"/>
        <w:rPr>
          <w:rFonts w:ascii="Arial" w:hAnsi="Arial" w:cs="Arial"/>
          <w:color w:val="000000"/>
          <w:sz w:val="20"/>
          <w:szCs w:val="20"/>
          <w:lang w:val="en-GB"/>
        </w:rPr>
      </w:pPr>
      <w:r w:rsidRPr="00F9080C">
        <w:rPr>
          <w:rFonts w:ascii="Arial" w:hAnsi="Arial" w:cs="Arial"/>
          <w:b/>
          <w:bCs/>
          <w:color w:val="000000"/>
          <w:sz w:val="20"/>
          <w:szCs w:val="20"/>
          <w:lang w:val="en-GB"/>
        </w:rPr>
        <w:t>7C</w:t>
      </w:r>
    </w:p>
    <w:p w14:paraId="1063C0A9" w14:textId="077CCF99"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Students’ own answer</w:t>
      </w:r>
    </w:p>
    <w:p w14:paraId="5DE2D51B" w14:textId="77777777" w:rsidR="00F9080C" w:rsidRPr="00F9080C" w:rsidRDefault="00F9080C" w:rsidP="00F9080C">
      <w:pPr>
        <w:rPr>
          <w:sz w:val="20"/>
          <w:szCs w:val="20"/>
        </w:rPr>
      </w:pPr>
    </w:p>
    <w:p w14:paraId="6216521C"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b/>
          <w:bCs/>
          <w:color w:val="000000"/>
          <w:sz w:val="20"/>
          <w:szCs w:val="20"/>
          <w:lang w:val="en-GB"/>
        </w:rPr>
        <w:t>8A</w:t>
      </w:r>
    </w:p>
    <w:p w14:paraId="0D58EC31"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1 you from</w:t>
      </w:r>
    </w:p>
    <w:p w14:paraId="2769DC7C"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2 That’s right</w:t>
      </w:r>
    </w:p>
    <w:p w14:paraId="233C3BDE"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3 to university</w:t>
      </w:r>
    </w:p>
    <w:p w14:paraId="58D17DAD"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4 you know it</w:t>
      </w:r>
    </w:p>
    <w:p w14:paraId="77CF415E"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5 I’d like to</w:t>
      </w:r>
    </w:p>
    <w:p w14:paraId="650BA616" w14:textId="77777777" w:rsidR="00F9080C" w:rsidRPr="00F9080C" w:rsidRDefault="00F9080C" w:rsidP="00F9080C">
      <w:pPr>
        <w:rPr>
          <w:sz w:val="20"/>
          <w:szCs w:val="20"/>
        </w:rPr>
      </w:pPr>
    </w:p>
    <w:p w14:paraId="0AEF8C69"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b/>
          <w:bCs/>
          <w:color w:val="000000"/>
          <w:sz w:val="20"/>
          <w:szCs w:val="20"/>
          <w:lang w:val="en-GB"/>
        </w:rPr>
        <w:t>8B</w:t>
      </w:r>
    </w:p>
    <w:p w14:paraId="22EA59A2" w14:textId="77777777"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1 Yes. She answers Thiago’s question, adds some more information (</w:t>
      </w:r>
      <w:r w:rsidRPr="00F9080C">
        <w:rPr>
          <w:rFonts w:ascii="Arial" w:hAnsi="Arial" w:cs="Arial"/>
          <w:i/>
          <w:iCs/>
          <w:color w:val="000000"/>
          <w:sz w:val="20"/>
          <w:szCs w:val="20"/>
          <w:lang w:val="en-GB"/>
        </w:rPr>
        <w:t>I’m from Boston</w:t>
      </w:r>
      <w:r w:rsidRPr="00F9080C">
        <w:rPr>
          <w:rFonts w:ascii="Arial" w:hAnsi="Arial" w:cs="Arial"/>
          <w:color w:val="000000"/>
          <w:sz w:val="20"/>
          <w:szCs w:val="20"/>
          <w:lang w:val="en-GB"/>
        </w:rPr>
        <w:t>) and then asks him a question (</w:t>
      </w:r>
      <w:r w:rsidRPr="00F9080C">
        <w:rPr>
          <w:rFonts w:ascii="Arial" w:hAnsi="Arial" w:cs="Arial"/>
          <w:i/>
          <w:iCs/>
          <w:color w:val="000000"/>
          <w:sz w:val="20"/>
          <w:szCs w:val="20"/>
          <w:lang w:val="en-GB"/>
        </w:rPr>
        <w:t>Do you know it?</w:t>
      </w:r>
      <w:r w:rsidRPr="00F9080C">
        <w:rPr>
          <w:rFonts w:ascii="Arial" w:hAnsi="Arial" w:cs="Arial"/>
          <w:color w:val="000000"/>
          <w:sz w:val="20"/>
          <w:szCs w:val="20"/>
          <w:lang w:val="en-GB"/>
        </w:rPr>
        <w:t>).</w:t>
      </w:r>
    </w:p>
    <w:p w14:paraId="40A083A0" w14:textId="1058C79E" w:rsidR="00F9080C" w:rsidRPr="00F9080C" w:rsidRDefault="00F9080C" w:rsidP="00F9080C">
      <w:pPr>
        <w:pStyle w:val="NormalnyWeb"/>
        <w:spacing w:before="0" w:beforeAutospacing="0" w:after="0" w:afterAutospacing="0"/>
        <w:rPr>
          <w:sz w:val="20"/>
          <w:szCs w:val="20"/>
          <w:lang w:val="en-GB"/>
        </w:rPr>
      </w:pPr>
      <w:r w:rsidRPr="00F9080C">
        <w:rPr>
          <w:rFonts w:ascii="Arial" w:hAnsi="Arial" w:cs="Arial"/>
          <w:color w:val="000000"/>
          <w:sz w:val="20"/>
          <w:szCs w:val="20"/>
          <w:lang w:val="en-GB"/>
        </w:rPr>
        <w:t>2 Yes. He could ask Jasmine another question after</w:t>
      </w:r>
      <w:r>
        <w:rPr>
          <w:rFonts w:ascii="Arial" w:hAnsi="Arial" w:cs="Arial"/>
          <w:color w:val="000000"/>
          <w:sz w:val="20"/>
          <w:szCs w:val="20"/>
          <w:lang w:val="en-GB"/>
        </w:rPr>
        <w:t> </w:t>
      </w:r>
      <w:r w:rsidRPr="00F9080C">
        <w:rPr>
          <w:rFonts w:ascii="Arial" w:hAnsi="Arial" w:cs="Arial"/>
          <w:color w:val="000000"/>
          <w:sz w:val="20"/>
          <w:szCs w:val="20"/>
          <w:lang w:val="en-GB"/>
        </w:rPr>
        <w:t xml:space="preserve">… </w:t>
      </w:r>
      <w:r w:rsidRPr="00F9080C">
        <w:rPr>
          <w:rFonts w:ascii="Arial" w:hAnsi="Arial" w:cs="Arial"/>
          <w:i/>
          <w:iCs/>
          <w:color w:val="000000"/>
          <w:sz w:val="20"/>
          <w:szCs w:val="20"/>
          <w:lang w:val="en-GB"/>
        </w:rPr>
        <w:t>but I’d like to</w:t>
      </w:r>
      <w:r w:rsidRPr="00F9080C">
        <w:rPr>
          <w:rFonts w:ascii="Arial" w:hAnsi="Arial" w:cs="Arial"/>
          <w:color w:val="000000"/>
          <w:sz w:val="20"/>
          <w:szCs w:val="20"/>
          <w:lang w:val="en-GB"/>
        </w:rPr>
        <w:t xml:space="preserve">, e.g. </w:t>
      </w:r>
      <w:r w:rsidRPr="00F9080C">
        <w:rPr>
          <w:rFonts w:ascii="Arial" w:hAnsi="Arial" w:cs="Arial"/>
          <w:i/>
          <w:iCs/>
          <w:color w:val="000000"/>
          <w:sz w:val="20"/>
          <w:szCs w:val="20"/>
          <w:lang w:val="en-GB"/>
        </w:rPr>
        <w:t>Have you ever been to</w:t>
      </w:r>
      <w:r>
        <w:rPr>
          <w:rFonts w:ascii="Arial" w:hAnsi="Arial" w:cs="Arial"/>
          <w:i/>
          <w:iCs/>
          <w:color w:val="000000"/>
          <w:sz w:val="20"/>
          <w:szCs w:val="20"/>
          <w:lang w:val="en-GB"/>
        </w:rPr>
        <w:t> </w:t>
      </w:r>
      <w:r w:rsidRPr="00F9080C">
        <w:rPr>
          <w:rFonts w:ascii="Arial" w:hAnsi="Arial" w:cs="Arial"/>
          <w:i/>
          <w:iCs/>
          <w:color w:val="000000"/>
          <w:sz w:val="20"/>
          <w:szCs w:val="20"/>
          <w:lang w:val="en-GB"/>
        </w:rPr>
        <w:t>Italy?</w:t>
      </w:r>
      <w:r w:rsidR="0084063C">
        <w:rPr>
          <w:sz w:val="20"/>
          <w:szCs w:val="20"/>
          <w:lang w:val="en-GB"/>
        </w:rPr>
        <w:br w:type="column"/>
      </w:r>
      <w:r w:rsidRPr="00F9080C">
        <w:rPr>
          <w:rFonts w:ascii="Arial" w:hAnsi="Arial" w:cs="Arial"/>
          <w:b/>
          <w:bCs/>
          <w:color w:val="000000"/>
          <w:sz w:val="20"/>
          <w:szCs w:val="20"/>
          <w:lang w:val="en-GB"/>
        </w:rPr>
        <w:t>8C</w:t>
      </w:r>
    </w:p>
    <w:p w14:paraId="68E65682" w14:textId="77777777" w:rsidR="00F9080C" w:rsidRPr="00F9080C" w:rsidRDefault="00F9080C" w:rsidP="00F9080C">
      <w:pPr>
        <w:pStyle w:val="NormalnyWeb"/>
        <w:spacing w:before="0" w:beforeAutospacing="0" w:after="0" w:afterAutospacing="0"/>
        <w:rPr>
          <w:b/>
          <w:sz w:val="20"/>
          <w:szCs w:val="20"/>
          <w:lang w:val="en-GB"/>
        </w:rPr>
      </w:pPr>
      <w:r w:rsidRPr="00F9080C">
        <w:rPr>
          <w:rFonts w:ascii="Arial" w:hAnsi="Arial" w:cs="Arial"/>
          <w:b/>
          <w:color w:val="000000"/>
          <w:sz w:val="20"/>
          <w:szCs w:val="20"/>
          <w:lang w:val="en-GB"/>
        </w:rPr>
        <w:t>Possible answers</w:t>
      </w:r>
    </w:p>
    <w:p w14:paraId="67919AB5" w14:textId="77777777" w:rsidR="00F9080C" w:rsidRPr="00F9080C" w:rsidRDefault="00F9080C" w:rsidP="00F9080C">
      <w:pPr>
        <w:pStyle w:val="NormalnyWeb"/>
        <w:spacing w:before="0" w:beforeAutospacing="0" w:after="0" w:afterAutospacing="0"/>
        <w:rPr>
          <w:sz w:val="20"/>
          <w:szCs w:val="20"/>
          <w:u w:val="single"/>
          <w:lang w:val="en-GB"/>
        </w:rPr>
      </w:pPr>
      <w:r w:rsidRPr="00F9080C">
        <w:rPr>
          <w:rFonts w:ascii="Arial" w:hAnsi="Arial" w:cs="Arial"/>
          <w:color w:val="000000"/>
          <w:sz w:val="20"/>
          <w:szCs w:val="20"/>
          <w:u w:val="single"/>
          <w:lang w:val="en-GB"/>
        </w:rPr>
        <w:t>Example 1</w:t>
      </w:r>
    </w:p>
    <w:p w14:paraId="57E8F7A8" w14:textId="798598F3" w:rsidR="00F9080C" w:rsidRPr="00F9080C" w:rsidRDefault="00F9080C" w:rsidP="00F9080C">
      <w:pPr>
        <w:pStyle w:val="NormalnyWeb"/>
        <w:tabs>
          <w:tab w:val="left" w:pos="993"/>
        </w:tabs>
        <w:spacing w:before="0" w:beforeAutospacing="0" w:after="0" w:afterAutospacing="0"/>
        <w:rPr>
          <w:sz w:val="20"/>
          <w:szCs w:val="20"/>
          <w:lang w:val="en-GB"/>
        </w:rPr>
      </w:pPr>
      <w:r w:rsidRPr="00F9080C">
        <w:rPr>
          <w:rFonts w:ascii="Arial" w:hAnsi="Arial" w:cs="Arial"/>
          <w:b/>
          <w:color w:val="000000"/>
          <w:sz w:val="20"/>
          <w:szCs w:val="20"/>
          <w:lang w:val="en-GB"/>
        </w:rPr>
        <w:t>Jasmine:</w:t>
      </w:r>
      <w:r>
        <w:rPr>
          <w:rFonts w:ascii="Arial" w:hAnsi="Arial" w:cs="Arial"/>
          <w:color w:val="000000"/>
          <w:sz w:val="20"/>
          <w:szCs w:val="20"/>
          <w:lang w:val="en-GB"/>
        </w:rPr>
        <w:tab/>
      </w:r>
      <w:r w:rsidRPr="00F9080C">
        <w:rPr>
          <w:rFonts w:ascii="Arial" w:hAnsi="Arial" w:cs="Arial"/>
          <w:color w:val="000000"/>
          <w:sz w:val="20"/>
          <w:szCs w:val="20"/>
          <w:lang w:val="en-GB"/>
        </w:rPr>
        <w:t>Thiago, that’s a Brazilian name, isn’t it?</w:t>
      </w:r>
    </w:p>
    <w:p w14:paraId="1F71C312" w14:textId="3A13A0D4" w:rsidR="00F9080C" w:rsidRPr="00F9080C" w:rsidRDefault="00F9080C" w:rsidP="00F9080C">
      <w:pPr>
        <w:pStyle w:val="NormalnyWeb"/>
        <w:tabs>
          <w:tab w:val="left" w:pos="993"/>
        </w:tabs>
        <w:spacing w:before="0" w:beforeAutospacing="0" w:after="0" w:afterAutospacing="0"/>
        <w:rPr>
          <w:sz w:val="20"/>
          <w:szCs w:val="20"/>
          <w:lang w:val="en-GB"/>
        </w:rPr>
      </w:pPr>
      <w:r w:rsidRPr="00F9080C">
        <w:rPr>
          <w:rFonts w:ascii="Arial" w:hAnsi="Arial" w:cs="Arial"/>
          <w:b/>
          <w:color w:val="000000"/>
          <w:sz w:val="20"/>
          <w:szCs w:val="20"/>
          <w:lang w:val="en-GB"/>
        </w:rPr>
        <w:t>Thiago:</w:t>
      </w:r>
      <w:r>
        <w:rPr>
          <w:rFonts w:ascii="Arial" w:hAnsi="Arial" w:cs="Arial"/>
          <w:b/>
          <w:color w:val="000000"/>
          <w:sz w:val="20"/>
          <w:szCs w:val="20"/>
          <w:lang w:val="en-GB"/>
        </w:rPr>
        <w:tab/>
      </w:r>
      <w:r w:rsidRPr="00F9080C">
        <w:rPr>
          <w:rFonts w:ascii="Arial" w:hAnsi="Arial" w:cs="Arial"/>
          <w:color w:val="000000"/>
          <w:sz w:val="20"/>
          <w:szCs w:val="20"/>
          <w:lang w:val="en-GB"/>
        </w:rPr>
        <w:t>It is. My father’s from Brazil, but I’m Italian. So … Do you know Orla?</w:t>
      </w:r>
    </w:p>
    <w:p w14:paraId="6A55579D" w14:textId="5A4A49D8" w:rsidR="00F9080C" w:rsidRPr="00F9080C" w:rsidRDefault="00F9080C" w:rsidP="00F9080C">
      <w:pPr>
        <w:pStyle w:val="NormalnyWeb"/>
        <w:tabs>
          <w:tab w:val="left" w:pos="993"/>
        </w:tabs>
        <w:spacing w:before="0" w:beforeAutospacing="0" w:after="0" w:afterAutospacing="0"/>
        <w:rPr>
          <w:sz w:val="20"/>
          <w:szCs w:val="20"/>
          <w:lang w:val="en-GB"/>
        </w:rPr>
      </w:pPr>
      <w:r w:rsidRPr="00F9080C">
        <w:rPr>
          <w:rFonts w:ascii="Arial" w:hAnsi="Arial" w:cs="Arial"/>
          <w:b/>
          <w:color w:val="000000"/>
          <w:sz w:val="20"/>
          <w:szCs w:val="20"/>
          <w:lang w:val="en-GB"/>
        </w:rPr>
        <w:t>Jasmine:</w:t>
      </w:r>
      <w:r w:rsidRPr="00F9080C">
        <w:rPr>
          <w:rStyle w:val="apple-tab-span"/>
          <w:rFonts w:ascii="Arial" w:hAnsi="Arial" w:cs="Arial"/>
          <w:color w:val="000000"/>
          <w:sz w:val="20"/>
          <w:szCs w:val="20"/>
          <w:lang w:val="en-GB"/>
        </w:rPr>
        <w:tab/>
      </w:r>
      <w:r w:rsidRPr="00F9080C">
        <w:rPr>
          <w:rFonts w:ascii="Arial" w:hAnsi="Arial" w:cs="Arial"/>
          <w:color w:val="000000"/>
          <w:sz w:val="20"/>
          <w:szCs w:val="20"/>
          <w:lang w:val="en-GB"/>
        </w:rPr>
        <w:t>Yeah, I met her at the interview.</w:t>
      </w:r>
    </w:p>
    <w:p w14:paraId="40A0AA14" w14:textId="77777777" w:rsidR="00F9080C" w:rsidRDefault="00F9080C" w:rsidP="00F9080C">
      <w:pPr>
        <w:pStyle w:val="NormalnyWeb"/>
        <w:spacing w:before="0" w:beforeAutospacing="0" w:after="0" w:afterAutospacing="0"/>
        <w:rPr>
          <w:rFonts w:ascii="Arial" w:hAnsi="Arial" w:cs="Arial"/>
          <w:color w:val="000000"/>
          <w:sz w:val="20"/>
          <w:szCs w:val="20"/>
          <w:u w:val="single"/>
          <w:lang w:val="en-GB"/>
        </w:rPr>
      </w:pPr>
    </w:p>
    <w:p w14:paraId="670F0636" w14:textId="215E7AFB" w:rsidR="00F9080C" w:rsidRPr="00F9080C" w:rsidRDefault="00F9080C" w:rsidP="00F9080C">
      <w:pPr>
        <w:pStyle w:val="NormalnyWeb"/>
        <w:spacing w:before="0" w:beforeAutospacing="0" w:after="0" w:afterAutospacing="0"/>
        <w:rPr>
          <w:sz w:val="20"/>
          <w:szCs w:val="20"/>
          <w:u w:val="single"/>
          <w:lang w:val="en-GB"/>
        </w:rPr>
      </w:pPr>
      <w:r w:rsidRPr="00F9080C">
        <w:rPr>
          <w:rFonts w:ascii="Arial" w:hAnsi="Arial" w:cs="Arial"/>
          <w:color w:val="000000"/>
          <w:sz w:val="20"/>
          <w:szCs w:val="20"/>
          <w:u w:val="single"/>
          <w:lang w:val="en-GB"/>
        </w:rPr>
        <w:t>Example 2</w:t>
      </w:r>
    </w:p>
    <w:p w14:paraId="466E4033" w14:textId="3920BC04" w:rsidR="00F9080C" w:rsidRPr="00F9080C" w:rsidRDefault="00F9080C" w:rsidP="00F9080C">
      <w:pPr>
        <w:pStyle w:val="NormalnyWeb"/>
        <w:tabs>
          <w:tab w:val="left" w:pos="709"/>
        </w:tabs>
        <w:spacing w:before="0" w:beforeAutospacing="0" w:after="0" w:afterAutospacing="0"/>
        <w:rPr>
          <w:sz w:val="20"/>
          <w:szCs w:val="20"/>
          <w:lang w:val="en-GB"/>
        </w:rPr>
      </w:pPr>
      <w:r w:rsidRPr="00F9080C">
        <w:rPr>
          <w:rFonts w:ascii="Arial" w:hAnsi="Arial" w:cs="Arial"/>
          <w:b/>
          <w:color w:val="000000"/>
          <w:sz w:val="20"/>
          <w:szCs w:val="20"/>
          <w:lang w:val="en-GB"/>
        </w:rPr>
        <w:t>Alex:</w:t>
      </w:r>
      <w:r w:rsidRPr="00F9080C">
        <w:rPr>
          <w:rStyle w:val="apple-tab-span"/>
          <w:rFonts w:ascii="Arial" w:hAnsi="Arial" w:cs="Arial"/>
          <w:color w:val="000000"/>
          <w:sz w:val="20"/>
          <w:szCs w:val="20"/>
          <w:lang w:val="en-GB"/>
        </w:rPr>
        <w:tab/>
      </w:r>
      <w:r w:rsidRPr="00F9080C">
        <w:rPr>
          <w:rFonts w:ascii="Arial" w:hAnsi="Arial" w:cs="Arial"/>
          <w:color w:val="000000"/>
          <w:sz w:val="20"/>
          <w:szCs w:val="20"/>
          <w:lang w:val="en-GB"/>
        </w:rPr>
        <w:t>So, I heard you come from Turkey. Whereabouts?</w:t>
      </w:r>
    </w:p>
    <w:p w14:paraId="0EA1C4AA" w14:textId="274021AC" w:rsidR="00F9080C" w:rsidRPr="00F9080C" w:rsidRDefault="00F9080C" w:rsidP="00F9080C">
      <w:pPr>
        <w:pStyle w:val="NormalnyWeb"/>
        <w:tabs>
          <w:tab w:val="left" w:pos="709"/>
        </w:tabs>
        <w:spacing w:before="0" w:beforeAutospacing="0" w:after="0" w:afterAutospacing="0"/>
        <w:rPr>
          <w:sz w:val="20"/>
          <w:szCs w:val="20"/>
          <w:lang w:val="en-GB"/>
        </w:rPr>
      </w:pPr>
      <w:proofErr w:type="spellStart"/>
      <w:r w:rsidRPr="00F9080C">
        <w:rPr>
          <w:rFonts w:ascii="Arial" w:hAnsi="Arial" w:cs="Arial"/>
          <w:b/>
          <w:color w:val="000000"/>
          <w:sz w:val="20"/>
          <w:szCs w:val="20"/>
          <w:lang w:val="en-GB"/>
        </w:rPr>
        <w:t>Azra</w:t>
      </w:r>
      <w:proofErr w:type="spellEnd"/>
      <w:r w:rsidRPr="00F9080C">
        <w:rPr>
          <w:rFonts w:ascii="Arial" w:hAnsi="Arial" w:cs="Arial"/>
          <w:b/>
          <w:color w:val="000000"/>
          <w:sz w:val="20"/>
          <w:szCs w:val="20"/>
          <w:lang w:val="en-GB"/>
        </w:rPr>
        <w:t>:</w:t>
      </w:r>
      <w:r>
        <w:rPr>
          <w:rFonts w:ascii="Arial" w:hAnsi="Arial" w:cs="Arial"/>
          <w:color w:val="000000"/>
          <w:sz w:val="20"/>
          <w:szCs w:val="20"/>
          <w:lang w:val="en-GB"/>
        </w:rPr>
        <w:tab/>
      </w:r>
      <w:r w:rsidRPr="00F9080C">
        <w:rPr>
          <w:rFonts w:ascii="Arial" w:hAnsi="Arial" w:cs="Arial"/>
          <w:color w:val="000000"/>
          <w:sz w:val="20"/>
          <w:szCs w:val="20"/>
          <w:lang w:val="en-GB"/>
        </w:rPr>
        <w:t>Well, I was born in Istanbul, but my parents moved to London when I was five. We go back there quite often to see family. Do you know Turkey?</w:t>
      </w:r>
    </w:p>
    <w:p w14:paraId="7A5CFBBD" w14:textId="77777777" w:rsidR="00F9080C" w:rsidRDefault="00F9080C" w:rsidP="00F9080C">
      <w:pPr>
        <w:pStyle w:val="NormalnyWeb"/>
        <w:spacing w:before="0" w:beforeAutospacing="0" w:after="0" w:afterAutospacing="0"/>
        <w:rPr>
          <w:rFonts w:ascii="Arial" w:hAnsi="Arial" w:cs="Arial"/>
          <w:color w:val="000000"/>
          <w:sz w:val="20"/>
          <w:szCs w:val="20"/>
          <w:u w:val="single"/>
          <w:lang w:val="en-GB"/>
        </w:rPr>
      </w:pPr>
    </w:p>
    <w:p w14:paraId="6F0262F4" w14:textId="6EA99243" w:rsidR="00F9080C" w:rsidRPr="00F9080C" w:rsidRDefault="00F9080C" w:rsidP="00F9080C">
      <w:pPr>
        <w:pStyle w:val="NormalnyWeb"/>
        <w:spacing w:before="0" w:beforeAutospacing="0" w:after="0" w:afterAutospacing="0"/>
        <w:rPr>
          <w:sz w:val="20"/>
          <w:szCs w:val="20"/>
          <w:u w:val="single"/>
          <w:lang w:val="en-GB"/>
        </w:rPr>
      </w:pPr>
      <w:r w:rsidRPr="00F9080C">
        <w:rPr>
          <w:rFonts w:ascii="Arial" w:hAnsi="Arial" w:cs="Arial"/>
          <w:color w:val="000000"/>
          <w:sz w:val="20"/>
          <w:szCs w:val="20"/>
          <w:u w:val="single"/>
          <w:lang w:val="en-GB"/>
        </w:rPr>
        <w:t>Example 3</w:t>
      </w:r>
    </w:p>
    <w:p w14:paraId="354C067D" w14:textId="03E419F2" w:rsidR="00F9080C" w:rsidRDefault="00F9080C" w:rsidP="00F9080C">
      <w:pPr>
        <w:pStyle w:val="NormalnyWeb"/>
        <w:tabs>
          <w:tab w:val="left" w:pos="709"/>
        </w:tabs>
        <w:spacing w:before="0" w:beforeAutospacing="0" w:after="0" w:afterAutospacing="0"/>
        <w:rPr>
          <w:rFonts w:ascii="Arial" w:hAnsi="Arial" w:cs="Arial"/>
          <w:color w:val="000000"/>
          <w:sz w:val="20"/>
          <w:szCs w:val="20"/>
          <w:lang w:val="en-GB"/>
        </w:rPr>
      </w:pPr>
      <w:r w:rsidRPr="00F9080C">
        <w:rPr>
          <w:rFonts w:ascii="Arial" w:hAnsi="Arial" w:cs="Arial"/>
          <w:b/>
          <w:color w:val="000000"/>
          <w:sz w:val="20"/>
          <w:szCs w:val="20"/>
          <w:lang w:val="en-GB"/>
        </w:rPr>
        <w:t>Alex:</w:t>
      </w:r>
      <w:r>
        <w:rPr>
          <w:rFonts w:ascii="Arial" w:hAnsi="Arial" w:cs="Arial"/>
          <w:color w:val="000000"/>
          <w:sz w:val="20"/>
          <w:szCs w:val="20"/>
          <w:lang w:val="en-GB"/>
        </w:rPr>
        <w:tab/>
      </w:r>
      <w:r w:rsidRPr="00F9080C">
        <w:rPr>
          <w:rFonts w:ascii="Arial" w:hAnsi="Arial" w:cs="Arial"/>
          <w:color w:val="000000"/>
          <w:sz w:val="20"/>
          <w:szCs w:val="20"/>
          <w:lang w:val="en-GB"/>
        </w:rPr>
        <w:t>A little. I went there on holiday about three</w:t>
      </w:r>
      <w:r>
        <w:rPr>
          <w:rFonts w:ascii="Arial" w:hAnsi="Arial" w:cs="Arial"/>
          <w:color w:val="000000"/>
          <w:sz w:val="20"/>
          <w:szCs w:val="20"/>
          <w:lang w:val="en-GB"/>
        </w:rPr>
        <w:t> </w:t>
      </w:r>
      <w:r w:rsidRPr="00F9080C">
        <w:rPr>
          <w:rFonts w:ascii="Arial" w:hAnsi="Arial" w:cs="Arial"/>
          <w:color w:val="000000"/>
          <w:sz w:val="20"/>
          <w:szCs w:val="20"/>
          <w:lang w:val="en-GB"/>
        </w:rPr>
        <w:t>years ago. Which do you prefer, London or</w:t>
      </w:r>
      <w:r>
        <w:rPr>
          <w:rFonts w:ascii="Arial" w:hAnsi="Arial" w:cs="Arial"/>
          <w:color w:val="000000"/>
          <w:sz w:val="20"/>
          <w:szCs w:val="20"/>
          <w:lang w:val="en-GB"/>
        </w:rPr>
        <w:t> </w:t>
      </w:r>
      <w:r w:rsidRPr="00F9080C">
        <w:rPr>
          <w:rFonts w:ascii="Arial" w:hAnsi="Arial" w:cs="Arial"/>
          <w:color w:val="000000"/>
          <w:sz w:val="20"/>
          <w:szCs w:val="20"/>
          <w:lang w:val="en-GB"/>
        </w:rPr>
        <w:t>Istanbul?</w:t>
      </w:r>
    </w:p>
    <w:p w14:paraId="1559C7A1" w14:textId="77777777" w:rsidR="00F9080C" w:rsidRPr="00F9080C" w:rsidRDefault="00F9080C" w:rsidP="00F9080C">
      <w:pPr>
        <w:pStyle w:val="NormalnyWeb"/>
        <w:spacing w:before="0" w:beforeAutospacing="0" w:after="0" w:afterAutospacing="0"/>
        <w:rPr>
          <w:rFonts w:ascii="Arial" w:hAnsi="Arial" w:cs="Arial"/>
          <w:b/>
          <w:bCs/>
          <w:color w:val="000000"/>
          <w:sz w:val="20"/>
          <w:szCs w:val="20"/>
          <w:lang w:val="en-GB"/>
        </w:rPr>
      </w:pPr>
    </w:p>
    <w:p w14:paraId="0F112FAB" w14:textId="77777777" w:rsidR="00F9080C" w:rsidRPr="00CB3C8B" w:rsidRDefault="00F9080C" w:rsidP="00F9080C">
      <w:pPr>
        <w:pStyle w:val="NormalnyWeb"/>
        <w:spacing w:before="0" w:beforeAutospacing="0" w:after="0" w:afterAutospacing="0"/>
        <w:rPr>
          <w:rFonts w:ascii="Arial" w:hAnsi="Arial" w:cs="Arial"/>
          <w:color w:val="000000"/>
          <w:sz w:val="20"/>
          <w:szCs w:val="20"/>
          <w:lang w:val="en-GB"/>
        </w:rPr>
      </w:pPr>
      <w:r w:rsidRPr="00CB3C8B">
        <w:rPr>
          <w:rFonts w:ascii="Arial" w:hAnsi="Arial" w:cs="Arial"/>
          <w:b/>
          <w:bCs/>
          <w:color w:val="000000"/>
          <w:sz w:val="20"/>
          <w:szCs w:val="20"/>
          <w:lang w:val="en-GB"/>
        </w:rPr>
        <w:t>9</w:t>
      </w:r>
    </w:p>
    <w:p w14:paraId="16B8926E" w14:textId="0A191EDA" w:rsidR="00F9080C" w:rsidRPr="00CB3C8B" w:rsidRDefault="00F9080C" w:rsidP="00F9080C">
      <w:pPr>
        <w:pStyle w:val="NormalnyWeb"/>
        <w:spacing w:before="0" w:beforeAutospacing="0" w:after="0" w:afterAutospacing="0"/>
        <w:rPr>
          <w:rFonts w:ascii="Arial" w:hAnsi="Arial" w:cs="Arial"/>
          <w:color w:val="000000"/>
          <w:sz w:val="20"/>
          <w:szCs w:val="20"/>
          <w:lang w:val="en-GB"/>
        </w:rPr>
      </w:pPr>
      <w:r w:rsidRPr="00CB3C8B">
        <w:rPr>
          <w:rFonts w:ascii="Arial" w:hAnsi="Arial" w:cs="Arial"/>
          <w:color w:val="000000"/>
          <w:sz w:val="20"/>
          <w:szCs w:val="20"/>
          <w:lang w:val="en-GB"/>
        </w:rPr>
        <w:t>Students’ own answer</w:t>
      </w:r>
    </w:p>
    <w:p w14:paraId="00C14486" w14:textId="116E8C6B" w:rsidR="00F9080C" w:rsidRPr="00CB3C8B" w:rsidRDefault="00F9080C" w:rsidP="00F9080C">
      <w:pPr>
        <w:pStyle w:val="NormalnyWeb"/>
        <w:spacing w:before="0" w:beforeAutospacing="0" w:after="0" w:afterAutospacing="0"/>
        <w:rPr>
          <w:rFonts w:ascii="Arial" w:hAnsi="Arial" w:cs="Arial"/>
          <w:color w:val="000000"/>
          <w:sz w:val="20"/>
          <w:szCs w:val="20"/>
          <w:lang w:val="en-GB"/>
        </w:rPr>
      </w:pPr>
    </w:p>
    <w:p w14:paraId="0C54F1E7" w14:textId="77777777" w:rsidR="00F9080C" w:rsidRPr="00EE7113" w:rsidRDefault="00F9080C" w:rsidP="00F9080C">
      <w:pPr>
        <w:pStyle w:val="NormalnyWeb"/>
        <w:spacing w:before="0" w:beforeAutospacing="0" w:after="0" w:afterAutospacing="0"/>
        <w:rPr>
          <w:rFonts w:ascii="Arial" w:hAnsi="Arial" w:cs="Arial"/>
          <w:color w:val="000000"/>
          <w:sz w:val="20"/>
          <w:szCs w:val="20"/>
          <w:lang w:val="en-GB"/>
        </w:rPr>
      </w:pPr>
      <w:r w:rsidRPr="00EE7113">
        <w:rPr>
          <w:rFonts w:ascii="Arial" w:hAnsi="Arial" w:cs="Arial"/>
          <w:b/>
          <w:bCs/>
          <w:color w:val="000000"/>
          <w:sz w:val="20"/>
          <w:szCs w:val="20"/>
          <w:lang w:val="en-GB"/>
        </w:rPr>
        <w:t>10A, B, C &amp; D</w:t>
      </w:r>
    </w:p>
    <w:p w14:paraId="590DA024" w14:textId="63E2BC0C" w:rsidR="00F9080C" w:rsidRPr="00EE7113" w:rsidRDefault="00F9080C" w:rsidP="00F9080C">
      <w:pPr>
        <w:pStyle w:val="NormalnyWeb"/>
        <w:spacing w:before="0" w:beforeAutospacing="0" w:after="0" w:afterAutospacing="0"/>
        <w:rPr>
          <w:rFonts w:ascii="Arial" w:hAnsi="Arial" w:cs="Arial"/>
          <w:color w:val="000000"/>
          <w:sz w:val="20"/>
          <w:szCs w:val="20"/>
          <w:lang w:val="en-GB"/>
        </w:rPr>
      </w:pPr>
      <w:r w:rsidRPr="00EE7113">
        <w:rPr>
          <w:rFonts w:ascii="Arial" w:hAnsi="Arial" w:cs="Arial"/>
          <w:color w:val="000000"/>
          <w:sz w:val="20"/>
          <w:szCs w:val="20"/>
          <w:lang w:val="en-GB"/>
        </w:rPr>
        <w:t>Students’ own answers</w:t>
      </w:r>
    </w:p>
    <w:p w14:paraId="5D9A78CC" w14:textId="77777777" w:rsidR="00F9080C" w:rsidRPr="00F9080C" w:rsidRDefault="00F9080C" w:rsidP="00F9080C">
      <w:pPr>
        <w:pStyle w:val="NormalnyWeb"/>
        <w:spacing w:before="0" w:beforeAutospacing="0" w:after="0" w:afterAutospacing="0"/>
        <w:rPr>
          <w:sz w:val="20"/>
          <w:szCs w:val="20"/>
          <w:lang w:val="en-GB"/>
        </w:rPr>
      </w:pPr>
    </w:p>
    <w:p w14:paraId="6113C3C5" w14:textId="43EA770B" w:rsidR="00EA0967" w:rsidRPr="00553568" w:rsidRDefault="00EA0967">
      <w:pPr>
        <w:pStyle w:val="HeadASection"/>
        <w:rPr>
          <w:lang w:val="en-GB"/>
        </w:rPr>
      </w:pPr>
      <w:r w:rsidRPr="00553568">
        <w:rPr>
          <w:lang w:val="en-GB"/>
        </w:rPr>
        <w:t>1.4 Business skills:</w:t>
      </w:r>
      <w:r w:rsidR="00804749" w:rsidRPr="00553568">
        <w:rPr>
          <w:lang w:val="en-GB"/>
        </w:rPr>
        <w:t xml:space="preserve"> Dealing with problems</w:t>
      </w:r>
    </w:p>
    <w:p w14:paraId="188A3FED" w14:textId="77777777" w:rsidR="00E665E7" w:rsidRPr="00E665E7" w:rsidRDefault="00E665E7" w:rsidP="0099478E">
      <w:pPr>
        <w:spacing w:line="259" w:lineRule="auto"/>
        <w:rPr>
          <w:rFonts w:ascii="Arial" w:hAnsi="Arial" w:cs="Arial"/>
          <w:b/>
          <w:sz w:val="20"/>
          <w:szCs w:val="20"/>
        </w:rPr>
      </w:pPr>
      <w:r w:rsidRPr="00E665E7">
        <w:rPr>
          <w:rFonts w:ascii="Arial" w:hAnsi="Arial" w:cs="Arial"/>
          <w:b/>
          <w:sz w:val="20"/>
          <w:szCs w:val="20"/>
        </w:rPr>
        <w:t>1</w:t>
      </w:r>
    </w:p>
    <w:p w14:paraId="3136C328" w14:textId="77777777" w:rsidR="0099478E" w:rsidRDefault="00E665E7" w:rsidP="0099478E">
      <w:pPr>
        <w:spacing w:line="259" w:lineRule="auto"/>
        <w:rPr>
          <w:rFonts w:ascii="Arial" w:hAnsi="Arial" w:cs="Arial"/>
          <w:color w:val="000000"/>
          <w:sz w:val="20"/>
          <w:szCs w:val="20"/>
        </w:rPr>
      </w:pPr>
      <w:r w:rsidRPr="00F9080C">
        <w:rPr>
          <w:rFonts w:ascii="Arial" w:hAnsi="Arial" w:cs="Arial"/>
          <w:color w:val="000000"/>
          <w:sz w:val="20"/>
          <w:szCs w:val="20"/>
        </w:rPr>
        <w:t>Students’ own answer</w:t>
      </w:r>
    </w:p>
    <w:p w14:paraId="72A68F12" w14:textId="77777777" w:rsidR="0099478E" w:rsidRDefault="0099478E" w:rsidP="0099478E">
      <w:pPr>
        <w:spacing w:line="259" w:lineRule="auto"/>
        <w:rPr>
          <w:rFonts w:ascii="Arial" w:hAnsi="Arial" w:cs="Arial"/>
          <w:b/>
          <w:bCs/>
          <w:color w:val="000000"/>
          <w:sz w:val="20"/>
          <w:szCs w:val="20"/>
        </w:rPr>
      </w:pPr>
    </w:p>
    <w:p w14:paraId="118E52B0" w14:textId="77777777" w:rsidR="0099478E" w:rsidRDefault="0099478E" w:rsidP="0099478E">
      <w:pPr>
        <w:spacing w:line="259" w:lineRule="auto"/>
        <w:rPr>
          <w:rFonts w:ascii="Arial" w:hAnsi="Arial" w:cs="Arial"/>
          <w:b/>
          <w:bCs/>
          <w:color w:val="000000"/>
          <w:sz w:val="20"/>
          <w:szCs w:val="20"/>
        </w:rPr>
      </w:pPr>
      <w:r w:rsidRPr="0099478E">
        <w:rPr>
          <w:rFonts w:ascii="Arial" w:hAnsi="Arial" w:cs="Arial"/>
          <w:b/>
          <w:bCs/>
          <w:color w:val="000000"/>
          <w:sz w:val="20"/>
          <w:szCs w:val="20"/>
        </w:rPr>
        <w:t>1B</w:t>
      </w:r>
    </w:p>
    <w:p w14:paraId="38401A73" w14:textId="710CC27E" w:rsidR="0099478E" w:rsidRPr="0099478E" w:rsidRDefault="0099478E" w:rsidP="0099478E">
      <w:pPr>
        <w:spacing w:line="259" w:lineRule="auto"/>
        <w:rPr>
          <w:b/>
          <w:sz w:val="20"/>
          <w:szCs w:val="20"/>
        </w:rPr>
      </w:pPr>
      <w:r w:rsidRPr="0099478E">
        <w:rPr>
          <w:rFonts w:ascii="Arial" w:hAnsi="Arial" w:cs="Arial"/>
          <w:b/>
          <w:color w:val="000000"/>
          <w:sz w:val="20"/>
          <w:szCs w:val="20"/>
        </w:rPr>
        <w:t>Possible answers</w:t>
      </w:r>
    </w:p>
    <w:p w14:paraId="0E436F7E" w14:textId="4FEFEB9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smile at everyone, ask questions, apologise if you</w:t>
      </w:r>
      <w:r>
        <w:rPr>
          <w:rFonts w:ascii="Arial" w:hAnsi="Arial" w:cs="Arial"/>
          <w:color w:val="000000"/>
          <w:sz w:val="20"/>
          <w:szCs w:val="20"/>
          <w:lang w:val="en-GB"/>
        </w:rPr>
        <w:t> </w:t>
      </w:r>
      <w:r w:rsidRPr="0099478E">
        <w:rPr>
          <w:rFonts w:ascii="Arial" w:hAnsi="Arial" w:cs="Arial"/>
          <w:color w:val="000000"/>
          <w:sz w:val="20"/>
          <w:szCs w:val="20"/>
          <w:lang w:val="en-GB"/>
        </w:rPr>
        <w:t>forget someone’s name, offer to make coffee, reflect on the day</w:t>
      </w:r>
    </w:p>
    <w:p w14:paraId="4C18F3B6" w14:textId="422DE83B" w:rsidR="0099478E" w:rsidRPr="0099478E" w:rsidRDefault="0099478E" w:rsidP="0099478E">
      <w:pPr>
        <w:pStyle w:val="NormalnyWeb"/>
        <w:spacing w:before="0" w:beforeAutospacing="0" w:after="0" w:afterAutospacing="0"/>
        <w:rPr>
          <w:sz w:val="20"/>
          <w:szCs w:val="20"/>
          <w:lang w:val="en-GB"/>
        </w:rPr>
      </w:pPr>
    </w:p>
    <w:p w14:paraId="744A7D22"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b/>
          <w:bCs/>
          <w:color w:val="000000"/>
          <w:sz w:val="20"/>
          <w:szCs w:val="20"/>
          <w:lang w:val="en-GB"/>
        </w:rPr>
        <w:t>2</w:t>
      </w:r>
    </w:p>
    <w:p w14:paraId="68AF7065"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1 Go to the induction briefing</w:t>
      </w:r>
    </w:p>
    <w:p w14:paraId="2D77B406"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2 Meet the team</w:t>
      </w:r>
    </w:p>
    <w:p w14:paraId="64422225"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3 Do the health and safety training</w:t>
      </w:r>
    </w:p>
    <w:p w14:paraId="5824C8B8"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4 Set up his email account</w:t>
      </w:r>
    </w:p>
    <w:p w14:paraId="16352E89"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 xml:space="preserve"> </w:t>
      </w:r>
    </w:p>
    <w:p w14:paraId="114702A2"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b/>
          <w:bCs/>
          <w:color w:val="000000"/>
          <w:sz w:val="20"/>
          <w:szCs w:val="20"/>
          <w:lang w:val="en-GB"/>
        </w:rPr>
        <w:t>3A</w:t>
      </w:r>
    </w:p>
    <w:p w14:paraId="6C3CB18D"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connecting to the company intranet</w:t>
      </w:r>
    </w:p>
    <w:p w14:paraId="6F7470F8"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his user name</w:t>
      </w:r>
    </w:p>
    <w:p w14:paraId="611ED8F2" w14:textId="1DADD8CC"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his  email address</w:t>
      </w:r>
    </w:p>
    <w:p w14:paraId="7775A9AE" w14:textId="77777777" w:rsidR="0099478E" w:rsidRPr="0099478E" w:rsidRDefault="0099478E" w:rsidP="0099478E">
      <w:pPr>
        <w:rPr>
          <w:sz w:val="20"/>
          <w:szCs w:val="20"/>
        </w:rPr>
      </w:pPr>
    </w:p>
    <w:p w14:paraId="77FB7C62"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b/>
          <w:bCs/>
          <w:color w:val="000000"/>
          <w:sz w:val="20"/>
          <w:szCs w:val="20"/>
          <w:lang w:val="en-GB"/>
        </w:rPr>
        <w:t>3B</w:t>
      </w:r>
    </w:p>
    <w:p w14:paraId="05DFA554" w14:textId="06BEAAF6"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1 intern32</w:t>
      </w:r>
    </w:p>
    <w:p w14:paraId="6FD64661" w14:textId="1996A55B"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2</w:t>
      </w:r>
      <w:r>
        <w:rPr>
          <w:rFonts w:ascii="Arial" w:hAnsi="Arial" w:cs="Arial"/>
          <w:color w:val="000000"/>
          <w:sz w:val="20"/>
          <w:szCs w:val="20"/>
          <w:lang w:val="en-GB"/>
        </w:rPr>
        <w:t xml:space="preserve"> </w:t>
      </w:r>
      <w:r w:rsidRPr="0099478E">
        <w:rPr>
          <w:rFonts w:ascii="Arial" w:hAnsi="Arial" w:cs="Arial"/>
          <w:color w:val="000000"/>
          <w:sz w:val="20"/>
          <w:szCs w:val="20"/>
          <w:lang w:val="en-GB"/>
        </w:rPr>
        <w:t>He couldn’t read Sue’s writing and thought his username was Intern82.</w:t>
      </w:r>
    </w:p>
    <w:p w14:paraId="0A56E04B" w14:textId="473E7C8D"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3 DAVIS</w:t>
      </w:r>
    </w:p>
    <w:p w14:paraId="1AC35DF0" w14:textId="03C30F7C"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4 5182</w:t>
      </w:r>
      <w:r w:rsidR="0084063C">
        <w:rPr>
          <w:rFonts w:ascii="Arial" w:hAnsi="Arial" w:cs="Arial"/>
          <w:color w:val="000000"/>
          <w:sz w:val="20"/>
          <w:szCs w:val="20"/>
          <w:lang w:val="en-GB"/>
        </w:rPr>
        <w:br w:type="column"/>
      </w:r>
      <w:r w:rsidRPr="0099478E">
        <w:rPr>
          <w:rFonts w:ascii="Arial" w:hAnsi="Arial" w:cs="Arial"/>
          <w:b/>
          <w:bCs/>
          <w:color w:val="000000"/>
          <w:sz w:val="20"/>
          <w:szCs w:val="20"/>
          <w:lang w:val="en-GB"/>
        </w:rPr>
        <w:lastRenderedPageBreak/>
        <w:t>4A</w:t>
      </w:r>
    </w:p>
    <w:p w14:paraId="53F77456"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1 the IT</w:t>
      </w:r>
    </w:p>
    <w:p w14:paraId="5736F144"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2 connect to the intranet</w:t>
      </w:r>
    </w:p>
    <w:p w14:paraId="71D2985D"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3 log on</w:t>
      </w:r>
    </w:p>
    <w:p w14:paraId="372C1FBF"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4 use your login details</w:t>
      </w:r>
    </w:p>
    <w:p w14:paraId="32CAB4E2"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5 logging on</w:t>
      </w:r>
    </w:p>
    <w:p w14:paraId="258A1B6B" w14:textId="35317DC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6 ‘intern32’</w:t>
      </w:r>
    </w:p>
    <w:p w14:paraId="3E4A9F21"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7 a company email address</w:t>
      </w:r>
    </w:p>
    <w:p w14:paraId="4FC784DC"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8 set up my email account?</w:t>
      </w:r>
    </w:p>
    <w:p w14:paraId="3440DDE4"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9 set that up</w:t>
      </w:r>
    </w:p>
    <w:p w14:paraId="378D31DF"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10 finding my extension number</w:t>
      </w:r>
    </w:p>
    <w:p w14:paraId="3EBEFAC6"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 xml:space="preserve"> </w:t>
      </w:r>
    </w:p>
    <w:p w14:paraId="3FA751B3"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b/>
          <w:bCs/>
          <w:color w:val="000000"/>
          <w:sz w:val="20"/>
          <w:szCs w:val="20"/>
          <w:lang w:val="en-GB"/>
        </w:rPr>
        <w:t>4B</w:t>
      </w:r>
    </w:p>
    <w:p w14:paraId="10F61CB8" w14:textId="77777777" w:rsidR="0099478E" w:rsidRPr="0099478E" w:rsidRDefault="0099478E" w:rsidP="0099478E">
      <w:pPr>
        <w:pStyle w:val="NormalnyWeb"/>
        <w:spacing w:before="0" w:beforeAutospacing="0" w:after="0" w:afterAutospacing="0"/>
        <w:rPr>
          <w:b/>
          <w:sz w:val="20"/>
          <w:szCs w:val="20"/>
          <w:lang w:val="en-GB"/>
        </w:rPr>
      </w:pPr>
      <w:r w:rsidRPr="0099478E">
        <w:rPr>
          <w:rFonts w:ascii="Arial" w:hAnsi="Arial" w:cs="Arial"/>
          <w:b/>
          <w:color w:val="000000"/>
          <w:sz w:val="20"/>
          <w:szCs w:val="20"/>
          <w:lang w:val="en-GB"/>
        </w:rPr>
        <w:t>Explaining a problem:</w:t>
      </w:r>
    </w:p>
    <w:p w14:paraId="4CB86668"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I’m having problems with the IT.</w:t>
      </w:r>
    </w:p>
    <w:p w14:paraId="593D7A06"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I can’t connect to the intranet.</w:t>
      </w:r>
    </w:p>
    <w:p w14:paraId="267F14A5"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 xml:space="preserve">I don’t know how to log on. </w:t>
      </w:r>
    </w:p>
    <w:p w14:paraId="7447B6F5" w14:textId="1080E29D"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I need to get company email address.</w:t>
      </w:r>
    </w:p>
    <w:p w14:paraId="7E42DDF8"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How do I set up my email account?</w:t>
      </w:r>
    </w:p>
    <w:p w14:paraId="664A74CB"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I’m having trouble finding my extension number.</w:t>
      </w:r>
    </w:p>
    <w:p w14:paraId="1FECC48F" w14:textId="77777777" w:rsidR="0099478E" w:rsidRDefault="0099478E" w:rsidP="0099478E">
      <w:pPr>
        <w:pStyle w:val="NormalnyWeb"/>
        <w:spacing w:before="0" w:beforeAutospacing="0" w:after="0" w:afterAutospacing="0"/>
        <w:rPr>
          <w:rFonts w:ascii="Arial" w:hAnsi="Arial" w:cs="Arial"/>
          <w:b/>
          <w:color w:val="000000"/>
          <w:sz w:val="20"/>
          <w:szCs w:val="20"/>
          <w:lang w:val="en-GB"/>
        </w:rPr>
      </w:pPr>
    </w:p>
    <w:p w14:paraId="3C9F553B" w14:textId="6C01E64B" w:rsidR="0099478E" w:rsidRPr="0099478E" w:rsidRDefault="0099478E" w:rsidP="0099478E">
      <w:pPr>
        <w:pStyle w:val="NormalnyWeb"/>
        <w:spacing w:before="0" w:beforeAutospacing="0" w:after="0" w:afterAutospacing="0"/>
        <w:rPr>
          <w:b/>
          <w:sz w:val="20"/>
          <w:szCs w:val="20"/>
          <w:lang w:val="en-GB"/>
        </w:rPr>
      </w:pPr>
      <w:r w:rsidRPr="0099478E">
        <w:rPr>
          <w:rFonts w:ascii="Arial" w:hAnsi="Arial" w:cs="Arial"/>
          <w:b/>
          <w:color w:val="000000"/>
          <w:sz w:val="20"/>
          <w:szCs w:val="20"/>
          <w:lang w:val="en-GB"/>
        </w:rPr>
        <w:t>Solving a problem:</w:t>
      </w:r>
    </w:p>
    <w:p w14:paraId="47958A08"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You need to use your login details</w:t>
      </w:r>
    </w:p>
    <w:p w14:paraId="4EDD2754"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Can you try logging on again?</w:t>
      </w:r>
    </w:p>
    <w:p w14:paraId="153A93DD"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Try ‘intern32’.</w:t>
      </w:r>
    </w:p>
    <w:p w14:paraId="034750AB"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I’ll set that up for you.</w:t>
      </w:r>
    </w:p>
    <w:p w14:paraId="017E07E7" w14:textId="77777777" w:rsidR="0099478E" w:rsidRDefault="0099478E" w:rsidP="0099478E">
      <w:pPr>
        <w:pStyle w:val="NormalnyWeb"/>
        <w:spacing w:before="0" w:beforeAutospacing="0" w:after="0" w:afterAutospacing="0"/>
        <w:rPr>
          <w:rFonts w:ascii="Arial" w:hAnsi="Arial" w:cs="Arial"/>
          <w:b/>
          <w:color w:val="000000"/>
          <w:sz w:val="20"/>
          <w:szCs w:val="20"/>
          <w:lang w:val="en-GB"/>
        </w:rPr>
      </w:pPr>
    </w:p>
    <w:p w14:paraId="3B82ED06" w14:textId="4B0E5FCD" w:rsidR="0099478E" w:rsidRPr="0099478E" w:rsidRDefault="0099478E" w:rsidP="0099478E">
      <w:pPr>
        <w:pStyle w:val="NormalnyWeb"/>
        <w:spacing w:before="0" w:beforeAutospacing="0" w:after="0" w:afterAutospacing="0"/>
        <w:rPr>
          <w:rFonts w:ascii="Arial" w:hAnsi="Arial" w:cs="Arial"/>
          <w:b/>
          <w:color w:val="000000"/>
          <w:sz w:val="20"/>
          <w:szCs w:val="20"/>
          <w:lang w:val="en-GB"/>
        </w:rPr>
      </w:pPr>
      <w:r w:rsidRPr="0099478E">
        <w:rPr>
          <w:rFonts w:ascii="Arial" w:hAnsi="Arial" w:cs="Arial"/>
          <w:b/>
          <w:color w:val="000000"/>
          <w:sz w:val="20"/>
          <w:szCs w:val="20"/>
          <w:lang w:val="en-GB"/>
        </w:rPr>
        <w:t>5A</w:t>
      </w:r>
    </w:p>
    <w:p w14:paraId="28CBC8B0"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1 b/c/d</w:t>
      </w:r>
    </w:p>
    <w:p w14:paraId="2CDEC2AF"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2 a</w:t>
      </w:r>
    </w:p>
    <w:p w14:paraId="78DF76A2"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3 b/c</w:t>
      </w:r>
    </w:p>
    <w:p w14:paraId="2FD7147F"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4 b/c</w:t>
      </w:r>
    </w:p>
    <w:p w14:paraId="693A187D"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p>
    <w:p w14:paraId="60DE1D54" w14:textId="77777777" w:rsidR="0099478E" w:rsidRPr="0099478E" w:rsidRDefault="0099478E" w:rsidP="0099478E">
      <w:pPr>
        <w:pStyle w:val="NormalnyWeb"/>
        <w:spacing w:before="0" w:beforeAutospacing="0" w:after="0" w:afterAutospacing="0"/>
        <w:rPr>
          <w:rFonts w:ascii="Arial" w:hAnsi="Arial" w:cs="Arial"/>
          <w:b/>
          <w:color w:val="000000"/>
          <w:sz w:val="20"/>
          <w:szCs w:val="20"/>
          <w:lang w:val="en-GB"/>
        </w:rPr>
      </w:pPr>
      <w:r w:rsidRPr="0099478E">
        <w:rPr>
          <w:rFonts w:ascii="Arial" w:hAnsi="Arial" w:cs="Arial"/>
          <w:b/>
          <w:color w:val="000000"/>
          <w:sz w:val="20"/>
          <w:szCs w:val="20"/>
          <w:lang w:val="en-GB"/>
        </w:rPr>
        <w:t>5B</w:t>
      </w:r>
    </w:p>
    <w:p w14:paraId="74CA50C5" w14:textId="73034E42"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Students’ own answer</w:t>
      </w:r>
    </w:p>
    <w:p w14:paraId="5AAA8437" w14:textId="77777777" w:rsidR="0099478E" w:rsidRDefault="0099478E" w:rsidP="0099478E">
      <w:pPr>
        <w:pStyle w:val="NormalnyWeb"/>
        <w:spacing w:before="0" w:beforeAutospacing="0" w:after="0" w:afterAutospacing="0"/>
        <w:rPr>
          <w:rFonts w:ascii="Arial" w:hAnsi="Arial" w:cs="Arial"/>
          <w:color w:val="000000"/>
          <w:sz w:val="20"/>
          <w:szCs w:val="20"/>
          <w:lang w:val="en-GB"/>
        </w:rPr>
      </w:pPr>
    </w:p>
    <w:p w14:paraId="77900AF9" w14:textId="77777777" w:rsidR="0099478E" w:rsidRPr="0099478E" w:rsidRDefault="0099478E" w:rsidP="0099478E">
      <w:pPr>
        <w:pStyle w:val="NormalnyWeb"/>
        <w:spacing w:before="0" w:beforeAutospacing="0" w:after="0" w:afterAutospacing="0"/>
        <w:rPr>
          <w:rFonts w:ascii="Arial" w:hAnsi="Arial" w:cs="Arial"/>
          <w:b/>
          <w:color w:val="000000"/>
          <w:sz w:val="20"/>
          <w:szCs w:val="20"/>
          <w:lang w:val="en-GB"/>
        </w:rPr>
      </w:pPr>
      <w:r w:rsidRPr="0099478E">
        <w:rPr>
          <w:rFonts w:ascii="Arial" w:hAnsi="Arial" w:cs="Arial"/>
          <w:b/>
          <w:color w:val="000000"/>
          <w:sz w:val="20"/>
          <w:szCs w:val="20"/>
          <w:lang w:val="en-GB"/>
        </w:rPr>
        <w:t>6A, B &amp; C</w:t>
      </w:r>
    </w:p>
    <w:p w14:paraId="63037842" w14:textId="228F8939" w:rsidR="00E665E7"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Students’ own answers</w:t>
      </w:r>
    </w:p>
    <w:p w14:paraId="028E95FC" w14:textId="77777777" w:rsidR="00E665E7" w:rsidRPr="0099478E" w:rsidRDefault="00E665E7" w:rsidP="0099478E">
      <w:pPr>
        <w:pStyle w:val="NormalnyWeb"/>
        <w:spacing w:before="0" w:beforeAutospacing="0" w:after="0" w:afterAutospacing="0"/>
        <w:rPr>
          <w:rFonts w:ascii="Arial" w:hAnsi="Arial" w:cs="Arial"/>
          <w:color w:val="000000"/>
          <w:sz w:val="20"/>
          <w:szCs w:val="20"/>
          <w:lang w:val="en-GB"/>
        </w:rPr>
      </w:pPr>
    </w:p>
    <w:p w14:paraId="2F317271" w14:textId="4AE484EF" w:rsidR="00EA0967" w:rsidRPr="00553568" w:rsidRDefault="00D35BA8">
      <w:pPr>
        <w:pStyle w:val="HeadASection"/>
        <w:rPr>
          <w:lang w:val="en-GB"/>
        </w:rPr>
      </w:pPr>
      <w:r w:rsidRPr="00553568">
        <w:rPr>
          <w:lang w:val="en-GB"/>
        </w:rPr>
        <w:t xml:space="preserve">1.5 Writing: </w:t>
      </w:r>
      <w:r w:rsidR="00804749" w:rsidRPr="00553568">
        <w:rPr>
          <w:lang w:val="en-GB"/>
        </w:rPr>
        <w:t>Email – Asking for information</w:t>
      </w:r>
    </w:p>
    <w:p w14:paraId="72A293A9"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b/>
          <w:bCs/>
          <w:color w:val="000000"/>
          <w:sz w:val="20"/>
          <w:szCs w:val="20"/>
          <w:lang w:val="en-GB"/>
        </w:rPr>
        <w:t>1</w:t>
      </w:r>
    </w:p>
    <w:p w14:paraId="30D143A2"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1 conference facilities</w:t>
      </w:r>
    </w:p>
    <w:p w14:paraId="5AC5C7AB"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2 two large rooms</w:t>
      </w:r>
    </w:p>
    <w:p w14:paraId="6CCE261E"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3 50 people</w:t>
      </w:r>
    </w:p>
    <w:p w14:paraId="429B5B75"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4 city centre</w:t>
      </w:r>
    </w:p>
    <w:p w14:paraId="05919A47"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5 walk</w:t>
      </w:r>
    </w:p>
    <w:p w14:paraId="62B4EC92"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6 book</w:t>
      </w:r>
    </w:p>
    <w:p w14:paraId="11CEA113"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7 five nights</w:t>
      </w:r>
    </w:p>
    <w:p w14:paraId="3A33C4A7"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8 desk</w:t>
      </w:r>
    </w:p>
    <w:p w14:paraId="36D82818"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9 lunch</w:t>
      </w:r>
    </w:p>
    <w:p w14:paraId="6207A8B0" w14:textId="3CC3992D"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10 price</w:t>
      </w:r>
    </w:p>
    <w:p w14:paraId="5ADF5029" w14:textId="77777777" w:rsidR="0099478E" w:rsidRPr="0099478E" w:rsidRDefault="0099478E" w:rsidP="0099478E">
      <w:pPr>
        <w:rPr>
          <w:sz w:val="20"/>
          <w:szCs w:val="20"/>
        </w:rPr>
      </w:pPr>
    </w:p>
    <w:p w14:paraId="44132822" w14:textId="09CB4D12" w:rsidR="0099478E" w:rsidRPr="0099478E" w:rsidRDefault="001C34A6" w:rsidP="0099478E">
      <w:pPr>
        <w:pStyle w:val="NormalnyWeb"/>
        <w:spacing w:before="0" w:beforeAutospacing="0" w:after="0" w:afterAutospacing="0"/>
        <w:rPr>
          <w:sz w:val="20"/>
          <w:szCs w:val="20"/>
          <w:lang w:val="en-GB"/>
        </w:rPr>
      </w:pPr>
      <w:r>
        <w:rPr>
          <w:rFonts w:ascii="Arial" w:hAnsi="Arial" w:cs="Arial"/>
          <w:b/>
          <w:bCs/>
          <w:color w:val="000000"/>
          <w:sz w:val="20"/>
          <w:szCs w:val="20"/>
          <w:lang w:val="en-GB"/>
        </w:rPr>
        <w:br w:type="column"/>
      </w:r>
      <w:r w:rsidR="0099478E" w:rsidRPr="0099478E">
        <w:rPr>
          <w:rFonts w:ascii="Arial" w:hAnsi="Arial" w:cs="Arial"/>
          <w:b/>
          <w:bCs/>
          <w:color w:val="000000"/>
          <w:sz w:val="20"/>
          <w:szCs w:val="20"/>
          <w:lang w:val="en-GB"/>
        </w:rPr>
        <w:t>2</w:t>
      </w:r>
    </w:p>
    <w:p w14:paraId="102344CF"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1 Dear Sir/Madam,</w:t>
      </w:r>
    </w:p>
    <w:p w14:paraId="5F22A55C"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2 I am writing to ask for</w:t>
      </w:r>
    </w:p>
    <w:p w14:paraId="55C651B7"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3 We are looking</w:t>
      </w:r>
    </w:p>
    <w:p w14:paraId="23B23F61"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4 We need</w:t>
      </w:r>
    </w:p>
    <w:p w14:paraId="5A43D325"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5 We would like to</w:t>
      </w:r>
    </w:p>
    <w:p w14:paraId="4F980341"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6 would also like</w:t>
      </w:r>
    </w:p>
    <w:p w14:paraId="0C139622"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7 Please can you confirm</w:t>
      </w:r>
    </w:p>
    <w:p w14:paraId="5DBC4025"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8 Could you tell</w:t>
      </w:r>
    </w:p>
    <w:p w14:paraId="2BCC1651" w14:textId="77777777" w:rsidR="0099478E" w:rsidRPr="0099478E" w:rsidRDefault="0099478E" w:rsidP="0099478E">
      <w:pPr>
        <w:pStyle w:val="NormalnyWeb"/>
        <w:spacing w:before="0" w:beforeAutospacing="0" w:after="0" w:afterAutospacing="0"/>
        <w:rPr>
          <w:rFonts w:ascii="Arial" w:hAnsi="Arial" w:cs="Arial"/>
          <w:color w:val="000000"/>
          <w:sz w:val="20"/>
          <w:szCs w:val="20"/>
          <w:lang w:val="en-GB"/>
        </w:rPr>
      </w:pPr>
      <w:r w:rsidRPr="0099478E">
        <w:rPr>
          <w:rFonts w:ascii="Arial" w:hAnsi="Arial" w:cs="Arial"/>
          <w:color w:val="000000"/>
          <w:sz w:val="20"/>
          <w:szCs w:val="20"/>
          <w:lang w:val="en-GB"/>
        </w:rPr>
        <w:t>9 I look forward to</w:t>
      </w:r>
    </w:p>
    <w:p w14:paraId="2DF78821" w14:textId="00A74343"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10 Kind regards,</w:t>
      </w:r>
    </w:p>
    <w:p w14:paraId="67D5B297" w14:textId="77777777" w:rsidR="0099478E" w:rsidRPr="00CB3C8B" w:rsidRDefault="0099478E" w:rsidP="0099478E">
      <w:pPr>
        <w:pStyle w:val="NormalnyWeb"/>
        <w:spacing w:before="0" w:beforeAutospacing="0" w:after="0" w:afterAutospacing="0"/>
        <w:rPr>
          <w:rFonts w:ascii="Arial" w:hAnsi="Arial" w:cs="Arial"/>
          <w:b/>
          <w:bCs/>
          <w:color w:val="000000"/>
          <w:sz w:val="22"/>
          <w:szCs w:val="22"/>
          <w:lang w:val="en-GB"/>
        </w:rPr>
      </w:pPr>
    </w:p>
    <w:p w14:paraId="2343DD41" w14:textId="23B16753"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b/>
          <w:bCs/>
          <w:color w:val="000000"/>
          <w:sz w:val="20"/>
          <w:szCs w:val="20"/>
          <w:lang w:val="en-GB"/>
        </w:rPr>
        <w:t>3A</w:t>
      </w:r>
    </w:p>
    <w:p w14:paraId="7D8BCCF8" w14:textId="77777777" w:rsidR="0099478E" w:rsidRPr="0099478E" w:rsidRDefault="0099478E" w:rsidP="0099478E">
      <w:pPr>
        <w:pStyle w:val="NormalnyWeb"/>
        <w:spacing w:before="0" w:beforeAutospacing="0" w:after="0" w:afterAutospacing="0"/>
        <w:rPr>
          <w:b/>
          <w:sz w:val="20"/>
          <w:szCs w:val="20"/>
          <w:lang w:val="en-GB"/>
        </w:rPr>
      </w:pPr>
      <w:r w:rsidRPr="0099478E">
        <w:rPr>
          <w:rFonts w:ascii="Arial" w:hAnsi="Arial" w:cs="Arial"/>
          <w:b/>
          <w:color w:val="000000"/>
          <w:sz w:val="20"/>
          <w:szCs w:val="20"/>
          <w:lang w:val="en-GB"/>
        </w:rPr>
        <w:t>Suggested answers</w:t>
      </w:r>
    </w:p>
    <w:p w14:paraId="7743356F" w14:textId="7BABECF6"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1 Please can/could you confirm / Can/Could you tell</w:t>
      </w:r>
      <w:r w:rsidR="001C34A6">
        <w:rPr>
          <w:rFonts w:ascii="Arial" w:hAnsi="Arial" w:cs="Arial"/>
          <w:color w:val="000000"/>
          <w:sz w:val="20"/>
          <w:szCs w:val="20"/>
          <w:lang w:val="en-GB"/>
        </w:rPr>
        <w:t> </w:t>
      </w:r>
      <w:r w:rsidRPr="0099478E">
        <w:rPr>
          <w:rFonts w:ascii="Arial" w:hAnsi="Arial" w:cs="Arial"/>
          <w:color w:val="000000"/>
          <w:sz w:val="20"/>
          <w:szCs w:val="20"/>
          <w:lang w:val="en-GB"/>
        </w:rPr>
        <w:t>me / Please can/could you let me know how big</w:t>
      </w:r>
      <w:r w:rsidR="001C34A6">
        <w:rPr>
          <w:rFonts w:ascii="Arial" w:hAnsi="Arial" w:cs="Arial"/>
          <w:color w:val="000000"/>
          <w:sz w:val="20"/>
          <w:szCs w:val="20"/>
          <w:lang w:val="en-GB"/>
        </w:rPr>
        <w:t> </w:t>
      </w:r>
      <w:r w:rsidRPr="0099478E">
        <w:rPr>
          <w:rFonts w:ascii="Arial" w:hAnsi="Arial" w:cs="Arial"/>
          <w:color w:val="000000"/>
          <w:sz w:val="20"/>
          <w:szCs w:val="20"/>
          <w:lang w:val="en-GB"/>
        </w:rPr>
        <w:t>your main conference rooms are?</w:t>
      </w:r>
    </w:p>
    <w:p w14:paraId="6865E087" w14:textId="7D0FD5C0"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We would also like more information about the size</w:t>
      </w:r>
      <w:r w:rsidR="001C34A6">
        <w:rPr>
          <w:rFonts w:ascii="Arial" w:hAnsi="Arial" w:cs="Arial"/>
          <w:color w:val="000000"/>
          <w:sz w:val="20"/>
          <w:szCs w:val="20"/>
          <w:lang w:val="en-GB"/>
        </w:rPr>
        <w:t> </w:t>
      </w:r>
      <w:r w:rsidRPr="0099478E">
        <w:rPr>
          <w:rFonts w:ascii="Arial" w:hAnsi="Arial" w:cs="Arial"/>
          <w:color w:val="000000"/>
          <w:sz w:val="20"/>
          <w:szCs w:val="20"/>
          <w:lang w:val="en-GB"/>
        </w:rPr>
        <w:t>of your main conference room.</w:t>
      </w:r>
    </w:p>
    <w:p w14:paraId="276388F7"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2 Can/Could you tell us / Please can you let me know which hotels you recommend?</w:t>
      </w:r>
    </w:p>
    <w:p w14:paraId="308A311E"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3 Please can/could you tell us if you offer other facilities?</w:t>
      </w:r>
    </w:p>
    <w:p w14:paraId="408B0704"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 xml:space="preserve"> We would also like more information about other facilities you have.</w:t>
      </w:r>
    </w:p>
    <w:p w14:paraId="30990A5B" w14:textId="77FADF9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4 Please can/could you confirm / Can/Could you tell</w:t>
      </w:r>
      <w:r w:rsidR="001C34A6">
        <w:rPr>
          <w:rFonts w:ascii="Arial" w:hAnsi="Arial" w:cs="Arial"/>
          <w:color w:val="000000"/>
          <w:sz w:val="20"/>
          <w:szCs w:val="20"/>
          <w:lang w:val="en-GB"/>
        </w:rPr>
        <w:t> </w:t>
      </w:r>
      <w:r w:rsidRPr="0099478E">
        <w:rPr>
          <w:rFonts w:ascii="Arial" w:hAnsi="Arial" w:cs="Arial"/>
          <w:color w:val="000000"/>
          <w:sz w:val="20"/>
          <w:szCs w:val="20"/>
          <w:lang w:val="en-GB"/>
        </w:rPr>
        <w:t>me if you are near the city centre?</w:t>
      </w:r>
    </w:p>
    <w:p w14:paraId="7A2F2018"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5 Can/Could you please confirm / Can/Could you let me know how many parking spaces are available?</w:t>
      </w:r>
    </w:p>
    <w:p w14:paraId="7CEF2D27" w14:textId="77777777" w:rsidR="0099478E" w:rsidRPr="0099478E" w:rsidRDefault="0099478E" w:rsidP="0099478E">
      <w:pPr>
        <w:pStyle w:val="NormalnyWeb"/>
        <w:spacing w:before="0" w:beforeAutospacing="0" w:after="0" w:afterAutospacing="0"/>
        <w:rPr>
          <w:sz w:val="20"/>
          <w:szCs w:val="20"/>
          <w:lang w:val="en-GB"/>
        </w:rPr>
      </w:pPr>
      <w:r w:rsidRPr="0099478E">
        <w:rPr>
          <w:rFonts w:ascii="Arial" w:hAnsi="Arial" w:cs="Arial"/>
          <w:color w:val="000000"/>
          <w:sz w:val="20"/>
          <w:szCs w:val="20"/>
          <w:lang w:val="en-GB"/>
        </w:rPr>
        <w:t xml:space="preserve"> </w:t>
      </w:r>
    </w:p>
    <w:p w14:paraId="66CC2B6F" w14:textId="77777777" w:rsidR="0099478E" w:rsidRDefault="0099478E" w:rsidP="0099478E">
      <w:pPr>
        <w:pStyle w:val="NormalnyWeb"/>
        <w:spacing w:before="0" w:beforeAutospacing="0" w:after="0" w:afterAutospacing="0"/>
        <w:rPr>
          <w:rFonts w:ascii="Arial" w:hAnsi="Arial" w:cs="Arial"/>
          <w:b/>
          <w:bCs/>
          <w:color w:val="000000"/>
          <w:sz w:val="20"/>
          <w:szCs w:val="20"/>
          <w:lang w:val="en-GB"/>
        </w:rPr>
      </w:pPr>
      <w:r w:rsidRPr="0099478E">
        <w:rPr>
          <w:rFonts w:ascii="Arial" w:hAnsi="Arial" w:cs="Arial"/>
          <w:b/>
          <w:bCs/>
          <w:color w:val="000000"/>
          <w:sz w:val="20"/>
          <w:szCs w:val="20"/>
          <w:lang w:val="en-GB"/>
        </w:rPr>
        <w:t>3B</w:t>
      </w:r>
    </w:p>
    <w:p w14:paraId="7EA43BDB" w14:textId="206BE8BC" w:rsidR="0099478E" w:rsidRPr="00CB3C8B" w:rsidRDefault="0099478E" w:rsidP="00CB3C8B">
      <w:pPr>
        <w:pStyle w:val="Text"/>
        <w:rPr>
          <w:b/>
        </w:rPr>
      </w:pPr>
      <w:r w:rsidRPr="00CB3C8B">
        <w:rPr>
          <w:b/>
        </w:rPr>
        <w:t>Model answer</w:t>
      </w:r>
    </w:p>
    <w:p w14:paraId="7D994926" w14:textId="77777777" w:rsidR="0099478E" w:rsidRPr="0099478E" w:rsidRDefault="0099478E" w:rsidP="00CB3C8B">
      <w:pPr>
        <w:pStyle w:val="Text"/>
      </w:pPr>
      <w:r w:rsidRPr="0099478E">
        <w:t>Dear Sir/Madam,</w:t>
      </w:r>
    </w:p>
    <w:p w14:paraId="7C983C19" w14:textId="77777777" w:rsidR="0099478E" w:rsidRPr="0099478E" w:rsidRDefault="0099478E" w:rsidP="00CB3C8B">
      <w:pPr>
        <w:pStyle w:val="Text"/>
      </w:pPr>
      <w:r w:rsidRPr="0099478E">
        <w:t xml:space="preserve">I am writing to ask for information about your hotel as I am staying there for three nights next month. Please could you confirm that my room is a double room? I also need to have a large desk in the room. I would also like to know if meals are included in the price. Can you also let me know how far the hotel is from the </w:t>
      </w:r>
      <w:proofErr w:type="spellStart"/>
      <w:r w:rsidRPr="0099478E">
        <w:t>AXCentre</w:t>
      </w:r>
      <w:proofErr w:type="spellEnd"/>
      <w:r w:rsidRPr="0099478E">
        <w:t>? In addition, could you tell me if there is parking, because I am driving to the hotel? And finally, I would like more information about other facilities you have. Do you have a swimming pool and gym for your guests?</w:t>
      </w:r>
    </w:p>
    <w:p w14:paraId="774690AD" w14:textId="77777777" w:rsidR="0099478E" w:rsidRPr="0099478E" w:rsidRDefault="0099478E" w:rsidP="00CB3C8B">
      <w:pPr>
        <w:pStyle w:val="Text"/>
      </w:pPr>
      <w:r w:rsidRPr="0099478E">
        <w:t>I look forward to hearing from you.</w:t>
      </w:r>
    </w:p>
    <w:p w14:paraId="0C0CCA94" w14:textId="77777777" w:rsidR="001C34A6" w:rsidRDefault="0099478E" w:rsidP="00CB3C8B">
      <w:pPr>
        <w:pStyle w:val="Text"/>
      </w:pPr>
      <w:r w:rsidRPr="0099478E">
        <w:t>Kind regards,</w:t>
      </w:r>
    </w:p>
    <w:p w14:paraId="692937F4" w14:textId="6E60A0FC" w:rsidR="0099478E" w:rsidRPr="0099478E" w:rsidRDefault="0099478E" w:rsidP="00CB3C8B">
      <w:pPr>
        <w:pStyle w:val="Text"/>
      </w:pPr>
      <w:r w:rsidRPr="0099478E">
        <w:t>(Name)</w:t>
      </w:r>
    </w:p>
    <w:p w14:paraId="5C49D463" w14:textId="0C314A16" w:rsidR="0099478E" w:rsidRPr="0099478E" w:rsidRDefault="0099478E" w:rsidP="00CB3C8B">
      <w:pPr>
        <w:pStyle w:val="Text"/>
      </w:pPr>
    </w:p>
    <w:p w14:paraId="7C445841" w14:textId="77777777" w:rsidR="0099478E" w:rsidRPr="00CB3C8B" w:rsidRDefault="0099478E" w:rsidP="00CB3C8B">
      <w:pPr>
        <w:pStyle w:val="Text"/>
        <w:rPr>
          <w:b/>
        </w:rPr>
      </w:pPr>
      <w:r w:rsidRPr="00CB3C8B">
        <w:rPr>
          <w:b/>
          <w:bCs/>
        </w:rPr>
        <w:t>3C</w:t>
      </w:r>
    </w:p>
    <w:p w14:paraId="1765B11C" w14:textId="64FAAF38" w:rsidR="0099478E" w:rsidRDefault="0099478E" w:rsidP="00CB3C8B">
      <w:pPr>
        <w:pStyle w:val="Text"/>
      </w:pPr>
      <w:r w:rsidRPr="0099478E">
        <w:t>Students’ own answer</w:t>
      </w:r>
    </w:p>
    <w:p w14:paraId="0020F00F" w14:textId="6B8B8025" w:rsidR="00CB3C8B" w:rsidRDefault="00CB3C8B">
      <w:pPr>
        <w:spacing w:after="160" w:line="259" w:lineRule="auto"/>
        <w:rPr>
          <w:rFonts w:ascii="Arial" w:hAnsi="Arial" w:cs="Arial"/>
          <w:sz w:val="20"/>
          <w:szCs w:val="20"/>
        </w:rPr>
      </w:pPr>
      <w:r>
        <w:br w:type="page"/>
      </w:r>
    </w:p>
    <w:p w14:paraId="1274AF5A" w14:textId="657DCD1F" w:rsidR="007E489A" w:rsidRPr="00C203BD" w:rsidRDefault="007E489A" w:rsidP="007E489A">
      <w:pPr>
        <w:pStyle w:val="HeadUnit"/>
      </w:pPr>
      <w:r w:rsidRPr="00C203BD">
        <w:lastRenderedPageBreak/>
        <w:t xml:space="preserve">Unit 2 </w:t>
      </w:r>
      <w:r w:rsidR="0028058F">
        <w:t>Business location</w:t>
      </w:r>
    </w:p>
    <w:p w14:paraId="0FEC9920" w14:textId="7820C1A7" w:rsidR="0058284F" w:rsidRPr="00553568" w:rsidRDefault="007E489A">
      <w:pPr>
        <w:pStyle w:val="HeadASection"/>
        <w:rPr>
          <w:lang w:val="en-GB"/>
        </w:rPr>
      </w:pPr>
      <w:r w:rsidRPr="00553568">
        <w:rPr>
          <w:lang w:val="en-GB"/>
        </w:rPr>
        <w:t xml:space="preserve">2.1 </w:t>
      </w:r>
      <w:r w:rsidR="0028058F" w:rsidRPr="00553568">
        <w:rPr>
          <w:lang w:val="en-GB"/>
        </w:rPr>
        <w:t>Dovetailed in Cambridge</w:t>
      </w:r>
    </w:p>
    <w:p w14:paraId="3AF1B6BE" w14:textId="77777777" w:rsidR="00CB3C8B" w:rsidRPr="00C203BD" w:rsidRDefault="00CB3C8B" w:rsidP="00CB3C8B">
      <w:pPr>
        <w:pStyle w:val="Text"/>
        <w:rPr>
          <w:b/>
        </w:rPr>
      </w:pPr>
      <w:r w:rsidRPr="00C203BD">
        <w:rPr>
          <w:b/>
        </w:rPr>
        <w:t>1</w:t>
      </w:r>
    </w:p>
    <w:p w14:paraId="65FC7AAD" w14:textId="77777777" w:rsidR="00CB3C8B" w:rsidRDefault="00CB3C8B" w:rsidP="00CB3C8B">
      <w:pPr>
        <w:pStyle w:val="Text"/>
      </w:pPr>
      <w:r w:rsidRPr="0099478E">
        <w:t>Students’ own answer</w:t>
      </w:r>
    </w:p>
    <w:p w14:paraId="38F9E8F3" w14:textId="77777777" w:rsidR="00CB3C8B" w:rsidRDefault="00CB3C8B" w:rsidP="00CB3C8B">
      <w:pPr>
        <w:pStyle w:val="Text"/>
      </w:pPr>
    </w:p>
    <w:p w14:paraId="307FC122" w14:textId="21FE1C05" w:rsidR="0058284F" w:rsidRPr="00CB3C8B" w:rsidRDefault="00CB3C8B" w:rsidP="00CB3C8B">
      <w:pPr>
        <w:pStyle w:val="Text"/>
        <w:rPr>
          <w:b/>
        </w:rPr>
      </w:pPr>
      <w:r w:rsidRPr="00CB3C8B">
        <w:rPr>
          <w:b/>
        </w:rPr>
        <w:t>2</w:t>
      </w:r>
    </w:p>
    <w:p w14:paraId="6A98E749" w14:textId="7C934F3B" w:rsidR="00CB3C8B" w:rsidRPr="00CB3C8B" w:rsidRDefault="00CB3C8B" w:rsidP="00CB3C8B">
      <w:pPr>
        <w:pStyle w:val="Text"/>
      </w:pPr>
      <w:r w:rsidRPr="00CB3C8B">
        <w:t xml:space="preserve">international city </w:t>
      </w:r>
      <w:r w:rsidRPr="00CB3C8B">
        <w:rPr>
          <w:rFonts w:ascii="Segoe UI Symbol" w:hAnsi="Segoe UI Symbol" w:cs="Segoe UI Symbol"/>
        </w:rPr>
        <w:t>✓</w:t>
      </w:r>
    </w:p>
    <w:p w14:paraId="06EDBAD5" w14:textId="33B27C17" w:rsidR="00CB3C8B" w:rsidRPr="00CB3C8B" w:rsidRDefault="00CB3C8B" w:rsidP="00CB3C8B">
      <w:pPr>
        <w:pStyle w:val="Text"/>
      </w:pPr>
      <w:r w:rsidRPr="00CB3C8B">
        <w:t>can work with other companies</w:t>
      </w:r>
      <w:r w:rsidRPr="00CB3C8B">
        <w:rPr>
          <w:rFonts w:eastAsia="MS Gothic" w:hint="eastAsia"/>
        </w:rPr>
        <w:t xml:space="preserve"> </w:t>
      </w:r>
      <w:r w:rsidRPr="00CB3C8B">
        <w:rPr>
          <w:rFonts w:ascii="Segoe UI Symbol" w:hAnsi="Segoe UI Symbol" w:cs="Segoe UI Symbol"/>
        </w:rPr>
        <w:t>✓</w:t>
      </w:r>
    </w:p>
    <w:p w14:paraId="692532A7" w14:textId="77777777" w:rsidR="00CB3C8B" w:rsidRPr="00CB3C8B" w:rsidRDefault="00CB3C8B" w:rsidP="00CB3C8B">
      <w:pPr>
        <w:pStyle w:val="Text"/>
      </w:pPr>
      <w:r w:rsidRPr="00CB3C8B">
        <w:t>good public services (schools, hospitals, etc.)</w:t>
      </w:r>
    </w:p>
    <w:p w14:paraId="53151020" w14:textId="6B363794" w:rsidR="00CB3C8B" w:rsidRPr="00CB3C8B" w:rsidRDefault="00CB3C8B" w:rsidP="00CB3C8B">
      <w:pPr>
        <w:pStyle w:val="Text"/>
      </w:pPr>
      <w:r w:rsidRPr="00CB3C8B">
        <w:t xml:space="preserve">can work with the university </w:t>
      </w:r>
      <w:r w:rsidRPr="00CB3C8B">
        <w:rPr>
          <w:rFonts w:ascii="Segoe UI Symbol" w:hAnsi="Segoe UI Symbol" w:cs="Segoe UI Symbol"/>
        </w:rPr>
        <w:t>✓</w:t>
      </w:r>
    </w:p>
    <w:p w14:paraId="6A188532" w14:textId="77777777" w:rsidR="00CB3C8B" w:rsidRPr="00CB3C8B" w:rsidRDefault="00CB3C8B" w:rsidP="00CB3C8B">
      <w:pPr>
        <w:pStyle w:val="Text"/>
      </w:pPr>
      <w:r w:rsidRPr="00CB3C8B">
        <w:t>salaries lower than other places</w:t>
      </w:r>
    </w:p>
    <w:p w14:paraId="49BACCBE" w14:textId="707AF998" w:rsidR="00CB3C8B" w:rsidRPr="00CB3C8B" w:rsidRDefault="00CB3C8B" w:rsidP="00CB3C8B">
      <w:pPr>
        <w:pStyle w:val="Text"/>
      </w:pPr>
      <w:r w:rsidRPr="00CB3C8B">
        <w:t xml:space="preserve">nice place to live </w:t>
      </w:r>
      <w:r w:rsidRPr="00CB3C8B">
        <w:rPr>
          <w:rFonts w:ascii="Segoe UI Symbol" w:hAnsi="Segoe UI Symbol" w:cs="Segoe UI Symbol"/>
        </w:rPr>
        <w:t>✓</w:t>
      </w:r>
    </w:p>
    <w:p w14:paraId="2C85A86F" w14:textId="3A537CC6" w:rsidR="00CB3C8B" w:rsidRDefault="00CB3C8B" w:rsidP="00CB3C8B">
      <w:pPr>
        <w:pStyle w:val="Text"/>
        <w:rPr>
          <w:rFonts w:ascii="Segoe UI Symbol" w:hAnsi="Segoe UI Symbol" w:cs="Segoe UI Symbol"/>
        </w:rPr>
      </w:pPr>
      <w:r w:rsidRPr="00CB3C8B">
        <w:t xml:space="preserve">easy to travel to London </w:t>
      </w:r>
      <w:r w:rsidRPr="00CB3C8B">
        <w:rPr>
          <w:rFonts w:ascii="Segoe UI Symbol" w:hAnsi="Segoe UI Symbol" w:cs="Segoe UI Symbol"/>
        </w:rPr>
        <w:t>✓</w:t>
      </w:r>
    </w:p>
    <w:p w14:paraId="2FE698F7" w14:textId="3C86F7D3" w:rsidR="00CB3C8B" w:rsidRDefault="00CB3C8B" w:rsidP="00CB3C8B">
      <w:pPr>
        <w:pStyle w:val="Text"/>
      </w:pPr>
    </w:p>
    <w:p w14:paraId="481CAB67" w14:textId="2E87B498" w:rsidR="00CB3C8B" w:rsidRPr="00CB3C8B" w:rsidRDefault="00CB3C8B" w:rsidP="00CB3C8B">
      <w:pPr>
        <w:pStyle w:val="Text"/>
        <w:rPr>
          <w:b/>
        </w:rPr>
      </w:pPr>
      <w:r w:rsidRPr="00CB3C8B">
        <w:rPr>
          <w:b/>
        </w:rPr>
        <w:t>3</w:t>
      </w:r>
    </w:p>
    <w:p w14:paraId="3FA7D45B" w14:textId="77777777" w:rsidR="00CB3C8B" w:rsidRPr="00CB3C8B" w:rsidRDefault="00CB3C8B" w:rsidP="00CB3C8B">
      <w:pPr>
        <w:pStyle w:val="Text"/>
        <w:rPr>
          <w:sz w:val="24"/>
          <w:szCs w:val="24"/>
          <w:lang w:eastAsia="pl-PL"/>
        </w:rPr>
      </w:pPr>
      <w:r w:rsidRPr="00CB3C8B">
        <w:t>1 in 2010</w:t>
      </w:r>
    </w:p>
    <w:p w14:paraId="248A81CC" w14:textId="77777777" w:rsidR="00CB3C8B" w:rsidRPr="00CB3C8B" w:rsidRDefault="00CB3C8B" w:rsidP="00CB3C8B">
      <w:pPr>
        <w:pStyle w:val="Text"/>
      </w:pPr>
      <w:r w:rsidRPr="00CB3C8B">
        <w:t>2 Microsoft</w:t>
      </w:r>
    </w:p>
    <w:p w14:paraId="70A247AC" w14:textId="77777777" w:rsidR="00CB3C8B" w:rsidRPr="00CB3C8B" w:rsidRDefault="00CB3C8B" w:rsidP="00CB3C8B">
      <w:pPr>
        <w:pStyle w:val="Text"/>
      </w:pPr>
      <w:r w:rsidRPr="00CB3C8B">
        <w:t>3 funding</w:t>
      </w:r>
    </w:p>
    <w:p w14:paraId="1CA48626" w14:textId="77777777" w:rsidR="00CB3C8B" w:rsidRPr="00CB3C8B" w:rsidRDefault="00CB3C8B" w:rsidP="00CB3C8B">
      <w:pPr>
        <w:pStyle w:val="Text"/>
      </w:pPr>
      <w:r w:rsidRPr="00CB3C8B">
        <w:t>4 advice</w:t>
      </w:r>
    </w:p>
    <w:p w14:paraId="6EBB3299" w14:textId="77777777" w:rsidR="00CB3C8B" w:rsidRPr="00CB3C8B" w:rsidRDefault="00CB3C8B" w:rsidP="00CB3C8B">
      <w:pPr>
        <w:pStyle w:val="Text"/>
      </w:pPr>
      <w:r w:rsidRPr="00CB3C8B">
        <w:t>5 three minutes (by bike)</w:t>
      </w:r>
    </w:p>
    <w:p w14:paraId="1E910CC6" w14:textId="2727F0C1" w:rsidR="00CB3C8B" w:rsidRDefault="00CB3C8B" w:rsidP="00CB3C8B">
      <w:pPr>
        <w:pStyle w:val="Text"/>
      </w:pPr>
      <w:r w:rsidRPr="00CB3C8B">
        <w:t>6 50 minutes by train and just over an hour by car</w:t>
      </w:r>
    </w:p>
    <w:p w14:paraId="424BE52B" w14:textId="74A38047" w:rsidR="00CB3C8B" w:rsidRDefault="00CB3C8B" w:rsidP="00CB3C8B">
      <w:pPr>
        <w:pStyle w:val="Text"/>
      </w:pPr>
    </w:p>
    <w:p w14:paraId="21FB2F04" w14:textId="1B439377" w:rsidR="00CB3C8B" w:rsidRPr="00C203BD" w:rsidRDefault="00CB3C8B" w:rsidP="00CB3C8B">
      <w:pPr>
        <w:pStyle w:val="Text"/>
        <w:rPr>
          <w:b/>
        </w:rPr>
      </w:pPr>
      <w:r>
        <w:rPr>
          <w:b/>
        </w:rPr>
        <w:t>4</w:t>
      </w:r>
    </w:p>
    <w:p w14:paraId="3C478312" w14:textId="77777777" w:rsidR="00CB3C8B" w:rsidRDefault="00CB3C8B" w:rsidP="00CB3C8B">
      <w:pPr>
        <w:pStyle w:val="Text"/>
      </w:pPr>
      <w:r w:rsidRPr="0099478E">
        <w:t>Students’ own answer</w:t>
      </w:r>
    </w:p>
    <w:p w14:paraId="3F7D25F2" w14:textId="77777777" w:rsidR="00CB3C8B" w:rsidRPr="00CB3C8B" w:rsidRDefault="00CB3C8B" w:rsidP="00CB3C8B">
      <w:pPr>
        <w:pStyle w:val="Text"/>
      </w:pPr>
    </w:p>
    <w:p w14:paraId="28EED021" w14:textId="77777777" w:rsidR="00CB3C8B" w:rsidRPr="00CB3C8B" w:rsidRDefault="00CB3C8B" w:rsidP="00CB3C8B">
      <w:pPr>
        <w:pStyle w:val="Text"/>
        <w:rPr>
          <w:b/>
          <w:sz w:val="24"/>
          <w:szCs w:val="24"/>
          <w:lang w:eastAsia="pl-PL"/>
        </w:rPr>
      </w:pPr>
      <w:r w:rsidRPr="00CB3C8B">
        <w:rPr>
          <w:b/>
        </w:rPr>
        <w:t>5</w:t>
      </w:r>
    </w:p>
    <w:p w14:paraId="7B65A744" w14:textId="77777777" w:rsidR="00CB3C8B" w:rsidRDefault="00CB3C8B" w:rsidP="00CB3C8B">
      <w:pPr>
        <w:pStyle w:val="Text"/>
      </w:pPr>
      <w:r w:rsidRPr="00CB3C8B">
        <w:t>a lab</w:t>
      </w:r>
    </w:p>
    <w:p w14:paraId="042D658E" w14:textId="77777777" w:rsidR="00CB3C8B" w:rsidRDefault="00CB3C8B" w:rsidP="00CB3C8B">
      <w:pPr>
        <w:pStyle w:val="Text"/>
      </w:pPr>
      <w:r w:rsidRPr="00CB3C8B">
        <w:t>b studio</w:t>
      </w:r>
    </w:p>
    <w:p w14:paraId="2F1AE9C2" w14:textId="77777777" w:rsidR="00CB3C8B" w:rsidRDefault="00CB3C8B" w:rsidP="00CB3C8B">
      <w:pPr>
        <w:pStyle w:val="Text"/>
      </w:pPr>
      <w:r w:rsidRPr="00CB3C8B">
        <w:t>c motorway</w:t>
      </w:r>
    </w:p>
    <w:p w14:paraId="50770AFA" w14:textId="77777777" w:rsidR="00CB3C8B" w:rsidRDefault="00CB3C8B" w:rsidP="00CB3C8B">
      <w:pPr>
        <w:pStyle w:val="Text"/>
      </w:pPr>
      <w:r w:rsidRPr="00CB3C8B">
        <w:t>d transport links</w:t>
      </w:r>
    </w:p>
    <w:p w14:paraId="48A40B34" w14:textId="77777777" w:rsidR="00CB3C8B" w:rsidRDefault="00CB3C8B" w:rsidP="00CB3C8B">
      <w:pPr>
        <w:pStyle w:val="Text"/>
      </w:pPr>
      <w:r w:rsidRPr="00CB3C8B">
        <w:t>e factory</w:t>
      </w:r>
    </w:p>
    <w:p w14:paraId="19430E1A" w14:textId="30AF1ACE" w:rsidR="00CB3C8B" w:rsidRDefault="00CB3C8B" w:rsidP="00CB3C8B">
      <w:pPr>
        <w:pStyle w:val="Text"/>
      </w:pPr>
      <w:r w:rsidRPr="00CB3C8B">
        <w:t>f locate</w:t>
      </w:r>
    </w:p>
    <w:p w14:paraId="621CA3D1" w14:textId="77777777" w:rsidR="00CB3C8B" w:rsidRDefault="00CB3C8B" w:rsidP="00CB3C8B">
      <w:pPr>
        <w:pStyle w:val="Text"/>
      </w:pPr>
      <w:r w:rsidRPr="00CB3C8B">
        <w:t>g access to</w:t>
      </w:r>
    </w:p>
    <w:p w14:paraId="405D826B" w14:textId="77777777" w:rsidR="00CB3C8B" w:rsidRDefault="00CB3C8B" w:rsidP="00CB3C8B">
      <w:pPr>
        <w:pStyle w:val="Text"/>
      </w:pPr>
      <w:r w:rsidRPr="00CB3C8B">
        <w:t>h rents</w:t>
      </w:r>
    </w:p>
    <w:p w14:paraId="6CB33F94" w14:textId="537EBE75" w:rsidR="00CB3C8B" w:rsidRPr="00CB3C8B" w:rsidRDefault="00CB3C8B" w:rsidP="00CB3C8B">
      <w:pPr>
        <w:pStyle w:val="Text"/>
      </w:pPr>
      <w:proofErr w:type="spellStart"/>
      <w:r w:rsidRPr="00CB3C8B">
        <w:t>i</w:t>
      </w:r>
      <w:proofErr w:type="spellEnd"/>
      <w:r w:rsidRPr="00CB3C8B">
        <w:t xml:space="preserve"> close to</w:t>
      </w:r>
    </w:p>
    <w:p w14:paraId="339B043B" w14:textId="77777777" w:rsidR="00CB3C8B" w:rsidRDefault="00CB3C8B" w:rsidP="00CB3C8B">
      <w:pPr>
        <w:pStyle w:val="Text"/>
      </w:pPr>
    </w:p>
    <w:p w14:paraId="5CFE21D3" w14:textId="77777777" w:rsidR="00CB3C8B" w:rsidRPr="00CB3C8B" w:rsidRDefault="00CB3C8B" w:rsidP="00CB3C8B">
      <w:pPr>
        <w:pStyle w:val="Text"/>
        <w:rPr>
          <w:b/>
        </w:rPr>
      </w:pPr>
      <w:r w:rsidRPr="00CB3C8B">
        <w:rPr>
          <w:b/>
        </w:rPr>
        <w:t>6</w:t>
      </w:r>
    </w:p>
    <w:p w14:paraId="2DCA0BE2" w14:textId="77777777" w:rsidR="00CB3C8B" w:rsidRDefault="00CB3C8B" w:rsidP="00CB3C8B">
      <w:pPr>
        <w:pStyle w:val="Text"/>
      </w:pPr>
      <w:r w:rsidRPr="00CB3C8B">
        <w:t>1 warehouse</w:t>
      </w:r>
    </w:p>
    <w:p w14:paraId="26407D17" w14:textId="77777777" w:rsidR="00CB3C8B" w:rsidRDefault="00CB3C8B" w:rsidP="00CB3C8B">
      <w:pPr>
        <w:pStyle w:val="Text"/>
      </w:pPr>
      <w:r w:rsidRPr="00CB3C8B">
        <w:t>2 port</w:t>
      </w:r>
    </w:p>
    <w:p w14:paraId="7FA6EE96" w14:textId="45B4056A" w:rsidR="00CB3C8B" w:rsidRDefault="00CB3C8B" w:rsidP="00CB3C8B">
      <w:pPr>
        <w:pStyle w:val="Text"/>
      </w:pPr>
      <w:r w:rsidRPr="00CB3C8B">
        <w:t>3 car park</w:t>
      </w:r>
    </w:p>
    <w:p w14:paraId="64888A56" w14:textId="77777777" w:rsidR="00CB3C8B" w:rsidRDefault="00CB3C8B" w:rsidP="00CB3C8B">
      <w:pPr>
        <w:pStyle w:val="Text"/>
      </w:pPr>
      <w:r w:rsidRPr="00CB3C8B">
        <w:t>4 convenient</w:t>
      </w:r>
    </w:p>
    <w:p w14:paraId="4FF09C7F" w14:textId="5CB0A2F4" w:rsidR="00CB3C8B" w:rsidRDefault="00CB3C8B" w:rsidP="00CB3C8B">
      <w:pPr>
        <w:pStyle w:val="Text"/>
      </w:pPr>
      <w:r w:rsidRPr="00CB3C8B">
        <w:t>5 head office</w:t>
      </w:r>
    </w:p>
    <w:p w14:paraId="1C64860E" w14:textId="73138C0C" w:rsidR="00CB3C8B" w:rsidRPr="00CB3C8B" w:rsidRDefault="00CB3C8B" w:rsidP="00CB3C8B">
      <w:pPr>
        <w:pStyle w:val="Text"/>
      </w:pPr>
      <w:r w:rsidRPr="00CB3C8B">
        <w:t>6 facilities</w:t>
      </w:r>
    </w:p>
    <w:p w14:paraId="577777DD" w14:textId="77777777" w:rsidR="00CB3C8B" w:rsidRDefault="00CB3C8B" w:rsidP="00CB3C8B">
      <w:pPr>
        <w:pStyle w:val="Text"/>
      </w:pPr>
    </w:p>
    <w:p w14:paraId="1D3E3CA4" w14:textId="77777777" w:rsidR="00CB3C8B" w:rsidRPr="00CB3C8B" w:rsidRDefault="00CB3C8B" w:rsidP="00CB3C8B">
      <w:pPr>
        <w:pStyle w:val="Text"/>
        <w:rPr>
          <w:b/>
        </w:rPr>
      </w:pPr>
      <w:r w:rsidRPr="00CB3C8B">
        <w:rPr>
          <w:b/>
        </w:rPr>
        <w:t>7</w:t>
      </w:r>
    </w:p>
    <w:p w14:paraId="41C63CFD" w14:textId="77777777" w:rsidR="00CB3C8B" w:rsidRDefault="00CB3C8B" w:rsidP="00CB3C8B">
      <w:pPr>
        <w:pStyle w:val="Text"/>
      </w:pPr>
      <w:r w:rsidRPr="00CB3C8B">
        <w:t>1</w:t>
      </w:r>
      <w:r>
        <w:t xml:space="preserve"> </w:t>
      </w:r>
      <w:r w:rsidRPr="00CB3C8B">
        <w:t>c</w:t>
      </w:r>
    </w:p>
    <w:p w14:paraId="1701F2E7" w14:textId="40D058B1" w:rsidR="00CB3C8B" w:rsidRDefault="00CB3C8B" w:rsidP="00CB3C8B">
      <w:pPr>
        <w:pStyle w:val="Text"/>
      </w:pPr>
      <w:r w:rsidRPr="00CB3C8B">
        <w:t>2</w:t>
      </w:r>
      <w:r>
        <w:t xml:space="preserve"> </w:t>
      </w:r>
      <w:r w:rsidRPr="00CB3C8B">
        <w:t>a</w:t>
      </w:r>
    </w:p>
    <w:p w14:paraId="77A933DF" w14:textId="2C137B6D" w:rsidR="00CB3C8B" w:rsidRDefault="00CB3C8B" w:rsidP="00CB3C8B">
      <w:pPr>
        <w:pStyle w:val="Text"/>
      </w:pPr>
      <w:r w:rsidRPr="00CB3C8B">
        <w:t>3</w:t>
      </w:r>
      <w:r>
        <w:t xml:space="preserve"> </w:t>
      </w:r>
      <w:r w:rsidRPr="00CB3C8B">
        <w:t>b</w:t>
      </w:r>
    </w:p>
    <w:p w14:paraId="0272CBDC" w14:textId="77777777" w:rsidR="00CB3C8B" w:rsidRPr="00CB3C8B" w:rsidRDefault="00CB3C8B" w:rsidP="00CB3C8B">
      <w:pPr>
        <w:pStyle w:val="Text"/>
      </w:pPr>
    </w:p>
    <w:p w14:paraId="3137D91D" w14:textId="77777777" w:rsidR="00CB3C8B" w:rsidRPr="00CB3C8B" w:rsidRDefault="00CB3C8B" w:rsidP="00CB3C8B">
      <w:pPr>
        <w:pStyle w:val="Text"/>
        <w:rPr>
          <w:b/>
        </w:rPr>
      </w:pPr>
      <w:r w:rsidRPr="00CB3C8B">
        <w:rPr>
          <w:b/>
        </w:rPr>
        <w:t>Other items:</w:t>
      </w:r>
    </w:p>
    <w:p w14:paraId="469104FA" w14:textId="77777777" w:rsidR="00CB3C8B" w:rsidRPr="00CB3C8B" w:rsidRDefault="00CB3C8B" w:rsidP="00CB3C8B">
      <w:pPr>
        <w:pStyle w:val="Text"/>
      </w:pPr>
      <w:r w:rsidRPr="00CB3C8B">
        <w:rPr>
          <w:u w:val="single"/>
        </w:rPr>
        <w:t>Office facilities:</w:t>
      </w:r>
      <w:r w:rsidRPr="00CB3C8B">
        <w:t xml:space="preserve"> canteen, vending machines, staff gym, photocopy service, toilets</w:t>
      </w:r>
    </w:p>
    <w:p w14:paraId="4478C3AF" w14:textId="77777777" w:rsidR="00CB3C8B" w:rsidRPr="00CB3C8B" w:rsidRDefault="00CB3C8B" w:rsidP="00CB3C8B">
      <w:pPr>
        <w:pStyle w:val="Text"/>
      </w:pPr>
      <w:r w:rsidRPr="00CB3C8B">
        <w:rPr>
          <w:u w:val="single"/>
        </w:rPr>
        <w:t>Hotel facilities:</w:t>
      </w:r>
      <w:r w:rsidRPr="00CB3C8B">
        <w:t xml:space="preserve"> restaurants, spa, sauna, bar, fitness room, business centre, rooftop terrace</w:t>
      </w:r>
    </w:p>
    <w:p w14:paraId="67F7FABF" w14:textId="77777777" w:rsidR="00CB3C8B" w:rsidRPr="00CB3C8B" w:rsidRDefault="00CB3C8B" w:rsidP="00CB3C8B">
      <w:pPr>
        <w:pStyle w:val="Text"/>
      </w:pPr>
      <w:r w:rsidRPr="00CB3C8B">
        <w:rPr>
          <w:u w:val="single"/>
        </w:rPr>
        <w:t>Sports and leisure facilities:</w:t>
      </w:r>
      <w:r w:rsidRPr="00CB3C8B">
        <w:t xml:space="preserve"> tennis courts, golf club, sports arena/hall, hockey pitch, ice rink, skateboard park</w:t>
      </w:r>
    </w:p>
    <w:p w14:paraId="2F5B59FD" w14:textId="6FDC602E" w:rsidR="00CB3C8B" w:rsidRPr="00CB3C8B" w:rsidRDefault="00CB3C8B" w:rsidP="00CB3C8B">
      <w:pPr>
        <w:pStyle w:val="Text"/>
      </w:pPr>
    </w:p>
    <w:p w14:paraId="5E980843" w14:textId="77777777" w:rsidR="00CB3C8B" w:rsidRPr="00CB3C8B" w:rsidRDefault="00CB3C8B" w:rsidP="00CB3C8B">
      <w:pPr>
        <w:pStyle w:val="Text"/>
        <w:rPr>
          <w:b/>
        </w:rPr>
      </w:pPr>
      <w:r w:rsidRPr="00CB3C8B">
        <w:rPr>
          <w:b/>
        </w:rPr>
        <w:t>8A</w:t>
      </w:r>
    </w:p>
    <w:p w14:paraId="067F38BE" w14:textId="77777777" w:rsidR="00CB3C8B" w:rsidRDefault="00CB3C8B" w:rsidP="00CB3C8B">
      <w:pPr>
        <w:pStyle w:val="Text"/>
      </w:pPr>
      <w:r w:rsidRPr="00CB3C8B">
        <w:t>1 rents</w:t>
      </w:r>
    </w:p>
    <w:p w14:paraId="70C5168B" w14:textId="77777777" w:rsidR="00CB3C8B" w:rsidRDefault="00CB3C8B" w:rsidP="00CB3C8B">
      <w:pPr>
        <w:pStyle w:val="Text"/>
      </w:pPr>
      <w:r w:rsidRPr="00CB3C8B">
        <w:t>2 access</w:t>
      </w:r>
    </w:p>
    <w:p w14:paraId="6281EB16" w14:textId="77777777" w:rsidR="00CB3C8B" w:rsidRDefault="00CB3C8B" w:rsidP="00CB3C8B">
      <w:pPr>
        <w:pStyle w:val="Text"/>
      </w:pPr>
      <w:r w:rsidRPr="00CB3C8B">
        <w:t>3 facilities</w:t>
      </w:r>
    </w:p>
    <w:p w14:paraId="7701BBEF" w14:textId="77777777" w:rsidR="00CB3C8B" w:rsidRDefault="00CB3C8B" w:rsidP="00CB3C8B">
      <w:pPr>
        <w:pStyle w:val="Text"/>
      </w:pPr>
      <w:r w:rsidRPr="00CB3C8B">
        <w:t>4 close</w:t>
      </w:r>
    </w:p>
    <w:p w14:paraId="6D978025" w14:textId="77777777" w:rsidR="00CB3C8B" w:rsidRDefault="00CB3C8B" w:rsidP="00CB3C8B">
      <w:pPr>
        <w:pStyle w:val="Text"/>
      </w:pPr>
      <w:r w:rsidRPr="00CB3C8B">
        <w:t>5 locate</w:t>
      </w:r>
    </w:p>
    <w:p w14:paraId="0981EBE1" w14:textId="77575CFE" w:rsidR="00CB3C8B" w:rsidRPr="00CB3C8B" w:rsidRDefault="00CB3C8B" w:rsidP="00CB3C8B">
      <w:pPr>
        <w:pStyle w:val="Text"/>
      </w:pPr>
      <w:r w:rsidRPr="00CB3C8B">
        <w:t>6 links</w:t>
      </w:r>
    </w:p>
    <w:p w14:paraId="5842BBAD" w14:textId="77777777" w:rsidR="00CB3C8B" w:rsidRDefault="00CB3C8B" w:rsidP="00CB3C8B">
      <w:pPr>
        <w:pStyle w:val="Text"/>
      </w:pPr>
    </w:p>
    <w:p w14:paraId="1326CABF" w14:textId="77777777" w:rsidR="00CB3C8B" w:rsidRPr="00CB3C8B" w:rsidRDefault="00CB3C8B" w:rsidP="00CB3C8B">
      <w:pPr>
        <w:pStyle w:val="Text"/>
        <w:rPr>
          <w:b/>
        </w:rPr>
      </w:pPr>
      <w:r w:rsidRPr="00CB3C8B">
        <w:rPr>
          <w:b/>
        </w:rPr>
        <w:t>8B</w:t>
      </w:r>
    </w:p>
    <w:p w14:paraId="523CAE45" w14:textId="77777777" w:rsidR="00CB3C8B" w:rsidRDefault="00CB3C8B" w:rsidP="00CB3C8B">
      <w:pPr>
        <w:pStyle w:val="Text"/>
      </w:pPr>
      <w:r>
        <w:t>Students' own answer</w:t>
      </w:r>
    </w:p>
    <w:p w14:paraId="779CF20F" w14:textId="77777777" w:rsidR="00CB3C8B" w:rsidRPr="00C203BD" w:rsidRDefault="00CB3C8B" w:rsidP="00CB3C8B">
      <w:pPr>
        <w:pStyle w:val="Text"/>
      </w:pPr>
    </w:p>
    <w:p w14:paraId="4489B020" w14:textId="78CEE648" w:rsidR="0058284F" w:rsidRPr="00553568" w:rsidRDefault="0058284F">
      <w:pPr>
        <w:pStyle w:val="HeadASection"/>
        <w:rPr>
          <w:lang w:val="en-GB"/>
        </w:rPr>
      </w:pPr>
      <w:r w:rsidRPr="00553568">
        <w:rPr>
          <w:lang w:val="en-GB"/>
        </w:rPr>
        <w:t xml:space="preserve">2.2 </w:t>
      </w:r>
      <w:r w:rsidR="0028058F" w:rsidRPr="00553568">
        <w:rPr>
          <w:lang w:val="en-GB"/>
        </w:rPr>
        <w:t>Visiting Singapore</w:t>
      </w:r>
    </w:p>
    <w:p w14:paraId="53C94228" w14:textId="4442D7D6" w:rsidR="0058284F" w:rsidRPr="00C203BD" w:rsidRDefault="0058284F" w:rsidP="0058284F">
      <w:pPr>
        <w:pStyle w:val="Text"/>
        <w:rPr>
          <w:b/>
        </w:rPr>
      </w:pPr>
      <w:r w:rsidRPr="00C203BD">
        <w:rPr>
          <w:b/>
        </w:rPr>
        <w:t>1</w:t>
      </w:r>
      <w:r w:rsidR="00CB3C8B">
        <w:rPr>
          <w:b/>
        </w:rPr>
        <w:t>A &amp; B</w:t>
      </w:r>
    </w:p>
    <w:p w14:paraId="6AFBCA93" w14:textId="27D04D22" w:rsidR="0058284F" w:rsidRPr="00CB3C8B" w:rsidRDefault="00CB3C8B" w:rsidP="0058284F">
      <w:pPr>
        <w:pStyle w:val="Text"/>
      </w:pPr>
      <w:r>
        <w:t>Students’ own answer</w:t>
      </w:r>
    </w:p>
    <w:p w14:paraId="791634CD" w14:textId="0D4838F5" w:rsidR="0058284F" w:rsidRDefault="002E6A71" w:rsidP="0058284F">
      <w:pPr>
        <w:pStyle w:val="Text"/>
        <w:rPr>
          <w:b/>
        </w:rPr>
      </w:pPr>
      <w:r>
        <w:rPr>
          <w:b/>
        </w:rPr>
        <w:t>2</w:t>
      </w:r>
    </w:p>
    <w:p w14:paraId="26BDCC13" w14:textId="7D610073" w:rsidR="002E6A71" w:rsidRDefault="002E6A71" w:rsidP="0058284F">
      <w:pPr>
        <w:pStyle w:val="Text"/>
      </w:pPr>
      <w:r w:rsidRPr="002E6A71">
        <w:t>2</w:t>
      </w:r>
    </w:p>
    <w:p w14:paraId="0D5B39F6" w14:textId="7FCB4158" w:rsidR="002E6A71" w:rsidRDefault="002E6A71" w:rsidP="0058284F">
      <w:pPr>
        <w:pStyle w:val="Text"/>
      </w:pPr>
    </w:p>
    <w:p w14:paraId="3396C8E7" w14:textId="0EE14C66" w:rsidR="002E6A71" w:rsidRPr="002E6A71" w:rsidRDefault="002E6A71" w:rsidP="0058284F">
      <w:pPr>
        <w:pStyle w:val="Text"/>
        <w:rPr>
          <w:b/>
        </w:rPr>
      </w:pPr>
      <w:r w:rsidRPr="002E6A71">
        <w:rPr>
          <w:b/>
        </w:rPr>
        <w:t>3</w:t>
      </w:r>
    </w:p>
    <w:p w14:paraId="71793ADB" w14:textId="09D9CAB5" w:rsidR="002E6A71" w:rsidRPr="002E6A71" w:rsidRDefault="002E6A71" w:rsidP="002E6A71">
      <w:pPr>
        <w:pStyle w:val="Text"/>
        <w:rPr>
          <w:sz w:val="24"/>
          <w:szCs w:val="24"/>
          <w:lang w:eastAsia="pl-PL"/>
        </w:rPr>
      </w:pPr>
      <w:r w:rsidRPr="002E6A71">
        <w:t>1 Singapore Zoo, the Night Safari, the River Safari, the Jurong Bird Park, the new Rainforest Park</w:t>
      </w:r>
    </w:p>
    <w:p w14:paraId="52D3E8A1" w14:textId="7D61FE00" w:rsidR="002E6A71" w:rsidRPr="002E6A71" w:rsidRDefault="002E6A71" w:rsidP="002E6A71">
      <w:pPr>
        <w:pStyle w:val="Text"/>
      </w:pPr>
      <w:r w:rsidRPr="002E6A71">
        <w:t>2 Singapore Zoo, the Night Safari, the River Safari (the Jurong Bird Park is currently open, but in a</w:t>
      </w:r>
      <w:r>
        <w:t> </w:t>
      </w:r>
      <w:r w:rsidRPr="002E6A71">
        <w:t>different part of the country)</w:t>
      </w:r>
    </w:p>
    <w:p w14:paraId="2690591B" w14:textId="335A3711" w:rsidR="002E6A71" w:rsidRPr="002E6A71" w:rsidRDefault="002E6A71" w:rsidP="002E6A71">
      <w:pPr>
        <w:pStyle w:val="Text"/>
      </w:pPr>
      <w:r w:rsidRPr="002E6A71">
        <w:t>3 three or four days</w:t>
      </w:r>
    </w:p>
    <w:p w14:paraId="0AB73AE0" w14:textId="66BA6061" w:rsidR="002E6A71" w:rsidRPr="002E6A71" w:rsidRDefault="002E6A71" w:rsidP="002E6A71">
      <w:pPr>
        <w:pStyle w:val="Text"/>
      </w:pPr>
      <w:r w:rsidRPr="002E6A71">
        <w:t xml:space="preserve">4 </w:t>
      </w:r>
      <w:r>
        <w:t>t</w:t>
      </w:r>
      <w:r w:rsidRPr="002E6A71">
        <w:t>o attract visitors to other parts of the country and to get tourists to spend more time in Singapore</w:t>
      </w:r>
    </w:p>
    <w:p w14:paraId="325A6397" w14:textId="4737BC19" w:rsidR="002E6A71" w:rsidRPr="002E6A71" w:rsidRDefault="002E6A71" w:rsidP="002E6A71">
      <w:pPr>
        <w:pStyle w:val="Text"/>
      </w:pPr>
      <w:r w:rsidRPr="002E6A71">
        <w:t>5 standard rooms, family rooms, treehouses and</w:t>
      </w:r>
      <w:r>
        <w:t xml:space="preserve"> </w:t>
      </w:r>
      <w:r w:rsidRPr="002E6A71">
        <w:t>cabins</w:t>
      </w:r>
    </w:p>
    <w:p w14:paraId="50AB64E2" w14:textId="6731D931" w:rsidR="002E6A71" w:rsidRPr="002E6A71" w:rsidRDefault="002E6A71" w:rsidP="002E6A71">
      <w:pPr>
        <w:pStyle w:val="Text"/>
      </w:pPr>
      <w:r w:rsidRPr="002E6A71">
        <w:t xml:space="preserve">6 </w:t>
      </w:r>
      <w:r>
        <w:t>b</w:t>
      </w:r>
      <w:r w:rsidRPr="002E6A71">
        <w:t>ecause online shopping and other destinations compete on shopping and dining experiences</w:t>
      </w:r>
    </w:p>
    <w:p w14:paraId="5A4A0173" w14:textId="18183A97" w:rsidR="002E6A71" w:rsidRPr="002E6A71" w:rsidRDefault="002E6A71" w:rsidP="002E6A71">
      <w:pPr>
        <w:pStyle w:val="Text"/>
      </w:pPr>
      <w:r w:rsidRPr="002E6A71">
        <w:t xml:space="preserve">7 </w:t>
      </w:r>
      <w:r>
        <w:t>t</w:t>
      </w:r>
      <w:r w:rsidRPr="002E6A71">
        <w:t>hose who want to ‘experience nature in a</w:t>
      </w:r>
      <w:r>
        <w:t> </w:t>
      </w:r>
      <w:r w:rsidRPr="002E6A71">
        <w:t>sophisticated urban environment’ – i.e. people who want the comfort of hotels and shops as well as an opportunity to see wildlife and nature</w:t>
      </w:r>
    </w:p>
    <w:p w14:paraId="743C95AE" w14:textId="77777777" w:rsidR="002E6A71" w:rsidRPr="002E6A71" w:rsidRDefault="002E6A71" w:rsidP="002E6A71">
      <w:pPr>
        <w:pStyle w:val="Text"/>
      </w:pPr>
    </w:p>
    <w:p w14:paraId="322A37A3" w14:textId="77777777" w:rsidR="002E6A71" w:rsidRPr="002E6A71" w:rsidRDefault="002E6A71" w:rsidP="002E6A71">
      <w:pPr>
        <w:pStyle w:val="Text"/>
        <w:rPr>
          <w:b/>
        </w:rPr>
      </w:pPr>
      <w:r w:rsidRPr="002E6A71">
        <w:rPr>
          <w:b/>
        </w:rPr>
        <w:t>4</w:t>
      </w:r>
    </w:p>
    <w:p w14:paraId="18A531B9" w14:textId="77777777" w:rsidR="002E6A71" w:rsidRPr="002E6A71" w:rsidRDefault="002E6A71" w:rsidP="002E6A71">
      <w:pPr>
        <w:pStyle w:val="Text"/>
      </w:pPr>
      <w:r w:rsidRPr="002E6A71">
        <w:t>a 2 (big enough)</w:t>
      </w:r>
    </w:p>
    <w:p w14:paraId="147140F4" w14:textId="77777777" w:rsidR="002E6A71" w:rsidRPr="002E6A71" w:rsidRDefault="002E6A71" w:rsidP="002E6A71">
      <w:pPr>
        <w:pStyle w:val="Text"/>
      </w:pPr>
      <w:r w:rsidRPr="002E6A71">
        <w:t>b 4 (too much competition)</w:t>
      </w:r>
    </w:p>
    <w:p w14:paraId="57D593B3" w14:textId="77777777" w:rsidR="002E6A71" w:rsidRPr="002E6A71" w:rsidRDefault="002E6A71" w:rsidP="002E6A71">
      <w:pPr>
        <w:pStyle w:val="Text"/>
      </w:pPr>
      <w:r w:rsidRPr="002E6A71">
        <w:t>c 1 (too small)</w:t>
      </w:r>
    </w:p>
    <w:p w14:paraId="379029AC" w14:textId="77777777" w:rsidR="002E6A71" w:rsidRPr="002E6A71" w:rsidRDefault="002E6A71" w:rsidP="002E6A71">
      <w:pPr>
        <w:pStyle w:val="Text"/>
      </w:pPr>
      <w:r w:rsidRPr="002E6A71">
        <w:t>d 3 (enough time)</w:t>
      </w:r>
    </w:p>
    <w:p w14:paraId="309B77B0" w14:textId="77777777" w:rsidR="002E6A71" w:rsidRPr="002E6A71" w:rsidRDefault="002E6A71" w:rsidP="002E6A71">
      <w:pPr>
        <w:pStyle w:val="Text"/>
      </w:pPr>
    </w:p>
    <w:p w14:paraId="574B6A5C" w14:textId="145DA19B" w:rsidR="002E6A71" w:rsidRPr="002E6A71" w:rsidRDefault="002E6A71" w:rsidP="002E6A71">
      <w:pPr>
        <w:pStyle w:val="Text"/>
        <w:rPr>
          <w:b/>
        </w:rPr>
      </w:pPr>
      <w:r w:rsidRPr="002E6A71">
        <w:rPr>
          <w:b/>
        </w:rPr>
        <w:t>5</w:t>
      </w:r>
    </w:p>
    <w:p w14:paraId="033C39F2" w14:textId="77777777" w:rsidR="002E6A71" w:rsidRPr="002E6A71" w:rsidRDefault="002E6A71" w:rsidP="002E6A71">
      <w:pPr>
        <w:pStyle w:val="Text"/>
      </w:pPr>
      <w:r w:rsidRPr="002E6A71">
        <w:t>1 satisfied – there was the right number of attractions</w:t>
      </w:r>
    </w:p>
    <w:p w14:paraId="3887A952" w14:textId="360F0E08" w:rsidR="002E6A71" w:rsidRPr="002E6A71" w:rsidRDefault="002E6A71" w:rsidP="002E6A71">
      <w:pPr>
        <w:pStyle w:val="Text"/>
      </w:pPr>
      <w:r w:rsidRPr="002E6A71">
        <w:t>2 not satisfied – there were more people than he/she wanted, the temperature was hotter and the</w:t>
      </w:r>
      <w:r>
        <w:t> </w:t>
      </w:r>
      <w:r w:rsidRPr="002E6A71">
        <w:t>queues were longer than he/she liked</w:t>
      </w:r>
    </w:p>
    <w:p w14:paraId="47776F4E" w14:textId="77777777" w:rsidR="002E6A71" w:rsidRPr="002E6A71" w:rsidRDefault="002E6A71" w:rsidP="002E6A71">
      <w:pPr>
        <w:pStyle w:val="Text"/>
      </w:pPr>
      <w:r w:rsidRPr="002E6A71">
        <w:t>3 satisfied – he/she wanted more time to see everything because it was enjoyable</w:t>
      </w:r>
    </w:p>
    <w:p w14:paraId="4BF5DCE0" w14:textId="04CF5B19" w:rsidR="002E6A71" w:rsidRPr="002E6A71" w:rsidRDefault="002E6A71" w:rsidP="002E6A71">
      <w:pPr>
        <w:pStyle w:val="Text"/>
      </w:pPr>
      <w:r w:rsidRPr="002E6A71">
        <w:t>4 not satisfied – there were more shops than he/she</w:t>
      </w:r>
      <w:r>
        <w:t> </w:t>
      </w:r>
      <w:r w:rsidRPr="002E6A71">
        <w:t>wanted and fewer rides</w:t>
      </w:r>
    </w:p>
    <w:p w14:paraId="3227598A" w14:textId="77777777" w:rsidR="002E6A71" w:rsidRPr="002E6A71" w:rsidRDefault="002E6A71" w:rsidP="002E6A71">
      <w:pPr>
        <w:pStyle w:val="Text"/>
      </w:pPr>
      <w:r w:rsidRPr="002E6A71">
        <w:lastRenderedPageBreak/>
        <w:t>5 not satisfied – his/her children were not the right height to enjoy the best rides so they were probably unhappy about the experience</w:t>
      </w:r>
    </w:p>
    <w:p w14:paraId="2AA2C6A5" w14:textId="77777777" w:rsidR="002E6A71" w:rsidRPr="002E6A71" w:rsidRDefault="002E6A71" w:rsidP="002E6A71">
      <w:pPr>
        <w:pStyle w:val="Text"/>
      </w:pPr>
    </w:p>
    <w:p w14:paraId="41AB74AB" w14:textId="17D653E8" w:rsidR="002E6A71" w:rsidRPr="002E6A71" w:rsidRDefault="002E6A71" w:rsidP="002E6A71">
      <w:pPr>
        <w:pStyle w:val="Text"/>
        <w:rPr>
          <w:b/>
        </w:rPr>
      </w:pPr>
      <w:r w:rsidRPr="002E6A71">
        <w:rPr>
          <w:b/>
        </w:rPr>
        <w:t>6</w:t>
      </w:r>
    </w:p>
    <w:p w14:paraId="69A79DF5" w14:textId="77777777" w:rsidR="002E6A71" w:rsidRPr="002E6A71" w:rsidRDefault="002E6A71" w:rsidP="002E6A71">
      <w:pPr>
        <w:pStyle w:val="Text"/>
      </w:pPr>
      <w:r w:rsidRPr="002E6A71">
        <w:t>1 (</w:t>
      </w:r>
      <w:r w:rsidRPr="002E6A71">
        <w:rPr>
          <w:i/>
        </w:rPr>
        <w:t>not</w:t>
      </w:r>
      <w:r w:rsidRPr="002E6A71">
        <w:t xml:space="preserve">) adjective + </w:t>
      </w:r>
      <w:r w:rsidRPr="002E6A71">
        <w:rPr>
          <w:i/>
        </w:rPr>
        <w:t>enough</w:t>
      </w:r>
    </w:p>
    <w:p w14:paraId="5E63B80A" w14:textId="77777777" w:rsidR="002E6A71" w:rsidRPr="002E6A71" w:rsidRDefault="002E6A71" w:rsidP="002E6A71">
      <w:pPr>
        <w:pStyle w:val="Text"/>
      </w:pPr>
      <w:r w:rsidRPr="002E6A71">
        <w:t>2 (</w:t>
      </w:r>
      <w:r w:rsidRPr="002E6A71">
        <w:rPr>
          <w:i/>
        </w:rPr>
        <w:t>not</w:t>
      </w:r>
      <w:r w:rsidRPr="002E6A71">
        <w:t xml:space="preserve">) </w:t>
      </w:r>
      <w:r w:rsidRPr="002E6A71">
        <w:rPr>
          <w:i/>
        </w:rPr>
        <w:t>enough</w:t>
      </w:r>
      <w:r w:rsidRPr="002E6A71">
        <w:t xml:space="preserve"> + noun</w:t>
      </w:r>
    </w:p>
    <w:p w14:paraId="32983106" w14:textId="77777777" w:rsidR="002E6A71" w:rsidRPr="002E6A71" w:rsidRDefault="002E6A71" w:rsidP="002E6A71">
      <w:pPr>
        <w:pStyle w:val="Text"/>
      </w:pPr>
      <w:r w:rsidRPr="002E6A71">
        <w:t xml:space="preserve">3 </w:t>
      </w:r>
      <w:r w:rsidRPr="002E6A71">
        <w:rPr>
          <w:i/>
        </w:rPr>
        <w:t>too</w:t>
      </w:r>
      <w:r w:rsidRPr="002E6A71">
        <w:t xml:space="preserve"> + adjective</w:t>
      </w:r>
    </w:p>
    <w:p w14:paraId="139D8168" w14:textId="77777777" w:rsidR="002E6A71" w:rsidRPr="002E6A71" w:rsidRDefault="002E6A71" w:rsidP="002E6A71">
      <w:pPr>
        <w:pStyle w:val="Text"/>
      </w:pPr>
      <w:r w:rsidRPr="002E6A71">
        <w:t xml:space="preserve">4 </w:t>
      </w:r>
      <w:r w:rsidRPr="002E6A71">
        <w:rPr>
          <w:i/>
        </w:rPr>
        <w:t>too many</w:t>
      </w:r>
      <w:r w:rsidRPr="002E6A71">
        <w:t xml:space="preserve"> + countable noun</w:t>
      </w:r>
    </w:p>
    <w:p w14:paraId="1C7A3E89" w14:textId="77777777" w:rsidR="002E6A71" w:rsidRPr="002E6A71" w:rsidRDefault="002E6A71" w:rsidP="002E6A71">
      <w:pPr>
        <w:pStyle w:val="Text"/>
      </w:pPr>
      <w:r w:rsidRPr="002E6A71">
        <w:t xml:space="preserve">5 </w:t>
      </w:r>
      <w:r w:rsidRPr="002E6A71">
        <w:rPr>
          <w:i/>
        </w:rPr>
        <w:t>too much</w:t>
      </w:r>
      <w:r w:rsidRPr="002E6A71">
        <w:t xml:space="preserve"> + uncountable noun</w:t>
      </w:r>
    </w:p>
    <w:p w14:paraId="18BDD9C0" w14:textId="77777777" w:rsidR="002E6A71" w:rsidRPr="002E6A71" w:rsidRDefault="002E6A71" w:rsidP="002E6A71">
      <w:pPr>
        <w:pStyle w:val="Text"/>
      </w:pPr>
    </w:p>
    <w:p w14:paraId="46575545" w14:textId="6C5DF57C" w:rsidR="002E6A71" w:rsidRPr="002E6A71" w:rsidRDefault="002E6A71" w:rsidP="002E6A71">
      <w:pPr>
        <w:pStyle w:val="Text"/>
        <w:rPr>
          <w:b/>
        </w:rPr>
      </w:pPr>
      <w:r w:rsidRPr="002E6A71">
        <w:rPr>
          <w:b/>
        </w:rPr>
        <w:t>7</w:t>
      </w:r>
    </w:p>
    <w:p w14:paraId="1F6F0C96" w14:textId="77777777" w:rsidR="002E6A71" w:rsidRPr="002E6A71" w:rsidRDefault="002E6A71" w:rsidP="002E6A71">
      <w:pPr>
        <w:pStyle w:val="Text"/>
      </w:pPr>
      <w:r w:rsidRPr="002E6A71">
        <w:t>1 isn’t big enough</w:t>
      </w:r>
    </w:p>
    <w:p w14:paraId="0242AC24" w14:textId="77777777" w:rsidR="002E6A71" w:rsidRPr="002E6A71" w:rsidRDefault="002E6A71" w:rsidP="002E6A71">
      <w:pPr>
        <w:pStyle w:val="Text"/>
      </w:pPr>
      <w:r w:rsidRPr="002E6A71">
        <w:t>2 is too far</w:t>
      </w:r>
    </w:p>
    <w:p w14:paraId="52D285CB" w14:textId="77777777" w:rsidR="002E6A71" w:rsidRPr="002E6A71" w:rsidRDefault="002E6A71" w:rsidP="002E6A71">
      <w:pPr>
        <w:pStyle w:val="Text"/>
      </w:pPr>
      <w:r w:rsidRPr="002E6A71">
        <w:t>3 enough attractions for</w:t>
      </w:r>
    </w:p>
    <w:p w14:paraId="716396BC" w14:textId="77777777" w:rsidR="002E6A71" w:rsidRPr="002E6A71" w:rsidRDefault="002E6A71" w:rsidP="002E6A71">
      <w:pPr>
        <w:pStyle w:val="Text"/>
      </w:pPr>
      <w:r w:rsidRPr="002E6A71">
        <w:t>4 wasn’t enough time</w:t>
      </w:r>
    </w:p>
    <w:p w14:paraId="149AA0E9" w14:textId="77777777" w:rsidR="002E6A71" w:rsidRPr="002E6A71" w:rsidRDefault="002E6A71" w:rsidP="002E6A71">
      <w:pPr>
        <w:pStyle w:val="Text"/>
      </w:pPr>
      <w:r w:rsidRPr="002E6A71">
        <w:t>5 too many customers</w:t>
      </w:r>
    </w:p>
    <w:p w14:paraId="0B1BD2CE" w14:textId="77777777" w:rsidR="002E6A71" w:rsidRPr="002E6A71" w:rsidRDefault="002E6A71" w:rsidP="002E6A71">
      <w:pPr>
        <w:pStyle w:val="Text"/>
      </w:pPr>
      <w:r w:rsidRPr="002E6A71">
        <w:t>6 too much work</w:t>
      </w:r>
    </w:p>
    <w:p w14:paraId="4572D93D" w14:textId="77777777" w:rsidR="002E6A71" w:rsidRPr="002E6A71" w:rsidRDefault="002E6A71" w:rsidP="002E6A71">
      <w:pPr>
        <w:pStyle w:val="Text"/>
      </w:pPr>
    </w:p>
    <w:p w14:paraId="6204E009" w14:textId="61152C72" w:rsidR="002E6A71" w:rsidRPr="002E6A71" w:rsidRDefault="002E6A71" w:rsidP="002E6A71">
      <w:pPr>
        <w:pStyle w:val="Text"/>
        <w:rPr>
          <w:b/>
        </w:rPr>
      </w:pPr>
      <w:r w:rsidRPr="002E6A71">
        <w:rPr>
          <w:b/>
        </w:rPr>
        <w:t>8A</w:t>
      </w:r>
    </w:p>
    <w:p w14:paraId="4F42CD18" w14:textId="77777777" w:rsidR="002E6A71" w:rsidRDefault="002E6A71" w:rsidP="002E6A71">
      <w:pPr>
        <w:pStyle w:val="Text"/>
      </w:pPr>
      <w:r w:rsidRPr="002E6A71">
        <w:t>1 enough</w:t>
      </w:r>
    </w:p>
    <w:p w14:paraId="11D3AF10" w14:textId="77777777" w:rsidR="002E6A71" w:rsidRDefault="002E6A71" w:rsidP="002E6A71">
      <w:pPr>
        <w:pStyle w:val="Text"/>
      </w:pPr>
      <w:r w:rsidRPr="002E6A71">
        <w:t>2 too many</w:t>
      </w:r>
    </w:p>
    <w:p w14:paraId="1E8E6379" w14:textId="77777777" w:rsidR="002E6A71" w:rsidRDefault="002E6A71" w:rsidP="002E6A71">
      <w:pPr>
        <w:pStyle w:val="Text"/>
      </w:pPr>
      <w:r w:rsidRPr="002E6A71">
        <w:t>3 too</w:t>
      </w:r>
    </w:p>
    <w:p w14:paraId="0F2B7C94" w14:textId="77777777" w:rsidR="002E6A71" w:rsidRDefault="002E6A71" w:rsidP="002E6A71">
      <w:pPr>
        <w:pStyle w:val="Text"/>
      </w:pPr>
      <w:r w:rsidRPr="002E6A71">
        <w:t>4</w:t>
      </w:r>
      <w:r>
        <w:t xml:space="preserve"> too much</w:t>
      </w:r>
    </w:p>
    <w:p w14:paraId="378E8389" w14:textId="77777777" w:rsidR="002E6A71" w:rsidRDefault="002E6A71" w:rsidP="002E6A71">
      <w:pPr>
        <w:pStyle w:val="Text"/>
      </w:pPr>
      <w:r>
        <w:t>5 not enough</w:t>
      </w:r>
    </w:p>
    <w:p w14:paraId="14D60D3A" w14:textId="77777777" w:rsidR="002E6A71" w:rsidRDefault="002E6A71" w:rsidP="002E6A71">
      <w:pPr>
        <w:pStyle w:val="Text"/>
      </w:pPr>
      <w:r>
        <w:t>6 enough</w:t>
      </w:r>
    </w:p>
    <w:p w14:paraId="12A01AA2" w14:textId="21E68D8C" w:rsidR="0058284F" w:rsidRDefault="002E6A71" w:rsidP="002E6A71">
      <w:pPr>
        <w:pStyle w:val="Text"/>
      </w:pPr>
      <w:r>
        <w:t>7 too</w:t>
      </w:r>
    </w:p>
    <w:p w14:paraId="24D107EE" w14:textId="022A07A9" w:rsidR="002E6A71" w:rsidRDefault="002E6A71" w:rsidP="002E6A71">
      <w:pPr>
        <w:pStyle w:val="Text"/>
      </w:pPr>
    </w:p>
    <w:p w14:paraId="21749BD7" w14:textId="2502D26D" w:rsidR="002E6A71" w:rsidRDefault="002E6A71" w:rsidP="002E6A71">
      <w:pPr>
        <w:pStyle w:val="Text"/>
        <w:rPr>
          <w:b/>
        </w:rPr>
      </w:pPr>
      <w:r>
        <w:rPr>
          <w:b/>
        </w:rPr>
        <w:t>9</w:t>
      </w:r>
    </w:p>
    <w:p w14:paraId="694B8ECF" w14:textId="77777777" w:rsidR="002E6A71" w:rsidRPr="002E6A71" w:rsidRDefault="002E6A71" w:rsidP="002E6A71">
      <w:pPr>
        <w:pStyle w:val="Text"/>
        <w:rPr>
          <w:b/>
          <w:sz w:val="24"/>
          <w:szCs w:val="24"/>
          <w:lang w:eastAsia="pl-PL"/>
        </w:rPr>
      </w:pPr>
      <w:r w:rsidRPr="002E6A71">
        <w:rPr>
          <w:b/>
        </w:rPr>
        <w:t>Possible answers</w:t>
      </w:r>
    </w:p>
    <w:p w14:paraId="12B28BD2" w14:textId="4999FF21" w:rsidR="002E6A71" w:rsidRPr="002E6A71" w:rsidRDefault="002E6A71" w:rsidP="002E6A71">
      <w:pPr>
        <w:pStyle w:val="Text"/>
      </w:pPr>
      <w:r w:rsidRPr="002E6A71">
        <w:t>1 I went to bed too late last night and got up too early this morning. I’m too tired to concentrate (on</w:t>
      </w:r>
      <w:r>
        <w:t> </w:t>
      </w:r>
      <w:r w:rsidRPr="002E6A71">
        <w:t>my work/studies) today.</w:t>
      </w:r>
    </w:p>
    <w:p w14:paraId="66AAAAFD" w14:textId="4EEF03D6" w:rsidR="002E6A71" w:rsidRPr="002E6A71" w:rsidRDefault="002E6A71" w:rsidP="002E6A71">
      <w:pPr>
        <w:pStyle w:val="Text"/>
      </w:pPr>
      <w:r w:rsidRPr="002E6A71">
        <w:t>2 There weren’t enough staff serving in the canteen, and there were too many people in the queue. There weren’t enough dessert options, only</w:t>
      </w:r>
      <w:r>
        <w:t> </w:t>
      </w:r>
      <w:r w:rsidRPr="002E6A71">
        <w:t>apples. There were too many dirty plates on the tables and there weren’t enough tables for everyone.</w:t>
      </w:r>
    </w:p>
    <w:p w14:paraId="784F7038" w14:textId="77777777" w:rsidR="002E6A71" w:rsidRPr="002E6A71" w:rsidRDefault="002E6A71" w:rsidP="002E6A71">
      <w:pPr>
        <w:pStyle w:val="Text"/>
      </w:pPr>
    </w:p>
    <w:p w14:paraId="1387A492" w14:textId="11BC7EBB" w:rsidR="0058284F" w:rsidRPr="002E6A71" w:rsidRDefault="002E6A71" w:rsidP="0058284F">
      <w:pPr>
        <w:pStyle w:val="Text"/>
        <w:rPr>
          <w:b/>
        </w:rPr>
      </w:pPr>
      <w:r w:rsidRPr="002E6A71">
        <w:rPr>
          <w:b/>
        </w:rPr>
        <w:t>10</w:t>
      </w:r>
    </w:p>
    <w:p w14:paraId="07567705" w14:textId="2173BFEC" w:rsidR="002E6A71" w:rsidRPr="002E6A71" w:rsidRDefault="002E6A71" w:rsidP="0058284F">
      <w:pPr>
        <w:pStyle w:val="Text"/>
        <w:rPr>
          <w:b/>
        </w:rPr>
      </w:pPr>
      <w:r w:rsidRPr="002E6A71">
        <w:rPr>
          <w:b/>
        </w:rPr>
        <w:t>Model answers</w:t>
      </w:r>
    </w:p>
    <w:p w14:paraId="70968D3C" w14:textId="706E30AE" w:rsidR="002E6A71" w:rsidRPr="002E6A71" w:rsidRDefault="002E6A71" w:rsidP="002E6A71">
      <w:pPr>
        <w:pStyle w:val="Text"/>
      </w:pPr>
      <w:r w:rsidRPr="002E6A71">
        <w:t>1</w:t>
      </w:r>
    </w:p>
    <w:p w14:paraId="6CD614D8" w14:textId="77777777" w:rsidR="002E6A71" w:rsidRPr="002E6A71" w:rsidRDefault="002E6A71" w:rsidP="002E6A71">
      <w:pPr>
        <w:pStyle w:val="Text"/>
      </w:pPr>
      <w:r w:rsidRPr="002E6A71">
        <w:t>Dear Mrs O’Donnell,</w:t>
      </w:r>
    </w:p>
    <w:p w14:paraId="4F32E523" w14:textId="6F5DB3C3" w:rsidR="002E6A71" w:rsidRPr="002E6A71" w:rsidRDefault="002E6A71" w:rsidP="002E6A71">
      <w:pPr>
        <w:pStyle w:val="Text"/>
      </w:pPr>
      <w:r w:rsidRPr="002E6A71">
        <w:t>I’m writing to you because I feel the canteen service</w:t>
      </w:r>
      <w:r>
        <w:t> </w:t>
      </w:r>
      <w:r w:rsidRPr="002E6A71">
        <w:t>is not good enough at the moment. Firstly, there aren’t enough staff and the service isn’t fast enough. Yesterday, only one person was serving food and the queue was too long. I only had thirty minutes for lunch. Secondly, on most days, there aren’t enough clean tables for staff to have their lunch. Finally, there aren’t enough dessert options. When clients come for lunch, they like to have a</w:t>
      </w:r>
      <w:r>
        <w:t> </w:t>
      </w:r>
      <w:r w:rsidRPr="002E6A71">
        <w:t>choice.</w:t>
      </w:r>
    </w:p>
    <w:p w14:paraId="2369B27E" w14:textId="77777777" w:rsidR="002E6A71" w:rsidRPr="002E6A71" w:rsidRDefault="002E6A71" w:rsidP="002E6A71">
      <w:pPr>
        <w:pStyle w:val="Text"/>
      </w:pPr>
      <w:r w:rsidRPr="002E6A71">
        <w:t>I hope you can offer a quick solution to these problems.</w:t>
      </w:r>
    </w:p>
    <w:p w14:paraId="28F14E16" w14:textId="77777777" w:rsidR="002E6A71" w:rsidRPr="002E6A71" w:rsidRDefault="002E6A71" w:rsidP="002E6A71">
      <w:pPr>
        <w:pStyle w:val="Text"/>
      </w:pPr>
      <w:r w:rsidRPr="002E6A71">
        <w:t>Best regards,</w:t>
      </w:r>
    </w:p>
    <w:p w14:paraId="4C4D7251" w14:textId="2691326C" w:rsidR="002E6A71" w:rsidRPr="002E6A71" w:rsidRDefault="002E6A71" w:rsidP="002E6A71">
      <w:pPr>
        <w:pStyle w:val="Text"/>
      </w:pPr>
      <w:r w:rsidRPr="002E6A71">
        <w:t>Amal</w:t>
      </w:r>
    </w:p>
    <w:p w14:paraId="31CDD8F3" w14:textId="053732D1" w:rsidR="002E6A71" w:rsidRPr="002E6A71" w:rsidRDefault="002E6A71" w:rsidP="002E6A71">
      <w:pPr>
        <w:pStyle w:val="Text"/>
      </w:pPr>
      <w:r w:rsidRPr="002E6A71">
        <w:t>2</w:t>
      </w:r>
    </w:p>
    <w:p w14:paraId="31A5413C" w14:textId="3D1124D7" w:rsidR="002E6A71" w:rsidRPr="002E6A71" w:rsidRDefault="002E6A71" w:rsidP="002E6A71">
      <w:pPr>
        <w:pStyle w:val="Text"/>
      </w:pPr>
      <w:r w:rsidRPr="002E6A71">
        <w:t xml:space="preserve">I went to the national museum to see the new animal wildlife photography exhibition at the weekend. The exhibition is so large that there isn’t enough time to see all the photos! </w:t>
      </w:r>
      <w:r>
        <w:t xml:space="preserve"> </w:t>
      </w:r>
      <w:r w:rsidRPr="002E6A71">
        <w:t>There were also too many photos of birds so it felt too similar to the birdlife exhibition last year. I still enjoyed it, and I</w:t>
      </w:r>
      <w:r>
        <w:t> </w:t>
      </w:r>
      <w:r w:rsidRPr="002E6A71">
        <w:t>think it’s interesting enough for everyone, not just animal lovers! But be aware, there were too many people in the afternoon. The waiting time in the queue is too long if you’re busy, so go early.</w:t>
      </w:r>
    </w:p>
    <w:p w14:paraId="755C491F" w14:textId="77777777" w:rsidR="002E6A71" w:rsidRPr="002E6A71" w:rsidRDefault="002E6A71" w:rsidP="002E6A71">
      <w:pPr>
        <w:pStyle w:val="Text"/>
      </w:pPr>
    </w:p>
    <w:p w14:paraId="55C127FD" w14:textId="61325BFB" w:rsidR="0058284F" w:rsidRPr="00553568" w:rsidRDefault="004947D2">
      <w:pPr>
        <w:pStyle w:val="HeadASection"/>
        <w:rPr>
          <w:lang w:val="en-GB"/>
        </w:rPr>
      </w:pPr>
      <w:r w:rsidRPr="00553568">
        <w:rPr>
          <w:lang w:val="en-GB"/>
        </w:rPr>
        <w:t xml:space="preserve">2.3 Communication skills: </w:t>
      </w:r>
      <w:r w:rsidR="0028058F" w:rsidRPr="00553568">
        <w:rPr>
          <w:lang w:val="en-GB"/>
        </w:rPr>
        <w:t>Checking and clarifying</w:t>
      </w:r>
    </w:p>
    <w:p w14:paraId="6E280287" w14:textId="1F98982D" w:rsidR="0058284F" w:rsidRPr="00C203BD" w:rsidRDefault="0058284F" w:rsidP="0058284F">
      <w:pPr>
        <w:pStyle w:val="Text"/>
        <w:rPr>
          <w:b/>
        </w:rPr>
      </w:pPr>
      <w:r w:rsidRPr="00C203BD">
        <w:rPr>
          <w:b/>
        </w:rPr>
        <w:t>1</w:t>
      </w:r>
      <w:r w:rsidR="002E6A71">
        <w:rPr>
          <w:b/>
        </w:rPr>
        <w:t>A</w:t>
      </w:r>
    </w:p>
    <w:p w14:paraId="0FF5EB48" w14:textId="77777777" w:rsidR="0058284F" w:rsidRPr="00C203BD" w:rsidRDefault="0058284F" w:rsidP="0058284F">
      <w:pPr>
        <w:pStyle w:val="Text"/>
        <w:rPr>
          <w:b/>
        </w:rPr>
      </w:pPr>
      <w:r w:rsidRPr="00C203BD">
        <w:rPr>
          <w:b/>
        </w:rPr>
        <w:t>Possible answers</w:t>
      </w:r>
    </w:p>
    <w:p w14:paraId="4DB724B6" w14:textId="5C719381" w:rsidR="0058284F" w:rsidRDefault="002E6A71" w:rsidP="002E6A71">
      <w:pPr>
        <w:pStyle w:val="Text"/>
      </w:pPr>
      <w:r w:rsidRPr="002E6A71">
        <w:t>The person who: asks lots of questions / hates meetings / thinks he/she is more important than everyone else / never takes meetings seriously / takes meetings too seriously.</w:t>
      </w:r>
    </w:p>
    <w:p w14:paraId="0C349867" w14:textId="72400F6A" w:rsidR="002E6A71" w:rsidRDefault="002E6A71" w:rsidP="002E6A71">
      <w:pPr>
        <w:pStyle w:val="Text"/>
      </w:pPr>
    </w:p>
    <w:p w14:paraId="1E9C3BF0" w14:textId="3EEDBC4B" w:rsidR="002E6A71" w:rsidRPr="002E6A71" w:rsidRDefault="002E6A71" w:rsidP="002E6A71">
      <w:pPr>
        <w:pStyle w:val="Text"/>
        <w:rPr>
          <w:b/>
        </w:rPr>
      </w:pPr>
      <w:r w:rsidRPr="002E6A71">
        <w:rPr>
          <w:b/>
        </w:rPr>
        <w:t>1B</w:t>
      </w:r>
    </w:p>
    <w:p w14:paraId="37F3E60D" w14:textId="77777777" w:rsidR="002E6A71" w:rsidRDefault="002E6A71" w:rsidP="002E6A71">
      <w:pPr>
        <w:pStyle w:val="Text"/>
      </w:pPr>
      <w:r w:rsidRPr="0099478E">
        <w:t>Students’ own answer</w:t>
      </w:r>
    </w:p>
    <w:p w14:paraId="415D6B8D" w14:textId="07B80CDE" w:rsidR="002E6A71" w:rsidRDefault="002E6A71" w:rsidP="002E6A71">
      <w:pPr>
        <w:pStyle w:val="Text"/>
      </w:pPr>
    </w:p>
    <w:p w14:paraId="3AD258EC" w14:textId="428EB300" w:rsidR="002E6A71" w:rsidRPr="002E6A71" w:rsidRDefault="002E6A71" w:rsidP="002E6A71">
      <w:pPr>
        <w:pStyle w:val="Text"/>
        <w:rPr>
          <w:b/>
        </w:rPr>
      </w:pPr>
      <w:r w:rsidRPr="002E6A71">
        <w:rPr>
          <w:b/>
        </w:rPr>
        <w:t>2A</w:t>
      </w:r>
    </w:p>
    <w:p w14:paraId="3A3AC1F1" w14:textId="75F71A94" w:rsidR="002E6A71" w:rsidRPr="002E6A71" w:rsidRDefault="002E6A71" w:rsidP="002E6A71">
      <w:pPr>
        <w:pStyle w:val="Text"/>
      </w:pPr>
      <w:r w:rsidRPr="002E6A71">
        <w:t xml:space="preserve">1 To help the client, Nick of </w:t>
      </w:r>
      <w:proofErr w:type="spellStart"/>
      <w:r w:rsidRPr="002E6A71">
        <w:t>Zapna</w:t>
      </w:r>
      <w:proofErr w:type="spellEnd"/>
      <w:r w:rsidRPr="002E6A71">
        <w:t xml:space="preserve"> Clothing, to find someone to cover maternity leave for an Assistant Manager in Poland.</w:t>
      </w:r>
    </w:p>
    <w:p w14:paraId="23C391BC" w14:textId="7775ED33" w:rsidR="002E6A71" w:rsidRDefault="002E6A71" w:rsidP="002E6A71">
      <w:pPr>
        <w:pStyle w:val="Text"/>
      </w:pPr>
      <w:r w:rsidRPr="002E6A71">
        <w:t>2 Someone who talks too much and is unclear about what he wants.</w:t>
      </w:r>
    </w:p>
    <w:p w14:paraId="0219B471" w14:textId="2F2C10B8" w:rsidR="002E6A71" w:rsidRDefault="002E6A71" w:rsidP="002E6A71">
      <w:pPr>
        <w:pStyle w:val="Text"/>
      </w:pPr>
    </w:p>
    <w:p w14:paraId="6CF86CB9" w14:textId="77777777" w:rsidR="002E6A71" w:rsidRPr="002E6A71" w:rsidRDefault="002E6A71" w:rsidP="002E6A71">
      <w:pPr>
        <w:pStyle w:val="Text"/>
        <w:rPr>
          <w:b/>
        </w:rPr>
      </w:pPr>
      <w:r w:rsidRPr="002E6A71">
        <w:rPr>
          <w:b/>
        </w:rPr>
        <w:t>2B</w:t>
      </w:r>
    </w:p>
    <w:p w14:paraId="116FF424" w14:textId="77777777" w:rsidR="002E6A71" w:rsidRPr="002E6A71" w:rsidRDefault="002E6A71" w:rsidP="002E6A71">
      <w:pPr>
        <w:pStyle w:val="Text"/>
        <w:rPr>
          <w:b/>
        </w:rPr>
      </w:pPr>
      <w:r w:rsidRPr="002E6A71">
        <w:rPr>
          <w:b/>
        </w:rPr>
        <w:t>Possible answer</w:t>
      </w:r>
    </w:p>
    <w:p w14:paraId="0EF5B12B" w14:textId="77777777" w:rsidR="002E6A71" w:rsidRPr="002E6A71" w:rsidRDefault="002E6A71" w:rsidP="002E6A71">
      <w:pPr>
        <w:pStyle w:val="Text"/>
      </w:pPr>
      <w:r w:rsidRPr="002E6A71">
        <w:t>They will have problems getting Nick to provide clear information about what he wants.</w:t>
      </w:r>
    </w:p>
    <w:p w14:paraId="029A78EB" w14:textId="77777777" w:rsidR="002E6A71" w:rsidRPr="002E6A71" w:rsidRDefault="002E6A71" w:rsidP="002E6A71">
      <w:pPr>
        <w:pStyle w:val="Text"/>
      </w:pPr>
    </w:p>
    <w:p w14:paraId="7B1D8EFB" w14:textId="77777777" w:rsidR="002E6A71" w:rsidRPr="002E6A71" w:rsidRDefault="002E6A71" w:rsidP="002E6A71">
      <w:pPr>
        <w:pStyle w:val="Text"/>
        <w:rPr>
          <w:b/>
        </w:rPr>
      </w:pPr>
      <w:r w:rsidRPr="002E6A71">
        <w:rPr>
          <w:b/>
        </w:rPr>
        <w:t>3A</w:t>
      </w:r>
    </w:p>
    <w:p w14:paraId="38033B8E" w14:textId="77777777" w:rsidR="002E6A71" w:rsidRPr="002E6A71" w:rsidRDefault="002E6A71" w:rsidP="002E6A71">
      <w:pPr>
        <w:pStyle w:val="Text"/>
      </w:pPr>
      <w:r w:rsidRPr="002E6A71">
        <w:t>1 maternity cover</w:t>
      </w:r>
    </w:p>
    <w:p w14:paraId="6F10979E" w14:textId="77777777" w:rsidR="002E6A71" w:rsidRPr="002E6A71" w:rsidRDefault="002E6A71" w:rsidP="002E6A71">
      <w:pPr>
        <w:pStyle w:val="Text"/>
      </w:pPr>
      <w:r w:rsidRPr="002E6A71">
        <w:t>2 15 months</w:t>
      </w:r>
    </w:p>
    <w:p w14:paraId="6A956ADA" w14:textId="77777777" w:rsidR="002E6A71" w:rsidRPr="002E6A71" w:rsidRDefault="002E6A71" w:rsidP="002E6A71">
      <w:pPr>
        <w:pStyle w:val="Text"/>
      </w:pPr>
    </w:p>
    <w:p w14:paraId="0131211D" w14:textId="77777777" w:rsidR="002E6A71" w:rsidRPr="002E6A71" w:rsidRDefault="002E6A71" w:rsidP="002E6A71">
      <w:pPr>
        <w:pStyle w:val="Text"/>
        <w:rPr>
          <w:b/>
        </w:rPr>
      </w:pPr>
      <w:r w:rsidRPr="002E6A71">
        <w:rPr>
          <w:b/>
        </w:rPr>
        <w:t>3B</w:t>
      </w:r>
    </w:p>
    <w:p w14:paraId="54D008EF" w14:textId="77777777" w:rsidR="002E6A71" w:rsidRPr="002E6A71" w:rsidRDefault="002E6A71" w:rsidP="002E6A71">
      <w:pPr>
        <w:pStyle w:val="Text"/>
      </w:pPr>
      <w:r w:rsidRPr="002E6A71">
        <w:t xml:space="preserve">Ask questions to check/clarify what he says; ask closed questions (where the answer is only one word or </w:t>
      </w:r>
      <w:r w:rsidRPr="002E6A71">
        <w:rPr>
          <w:i/>
        </w:rPr>
        <w:t>Yes/No</w:t>
      </w:r>
      <w:r w:rsidRPr="002E6A71">
        <w:t>) to clarify.</w:t>
      </w:r>
    </w:p>
    <w:p w14:paraId="4BF3A9E4" w14:textId="77777777" w:rsidR="002E6A71" w:rsidRPr="002E6A71" w:rsidRDefault="002E6A71" w:rsidP="002E6A71">
      <w:pPr>
        <w:pStyle w:val="Text"/>
      </w:pPr>
    </w:p>
    <w:p w14:paraId="5DC978CD" w14:textId="77777777" w:rsidR="002E6A71" w:rsidRPr="002E6A71" w:rsidRDefault="002E6A71" w:rsidP="002E6A71">
      <w:pPr>
        <w:pStyle w:val="Text"/>
        <w:rPr>
          <w:b/>
        </w:rPr>
      </w:pPr>
      <w:r w:rsidRPr="002E6A71">
        <w:rPr>
          <w:b/>
        </w:rPr>
        <w:t>4A</w:t>
      </w:r>
    </w:p>
    <w:p w14:paraId="152C3CAC" w14:textId="77777777" w:rsidR="002E6A71" w:rsidRPr="002E6A71" w:rsidRDefault="002E6A71" w:rsidP="002E6A71">
      <w:pPr>
        <w:pStyle w:val="Text"/>
      </w:pPr>
      <w:r w:rsidRPr="002E6A71">
        <w:t>3 experience of logistics, diploma in management</w:t>
      </w:r>
    </w:p>
    <w:p w14:paraId="5D20510C" w14:textId="77777777" w:rsidR="002E6A71" w:rsidRPr="002E6A71" w:rsidRDefault="002E6A71" w:rsidP="002E6A71">
      <w:pPr>
        <w:pStyle w:val="Text"/>
      </w:pPr>
      <w:r w:rsidRPr="002E6A71">
        <w:t>4 Polish</w:t>
      </w:r>
    </w:p>
    <w:p w14:paraId="3BD22CE6" w14:textId="77777777" w:rsidR="002E6A71" w:rsidRPr="002E6A71" w:rsidRDefault="002E6A71" w:rsidP="002E6A71">
      <w:pPr>
        <w:pStyle w:val="Text"/>
      </w:pPr>
      <w:r w:rsidRPr="002E6A71">
        <w:t>5 fluent</w:t>
      </w:r>
    </w:p>
    <w:p w14:paraId="091150D8" w14:textId="77777777" w:rsidR="002E6A71" w:rsidRPr="002E6A71" w:rsidRDefault="002E6A71" w:rsidP="002E6A71">
      <w:pPr>
        <w:pStyle w:val="Text"/>
      </w:pPr>
      <w:r w:rsidRPr="002E6A71">
        <w:t>6 bonus scheme, subsidised staff canteen</w:t>
      </w:r>
    </w:p>
    <w:p w14:paraId="428FE925" w14:textId="124469FE" w:rsidR="002E6A71" w:rsidRPr="002E6A71" w:rsidRDefault="002E6A71" w:rsidP="002E6A71">
      <w:pPr>
        <w:pStyle w:val="Text"/>
      </w:pPr>
      <w:r w:rsidRPr="002E6A71">
        <w:t>7 Needs further discussion</w:t>
      </w:r>
    </w:p>
    <w:p w14:paraId="25F00FFA" w14:textId="77777777" w:rsidR="002E6A71" w:rsidRPr="002E6A71" w:rsidRDefault="002E6A71" w:rsidP="002E6A71">
      <w:pPr>
        <w:pStyle w:val="Text"/>
      </w:pPr>
    </w:p>
    <w:p w14:paraId="05A1B401" w14:textId="77777777" w:rsidR="002E6A71" w:rsidRPr="002E6A71" w:rsidRDefault="002E6A71" w:rsidP="002E6A71">
      <w:pPr>
        <w:pStyle w:val="Text"/>
        <w:rPr>
          <w:b/>
        </w:rPr>
      </w:pPr>
      <w:r w:rsidRPr="002E6A71">
        <w:rPr>
          <w:b/>
        </w:rPr>
        <w:t>4B</w:t>
      </w:r>
    </w:p>
    <w:p w14:paraId="6FE57E6A" w14:textId="65A2ED65" w:rsidR="002E6A71" w:rsidRPr="002E6A71" w:rsidRDefault="002E6A71" w:rsidP="002E6A71">
      <w:pPr>
        <w:pStyle w:val="Text"/>
      </w:pPr>
      <w:r w:rsidRPr="002E6A71">
        <w:t>They asked questions to check and clarify; they asked very specific questions to complete the</w:t>
      </w:r>
      <w:r>
        <w:t xml:space="preserve"> </w:t>
      </w:r>
      <w:r w:rsidRPr="002E6A71">
        <w:t>candidate profile form.</w:t>
      </w:r>
    </w:p>
    <w:p w14:paraId="522F9B86" w14:textId="77777777" w:rsidR="002E6A71" w:rsidRPr="002E6A71" w:rsidRDefault="002E6A71" w:rsidP="002E6A71">
      <w:pPr>
        <w:pStyle w:val="Text"/>
        <w:rPr>
          <w:b/>
        </w:rPr>
      </w:pPr>
      <w:r w:rsidRPr="002E6A71">
        <w:rPr>
          <w:b/>
        </w:rPr>
        <w:lastRenderedPageBreak/>
        <w:t>5</w:t>
      </w:r>
    </w:p>
    <w:p w14:paraId="076E36A1" w14:textId="04E0B0D9" w:rsidR="002E6A71" w:rsidRPr="002E6A71" w:rsidRDefault="002E6A71" w:rsidP="002E6A71">
      <w:pPr>
        <w:pStyle w:val="Text"/>
      </w:pPr>
      <w:r w:rsidRPr="002E6A71">
        <w:t>It is important to check and ask for clarification in communication to understand each other; people don’t speak clearly, information might be difficult to</w:t>
      </w:r>
      <w:r>
        <w:t> </w:t>
      </w:r>
      <w:r w:rsidRPr="002E6A71">
        <w:t>understand or sensitive.</w:t>
      </w:r>
    </w:p>
    <w:p w14:paraId="2A3274E3" w14:textId="77777777" w:rsidR="002E6A71" w:rsidRPr="002E6A71" w:rsidRDefault="002E6A71" w:rsidP="002E6A71">
      <w:pPr>
        <w:pStyle w:val="Text"/>
      </w:pPr>
      <w:r w:rsidRPr="002E6A71">
        <w:t>Be careful how you ask for clarification. ‘What?’ sounds impolite and ‘Can you repeat that, please?’ may not help you understand the information. Use expressions from the unit.</w:t>
      </w:r>
    </w:p>
    <w:p w14:paraId="6CBAFD5B" w14:textId="22488673" w:rsidR="002E6A71" w:rsidRPr="002E6A71" w:rsidRDefault="002E6A71" w:rsidP="002E6A71">
      <w:pPr>
        <w:pStyle w:val="Text"/>
      </w:pPr>
      <w:r w:rsidRPr="002E6A71">
        <w:t>Using expressions for checking and asking for clarification will give confidence and shows you are</w:t>
      </w:r>
      <w:r w:rsidR="00C703A8">
        <w:t> </w:t>
      </w:r>
      <w:r w:rsidRPr="002E6A71">
        <w:t>interested in the other person. They can help develop rapport with the other person.</w:t>
      </w:r>
    </w:p>
    <w:p w14:paraId="5C96848B" w14:textId="56AB9425" w:rsidR="002E6A71" w:rsidRPr="002E6A71" w:rsidRDefault="002E6A71" w:rsidP="002E6A71">
      <w:pPr>
        <w:pStyle w:val="Text"/>
      </w:pPr>
      <w:r w:rsidRPr="002E6A71">
        <w:t>The listener’s body language will show you if he/she</w:t>
      </w:r>
      <w:r w:rsidR="00C703A8">
        <w:t> </w:t>
      </w:r>
      <w:r w:rsidRPr="002E6A71">
        <w:t>understands. If not, give clarification.</w:t>
      </w:r>
    </w:p>
    <w:p w14:paraId="1567A556" w14:textId="77777777" w:rsidR="002E6A71" w:rsidRPr="002E6A71" w:rsidRDefault="002E6A71" w:rsidP="002E6A71">
      <w:pPr>
        <w:pStyle w:val="Text"/>
      </w:pPr>
    </w:p>
    <w:p w14:paraId="1372BCD6" w14:textId="77777777" w:rsidR="002E6A71" w:rsidRDefault="002E6A71" w:rsidP="002E6A71">
      <w:pPr>
        <w:pStyle w:val="Text"/>
      </w:pPr>
      <w:r w:rsidRPr="002E6A71">
        <w:rPr>
          <w:b/>
        </w:rPr>
        <w:t>6</w:t>
      </w:r>
    </w:p>
    <w:p w14:paraId="443E89BE" w14:textId="4A57555D" w:rsidR="002E6A71" w:rsidRPr="002E6A71" w:rsidRDefault="002E6A71" w:rsidP="002E6A71">
      <w:pPr>
        <w:pStyle w:val="Text"/>
      </w:pPr>
      <w:r w:rsidRPr="002E6A71">
        <w:t>Students' own answer</w:t>
      </w:r>
    </w:p>
    <w:p w14:paraId="2E370C06" w14:textId="019C613E" w:rsidR="002E6A71" w:rsidRPr="002E6A71" w:rsidRDefault="002E6A71" w:rsidP="002E6A71">
      <w:pPr>
        <w:pStyle w:val="Text"/>
      </w:pPr>
    </w:p>
    <w:p w14:paraId="10D51F65" w14:textId="77777777" w:rsidR="002E6A71" w:rsidRPr="002E6A71" w:rsidRDefault="002E6A71" w:rsidP="002E6A71">
      <w:pPr>
        <w:pStyle w:val="Text"/>
        <w:rPr>
          <w:b/>
        </w:rPr>
      </w:pPr>
      <w:r w:rsidRPr="002E6A71">
        <w:rPr>
          <w:b/>
        </w:rPr>
        <w:t>7A</w:t>
      </w:r>
    </w:p>
    <w:p w14:paraId="5B2217AB" w14:textId="77777777" w:rsidR="002E6A71" w:rsidRPr="002E6A71" w:rsidRDefault="002E6A71" w:rsidP="002E6A71">
      <w:pPr>
        <w:pStyle w:val="Text"/>
      </w:pPr>
      <w:r w:rsidRPr="002E6A71">
        <w:t>1 what you’re saying is</w:t>
      </w:r>
    </w:p>
    <w:p w14:paraId="45F2DAE1" w14:textId="77777777" w:rsidR="002E6A71" w:rsidRPr="002E6A71" w:rsidRDefault="002E6A71" w:rsidP="002E6A71">
      <w:pPr>
        <w:pStyle w:val="Text"/>
      </w:pPr>
      <w:r w:rsidRPr="002E6A71">
        <w:t>2 can I just check</w:t>
      </w:r>
    </w:p>
    <w:p w14:paraId="10C3C8D3" w14:textId="77777777" w:rsidR="002E6A71" w:rsidRPr="002E6A71" w:rsidRDefault="002E6A71" w:rsidP="002E6A71">
      <w:pPr>
        <w:pStyle w:val="Text"/>
      </w:pPr>
      <w:r w:rsidRPr="002E6A71">
        <w:t>3 Does that mean</w:t>
      </w:r>
    </w:p>
    <w:p w14:paraId="41FC0D63" w14:textId="77777777" w:rsidR="002E6A71" w:rsidRPr="002E6A71" w:rsidRDefault="002E6A71" w:rsidP="002E6A71">
      <w:pPr>
        <w:pStyle w:val="Text"/>
      </w:pPr>
      <w:r w:rsidRPr="002E6A71">
        <w:t>4 could you be more specific</w:t>
      </w:r>
    </w:p>
    <w:p w14:paraId="7D9A546C" w14:textId="22CD2E51" w:rsidR="002E6A71" w:rsidRPr="002E6A71" w:rsidRDefault="002E6A71" w:rsidP="002E6A71">
      <w:pPr>
        <w:pStyle w:val="Text"/>
      </w:pPr>
      <w:r w:rsidRPr="002E6A71">
        <w:t>5 right</w:t>
      </w:r>
    </w:p>
    <w:p w14:paraId="24A59BB0" w14:textId="208AA303" w:rsidR="002E6A71" w:rsidRPr="002E6A71" w:rsidRDefault="002E6A71" w:rsidP="002E6A71">
      <w:pPr>
        <w:pStyle w:val="Text"/>
      </w:pPr>
      <w:r w:rsidRPr="002E6A71">
        <w:t>6 What I mean is</w:t>
      </w:r>
    </w:p>
    <w:p w14:paraId="00526A82" w14:textId="77777777" w:rsidR="002E6A71" w:rsidRPr="002E6A71" w:rsidRDefault="002E6A71" w:rsidP="002E6A71">
      <w:pPr>
        <w:pStyle w:val="Text"/>
      </w:pPr>
    </w:p>
    <w:p w14:paraId="74CCC036" w14:textId="77777777" w:rsidR="002E6A71" w:rsidRPr="002E6A71" w:rsidRDefault="002E6A71" w:rsidP="002E6A71">
      <w:pPr>
        <w:pStyle w:val="Text"/>
        <w:rPr>
          <w:b/>
        </w:rPr>
      </w:pPr>
      <w:r w:rsidRPr="002E6A71">
        <w:rPr>
          <w:b/>
        </w:rPr>
        <w:t>7B</w:t>
      </w:r>
    </w:p>
    <w:p w14:paraId="3D563F48" w14:textId="77777777" w:rsidR="002E6A71" w:rsidRDefault="002E6A71" w:rsidP="002E6A71">
      <w:pPr>
        <w:pStyle w:val="Text"/>
      </w:pPr>
      <w:r w:rsidRPr="002E6A71">
        <w:t>a 3</w:t>
      </w:r>
    </w:p>
    <w:p w14:paraId="5D1D59C5" w14:textId="77777777" w:rsidR="002E6A71" w:rsidRDefault="002E6A71" w:rsidP="002E6A71">
      <w:pPr>
        <w:pStyle w:val="Text"/>
      </w:pPr>
      <w:r w:rsidRPr="002E6A71">
        <w:t>b 2</w:t>
      </w:r>
    </w:p>
    <w:p w14:paraId="68B527EB" w14:textId="77777777" w:rsidR="002E6A71" w:rsidRDefault="002E6A71" w:rsidP="002E6A71">
      <w:pPr>
        <w:pStyle w:val="Text"/>
      </w:pPr>
      <w:r w:rsidRPr="002E6A71">
        <w:t>c 5</w:t>
      </w:r>
    </w:p>
    <w:p w14:paraId="27AF12F8" w14:textId="77777777" w:rsidR="002E6A71" w:rsidRDefault="002E6A71" w:rsidP="002E6A71">
      <w:pPr>
        <w:pStyle w:val="Text"/>
      </w:pPr>
      <w:r w:rsidRPr="002E6A71">
        <w:t>d 6</w:t>
      </w:r>
    </w:p>
    <w:p w14:paraId="1C11ABEA" w14:textId="77777777" w:rsidR="002E6A71" w:rsidRDefault="002E6A71" w:rsidP="002E6A71">
      <w:pPr>
        <w:pStyle w:val="Text"/>
      </w:pPr>
      <w:r w:rsidRPr="002E6A71">
        <w:t>e 1</w:t>
      </w:r>
    </w:p>
    <w:p w14:paraId="488A2921" w14:textId="6CFD0007" w:rsidR="002E6A71" w:rsidRPr="002E6A71" w:rsidRDefault="002E6A71" w:rsidP="002E6A71">
      <w:pPr>
        <w:pStyle w:val="Text"/>
      </w:pPr>
      <w:r w:rsidRPr="002E6A71">
        <w:t>f 4</w:t>
      </w:r>
    </w:p>
    <w:p w14:paraId="5E2EDCB8" w14:textId="744F7AE5" w:rsidR="0058284F" w:rsidRDefault="0058284F" w:rsidP="0058284F">
      <w:pPr>
        <w:pStyle w:val="Text"/>
      </w:pPr>
    </w:p>
    <w:p w14:paraId="577005A2" w14:textId="77777777" w:rsidR="00C703A8" w:rsidRPr="00C703A8" w:rsidRDefault="00C703A8" w:rsidP="00C703A8">
      <w:pPr>
        <w:pStyle w:val="Text"/>
        <w:rPr>
          <w:b/>
        </w:rPr>
      </w:pPr>
      <w:r w:rsidRPr="00C703A8">
        <w:rPr>
          <w:b/>
        </w:rPr>
        <w:t>8</w:t>
      </w:r>
    </w:p>
    <w:p w14:paraId="7F950731" w14:textId="77777777" w:rsidR="00C703A8" w:rsidRPr="00C703A8" w:rsidRDefault="00C703A8" w:rsidP="00C703A8">
      <w:pPr>
        <w:pStyle w:val="Text"/>
      </w:pPr>
      <w:r w:rsidRPr="00C703A8">
        <w:t>1 Can you just confirm that for us?</w:t>
      </w:r>
    </w:p>
    <w:p w14:paraId="1341DFDC" w14:textId="2AFCA562" w:rsidR="00C703A8" w:rsidRPr="00C703A8" w:rsidRDefault="00C703A8" w:rsidP="00C703A8">
      <w:pPr>
        <w:pStyle w:val="Text"/>
      </w:pPr>
      <w:r w:rsidRPr="00C703A8">
        <w:t>2 I think what Tim means is that the best candidate won’t live locally.</w:t>
      </w:r>
    </w:p>
    <w:p w14:paraId="6135B48A" w14:textId="77777777" w:rsidR="00C703A8" w:rsidRPr="00C703A8" w:rsidRDefault="00C703A8" w:rsidP="00C703A8">
      <w:pPr>
        <w:pStyle w:val="Text"/>
      </w:pPr>
      <w:r w:rsidRPr="00C703A8">
        <w:t>3 What do you mean by relocation package?</w:t>
      </w:r>
    </w:p>
    <w:p w14:paraId="645C061F" w14:textId="77777777" w:rsidR="00C703A8" w:rsidRPr="00C703A8" w:rsidRDefault="00C703A8" w:rsidP="00C703A8">
      <w:pPr>
        <w:pStyle w:val="Text"/>
      </w:pPr>
      <w:r w:rsidRPr="00C703A8">
        <w:t>4 Is that right?</w:t>
      </w:r>
    </w:p>
    <w:p w14:paraId="3963B3FF" w14:textId="77777777" w:rsidR="00C703A8" w:rsidRPr="00C703A8" w:rsidRDefault="00C703A8" w:rsidP="00C703A8">
      <w:pPr>
        <w:pStyle w:val="Text"/>
      </w:pPr>
      <w:r w:rsidRPr="00C703A8">
        <w:t>5 What do you mean when you say it’s a sensitive topic?</w:t>
      </w:r>
    </w:p>
    <w:p w14:paraId="282A9D1A" w14:textId="396157AD" w:rsidR="00C703A8" w:rsidRDefault="00C703A8" w:rsidP="0058284F">
      <w:pPr>
        <w:pStyle w:val="Text"/>
      </w:pPr>
    </w:p>
    <w:p w14:paraId="666D4EBA" w14:textId="2EBC72FD" w:rsidR="00C703A8" w:rsidRDefault="00C703A8" w:rsidP="0058284F">
      <w:pPr>
        <w:pStyle w:val="Text"/>
      </w:pPr>
      <w:r>
        <w:rPr>
          <w:b/>
        </w:rPr>
        <w:t>9</w:t>
      </w:r>
      <w:r w:rsidR="00B46937">
        <w:rPr>
          <w:b/>
        </w:rPr>
        <w:t>B</w:t>
      </w:r>
    </w:p>
    <w:p w14:paraId="4A4E7D2E" w14:textId="77777777" w:rsidR="00C703A8" w:rsidRPr="00C703A8" w:rsidRDefault="00C703A8" w:rsidP="00C703A8">
      <w:pPr>
        <w:pStyle w:val="Text"/>
        <w:rPr>
          <w:b/>
        </w:rPr>
      </w:pPr>
      <w:r w:rsidRPr="00C703A8">
        <w:rPr>
          <w:b/>
        </w:rPr>
        <w:t>Scenario 1 Group B</w:t>
      </w:r>
    </w:p>
    <w:p w14:paraId="40252EF8" w14:textId="77777777" w:rsidR="00C703A8" w:rsidRPr="00C703A8" w:rsidRDefault="00C703A8" w:rsidP="00C703A8">
      <w:pPr>
        <w:pStyle w:val="Text"/>
      </w:pPr>
      <w:r w:rsidRPr="00C703A8">
        <w:t>1 temp</w:t>
      </w:r>
    </w:p>
    <w:p w14:paraId="6D87B117" w14:textId="77777777" w:rsidR="00C703A8" w:rsidRPr="00C703A8" w:rsidRDefault="00C703A8" w:rsidP="00C703A8">
      <w:pPr>
        <w:pStyle w:val="Text"/>
      </w:pPr>
      <w:r w:rsidRPr="00C703A8">
        <w:t>2 accountancy</w:t>
      </w:r>
    </w:p>
    <w:p w14:paraId="09A1A6C3" w14:textId="77777777" w:rsidR="00C703A8" w:rsidRPr="00C703A8" w:rsidRDefault="00C703A8" w:rsidP="00C703A8">
      <w:pPr>
        <w:pStyle w:val="Text"/>
      </w:pPr>
      <w:r w:rsidRPr="00C703A8">
        <w:t>3 Cardiff</w:t>
      </w:r>
    </w:p>
    <w:p w14:paraId="19872D6E" w14:textId="77777777" w:rsidR="00C703A8" w:rsidRPr="00C703A8" w:rsidRDefault="00C703A8" w:rsidP="00C703A8">
      <w:pPr>
        <w:pStyle w:val="Text"/>
      </w:pPr>
      <w:r w:rsidRPr="00C703A8">
        <w:t>4 12 months</w:t>
      </w:r>
    </w:p>
    <w:p w14:paraId="71E69D57" w14:textId="368F5A39" w:rsidR="00C703A8" w:rsidRPr="00C703A8" w:rsidRDefault="00C703A8" w:rsidP="00C703A8">
      <w:pPr>
        <w:pStyle w:val="Text"/>
      </w:pPr>
      <w:r w:rsidRPr="00C703A8">
        <w:t xml:space="preserve">5 </w:t>
      </w:r>
      <w:r>
        <w:t>E</w:t>
      </w:r>
      <w:r w:rsidRPr="00C703A8">
        <w:t>xperience of small or medium-sized companies</w:t>
      </w:r>
    </w:p>
    <w:p w14:paraId="372EFE47" w14:textId="3484FBDF" w:rsidR="00C703A8" w:rsidRPr="00C703A8" w:rsidRDefault="00C703A8" w:rsidP="00C703A8">
      <w:pPr>
        <w:pStyle w:val="Text"/>
      </w:pPr>
      <w:r w:rsidRPr="00C703A8">
        <w:t>6 Welsh</w:t>
      </w:r>
    </w:p>
    <w:p w14:paraId="20DDC462" w14:textId="6CBF7892" w:rsidR="00C703A8" w:rsidRPr="00C703A8" w:rsidRDefault="00C703A8" w:rsidP="00C703A8">
      <w:pPr>
        <w:pStyle w:val="Text"/>
      </w:pPr>
      <w:r w:rsidRPr="00C703A8">
        <w:t>7 basic knowledge</w:t>
      </w:r>
    </w:p>
    <w:p w14:paraId="76C3AE3A" w14:textId="4BCD0C31" w:rsidR="00C703A8" w:rsidRPr="00C703A8" w:rsidRDefault="00C703A8" w:rsidP="00C703A8">
      <w:pPr>
        <w:pStyle w:val="Text"/>
      </w:pPr>
      <w:r w:rsidRPr="00C703A8">
        <w:t>8 12 months</w:t>
      </w:r>
      <w:r>
        <w:t xml:space="preserve"> </w:t>
      </w:r>
      <w:r w:rsidRPr="00C703A8">
        <w:t>/</w:t>
      </w:r>
      <w:r>
        <w:t xml:space="preserve"> </w:t>
      </w:r>
      <w:r w:rsidRPr="00C703A8">
        <w:t xml:space="preserve">free tea </w:t>
      </w:r>
      <w:r>
        <w:t>and</w:t>
      </w:r>
      <w:r w:rsidRPr="00C703A8">
        <w:t xml:space="preserve"> coffee</w:t>
      </w:r>
      <w:r w:rsidR="00B46937">
        <w:t xml:space="preserve"> /</w:t>
      </w:r>
      <w:r w:rsidRPr="00C703A8">
        <w:t xml:space="preserve"> lunch vouchers (students can invent salary details)</w:t>
      </w:r>
    </w:p>
    <w:p w14:paraId="4BFFE3FA" w14:textId="77777777" w:rsidR="00C703A8" w:rsidRPr="00C703A8" w:rsidRDefault="00C703A8" w:rsidP="00C703A8">
      <w:pPr>
        <w:pStyle w:val="Text"/>
      </w:pPr>
      <w:r w:rsidRPr="00C703A8">
        <w:t>9 No</w:t>
      </w:r>
    </w:p>
    <w:p w14:paraId="32D9BFDE" w14:textId="2428E5D5" w:rsidR="00C703A8" w:rsidRPr="00C703A8" w:rsidRDefault="00C703A8" w:rsidP="00C703A8">
      <w:pPr>
        <w:pStyle w:val="Text"/>
      </w:pPr>
      <w:r w:rsidRPr="00C703A8">
        <w:t>10 3</w:t>
      </w:r>
      <w:r>
        <w:t>–</w:t>
      </w:r>
      <w:r w:rsidRPr="00C703A8">
        <w:t>5 candidates</w:t>
      </w:r>
    </w:p>
    <w:p w14:paraId="66A27D84" w14:textId="77777777" w:rsidR="00C703A8" w:rsidRPr="00C703A8" w:rsidRDefault="00C703A8" w:rsidP="00C703A8">
      <w:pPr>
        <w:pStyle w:val="Text"/>
      </w:pPr>
    </w:p>
    <w:p w14:paraId="02B610F1" w14:textId="77777777" w:rsidR="00C703A8" w:rsidRPr="00C703A8" w:rsidRDefault="00C703A8" w:rsidP="00C703A8">
      <w:pPr>
        <w:pStyle w:val="Text"/>
        <w:rPr>
          <w:b/>
        </w:rPr>
      </w:pPr>
      <w:r w:rsidRPr="00C703A8">
        <w:rPr>
          <w:b/>
        </w:rPr>
        <w:t>Scenario 2 Group A</w:t>
      </w:r>
    </w:p>
    <w:p w14:paraId="1DB494D1" w14:textId="77777777" w:rsidR="00C703A8" w:rsidRPr="00C703A8" w:rsidRDefault="00C703A8" w:rsidP="00C703A8">
      <w:pPr>
        <w:pStyle w:val="Text"/>
      </w:pPr>
      <w:r w:rsidRPr="00C703A8">
        <w:t>1 temp</w:t>
      </w:r>
    </w:p>
    <w:p w14:paraId="33BDD04C" w14:textId="77777777" w:rsidR="00C703A8" w:rsidRPr="00C703A8" w:rsidRDefault="00C703A8" w:rsidP="00C703A8">
      <w:pPr>
        <w:pStyle w:val="Text"/>
      </w:pPr>
      <w:r w:rsidRPr="00C703A8">
        <w:t>2 Dublin</w:t>
      </w:r>
    </w:p>
    <w:p w14:paraId="13ECD133" w14:textId="77777777" w:rsidR="00C703A8" w:rsidRPr="00C703A8" w:rsidRDefault="00C703A8" w:rsidP="00C703A8">
      <w:pPr>
        <w:pStyle w:val="Text"/>
      </w:pPr>
      <w:r w:rsidRPr="00C703A8">
        <w:t>3 18 months to begin with</w:t>
      </w:r>
    </w:p>
    <w:p w14:paraId="7F223FFB" w14:textId="0E312620" w:rsidR="00C703A8" w:rsidRPr="00C703A8" w:rsidRDefault="00C703A8" w:rsidP="00C703A8">
      <w:pPr>
        <w:pStyle w:val="Text"/>
      </w:pPr>
      <w:r w:rsidRPr="00C703A8">
        <w:t xml:space="preserve">4 </w:t>
      </w:r>
      <w:r>
        <w:t>g</w:t>
      </w:r>
      <w:r w:rsidRPr="00C703A8">
        <w:t>enerate more business in Europe</w:t>
      </w:r>
    </w:p>
    <w:p w14:paraId="5FFD71B3" w14:textId="2F0FC606" w:rsidR="00C703A8" w:rsidRPr="00C703A8" w:rsidRDefault="00C703A8" w:rsidP="00C703A8">
      <w:pPr>
        <w:pStyle w:val="Text"/>
      </w:pPr>
      <w:r w:rsidRPr="00C703A8">
        <w:t>5 graduate preferred / knowledge of html / n</w:t>
      </w:r>
      <w:r w:rsidR="00B46937">
        <w:t>umber</w:t>
      </w:r>
      <w:r w:rsidRPr="00C703A8">
        <w:t xml:space="preserve"> of years not specified</w:t>
      </w:r>
    </w:p>
    <w:p w14:paraId="18FFC110" w14:textId="77777777" w:rsidR="00C703A8" w:rsidRPr="00C703A8" w:rsidRDefault="00C703A8" w:rsidP="00C703A8">
      <w:pPr>
        <w:pStyle w:val="Text"/>
      </w:pPr>
      <w:r w:rsidRPr="00C703A8">
        <w:t>6 Spanish and French</w:t>
      </w:r>
    </w:p>
    <w:p w14:paraId="269E3EE8" w14:textId="77777777" w:rsidR="00C703A8" w:rsidRPr="00C703A8" w:rsidRDefault="00C703A8" w:rsidP="00C703A8">
      <w:pPr>
        <w:pStyle w:val="Text"/>
      </w:pPr>
      <w:r w:rsidRPr="00C703A8">
        <w:t>7 fluent</w:t>
      </w:r>
    </w:p>
    <w:p w14:paraId="1FE017AF" w14:textId="14598C38" w:rsidR="00C703A8" w:rsidRPr="00C703A8" w:rsidRDefault="00C703A8" w:rsidP="00C703A8">
      <w:pPr>
        <w:pStyle w:val="Text"/>
      </w:pPr>
      <w:r w:rsidRPr="00C703A8">
        <w:t>8 18-month contract / lunch vouchers / cheaper Bike-co tours / free travel card</w:t>
      </w:r>
    </w:p>
    <w:p w14:paraId="72F96066" w14:textId="2DFDF194" w:rsidR="00C703A8" w:rsidRPr="00C703A8" w:rsidRDefault="00C703A8" w:rsidP="00C703A8">
      <w:pPr>
        <w:pStyle w:val="Text"/>
      </w:pPr>
      <w:r w:rsidRPr="00C703A8">
        <w:t xml:space="preserve">9 Yes </w:t>
      </w:r>
      <w:r w:rsidR="00B46937">
        <w:t>–</w:t>
      </w:r>
      <w:r w:rsidRPr="00C703A8">
        <w:t xml:space="preserve"> must be willing to travel in Europe once a</w:t>
      </w:r>
      <w:r>
        <w:t> </w:t>
      </w:r>
      <w:r w:rsidRPr="00C703A8">
        <w:t>month</w:t>
      </w:r>
    </w:p>
    <w:p w14:paraId="63F4225D" w14:textId="77777777" w:rsidR="00C703A8" w:rsidRPr="00C703A8" w:rsidRDefault="00C703A8" w:rsidP="00C703A8">
      <w:pPr>
        <w:pStyle w:val="Text"/>
      </w:pPr>
      <w:r w:rsidRPr="00C703A8">
        <w:t>10 5 candidates</w:t>
      </w:r>
    </w:p>
    <w:p w14:paraId="27D726A0" w14:textId="77777777" w:rsidR="00C703A8" w:rsidRPr="00C703A8" w:rsidRDefault="00C703A8" w:rsidP="00C703A8">
      <w:pPr>
        <w:pStyle w:val="Text"/>
      </w:pPr>
    </w:p>
    <w:p w14:paraId="2BD49253" w14:textId="06F2576F" w:rsidR="00B46937" w:rsidRPr="00B46937" w:rsidRDefault="00C703A8" w:rsidP="00C703A8">
      <w:pPr>
        <w:pStyle w:val="Text"/>
        <w:rPr>
          <w:b/>
        </w:rPr>
      </w:pPr>
      <w:r w:rsidRPr="00B46937">
        <w:rPr>
          <w:b/>
        </w:rPr>
        <w:t>9C</w:t>
      </w:r>
    </w:p>
    <w:p w14:paraId="42FA0708" w14:textId="150FCFE0" w:rsidR="00C703A8" w:rsidRPr="00C703A8" w:rsidRDefault="00C703A8" w:rsidP="00C703A8">
      <w:pPr>
        <w:pStyle w:val="Text"/>
      </w:pPr>
      <w:r w:rsidRPr="00C703A8">
        <w:t>Students' own answer</w:t>
      </w:r>
    </w:p>
    <w:p w14:paraId="0C33893C" w14:textId="77777777" w:rsidR="00C703A8" w:rsidRPr="00C203BD" w:rsidRDefault="00C703A8" w:rsidP="0058284F">
      <w:pPr>
        <w:pStyle w:val="Text"/>
      </w:pPr>
    </w:p>
    <w:p w14:paraId="46D65CCE" w14:textId="496AE0E4" w:rsidR="0058284F" w:rsidRPr="00553568" w:rsidRDefault="004947D2">
      <w:pPr>
        <w:pStyle w:val="HeadASection"/>
        <w:rPr>
          <w:sz w:val="18"/>
          <w:lang w:val="en-GB"/>
        </w:rPr>
      </w:pPr>
      <w:r w:rsidRPr="00553568">
        <w:rPr>
          <w:lang w:val="en-GB"/>
        </w:rPr>
        <w:t xml:space="preserve">2.4 Business skills: </w:t>
      </w:r>
      <w:r w:rsidR="00BF75CE" w:rsidRPr="00553568">
        <w:rPr>
          <w:lang w:val="en-GB"/>
        </w:rPr>
        <w:t>Starting</w:t>
      </w:r>
      <w:r w:rsidR="00290EAE" w:rsidRPr="00553568">
        <w:rPr>
          <w:lang w:val="en-GB"/>
        </w:rPr>
        <w:t> </w:t>
      </w:r>
      <w:r w:rsidRPr="00553568">
        <w:rPr>
          <w:lang w:val="en-GB"/>
        </w:rPr>
        <w:t>a meeting</w:t>
      </w:r>
    </w:p>
    <w:p w14:paraId="28B31C23" w14:textId="204DDD9E" w:rsidR="0058284F" w:rsidRPr="00C203BD" w:rsidRDefault="0058284F" w:rsidP="0058284F">
      <w:pPr>
        <w:pStyle w:val="Text"/>
        <w:rPr>
          <w:b/>
          <w:color w:val="000000" w:themeColor="text1"/>
        </w:rPr>
      </w:pPr>
      <w:r w:rsidRPr="00C203BD">
        <w:rPr>
          <w:b/>
          <w:color w:val="000000" w:themeColor="text1"/>
        </w:rPr>
        <w:t>1</w:t>
      </w:r>
    </w:p>
    <w:p w14:paraId="251B8696" w14:textId="2C06E230" w:rsidR="00B46937" w:rsidRPr="00C703A8" w:rsidRDefault="00B46937" w:rsidP="00B46937">
      <w:pPr>
        <w:pStyle w:val="Text"/>
      </w:pPr>
      <w:r w:rsidRPr="00C703A8">
        <w:t>Students' own answer</w:t>
      </w:r>
    </w:p>
    <w:p w14:paraId="566C5B95" w14:textId="77777777" w:rsidR="0058284F" w:rsidRPr="00B46937" w:rsidRDefault="0058284F" w:rsidP="00B46937">
      <w:pPr>
        <w:pStyle w:val="Text"/>
      </w:pPr>
    </w:p>
    <w:p w14:paraId="4AEBEC7A" w14:textId="4D8ED420" w:rsidR="00B46937" w:rsidRPr="00B46937" w:rsidRDefault="00B46937" w:rsidP="00B46937">
      <w:pPr>
        <w:pStyle w:val="Text"/>
        <w:rPr>
          <w:b/>
        </w:rPr>
      </w:pPr>
      <w:r w:rsidRPr="00B46937">
        <w:rPr>
          <w:b/>
        </w:rPr>
        <w:t>1B</w:t>
      </w:r>
    </w:p>
    <w:p w14:paraId="57DBDFCE" w14:textId="77777777" w:rsidR="00B46937" w:rsidRPr="00B46937" w:rsidRDefault="00B46937" w:rsidP="00B46937">
      <w:pPr>
        <w:pStyle w:val="Text"/>
        <w:rPr>
          <w:b/>
        </w:rPr>
      </w:pPr>
      <w:r w:rsidRPr="00B46937">
        <w:rPr>
          <w:b/>
        </w:rPr>
        <w:t>Possible answers</w:t>
      </w:r>
    </w:p>
    <w:p w14:paraId="2925D9B9" w14:textId="77777777" w:rsidR="00B46937" w:rsidRPr="00B46937" w:rsidRDefault="00B46937" w:rsidP="00B46937">
      <w:pPr>
        <w:pStyle w:val="Text"/>
      </w:pPr>
      <w:r w:rsidRPr="00B46937">
        <w:t>There is no agenda.</w:t>
      </w:r>
    </w:p>
    <w:p w14:paraId="2C1E59A9" w14:textId="77777777" w:rsidR="00B46937" w:rsidRPr="00B46937" w:rsidRDefault="00B46937" w:rsidP="00B46937">
      <w:pPr>
        <w:pStyle w:val="Text"/>
      </w:pPr>
      <w:r w:rsidRPr="00B46937">
        <w:t>The meeting is too long.</w:t>
      </w:r>
    </w:p>
    <w:p w14:paraId="23627EDD" w14:textId="77777777" w:rsidR="00B46937" w:rsidRPr="00B46937" w:rsidRDefault="00B46937" w:rsidP="00B46937">
      <w:pPr>
        <w:pStyle w:val="Text"/>
      </w:pPr>
      <w:r w:rsidRPr="00B46937">
        <w:t>The meeting isn’t necessary.</w:t>
      </w:r>
    </w:p>
    <w:p w14:paraId="14A9AF4B" w14:textId="77777777" w:rsidR="00B46937" w:rsidRPr="00B46937" w:rsidRDefault="00B46937" w:rsidP="00B46937">
      <w:pPr>
        <w:pStyle w:val="Text"/>
      </w:pPr>
      <w:r w:rsidRPr="00B46937">
        <w:t>The meeting doesn’t have a clear purpose.</w:t>
      </w:r>
    </w:p>
    <w:p w14:paraId="4CB67CE7" w14:textId="77777777" w:rsidR="00B46937" w:rsidRPr="00B46937" w:rsidRDefault="00B46937" w:rsidP="00B46937">
      <w:pPr>
        <w:pStyle w:val="Text"/>
      </w:pPr>
      <w:r w:rsidRPr="00B46937">
        <w:t>Too many people have been invited.</w:t>
      </w:r>
    </w:p>
    <w:p w14:paraId="0FE28DA7" w14:textId="77777777" w:rsidR="00B46937" w:rsidRPr="00B46937" w:rsidRDefault="00B46937" w:rsidP="00B46937">
      <w:pPr>
        <w:pStyle w:val="Text"/>
      </w:pPr>
      <w:r w:rsidRPr="00B46937">
        <w:t>No clear decisions.</w:t>
      </w:r>
    </w:p>
    <w:p w14:paraId="0160EA15" w14:textId="77777777" w:rsidR="00B46937" w:rsidRPr="00B46937" w:rsidRDefault="00B46937" w:rsidP="00B46937">
      <w:pPr>
        <w:pStyle w:val="Text"/>
      </w:pPr>
      <w:r w:rsidRPr="00B46937">
        <w:t>Minutes are inaccurate.</w:t>
      </w:r>
    </w:p>
    <w:p w14:paraId="7E00D3C2" w14:textId="77777777" w:rsidR="00B46937" w:rsidRPr="00B46937" w:rsidRDefault="00B46937" w:rsidP="00B46937">
      <w:pPr>
        <w:pStyle w:val="Text"/>
      </w:pPr>
      <w:r w:rsidRPr="00B46937">
        <w:t>Technical problems.</w:t>
      </w:r>
    </w:p>
    <w:p w14:paraId="00C8B929" w14:textId="77777777" w:rsidR="00B46937" w:rsidRPr="00B46937" w:rsidRDefault="00B46937" w:rsidP="00B46937">
      <w:pPr>
        <w:pStyle w:val="Text"/>
      </w:pPr>
      <w:r w:rsidRPr="00B46937">
        <w:t>It’s unclear who carries out the action points.</w:t>
      </w:r>
    </w:p>
    <w:p w14:paraId="2F740654" w14:textId="5956AEF7" w:rsidR="00B46937" w:rsidRPr="00B46937" w:rsidRDefault="00B46937" w:rsidP="00B46937">
      <w:pPr>
        <w:pStyle w:val="Text"/>
      </w:pPr>
      <w:r w:rsidRPr="00B46937">
        <w:t>There is no time limit (1</w:t>
      </w:r>
      <w:r>
        <w:t xml:space="preserve"> </w:t>
      </w:r>
      <w:r w:rsidRPr="00B46937">
        <w:t>hr</w:t>
      </w:r>
      <w:r>
        <w:t>–</w:t>
      </w:r>
      <w:r w:rsidRPr="00B46937">
        <w:t>2</w:t>
      </w:r>
      <w:r>
        <w:t xml:space="preserve"> </w:t>
      </w:r>
      <w:r w:rsidRPr="00B46937">
        <w:t>hrs) set for the meeting.</w:t>
      </w:r>
    </w:p>
    <w:p w14:paraId="11239358" w14:textId="577BC641" w:rsidR="00B46937" w:rsidRPr="00B46937" w:rsidRDefault="00B46937" w:rsidP="00B46937">
      <w:pPr>
        <w:pStyle w:val="Text"/>
      </w:pPr>
      <w:r w:rsidRPr="00B46937">
        <w:t>There is no consensus or conclusion to the</w:t>
      </w:r>
      <w:r>
        <w:t> </w:t>
      </w:r>
      <w:r w:rsidRPr="00B46937">
        <w:t>meeting.</w:t>
      </w:r>
    </w:p>
    <w:p w14:paraId="1CD8593F" w14:textId="1A7529A8" w:rsidR="00B46937" w:rsidRPr="00B46937" w:rsidRDefault="00B46937" w:rsidP="00B46937">
      <w:pPr>
        <w:pStyle w:val="Text"/>
      </w:pPr>
      <w:r w:rsidRPr="00B46937">
        <w:t>Action points for attendees for the next meeting are</w:t>
      </w:r>
      <w:r>
        <w:t> </w:t>
      </w:r>
      <w:r w:rsidRPr="00B46937">
        <w:t>not set or are unclear.</w:t>
      </w:r>
    </w:p>
    <w:p w14:paraId="32E47F8C" w14:textId="1BCBD5FE" w:rsidR="00B46937" w:rsidRPr="00B46937" w:rsidRDefault="00B46937" w:rsidP="00B46937">
      <w:pPr>
        <w:pStyle w:val="Text"/>
      </w:pPr>
    </w:p>
    <w:p w14:paraId="02FDDBCB" w14:textId="77777777" w:rsidR="00B46937" w:rsidRPr="00B46937" w:rsidRDefault="00B46937" w:rsidP="00B46937">
      <w:pPr>
        <w:pStyle w:val="Text"/>
        <w:rPr>
          <w:b/>
        </w:rPr>
      </w:pPr>
      <w:r w:rsidRPr="00B46937">
        <w:rPr>
          <w:b/>
        </w:rPr>
        <w:t>1C</w:t>
      </w:r>
    </w:p>
    <w:p w14:paraId="5FE59FDF" w14:textId="77777777" w:rsidR="00B46937" w:rsidRPr="00B46937" w:rsidRDefault="00B46937" w:rsidP="00B46937">
      <w:pPr>
        <w:pStyle w:val="Text"/>
        <w:rPr>
          <w:b/>
        </w:rPr>
      </w:pPr>
      <w:r w:rsidRPr="00B46937">
        <w:rPr>
          <w:b/>
        </w:rPr>
        <w:t>Possible answers</w:t>
      </w:r>
    </w:p>
    <w:p w14:paraId="07331B27" w14:textId="77777777" w:rsidR="00B46937" w:rsidRPr="00B46937" w:rsidRDefault="00B46937" w:rsidP="00B46937">
      <w:pPr>
        <w:pStyle w:val="Text"/>
      </w:pPr>
      <w:r w:rsidRPr="00B46937">
        <w:t>Have a time-keeper.</w:t>
      </w:r>
    </w:p>
    <w:p w14:paraId="4EA54D88" w14:textId="77777777" w:rsidR="00B46937" w:rsidRPr="00B46937" w:rsidRDefault="00B46937" w:rsidP="00B46937">
      <w:pPr>
        <w:pStyle w:val="Text"/>
      </w:pPr>
      <w:r w:rsidRPr="00B46937">
        <w:t>Start and finish on time.</w:t>
      </w:r>
    </w:p>
    <w:p w14:paraId="369C343F" w14:textId="77777777" w:rsidR="00B46937" w:rsidRPr="00B46937" w:rsidRDefault="00B46937" w:rsidP="00B46937">
      <w:pPr>
        <w:pStyle w:val="Text"/>
      </w:pPr>
      <w:r w:rsidRPr="00B46937">
        <w:t>Set an agenda.</w:t>
      </w:r>
    </w:p>
    <w:p w14:paraId="218D2690" w14:textId="442499E4" w:rsidR="00B46937" w:rsidRPr="00B46937" w:rsidRDefault="00B46937" w:rsidP="00B46937">
      <w:pPr>
        <w:pStyle w:val="Text"/>
      </w:pPr>
      <w:r w:rsidRPr="00B46937">
        <w:t>Invite only the people who need to be at the</w:t>
      </w:r>
      <w:r>
        <w:t> </w:t>
      </w:r>
      <w:r w:rsidRPr="00B46937">
        <w:t>meeting.</w:t>
      </w:r>
    </w:p>
    <w:p w14:paraId="3F0D1557" w14:textId="4CFFB8B7" w:rsidR="00B46937" w:rsidRPr="00B46937" w:rsidRDefault="00B46937" w:rsidP="00B46937">
      <w:pPr>
        <w:pStyle w:val="Text"/>
      </w:pPr>
      <w:r w:rsidRPr="00B46937">
        <w:t>Check all technical equipment before and at</w:t>
      </w:r>
      <w:r>
        <w:t> </w:t>
      </w:r>
      <w:r w:rsidRPr="00B46937">
        <w:t>the</w:t>
      </w:r>
      <w:r>
        <w:t> </w:t>
      </w:r>
      <w:r w:rsidRPr="00B46937">
        <w:t>beginning of the meeting.</w:t>
      </w:r>
    </w:p>
    <w:p w14:paraId="73F878D4" w14:textId="77777777" w:rsidR="00B46937" w:rsidRPr="00B46937" w:rsidRDefault="00B46937" w:rsidP="00B46937">
      <w:pPr>
        <w:pStyle w:val="Text"/>
      </w:pPr>
    </w:p>
    <w:p w14:paraId="1E404F22" w14:textId="6D35B4ED" w:rsidR="00B46937" w:rsidRPr="00B46937" w:rsidRDefault="0084063C" w:rsidP="00B46937">
      <w:pPr>
        <w:pStyle w:val="Text"/>
        <w:rPr>
          <w:b/>
        </w:rPr>
      </w:pPr>
      <w:r>
        <w:rPr>
          <w:b/>
        </w:rPr>
        <w:br w:type="column"/>
      </w:r>
      <w:r w:rsidR="00B46937" w:rsidRPr="00B46937">
        <w:rPr>
          <w:b/>
        </w:rPr>
        <w:lastRenderedPageBreak/>
        <w:t>2A</w:t>
      </w:r>
    </w:p>
    <w:p w14:paraId="71B4FCF0" w14:textId="77777777" w:rsidR="00B46937" w:rsidRDefault="00B46937" w:rsidP="00B46937">
      <w:pPr>
        <w:pStyle w:val="Text"/>
      </w:pPr>
      <w:r w:rsidRPr="00B46937">
        <w:t>1 e</w:t>
      </w:r>
    </w:p>
    <w:p w14:paraId="19C96359" w14:textId="77777777" w:rsidR="00B46937" w:rsidRDefault="00B46937" w:rsidP="00B46937">
      <w:pPr>
        <w:pStyle w:val="Text"/>
      </w:pPr>
      <w:r w:rsidRPr="00B46937">
        <w:t>2 c</w:t>
      </w:r>
    </w:p>
    <w:p w14:paraId="69225AD6" w14:textId="77777777" w:rsidR="00B46937" w:rsidRDefault="00B46937" w:rsidP="00B46937">
      <w:pPr>
        <w:pStyle w:val="Text"/>
      </w:pPr>
      <w:r w:rsidRPr="00B46937">
        <w:t>3 f</w:t>
      </w:r>
    </w:p>
    <w:p w14:paraId="3FDEAD04" w14:textId="77777777" w:rsidR="00B46937" w:rsidRDefault="00B46937" w:rsidP="00B46937">
      <w:pPr>
        <w:pStyle w:val="Text"/>
      </w:pPr>
      <w:r w:rsidRPr="00B46937">
        <w:t>4 b</w:t>
      </w:r>
    </w:p>
    <w:p w14:paraId="3552576B" w14:textId="77777777" w:rsidR="00B46937" w:rsidRDefault="00B46937" w:rsidP="00B46937">
      <w:pPr>
        <w:pStyle w:val="Text"/>
      </w:pPr>
      <w:r w:rsidRPr="00B46937">
        <w:t>5 a</w:t>
      </w:r>
    </w:p>
    <w:p w14:paraId="24289768" w14:textId="095E1901" w:rsidR="00B46937" w:rsidRDefault="00B46937" w:rsidP="00B46937">
      <w:pPr>
        <w:pStyle w:val="Text"/>
      </w:pPr>
      <w:r w:rsidRPr="00B46937">
        <w:t>6 d</w:t>
      </w:r>
    </w:p>
    <w:p w14:paraId="79F1EAA4" w14:textId="76D515DE" w:rsidR="00B46937" w:rsidRPr="00B46937" w:rsidRDefault="00B46937" w:rsidP="00B46937">
      <w:pPr>
        <w:pStyle w:val="Text"/>
      </w:pPr>
    </w:p>
    <w:p w14:paraId="67B4DC2F" w14:textId="7EBF5AE1" w:rsidR="00B46937" w:rsidRPr="00B46937" w:rsidRDefault="00B46937" w:rsidP="00B46937">
      <w:pPr>
        <w:pStyle w:val="Text"/>
        <w:rPr>
          <w:b/>
        </w:rPr>
      </w:pPr>
      <w:r w:rsidRPr="00B46937">
        <w:rPr>
          <w:b/>
        </w:rPr>
        <w:t>2B</w:t>
      </w:r>
    </w:p>
    <w:p w14:paraId="1E12459B" w14:textId="5B4AC58E" w:rsidR="00B46937" w:rsidRPr="00B46937" w:rsidRDefault="00B46937" w:rsidP="00B46937">
      <w:pPr>
        <w:pStyle w:val="Text"/>
      </w:pPr>
      <w:r w:rsidRPr="00B46937">
        <w:t>a financial report</w:t>
      </w:r>
    </w:p>
    <w:p w14:paraId="3E05011C" w14:textId="5E89AF80" w:rsidR="00B46937" w:rsidRPr="00B46937" w:rsidRDefault="00B46937" w:rsidP="00B46937">
      <w:pPr>
        <w:pStyle w:val="Text"/>
      </w:pPr>
      <w:r w:rsidRPr="00B46937">
        <w:t>b (results of) market survey</w:t>
      </w:r>
    </w:p>
    <w:p w14:paraId="610852AE" w14:textId="2C44FBB9" w:rsidR="00B46937" w:rsidRPr="00B46937" w:rsidRDefault="00B46937" w:rsidP="00B46937">
      <w:pPr>
        <w:pStyle w:val="Text"/>
      </w:pPr>
      <w:r w:rsidRPr="00B46937">
        <w:t>C Josh</w:t>
      </w:r>
    </w:p>
    <w:p w14:paraId="1758D04E" w14:textId="77777777" w:rsidR="00B46937" w:rsidRPr="00B46937" w:rsidRDefault="00B46937" w:rsidP="00B46937">
      <w:pPr>
        <w:pStyle w:val="Text"/>
      </w:pPr>
      <w:r w:rsidRPr="00B46937">
        <w:t>d office party</w:t>
      </w:r>
    </w:p>
    <w:p w14:paraId="453BF3D0" w14:textId="77777777" w:rsidR="00B46937" w:rsidRPr="00B46937" w:rsidRDefault="00B46937" w:rsidP="00B46937">
      <w:pPr>
        <w:pStyle w:val="Text"/>
      </w:pPr>
      <w:r w:rsidRPr="00B46937">
        <w:t xml:space="preserve">e </w:t>
      </w:r>
      <w:proofErr w:type="spellStart"/>
      <w:r w:rsidRPr="00B46937">
        <w:t>Samia</w:t>
      </w:r>
      <w:proofErr w:type="spellEnd"/>
    </w:p>
    <w:p w14:paraId="2805443C" w14:textId="6D79A7D2" w:rsidR="00B46937" w:rsidRPr="00B46937" w:rsidRDefault="00B46937" w:rsidP="00B46937">
      <w:pPr>
        <w:pStyle w:val="Text"/>
      </w:pPr>
      <w:r w:rsidRPr="00B46937">
        <w:t>f close</w:t>
      </w:r>
    </w:p>
    <w:p w14:paraId="6D178B2F" w14:textId="77777777" w:rsidR="00B46937" w:rsidRPr="00B46937" w:rsidRDefault="00B46937" w:rsidP="00B46937">
      <w:pPr>
        <w:pStyle w:val="Text"/>
      </w:pPr>
      <w:r w:rsidRPr="00B46937">
        <w:t xml:space="preserve">They are not very interested in the meeting. </w:t>
      </w:r>
      <w:proofErr w:type="spellStart"/>
      <w:r w:rsidRPr="00B46937">
        <w:t>Samia</w:t>
      </w:r>
      <w:proofErr w:type="spellEnd"/>
      <w:r w:rsidRPr="00B46937">
        <w:t xml:space="preserve"> says that item 6 is the only item she is interested in. Josh says he is looking forward to Close, which is the end of the meeting.</w:t>
      </w:r>
    </w:p>
    <w:p w14:paraId="3B437EAA" w14:textId="77777777" w:rsidR="00B46937" w:rsidRPr="00B46937" w:rsidRDefault="00B46937" w:rsidP="00B46937">
      <w:pPr>
        <w:pStyle w:val="Text"/>
      </w:pPr>
    </w:p>
    <w:p w14:paraId="275F0B83" w14:textId="77777777" w:rsidR="00B46937" w:rsidRPr="00B46937" w:rsidRDefault="00B46937" w:rsidP="00B46937">
      <w:pPr>
        <w:pStyle w:val="Text"/>
        <w:rPr>
          <w:b/>
        </w:rPr>
      </w:pPr>
      <w:r w:rsidRPr="00B46937">
        <w:rPr>
          <w:b/>
        </w:rPr>
        <w:t>3A</w:t>
      </w:r>
    </w:p>
    <w:p w14:paraId="04496C92" w14:textId="3BD7F97F" w:rsidR="00B46937" w:rsidRPr="00B46937" w:rsidRDefault="00B46937" w:rsidP="00B46937">
      <w:pPr>
        <w:pStyle w:val="Text"/>
      </w:pPr>
      <w:r w:rsidRPr="00B46937">
        <w:t xml:space="preserve">1 F </w:t>
      </w:r>
      <w:r>
        <w:t>–</w:t>
      </w:r>
      <w:r w:rsidRPr="00B46937">
        <w:t xml:space="preserve"> </w:t>
      </w:r>
      <w:proofErr w:type="spellStart"/>
      <w:r w:rsidRPr="00B46937">
        <w:t>Samia</w:t>
      </w:r>
      <w:proofErr w:type="spellEnd"/>
      <w:r w:rsidRPr="00B46937">
        <w:t xml:space="preserve"> is late.</w:t>
      </w:r>
    </w:p>
    <w:p w14:paraId="0FD6D790" w14:textId="77777777" w:rsidR="00B46937" w:rsidRPr="00B46937" w:rsidRDefault="00B46937" w:rsidP="00B46937">
      <w:pPr>
        <w:pStyle w:val="Text"/>
      </w:pPr>
      <w:r w:rsidRPr="00B46937">
        <w:t>2 T</w:t>
      </w:r>
    </w:p>
    <w:p w14:paraId="40185D78" w14:textId="77777777" w:rsidR="00B46937" w:rsidRPr="00B46937" w:rsidRDefault="00B46937" w:rsidP="00B46937">
      <w:pPr>
        <w:pStyle w:val="Text"/>
      </w:pPr>
      <w:r w:rsidRPr="00B46937">
        <w:t>2 T</w:t>
      </w:r>
    </w:p>
    <w:p w14:paraId="01C69A3E" w14:textId="14C1DE10" w:rsidR="00B46937" w:rsidRPr="00B46937" w:rsidRDefault="00B46937" w:rsidP="00B46937">
      <w:pPr>
        <w:pStyle w:val="Text"/>
      </w:pPr>
      <w:r w:rsidRPr="00B46937">
        <w:t xml:space="preserve">3 F </w:t>
      </w:r>
      <w:r>
        <w:t>–</w:t>
      </w:r>
      <w:r w:rsidRPr="00B46937">
        <w:t xml:space="preserve"> She agrees.</w:t>
      </w:r>
    </w:p>
    <w:p w14:paraId="3B17E13D" w14:textId="77777777" w:rsidR="00B46937" w:rsidRPr="00B46937" w:rsidRDefault="00B46937" w:rsidP="00B46937">
      <w:pPr>
        <w:pStyle w:val="Text"/>
      </w:pPr>
      <w:r w:rsidRPr="00B46937">
        <w:t>4 T</w:t>
      </w:r>
    </w:p>
    <w:p w14:paraId="1E28BB27" w14:textId="08DBAD0C" w:rsidR="00B46937" w:rsidRPr="00B46937" w:rsidRDefault="00B46937" w:rsidP="00B46937">
      <w:pPr>
        <w:pStyle w:val="Text"/>
      </w:pPr>
      <w:r w:rsidRPr="00B46937">
        <w:t xml:space="preserve">5 F </w:t>
      </w:r>
      <w:r>
        <w:t>–</w:t>
      </w:r>
      <w:r w:rsidRPr="00B46937">
        <w:t xml:space="preserve"> 500 pounds is suggested for the maximum budget.</w:t>
      </w:r>
    </w:p>
    <w:p w14:paraId="1BA0976B" w14:textId="77777777" w:rsidR="00B46937" w:rsidRPr="00B46937" w:rsidRDefault="00B46937" w:rsidP="00B46937">
      <w:pPr>
        <w:pStyle w:val="Text"/>
      </w:pPr>
    </w:p>
    <w:p w14:paraId="7ADDABF3" w14:textId="77777777" w:rsidR="00B46937" w:rsidRPr="00B46937" w:rsidRDefault="00B46937" w:rsidP="00B46937">
      <w:pPr>
        <w:pStyle w:val="Text"/>
        <w:rPr>
          <w:b/>
        </w:rPr>
      </w:pPr>
      <w:r w:rsidRPr="00B46937">
        <w:rPr>
          <w:b/>
        </w:rPr>
        <w:t>3B</w:t>
      </w:r>
    </w:p>
    <w:p w14:paraId="251A7F71" w14:textId="77777777" w:rsidR="00B46937" w:rsidRPr="00B46937" w:rsidRDefault="00B46937" w:rsidP="00B46937">
      <w:pPr>
        <w:pStyle w:val="Text"/>
      </w:pPr>
      <w:r w:rsidRPr="00B46937">
        <w:t>1 start</w:t>
      </w:r>
    </w:p>
    <w:p w14:paraId="0497D6C4" w14:textId="377CB3B1" w:rsidR="00B46937" w:rsidRPr="00B46937" w:rsidRDefault="00B46937" w:rsidP="00B46937">
      <w:pPr>
        <w:pStyle w:val="Text"/>
      </w:pPr>
      <w:r w:rsidRPr="00B46937">
        <w:t>2 to the agenda</w:t>
      </w:r>
    </w:p>
    <w:p w14:paraId="5016BFF8" w14:textId="5E15B9DB" w:rsidR="00B46937" w:rsidRPr="00B46937" w:rsidRDefault="00B46937" w:rsidP="00B46937">
      <w:pPr>
        <w:pStyle w:val="Text"/>
      </w:pPr>
      <w:r w:rsidRPr="00B46937">
        <w:t>3 can I ask</w:t>
      </w:r>
    </w:p>
    <w:p w14:paraId="13CF71BA" w14:textId="75AE1B33" w:rsidR="00B46937" w:rsidRPr="00B46937" w:rsidRDefault="00B46937" w:rsidP="00B46937">
      <w:pPr>
        <w:pStyle w:val="Text"/>
      </w:pPr>
      <w:r w:rsidRPr="00B46937">
        <w:t>4 take the minutes</w:t>
      </w:r>
    </w:p>
    <w:p w14:paraId="184A9DE0" w14:textId="77777777" w:rsidR="00B46937" w:rsidRPr="00B46937" w:rsidRDefault="00B46937" w:rsidP="00B46937">
      <w:pPr>
        <w:pStyle w:val="Text"/>
      </w:pPr>
      <w:r w:rsidRPr="00B46937">
        <w:t>5 moving on</w:t>
      </w:r>
    </w:p>
    <w:p w14:paraId="019761C9" w14:textId="77777777" w:rsidR="00B46937" w:rsidRPr="00B46937" w:rsidRDefault="00B46937" w:rsidP="00B46937">
      <w:pPr>
        <w:pStyle w:val="Text"/>
      </w:pPr>
      <w:r w:rsidRPr="00B46937">
        <w:t>6 I want to, / is to</w:t>
      </w:r>
    </w:p>
    <w:p w14:paraId="278F1378" w14:textId="77777777" w:rsidR="00B46937" w:rsidRPr="00B46937" w:rsidRDefault="00B46937" w:rsidP="00B46937">
      <w:pPr>
        <w:pStyle w:val="Text"/>
      </w:pPr>
    </w:p>
    <w:p w14:paraId="36EAA5F5" w14:textId="77777777" w:rsidR="00B46937" w:rsidRPr="00B46937" w:rsidRDefault="00B46937" w:rsidP="00B46937">
      <w:pPr>
        <w:pStyle w:val="Text"/>
        <w:rPr>
          <w:b/>
        </w:rPr>
      </w:pPr>
      <w:r w:rsidRPr="00B46937">
        <w:rPr>
          <w:b/>
        </w:rPr>
        <w:t>4A</w:t>
      </w:r>
    </w:p>
    <w:p w14:paraId="62435477" w14:textId="77777777" w:rsidR="00B46937" w:rsidRDefault="00B46937" w:rsidP="00B46937">
      <w:pPr>
        <w:pStyle w:val="Text"/>
      </w:pPr>
      <w:r w:rsidRPr="00B46937">
        <w:t>1 d</w:t>
      </w:r>
    </w:p>
    <w:p w14:paraId="328C92E3" w14:textId="77777777" w:rsidR="00B46937" w:rsidRDefault="00B46937" w:rsidP="00B46937">
      <w:pPr>
        <w:pStyle w:val="Text"/>
      </w:pPr>
      <w:r w:rsidRPr="00B46937">
        <w:t>2 g</w:t>
      </w:r>
    </w:p>
    <w:p w14:paraId="7253D170" w14:textId="77777777" w:rsidR="00B46937" w:rsidRDefault="00B46937" w:rsidP="00B46937">
      <w:pPr>
        <w:pStyle w:val="Text"/>
      </w:pPr>
      <w:r w:rsidRPr="00B46937">
        <w:t>3 c</w:t>
      </w:r>
    </w:p>
    <w:p w14:paraId="679EAA5A" w14:textId="77777777" w:rsidR="00B46937" w:rsidRDefault="00B46937" w:rsidP="00B46937">
      <w:pPr>
        <w:pStyle w:val="Text"/>
      </w:pPr>
      <w:r w:rsidRPr="00B46937">
        <w:t>4 e</w:t>
      </w:r>
    </w:p>
    <w:p w14:paraId="5ED86064" w14:textId="77777777" w:rsidR="00B46937" w:rsidRDefault="00B46937" w:rsidP="00B46937">
      <w:pPr>
        <w:pStyle w:val="Text"/>
      </w:pPr>
      <w:r w:rsidRPr="00B46937">
        <w:t>5 f</w:t>
      </w:r>
    </w:p>
    <w:p w14:paraId="459AF54A" w14:textId="77777777" w:rsidR="00B46937" w:rsidRDefault="00B46937" w:rsidP="00B46937">
      <w:pPr>
        <w:pStyle w:val="Text"/>
      </w:pPr>
      <w:r w:rsidRPr="00B46937">
        <w:t>6 h</w:t>
      </w:r>
    </w:p>
    <w:p w14:paraId="0CB77313" w14:textId="77777777" w:rsidR="00B46937" w:rsidRDefault="00B46937" w:rsidP="00B46937">
      <w:pPr>
        <w:pStyle w:val="Text"/>
      </w:pPr>
      <w:r w:rsidRPr="00B46937">
        <w:t>7 a</w:t>
      </w:r>
    </w:p>
    <w:p w14:paraId="62ED724B" w14:textId="5AC683B4" w:rsidR="00B46937" w:rsidRPr="00B46937" w:rsidRDefault="00B46937" w:rsidP="00B46937">
      <w:pPr>
        <w:pStyle w:val="Text"/>
      </w:pPr>
      <w:r w:rsidRPr="00B46937">
        <w:t>8 b</w:t>
      </w:r>
    </w:p>
    <w:p w14:paraId="4A4697F0" w14:textId="77777777" w:rsidR="00B46937" w:rsidRPr="00B46937" w:rsidRDefault="00B46937" w:rsidP="00B46937">
      <w:pPr>
        <w:pStyle w:val="Text"/>
      </w:pPr>
    </w:p>
    <w:p w14:paraId="113FB339" w14:textId="77777777" w:rsidR="00B46937" w:rsidRPr="00B46937" w:rsidRDefault="00B46937" w:rsidP="00B46937">
      <w:pPr>
        <w:pStyle w:val="Text"/>
        <w:rPr>
          <w:b/>
        </w:rPr>
      </w:pPr>
      <w:r w:rsidRPr="00B46937">
        <w:rPr>
          <w:b/>
        </w:rPr>
        <w:t>4B</w:t>
      </w:r>
    </w:p>
    <w:p w14:paraId="53CB4DCC" w14:textId="77777777" w:rsidR="00B46937" w:rsidRPr="00B46937" w:rsidRDefault="00B46937" w:rsidP="00B46937">
      <w:pPr>
        <w:pStyle w:val="Text"/>
        <w:rPr>
          <w:b/>
        </w:rPr>
      </w:pPr>
      <w:r w:rsidRPr="00B46937">
        <w:rPr>
          <w:b/>
        </w:rPr>
        <w:t>Opening a meeting:</w:t>
      </w:r>
    </w:p>
    <w:p w14:paraId="39747EE0" w14:textId="77777777" w:rsidR="00B46937" w:rsidRPr="00B46937" w:rsidRDefault="00B46937" w:rsidP="00B46937">
      <w:pPr>
        <w:pStyle w:val="Text"/>
      </w:pPr>
      <w:r w:rsidRPr="00B46937">
        <w:t>Does everyone have a copy of the agenda?</w:t>
      </w:r>
    </w:p>
    <w:p w14:paraId="45342334" w14:textId="77777777" w:rsidR="00B46937" w:rsidRPr="00B46937" w:rsidRDefault="00B46937" w:rsidP="00B46937">
      <w:pPr>
        <w:pStyle w:val="Text"/>
      </w:pPr>
      <w:r w:rsidRPr="00B46937">
        <w:t>Nice to see everyone, and welcome back to Ellen.</w:t>
      </w:r>
    </w:p>
    <w:p w14:paraId="7C3754D5" w14:textId="48D5EB5A" w:rsidR="00B46937" w:rsidRPr="00B46937" w:rsidRDefault="00B46937" w:rsidP="00B46937">
      <w:pPr>
        <w:pStyle w:val="Text"/>
      </w:pPr>
      <w:r w:rsidRPr="00B46937">
        <w:t>I’d like to start on time.</w:t>
      </w:r>
    </w:p>
    <w:p w14:paraId="71BE7280" w14:textId="77777777" w:rsidR="00B46937" w:rsidRPr="00B46937" w:rsidRDefault="00B46937" w:rsidP="00B46937">
      <w:pPr>
        <w:pStyle w:val="Text"/>
        <w:rPr>
          <w:b/>
        </w:rPr>
      </w:pPr>
      <w:r w:rsidRPr="00B46937">
        <w:rPr>
          <w:b/>
        </w:rPr>
        <w:t>Stating purpose:</w:t>
      </w:r>
    </w:p>
    <w:p w14:paraId="323B93E8" w14:textId="4C6261F3" w:rsidR="00B46937" w:rsidRPr="00B46937" w:rsidRDefault="00B46937" w:rsidP="00B46937">
      <w:pPr>
        <w:pStyle w:val="Text"/>
      </w:pPr>
      <w:r w:rsidRPr="00B46937">
        <w:t>So, one reason for the meeting is to introduce you</w:t>
      </w:r>
      <w:r>
        <w:t> </w:t>
      </w:r>
      <w:r w:rsidRPr="00B46937">
        <w:t>all to Harry.</w:t>
      </w:r>
    </w:p>
    <w:p w14:paraId="32A60B6A" w14:textId="75547EA4" w:rsidR="00B46937" w:rsidRPr="00B46937" w:rsidRDefault="00B46937" w:rsidP="00B46937">
      <w:pPr>
        <w:pStyle w:val="Text"/>
      </w:pPr>
      <w:r w:rsidRPr="00B46937">
        <w:t>The main aim today is to catch up before the holidays.</w:t>
      </w:r>
    </w:p>
    <w:p w14:paraId="2710BD12" w14:textId="406AE0BC" w:rsidR="00B46937" w:rsidRPr="00B46937" w:rsidRDefault="0084063C" w:rsidP="00B46937">
      <w:pPr>
        <w:pStyle w:val="Text"/>
        <w:rPr>
          <w:b/>
        </w:rPr>
      </w:pPr>
      <w:r>
        <w:rPr>
          <w:b/>
        </w:rPr>
        <w:br w:type="column"/>
      </w:r>
      <w:r w:rsidR="00B46937" w:rsidRPr="00B46937">
        <w:rPr>
          <w:b/>
        </w:rPr>
        <w:t>Allocating tasks:</w:t>
      </w:r>
    </w:p>
    <w:p w14:paraId="48323407" w14:textId="51D6A453" w:rsidR="00B46937" w:rsidRPr="00B46937" w:rsidRDefault="00B46937" w:rsidP="00B46937">
      <w:pPr>
        <w:pStyle w:val="Text"/>
      </w:pPr>
      <w:r w:rsidRPr="00B46937">
        <w:t>Could I have a volunteer to take the minutes?</w:t>
      </w:r>
    </w:p>
    <w:p w14:paraId="4902DE3D" w14:textId="77777777" w:rsidR="00B46937" w:rsidRPr="00B46937" w:rsidRDefault="00B46937" w:rsidP="00B46937">
      <w:pPr>
        <w:pStyle w:val="Text"/>
        <w:rPr>
          <w:b/>
        </w:rPr>
      </w:pPr>
      <w:r w:rsidRPr="00B46937">
        <w:rPr>
          <w:b/>
        </w:rPr>
        <w:t>Referring to the agenda:</w:t>
      </w:r>
    </w:p>
    <w:p w14:paraId="0E14A101" w14:textId="77777777" w:rsidR="00B46937" w:rsidRPr="00B46937" w:rsidRDefault="00B46937" w:rsidP="00B46937">
      <w:pPr>
        <w:pStyle w:val="Text"/>
      </w:pPr>
      <w:r w:rsidRPr="0084063C">
        <w:t>(Does everyone have a copy of the agenda?)</w:t>
      </w:r>
    </w:p>
    <w:p w14:paraId="48716AD8" w14:textId="77777777" w:rsidR="00B46937" w:rsidRPr="00B46937" w:rsidRDefault="00B46937" w:rsidP="00B46937">
      <w:pPr>
        <w:pStyle w:val="Text"/>
      </w:pPr>
      <w:r w:rsidRPr="00B46937">
        <w:t>Let’s look at item 1 – Matters Arising.</w:t>
      </w:r>
    </w:p>
    <w:p w14:paraId="06180AD1" w14:textId="77777777" w:rsidR="00B46937" w:rsidRDefault="00B46937" w:rsidP="00B46937">
      <w:pPr>
        <w:pStyle w:val="Text"/>
      </w:pPr>
      <w:r w:rsidRPr="00B46937">
        <w:t>Sorry, can we just go back to item 2?</w:t>
      </w:r>
    </w:p>
    <w:p w14:paraId="27F6C31E" w14:textId="77777777" w:rsidR="0084063C" w:rsidRDefault="0084063C" w:rsidP="00B46937">
      <w:pPr>
        <w:pStyle w:val="Text"/>
        <w:rPr>
          <w:b/>
        </w:rPr>
      </w:pPr>
    </w:p>
    <w:p w14:paraId="64088BF0" w14:textId="5F3C50DB" w:rsidR="00B46937" w:rsidRPr="00B46937" w:rsidRDefault="00B46937" w:rsidP="00B46937">
      <w:pPr>
        <w:pStyle w:val="Text"/>
        <w:rPr>
          <w:b/>
        </w:rPr>
      </w:pPr>
      <w:r w:rsidRPr="00B46937">
        <w:rPr>
          <w:b/>
        </w:rPr>
        <w:t>4C</w:t>
      </w:r>
    </w:p>
    <w:p w14:paraId="36ED54BF" w14:textId="77777777" w:rsidR="00B46937" w:rsidRPr="00B46937" w:rsidRDefault="00B46937" w:rsidP="00B46937">
      <w:pPr>
        <w:pStyle w:val="Text"/>
        <w:rPr>
          <w:b/>
        </w:rPr>
      </w:pPr>
      <w:r w:rsidRPr="00B46937">
        <w:rPr>
          <w:b/>
        </w:rPr>
        <w:t>Opening a meeting:</w:t>
      </w:r>
    </w:p>
    <w:p w14:paraId="49D90611" w14:textId="77777777" w:rsidR="00B46937" w:rsidRPr="00B46937" w:rsidRDefault="00B46937" w:rsidP="00B46937">
      <w:pPr>
        <w:pStyle w:val="Text"/>
      </w:pPr>
      <w:r w:rsidRPr="00B46937">
        <w:t xml:space="preserve">Right, so let’s start. </w:t>
      </w:r>
    </w:p>
    <w:p w14:paraId="25CA9C7C" w14:textId="77777777" w:rsidR="00B46937" w:rsidRPr="00B46937" w:rsidRDefault="00B46937" w:rsidP="00B46937">
      <w:pPr>
        <w:pStyle w:val="Text"/>
        <w:rPr>
          <w:b/>
        </w:rPr>
      </w:pPr>
      <w:r w:rsidRPr="00B46937">
        <w:rPr>
          <w:b/>
        </w:rPr>
        <w:t>Stating purpose:</w:t>
      </w:r>
    </w:p>
    <w:p w14:paraId="68E20082" w14:textId="00C96FB7" w:rsidR="00B46937" w:rsidRPr="00B46937" w:rsidRDefault="00B46937" w:rsidP="00B46937">
      <w:pPr>
        <w:pStyle w:val="Text"/>
      </w:pPr>
      <w:r w:rsidRPr="00B46937">
        <w:t>The reason I want to discuss this is to agree on a</w:t>
      </w:r>
      <w:r>
        <w:t> </w:t>
      </w:r>
      <w:r w:rsidRPr="00B46937">
        <w:t xml:space="preserve">budget. </w:t>
      </w:r>
    </w:p>
    <w:p w14:paraId="413A75A9" w14:textId="77777777" w:rsidR="00B46937" w:rsidRPr="00B46937" w:rsidRDefault="00B46937" w:rsidP="00B46937">
      <w:pPr>
        <w:pStyle w:val="Text"/>
        <w:rPr>
          <w:b/>
        </w:rPr>
      </w:pPr>
      <w:r w:rsidRPr="00B46937">
        <w:rPr>
          <w:b/>
        </w:rPr>
        <w:t>Allocating tasks:</w:t>
      </w:r>
    </w:p>
    <w:p w14:paraId="7AC0A696" w14:textId="77777777" w:rsidR="00B46937" w:rsidRPr="00B46937" w:rsidRDefault="00B46937" w:rsidP="00B46937">
      <w:pPr>
        <w:pStyle w:val="Text"/>
      </w:pPr>
      <w:r w:rsidRPr="00B46937">
        <w:t>Harry, can I ask you to be time-keeper?</w:t>
      </w:r>
    </w:p>
    <w:p w14:paraId="4BC3D2A9" w14:textId="4ACF72CE" w:rsidR="00B46937" w:rsidRPr="00B46937" w:rsidRDefault="00B46937" w:rsidP="00B46937">
      <w:pPr>
        <w:pStyle w:val="Text"/>
      </w:pPr>
      <w:r w:rsidRPr="00B46937">
        <w:t>And could I have a volunteer to take the minutes?</w:t>
      </w:r>
    </w:p>
    <w:p w14:paraId="32757523" w14:textId="77777777" w:rsidR="00B46937" w:rsidRPr="00B46937" w:rsidRDefault="00B46937" w:rsidP="00B46937">
      <w:pPr>
        <w:pStyle w:val="Text"/>
        <w:rPr>
          <w:b/>
        </w:rPr>
      </w:pPr>
      <w:r w:rsidRPr="00B46937">
        <w:rPr>
          <w:b/>
        </w:rPr>
        <w:t>Referring to the agenda:</w:t>
      </w:r>
    </w:p>
    <w:p w14:paraId="5F1B8E17" w14:textId="73FEF191" w:rsidR="00B46937" w:rsidRPr="00B46937" w:rsidRDefault="00B46937" w:rsidP="00B46937">
      <w:pPr>
        <w:pStyle w:val="Text"/>
      </w:pPr>
      <w:r w:rsidRPr="00B46937">
        <w:t>So, moving on to item 5: this is Diedre’s point, I</w:t>
      </w:r>
      <w:r>
        <w:t> </w:t>
      </w:r>
      <w:r w:rsidRPr="00B46937">
        <w:t>think.</w:t>
      </w:r>
    </w:p>
    <w:p w14:paraId="781FA4F4" w14:textId="382178D4" w:rsidR="00B46937" w:rsidRDefault="00B46937" w:rsidP="00B46937">
      <w:pPr>
        <w:pStyle w:val="Text"/>
      </w:pPr>
      <w:r w:rsidRPr="00B46937">
        <w:t>Does anyone want to add anything to the agenda?</w:t>
      </w:r>
    </w:p>
    <w:p w14:paraId="772532E1" w14:textId="691DE815" w:rsidR="00B46937" w:rsidRDefault="00B46937" w:rsidP="00B46937">
      <w:pPr>
        <w:pStyle w:val="Text"/>
      </w:pPr>
    </w:p>
    <w:p w14:paraId="24293CD1" w14:textId="77777777" w:rsidR="00B46937" w:rsidRPr="00B46937" w:rsidRDefault="00B46937" w:rsidP="00B46937">
      <w:pPr>
        <w:pStyle w:val="Text"/>
        <w:rPr>
          <w:b/>
        </w:rPr>
      </w:pPr>
      <w:r w:rsidRPr="00B46937">
        <w:rPr>
          <w:b/>
        </w:rPr>
        <w:t>5A, B &amp; C</w:t>
      </w:r>
    </w:p>
    <w:p w14:paraId="3B5D61B2" w14:textId="10303335" w:rsidR="00B46937" w:rsidRPr="00B46937" w:rsidRDefault="00B46937" w:rsidP="00B46937">
      <w:pPr>
        <w:pStyle w:val="Text"/>
      </w:pPr>
      <w:r w:rsidRPr="00B46937">
        <w:t>Students' own answers</w:t>
      </w:r>
    </w:p>
    <w:p w14:paraId="65C4E4EA" w14:textId="77777777" w:rsidR="00B46937" w:rsidRPr="00B46937" w:rsidRDefault="00B46937" w:rsidP="00B46937">
      <w:pPr>
        <w:pStyle w:val="Text"/>
      </w:pPr>
    </w:p>
    <w:p w14:paraId="391EF3E0" w14:textId="79262A2B" w:rsidR="0058284F" w:rsidRPr="00553568" w:rsidRDefault="00391D17">
      <w:pPr>
        <w:pStyle w:val="HeadASection"/>
        <w:rPr>
          <w:lang w:val="en-GB"/>
        </w:rPr>
      </w:pPr>
      <w:r w:rsidRPr="00553568">
        <w:rPr>
          <w:lang w:val="en-GB"/>
        </w:rPr>
        <w:t xml:space="preserve">2.5 Writing: </w:t>
      </w:r>
      <w:r w:rsidR="00BF75CE" w:rsidRPr="00553568">
        <w:rPr>
          <w:lang w:val="en-GB"/>
        </w:rPr>
        <w:t>Short communications</w:t>
      </w:r>
    </w:p>
    <w:p w14:paraId="7E78EA65" w14:textId="77777777" w:rsidR="00752F4D" w:rsidRPr="00752F4D" w:rsidRDefault="00752F4D" w:rsidP="00752F4D">
      <w:pPr>
        <w:pStyle w:val="Text"/>
        <w:rPr>
          <w:b/>
          <w:sz w:val="24"/>
          <w:szCs w:val="24"/>
          <w:lang w:eastAsia="pl-PL"/>
        </w:rPr>
      </w:pPr>
      <w:r w:rsidRPr="00752F4D">
        <w:rPr>
          <w:b/>
        </w:rPr>
        <w:t>1A</w:t>
      </w:r>
    </w:p>
    <w:p w14:paraId="7FC52664" w14:textId="77777777" w:rsidR="00752F4D" w:rsidRPr="00752F4D" w:rsidRDefault="00752F4D" w:rsidP="00752F4D">
      <w:pPr>
        <w:pStyle w:val="Text"/>
      </w:pPr>
      <w:r w:rsidRPr="00752F4D">
        <w:t>1 The estate agent didn’t get an email which said his client can’t come because she’s in Rome.</w:t>
      </w:r>
    </w:p>
    <w:p w14:paraId="495EB45A" w14:textId="77777777" w:rsidR="00752F4D" w:rsidRPr="00752F4D" w:rsidRDefault="00752F4D" w:rsidP="00752F4D">
      <w:pPr>
        <w:pStyle w:val="Text"/>
      </w:pPr>
      <w:r w:rsidRPr="00752F4D">
        <w:t>2 Because his client needs to see some offices, and other companies are interested in renting them, too.</w:t>
      </w:r>
    </w:p>
    <w:p w14:paraId="5139BB6F" w14:textId="77777777" w:rsidR="00752F4D" w:rsidRDefault="00752F4D" w:rsidP="00752F4D">
      <w:pPr>
        <w:pStyle w:val="Text"/>
      </w:pPr>
    </w:p>
    <w:p w14:paraId="2ED869E4" w14:textId="77777777" w:rsidR="00752F4D" w:rsidRPr="00752F4D" w:rsidRDefault="00752F4D" w:rsidP="00752F4D">
      <w:pPr>
        <w:pStyle w:val="Text"/>
        <w:rPr>
          <w:b/>
        </w:rPr>
      </w:pPr>
      <w:r w:rsidRPr="00752F4D">
        <w:rPr>
          <w:b/>
        </w:rPr>
        <w:t>1B</w:t>
      </w:r>
    </w:p>
    <w:p w14:paraId="3F631E21" w14:textId="77777777" w:rsidR="00752F4D" w:rsidRPr="00752F4D" w:rsidRDefault="00752F4D" w:rsidP="00752F4D">
      <w:pPr>
        <w:pStyle w:val="Text"/>
      </w:pPr>
      <w:r w:rsidRPr="00752F4D">
        <w:t>1 She wants to make a new appointment for Thursday at 4 p.m.</w:t>
      </w:r>
    </w:p>
    <w:p w14:paraId="5887AAB5" w14:textId="77777777" w:rsidR="00752F4D" w:rsidRDefault="00752F4D" w:rsidP="00752F4D">
      <w:pPr>
        <w:pStyle w:val="Text"/>
      </w:pPr>
    </w:p>
    <w:p w14:paraId="67ACCFF9" w14:textId="77777777" w:rsidR="00752F4D" w:rsidRPr="00752F4D" w:rsidRDefault="00752F4D" w:rsidP="00752F4D">
      <w:pPr>
        <w:pStyle w:val="Text"/>
        <w:rPr>
          <w:b/>
        </w:rPr>
      </w:pPr>
      <w:r w:rsidRPr="00752F4D">
        <w:rPr>
          <w:b/>
        </w:rPr>
        <w:t>2A</w:t>
      </w:r>
    </w:p>
    <w:p w14:paraId="6917C9B8" w14:textId="77777777" w:rsidR="00752F4D" w:rsidRDefault="00752F4D" w:rsidP="00752F4D">
      <w:pPr>
        <w:pStyle w:val="Text"/>
      </w:pPr>
      <w:r w:rsidRPr="00752F4D">
        <w:t>FYI = for your information</w:t>
      </w:r>
    </w:p>
    <w:p w14:paraId="10114FC8" w14:textId="77777777" w:rsidR="00752F4D" w:rsidRDefault="00752F4D" w:rsidP="00752F4D">
      <w:pPr>
        <w:pStyle w:val="Text"/>
      </w:pPr>
      <w:r w:rsidRPr="00752F4D">
        <w:t>ASAP = as soon as possible</w:t>
      </w:r>
    </w:p>
    <w:p w14:paraId="17DA9E55" w14:textId="77777777" w:rsidR="00752F4D" w:rsidRDefault="00752F4D" w:rsidP="00752F4D">
      <w:pPr>
        <w:pStyle w:val="Text"/>
      </w:pPr>
      <w:r w:rsidRPr="00752F4D">
        <w:t>TBC = to be confirmed</w:t>
      </w:r>
    </w:p>
    <w:p w14:paraId="4692B576" w14:textId="77777777" w:rsidR="00752F4D" w:rsidRDefault="00752F4D" w:rsidP="00752F4D">
      <w:pPr>
        <w:pStyle w:val="Text"/>
      </w:pPr>
      <w:r w:rsidRPr="00752F4D">
        <w:t>ETA = estimated time of arrival</w:t>
      </w:r>
    </w:p>
    <w:p w14:paraId="6BB364B6" w14:textId="40F30850" w:rsidR="00752F4D" w:rsidRPr="00752F4D" w:rsidRDefault="00752F4D" w:rsidP="00752F4D">
      <w:pPr>
        <w:pStyle w:val="Text"/>
      </w:pPr>
      <w:r w:rsidRPr="00752F4D">
        <w:t>WFH = working from home</w:t>
      </w:r>
    </w:p>
    <w:p w14:paraId="4242EC54" w14:textId="5DA5C292" w:rsidR="00391D17" w:rsidRDefault="00391D17" w:rsidP="00752F4D">
      <w:pPr>
        <w:pStyle w:val="Text"/>
      </w:pPr>
    </w:p>
    <w:p w14:paraId="3B263D7F" w14:textId="7E2719CA" w:rsidR="00752F4D" w:rsidRDefault="00752F4D" w:rsidP="00752F4D">
      <w:pPr>
        <w:pStyle w:val="Text"/>
        <w:rPr>
          <w:b/>
        </w:rPr>
      </w:pPr>
      <w:r>
        <w:rPr>
          <w:b/>
        </w:rPr>
        <w:t>2B</w:t>
      </w:r>
    </w:p>
    <w:p w14:paraId="05A56315" w14:textId="77777777" w:rsidR="00752F4D" w:rsidRDefault="00752F4D" w:rsidP="00752F4D">
      <w:pPr>
        <w:pStyle w:val="Text"/>
      </w:pPr>
      <w:r w:rsidRPr="00752F4D">
        <w:t>1 close of business</w:t>
      </w:r>
    </w:p>
    <w:p w14:paraId="5AC00E76" w14:textId="77777777" w:rsidR="00752F4D" w:rsidRDefault="00752F4D" w:rsidP="00752F4D">
      <w:pPr>
        <w:pStyle w:val="Text"/>
      </w:pPr>
      <w:r w:rsidRPr="00752F4D">
        <w:t>2 end of day</w:t>
      </w:r>
    </w:p>
    <w:p w14:paraId="61BFDB8A" w14:textId="77777777" w:rsidR="00752F4D" w:rsidRDefault="00752F4D" w:rsidP="00752F4D">
      <w:pPr>
        <w:pStyle w:val="Text"/>
      </w:pPr>
      <w:r w:rsidRPr="00752F4D">
        <w:t>3 to be announced</w:t>
      </w:r>
    </w:p>
    <w:p w14:paraId="3D1566A6" w14:textId="185616AD" w:rsidR="00752F4D" w:rsidRDefault="00752F4D" w:rsidP="00752F4D">
      <w:pPr>
        <w:pStyle w:val="Text"/>
      </w:pPr>
      <w:r w:rsidRPr="00752F4D">
        <w:t>4 by the way</w:t>
      </w:r>
    </w:p>
    <w:p w14:paraId="39B0A0A6" w14:textId="480FC3D1" w:rsidR="00752F4D" w:rsidRDefault="00752F4D" w:rsidP="00752F4D">
      <w:pPr>
        <w:pStyle w:val="Text"/>
      </w:pPr>
    </w:p>
    <w:p w14:paraId="41DCCB12" w14:textId="77777777" w:rsidR="00752F4D" w:rsidRPr="00752F4D" w:rsidRDefault="00752F4D" w:rsidP="00752F4D">
      <w:pPr>
        <w:pStyle w:val="Text"/>
        <w:rPr>
          <w:b/>
        </w:rPr>
      </w:pPr>
      <w:r w:rsidRPr="00752F4D">
        <w:rPr>
          <w:b/>
        </w:rPr>
        <w:t>2C</w:t>
      </w:r>
    </w:p>
    <w:p w14:paraId="2CF32DAF" w14:textId="77777777" w:rsidR="00752F4D" w:rsidRDefault="00752F4D" w:rsidP="00752F4D">
      <w:pPr>
        <w:pStyle w:val="Text"/>
      </w:pPr>
      <w:r w:rsidRPr="00752F4D">
        <w:t>1 I am waiting</w:t>
      </w:r>
    </w:p>
    <w:p w14:paraId="768BB2D2" w14:textId="77777777" w:rsidR="00752F4D" w:rsidRDefault="00752F4D" w:rsidP="00752F4D">
      <w:pPr>
        <w:pStyle w:val="Text"/>
      </w:pPr>
      <w:r w:rsidRPr="00752F4D">
        <w:t>2 are interested</w:t>
      </w:r>
    </w:p>
    <w:p w14:paraId="2FE99A4D" w14:textId="77777777" w:rsidR="00752F4D" w:rsidRDefault="00752F4D" w:rsidP="00752F4D">
      <w:pPr>
        <w:pStyle w:val="Text"/>
      </w:pPr>
      <w:r w:rsidRPr="00752F4D">
        <w:t>3 Sorry had</w:t>
      </w:r>
    </w:p>
    <w:p w14:paraId="5CF6FD44" w14:textId="77777777" w:rsidR="00752F4D" w:rsidRDefault="00752F4D" w:rsidP="00752F4D">
      <w:pPr>
        <w:pStyle w:val="Text"/>
      </w:pPr>
      <w:r w:rsidRPr="00752F4D">
        <w:t>4 an email</w:t>
      </w:r>
    </w:p>
    <w:p w14:paraId="1FD7F5A8" w14:textId="092148EA" w:rsidR="00752F4D" w:rsidRPr="00752F4D" w:rsidRDefault="00752F4D" w:rsidP="00752F4D">
      <w:pPr>
        <w:pStyle w:val="Text"/>
      </w:pPr>
      <w:r w:rsidRPr="00752F4D">
        <w:t>5 in 20 minutes</w:t>
      </w:r>
    </w:p>
    <w:p w14:paraId="4B4B87B8" w14:textId="2BA26D7E" w:rsidR="00752F4D" w:rsidRDefault="00752F4D" w:rsidP="00752F4D">
      <w:pPr>
        <w:pStyle w:val="Text"/>
      </w:pPr>
    </w:p>
    <w:p w14:paraId="18AE789A" w14:textId="77777777" w:rsidR="00752F4D" w:rsidRPr="00752F4D" w:rsidRDefault="00752F4D" w:rsidP="00752F4D">
      <w:pPr>
        <w:pStyle w:val="Text"/>
        <w:rPr>
          <w:b/>
        </w:rPr>
      </w:pPr>
      <w:r w:rsidRPr="00752F4D">
        <w:rPr>
          <w:b/>
        </w:rPr>
        <w:lastRenderedPageBreak/>
        <w:t>3A</w:t>
      </w:r>
    </w:p>
    <w:p w14:paraId="3F98E438" w14:textId="78E8DE8B" w:rsidR="00752F4D" w:rsidRPr="00752F4D" w:rsidRDefault="00752F4D" w:rsidP="00752F4D">
      <w:pPr>
        <w:pStyle w:val="Text"/>
        <w:rPr>
          <w:b/>
        </w:rPr>
      </w:pPr>
      <w:r w:rsidRPr="00752F4D">
        <w:rPr>
          <w:b/>
        </w:rPr>
        <w:t>Possible answer</w:t>
      </w:r>
    </w:p>
    <w:p w14:paraId="67780B83" w14:textId="77777777" w:rsidR="00752F4D" w:rsidRPr="00752F4D" w:rsidRDefault="00752F4D" w:rsidP="00752F4D">
      <w:pPr>
        <w:pStyle w:val="Text"/>
      </w:pPr>
      <w:r w:rsidRPr="00752F4D">
        <w:t>Morning, Suki. How are you today?</w:t>
      </w:r>
    </w:p>
    <w:p w14:paraId="035E9243" w14:textId="77777777" w:rsidR="00752F4D" w:rsidRPr="00752F4D" w:rsidRDefault="00752F4D" w:rsidP="00752F4D">
      <w:pPr>
        <w:pStyle w:val="Text"/>
      </w:pPr>
      <w:r w:rsidRPr="00752F4D">
        <w:t xml:space="preserve">Good news! </w:t>
      </w:r>
      <w:proofErr w:type="spellStart"/>
      <w:r w:rsidRPr="00752F4D">
        <w:t>Basixlife</w:t>
      </w:r>
      <w:proofErr w:type="spellEnd"/>
      <w:r w:rsidRPr="00752F4D">
        <w:t xml:space="preserve"> going to rent offices. Email them contract by COB.</w:t>
      </w:r>
    </w:p>
    <w:p w14:paraId="5E1DB681" w14:textId="77777777" w:rsidR="00752F4D" w:rsidRPr="00752F4D" w:rsidRDefault="00752F4D" w:rsidP="00752F4D">
      <w:pPr>
        <w:pStyle w:val="Text"/>
      </w:pPr>
      <w:r w:rsidRPr="00752F4D">
        <w:t>BTW thanks for report. Very helpful. Also need sales figures by EOD.</w:t>
      </w:r>
    </w:p>
    <w:p w14:paraId="34EF6C79" w14:textId="77777777" w:rsidR="00752F4D" w:rsidRPr="00752F4D" w:rsidRDefault="00752F4D" w:rsidP="00752F4D">
      <w:pPr>
        <w:pStyle w:val="Text"/>
      </w:pPr>
      <w:r w:rsidRPr="00752F4D">
        <w:t>John Welles to send payment but TBC when. Apologies for delay. Problem with his bank.</w:t>
      </w:r>
    </w:p>
    <w:p w14:paraId="6021303A" w14:textId="77777777" w:rsidR="00752F4D" w:rsidRPr="00752F4D" w:rsidRDefault="00752F4D" w:rsidP="00752F4D">
      <w:pPr>
        <w:pStyle w:val="Text"/>
      </w:pPr>
      <w:r w:rsidRPr="00752F4D">
        <w:t xml:space="preserve"> </w:t>
      </w:r>
    </w:p>
    <w:p w14:paraId="3DB2F907" w14:textId="77777777" w:rsidR="00752F4D" w:rsidRPr="00752F4D" w:rsidRDefault="00752F4D" w:rsidP="00752F4D">
      <w:pPr>
        <w:pStyle w:val="Text"/>
        <w:rPr>
          <w:b/>
        </w:rPr>
      </w:pPr>
      <w:r w:rsidRPr="00752F4D">
        <w:rPr>
          <w:b/>
        </w:rPr>
        <w:t>3B</w:t>
      </w:r>
    </w:p>
    <w:p w14:paraId="74440BD7" w14:textId="2B462981" w:rsidR="00752F4D" w:rsidRPr="00752F4D" w:rsidRDefault="00752F4D" w:rsidP="00752F4D">
      <w:pPr>
        <w:pStyle w:val="Text"/>
        <w:rPr>
          <w:b/>
        </w:rPr>
      </w:pPr>
      <w:r w:rsidRPr="00752F4D">
        <w:rPr>
          <w:b/>
        </w:rPr>
        <w:t>Model answers</w:t>
      </w:r>
    </w:p>
    <w:p w14:paraId="71873116" w14:textId="77777777" w:rsidR="00752F4D" w:rsidRPr="00752F4D" w:rsidRDefault="00752F4D" w:rsidP="00752F4D">
      <w:pPr>
        <w:pStyle w:val="Text"/>
        <w:rPr>
          <w:b/>
        </w:rPr>
      </w:pPr>
      <w:r w:rsidRPr="00752F4D">
        <w:rPr>
          <w:b/>
        </w:rPr>
        <w:t>Text message:</w:t>
      </w:r>
    </w:p>
    <w:p w14:paraId="6A730E1A" w14:textId="0245555A" w:rsidR="00752F4D" w:rsidRPr="00752F4D" w:rsidRDefault="00752F4D" w:rsidP="00752F4D">
      <w:pPr>
        <w:pStyle w:val="Text"/>
      </w:pPr>
      <w:r w:rsidRPr="00752F4D">
        <w:t>Hi Jack. Meeting my office 2.30 today confirmed. Need short presentation on new office location, with</w:t>
      </w:r>
      <w:r>
        <w:t> </w:t>
      </w:r>
      <w:r w:rsidRPr="00752F4D">
        <w:t>reasons for moving there. BTW don’t forget appointment with building owner tomorrow morning. Time TBC. Call me if you need more information before meeting later.</w:t>
      </w:r>
    </w:p>
    <w:p w14:paraId="5AF0F80D" w14:textId="38E81D76" w:rsidR="00752F4D" w:rsidRPr="00752F4D" w:rsidRDefault="00752F4D" w:rsidP="00752F4D">
      <w:pPr>
        <w:pStyle w:val="Text"/>
      </w:pPr>
    </w:p>
    <w:p w14:paraId="6968E72F" w14:textId="77777777" w:rsidR="00752F4D" w:rsidRPr="00752F4D" w:rsidRDefault="00752F4D" w:rsidP="00752F4D">
      <w:pPr>
        <w:pStyle w:val="Text"/>
        <w:rPr>
          <w:b/>
        </w:rPr>
      </w:pPr>
      <w:r w:rsidRPr="00752F4D">
        <w:rPr>
          <w:b/>
        </w:rPr>
        <w:t>Email:</w:t>
      </w:r>
    </w:p>
    <w:p w14:paraId="7879D574" w14:textId="77777777" w:rsidR="00752F4D" w:rsidRPr="00752F4D" w:rsidRDefault="00752F4D" w:rsidP="00752F4D">
      <w:pPr>
        <w:pStyle w:val="Text"/>
      </w:pPr>
      <w:r w:rsidRPr="00752F4D">
        <w:t>Hi Susana,</w:t>
      </w:r>
    </w:p>
    <w:p w14:paraId="74FECC1B" w14:textId="77777777" w:rsidR="00752F4D" w:rsidRPr="00752F4D" w:rsidRDefault="00752F4D" w:rsidP="00752F4D">
      <w:pPr>
        <w:pStyle w:val="Text"/>
      </w:pPr>
      <w:r w:rsidRPr="00752F4D">
        <w:t>How are you today?</w:t>
      </w:r>
    </w:p>
    <w:p w14:paraId="6DE92982" w14:textId="29A7717E" w:rsidR="00752F4D" w:rsidRPr="00752F4D" w:rsidRDefault="00752F4D" w:rsidP="00752F4D">
      <w:pPr>
        <w:pStyle w:val="Text"/>
      </w:pPr>
      <w:r w:rsidRPr="00752F4D">
        <w:t>This is to confirm our appointment for tomorrow morning. Could you tell me what time would be good for us to meet? I am out of the office today, so</w:t>
      </w:r>
      <w:r>
        <w:t> </w:t>
      </w:r>
      <w:r w:rsidRPr="00752F4D">
        <w:t>if you prefer to call me to make the arrangements, please call my mobile.</w:t>
      </w:r>
    </w:p>
    <w:p w14:paraId="24EA4A41" w14:textId="77777777" w:rsidR="00752F4D" w:rsidRPr="00752F4D" w:rsidRDefault="00752F4D" w:rsidP="00752F4D">
      <w:pPr>
        <w:pStyle w:val="Text"/>
      </w:pPr>
      <w:r w:rsidRPr="00752F4D">
        <w:t>I would also be grateful if you could send the contract details before COB today.</w:t>
      </w:r>
    </w:p>
    <w:p w14:paraId="4B2F53FD" w14:textId="77777777" w:rsidR="00752F4D" w:rsidRPr="00752F4D" w:rsidRDefault="00752F4D" w:rsidP="00752F4D">
      <w:pPr>
        <w:pStyle w:val="Text"/>
      </w:pPr>
      <w:r w:rsidRPr="00752F4D">
        <w:t>I’m looking forward to seeing you tomorrow and signing the contract.</w:t>
      </w:r>
    </w:p>
    <w:p w14:paraId="71B5E979" w14:textId="06A087A4" w:rsidR="00752F4D" w:rsidRPr="00752F4D" w:rsidRDefault="00752F4D" w:rsidP="00752F4D">
      <w:pPr>
        <w:pStyle w:val="Text"/>
      </w:pPr>
      <w:r w:rsidRPr="00752F4D">
        <w:t>Best wishes,</w:t>
      </w:r>
    </w:p>
    <w:p w14:paraId="114F57D6" w14:textId="17B9CB03" w:rsidR="00752F4D" w:rsidRPr="00752F4D" w:rsidRDefault="00752F4D" w:rsidP="00752F4D">
      <w:pPr>
        <w:pStyle w:val="Text"/>
      </w:pPr>
      <w:r w:rsidRPr="00752F4D">
        <w:t>José</w:t>
      </w:r>
    </w:p>
    <w:p w14:paraId="3762E039" w14:textId="054845E4" w:rsidR="007255AA" w:rsidRPr="00C203BD" w:rsidRDefault="007255AA" w:rsidP="00391D17">
      <w:pPr>
        <w:pStyle w:val="Text"/>
      </w:pPr>
    </w:p>
    <w:p w14:paraId="1C7119DA" w14:textId="74E3265A" w:rsidR="00391D17" w:rsidRPr="00C203BD" w:rsidRDefault="00AE7F2D" w:rsidP="00AE7F2D">
      <w:pPr>
        <w:pStyle w:val="HeadUnit"/>
      </w:pPr>
      <w:r w:rsidRPr="00C203BD">
        <w:t>Unit 3</w:t>
      </w:r>
      <w:r w:rsidR="007255AA" w:rsidRPr="00C203BD">
        <w:t xml:space="preserve"> </w:t>
      </w:r>
      <w:r w:rsidR="00752F4D">
        <w:t>Retail</w:t>
      </w:r>
    </w:p>
    <w:p w14:paraId="39F970AD" w14:textId="41E3E8E7" w:rsidR="00391D17" w:rsidRPr="00553568" w:rsidRDefault="00AE7F2D">
      <w:pPr>
        <w:pStyle w:val="HeadASection"/>
        <w:rPr>
          <w:lang w:val="en-GB"/>
        </w:rPr>
      </w:pPr>
      <w:r w:rsidRPr="00553568">
        <w:rPr>
          <w:lang w:val="en-GB"/>
        </w:rPr>
        <w:t>3.1</w:t>
      </w:r>
      <w:r w:rsidR="007255AA" w:rsidRPr="00553568">
        <w:rPr>
          <w:lang w:val="en-GB"/>
        </w:rPr>
        <w:t xml:space="preserve"> </w:t>
      </w:r>
      <w:r w:rsidR="00752F4D" w:rsidRPr="00553568">
        <w:rPr>
          <w:lang w:val="en-GB"/>
        </w:rPr>
        <w:t>The Ziferblat café</w:t>
      </w:r>
    </w:p>
    <w:p w14:paraId="31646455" w14:textId="6343E2E9" w:rsidR="00391D17" w:rsidRDefault="00391D17" w:rsidP="00391D17">
      <w:pPr>
        <w:pStyle w:val="Text"/>
        <w:rPr>
          <w:b/>
        </w:rPr>
      </w:pPr>
      <w:r w:rsidRPr="00C203BD">
        <w:rPr>
          <w:b/>
        </w:rPr>
        <w:t>1</w:t>
      </w:r>
    </w:p>
    <w:p w14:paraId="3E64F051" w14:textId="36D14F52" w:rsidR="00121F7F" w:rsidRDefault="00121F7F" w:rsidP="00391D17">
      <w:pPr>
        <w:pStyle w:val="Text"/>
      </w:pPr>
      <w:r>
        <w:t>Students’ own answers</w:t>
      </w:r>
    </w:p>
    <w:p w14:paraId="16DCC1E0" w14:textId="2E0673FC" w:rsidR="00B03B04" w:rsidRDefault="00B03B04" w:rsidP="00391D17">
      <w:pPr>
        <w:pStyle w:val="Text"/>
      </w:pPr>
    </w:p>
    <w:p w14:paraId="489C5A92" w14:textId="359145EE" w:rsidR="00B03B04" w:rsidRPr="00B03B04" w:rsidRDefault="00B03B04" w:rsidP="00391D17">
      <w:pPr>
        <w:pStyle w:val="Text"/>
        <w:rPr>
          <w:b/>
        </w:rPr>
      </w:pPr>
      <w:r w:rsidRPr="00B03B04">
        <w:rPr>
          <w:b/>
        </w:rPr>
        <w:t>2</w:t>
      </w:r>
    </w:p>
    <w:p w14:paraId="21347EF9" w14:textId="41D35BEA" w:rsidR="00B03B04" w:rsidRDefault="00B03B04" w:rsidP="00391D17">
      <w:pPr>
        <w:pStyle w:val="Text"/>
      </w:pPr>
      <w:r>
        <w:t>3</w:t>
      </w:r>
    </w:p>
    <w:p w14:paraId="6479F1C1" w14:textId="353C5979" w:rsidR="00B03B04" w:rsidRDefault="00B03B04" w:rsidP="00391D17">
      <w:pPr>
        <w:pStyle w:val="Text"/>
      </w:pPr>
    </w:p>
    <w:p w14:paraId="7FF788B1" w14:textId="77777777" w:rsidR="00B03B04" w:rsidRPr="00B03B04" w:rsidRDefault="00B03B04" w:rsidP="00B03B04">
      <w:pPr>
        <w:pStyle w:val="Text"/>
        <w:rPr>
          <w:b/>
        </w:rPr>
      </w:pPr>
      <w:r w:rsidRPr="00B03B04">
        <w:rPr>
          <w:b/>
        </w:rPr>
        <w:t>3</w:t>
      </w:r>
    </w:p>
    <w:p w14:paraId="37D51F1A" w14:textId="77777777" w:rsidR="00B03B04" w:rsidRDefault="00B03B04" w:rsidP="00B03B04">
      <w:pPr>
        <w:pStyle w:val="Text"/>
        <w:rPr>
          <w:rStyle w:val="apple-tab-span"/>
        </w:rPr>
      </w:pPr>
      <w:r w:rsidRPr="00B03B04">
        <w:t xml:space="preserve">1 free </w:t>
      </w:r>
    </w:p>
    <w:p w14:paraId="632E146E" w14:textId="77777777" w:rsidR="00B03B04" w:rsidRDefault="00B03B04" w:rsidP="00B03B04">
      <w:pPr>
        <w:pStyle w:val="Text"/>
      </w:pPr>
      <w:r w:rsidRPr="00B03B04">
        <w:t>2 hotel</w:t>
      </w:r>
    </w:p>
    <w:p w14:paraId="2AE1F71C" w14:textId="77777777" w:rsidR="00B03B04" w:rsidRDefault="00B03B04" w:rsidP="00B03B04">
      <w:pPr>
        <w:pStyle w:val="Text"/>
      </w:pPr>
      <w:r w:rsidRPr="00B03B04">
        <w:t>3 minute</w:t>
      </w:r>
    </w:p>
    <w:p w14:paraId="2E679B73" w14:textId="77777777" w:rsidR="00B03B04" w:rsidRDefault="00B03B04" w:rsidP="00B03B04">
      <w:pPr>
        <w:pStyle w:val="Text"/>
      </w:pPr>
      <w:r w:rsidRPr="00B03B04">
        <w:t>4 German</w:t>
      </w:r>
    </w:p>
    <w:p w14:paraId="4198250B" w14:textId="77777777" w:rsidR="00B03B04" w:rsidRDefault="00B03B04" w:rsidP="00B03B04">
      <w:pPr>
        <w:pStyle w:val="Text"/>
      </w:pPr>
      <w:r w:rsidRPr="00B03B04">
        <w:t>5 three</w:t>
      </w:r>
    </w:p>
    <w:p w14:paraId="4E2D025C" w14:textId="77777777" w:rsidR="00B03B04" w:rsidRDefault="00B03B04" w:rsidP="00B03B04">
      <w:pPr>
        <w:pStyle w:val="Text"/>
      </w:pPr>
      <w:r w:rsidRPr="00B03B04">
        <w:t>6 writing</w:t>
      </w:r>
    </w:p>
    <w:p w14:paraId="34610613" w14:textId="77777777" w:rsidR="00B03B04" w:rsidRDefault="00B03B04" w:rsidP="00B03B04">
      <w:pPr>
        <w:pStyle w:val="Text"/>
      </w:pPr>
      <w:r w:rsidRPr="00B03B04">
        <w:t>7 month</w:t>
      </w:r>
    </w:p>
    <w:p w14:paraId="6741410F" w14:textId="018A5EBC" w:rsidR="00B03B04" w:rsidRPr="00B03B04" w:rsidRDefault="00B03B04" w:rsidP="00B03B04">
      <w:pPr>
        <w:pStyle w:val="Text"/>
      </w:pPr>
      <w:r w:rsidRPr="00B03B04">
        <w:t>8 expensive</w:t>
      </w:r>
    </w:p>
    <w:p w14:paraId="1CD30B0F" w14:textId="675BF346" w:rsidR="00B03B04" w:rsidRPr="00B03B04" w:rsidRDefault="00B03B04" w:rsidP="00B03B04">
      <w:pPr>
        <w:pStyle w:val="Text"/>
      </w:pPr>
    </w:p>
    <w:p w14:paraId="41B1856D" w14:textId="77777777" w:rsidR="00B03B04" w:rsidRPr="00B03B04" w:rsidRDefault="00B03B04" w:rsidP="00B03B04">
      <w:pPr>
        <w:pStyle w:val="Text"/>
        <w:rPr>
          <w:b/>
        </w:rPr>
      </w:pPr>
      <w:r w:rsidRPr="00B03B04">
        <w:rPr>
          <w:b/>
        </w:rPr>
        <w:t>4</w:t>
      </w:r>
    </w:p>
    <w:p w14:paraId="0D5AF2FD" w14:textId="0C5698B4" w:rsidR="00B03B04" w:rsidRPr="0084063C" w:rsidRDefault="00B03B04" w:rsidP="00B03B04">
      <w:pPr>
        <w:pStyle w:val="Text"/>
      </w:pPr>
      <w:r w:rsidRPr="00B03B04">
        <w:t>Students' own answer</w:t>
      </w:r>
      <w:r w:rsidR="0084063C">
        <w:br w:type="column"/>
      </w:r>
      <w:r w:rsidRPr="00B03B04">
        <w:rPr>
          <w:b/>
        </w:rPr>
        <w:t>5</w:t>
      </w:r>
    </w:p>
    <w:p w14:paraId="7C765066" w14:textId="77777777" w:rsidR="00B03B04" w:rsidRDefault="00B03B04" w:rsidP="00B03B04">
      <w:pPr>
        <w:pStyle w:val="Text"/>
      </w:pPr>
      <w:r w:rsidRPr="00B03B04">
        <w:t>1 customer</w:t>
      </w:r>
      <w:r>
        <w:t>s</w:t>
      </w:r>
    </w:p>
    <w:p w14:paraId="194F7E6A" w14:textId="77777777" w:rsidR="00B03B04" w:rsidRDefault="00B03B04" w:rsidP="00B03B04">
      <w:pPr>
        <w:pStyle w:val="Text"/>
      </w:pPr>
      <w:r w:rsidRPr="00B03B04">
        <w:t>2 bill</w:t>
      </w:r>
    </w:p>
    <w:p w14:paraId="3D287BA3" w14:textId="77777777" w:rsidR="00B03B04" w:rsidRDefault="00B03B04" w:rsidP="00B03B04">
      <w:pPr>
        <w:pStyle w:val="Text"/>
      </w:pPr>
      <w:r w:rsidRPr="00B03B04">
        <w:t>3 branch</w:t>
      </w:r>
    </w:p>
    <w:p w14:paraId="21D1105B" w14:textId="77777777" w:rsidR="00B03B04" w:rsidRDefault="00B03B04" w:rsidP="00B03B04">
      <w:pPr>
        <w:pStyle w:val="Text"/>
      </w:pPr>
      <w:r w:rsidRPr="00B03B04">
        <w:t>4 chain</w:t>
      </w:r>
    </w:p>
    <w:p w14:paraId="1735C4FB" w14:textId="77777777" w:rsidR="00B03B04" w:rsidRDefault="00B03B04" w:rsidP="00B03B04">
      <w:pPr>
        <w:pStyle w:val="Text"/>
      </w:pPr>
      <w:r w:rsidRPr="00B03B04">
        <w:t>5 serves</w:t>
      </w:r>
    </w:p>
    <w:p w14:paraId="17450C0C" w14:textId="77777777" w:rsidR="00B03B04" w:rsidRDefault="00B03B04" w:rsidP="00B03B04">
      <w:pPr>
        <w:pStyle w:val="Text"/>
      </w:pPr>
      <w:r w:rsidRPr="00B03B04">
        <w:t>6 charge</w:t>
      </w:r>
    </w:p>
    <w:p w14:paraId="6492AB27" w14:textId="1A0A46A6" w:rsidR="00B03B04" w:rsidRDefault="00B03B04" w:rsidP="00B03B04">
      <w:pPr>
        <w:pStyle w:val="Text"/>
      </w:pPr>
      <w:r w:rsidRPr="00B03B04">
        <w:t>7 VAT</w:t>
      </w:r>
    </w:p>
    <w:p w14:paraId="75288EF3" w14:textId="3A6F8D76" w:rsidR="00B03B04" w:rsidRPr="00B03B04" w:rsidRDefault="00B03B04" w:rsidP="00B03B04">
      <w:pPr>
        <w:pStyle w:val="Text"/>
      </w:pPr>
      <w:r w:rsidRPr="00B03B04">
        <w:t>8 profit</w:t>
      </w:r>
    </w:p>
    <w:p w14:paraId="4D90A071" w14:textId="4EEBF59C" w:rsidR="00B03B04" w:rsidRDefault="00B03B04" w:rsidP="00B03B04">
      <w:pPr>
        <w:pStyle w:val="Text"/>
      </w:pPr>
    </w:p>
    <w:p w14:paraId="26176077" w14:textId="77777777" w:rsidR="00B03B04" w:rsidRPr="00B03B04" w:rsidRDefault="00B03B04" w:rsidP="00B03B04">
      <w:pPr>
        <w:pStyle w:val="Text"/>
        <w:rPr>
          <w:b/>
        </w:rPr>
      </w:pPr>
      <w:r w:rsidRPr="00B03B04">
        <w:rPr>
          <w:b/>
        </w:rPr>
        <w:t>6</w:t>
      </w:r>
    </w:p>
    <w:p w14:paraId="0FA06124" w14:textId="77777777" w:rsidR="00B03B04" w:rsidRDefault="00B03B04" w:rsidP="00B03B04">
      <w:pPr>
        <w:pStyle w:val="Text"/>
      </w:pPr>
      <w:r w:rsidRPr="00B03B04">
        <w:t>1 butcher’</w:t>
      </w:r>
      <w:r>
        <w:t>s</w:t>
      </w:r>
    </w:p>
    <w:p w14:paraId="0E64FDF1" w14:textId="77777777" w:rsidR="00B03B04" w:rsidRDefault="00B03B04" w:rsidP="00B03B04">
      <w:pPr>
        <w:pStyle w:val="Text"/>
      </w:pPr>
      <w:r w:rsidRPr="00B03B04">
        <w:t>2 department store</w:t>
      </w:r>
    </w:p>
    <w:p w14:paraId="2A32633A" w14:textId="77777777" w:rsidR="00B03B04" w:rsidRDefault="00B03B04" w:rsidP="00B03B04">
      <w:pPr>
        <w:pStyle w:val="Text"/>
      </w:pPr>
      <w:r w:rsidRPr="00B03B04">
        <w:t>3 bookshop</w:t>
      </w:r>
    </w:p>
    <w:p w14:paraId="48AE27FA" w14:textId="77777777" w:rsidR="00B03B04" w:rsidRDefault="00B03B04" w:rsidP="00B03B04">
      <w:pPr>
        <w:pStyle w:val="Text"/>
      </w:pPr>
      <w:r w:rsidRPr="00B03B04">
        <w:t>4 pharmacy</w:t>
      </w:r>
    </w:p>
    <w:p w14:paraId="29C27484" w14:textId="2FC49662" w:rsidR="00B03B04" w:rsidRDefault="00B03B04" w:rsidP="00B03B04">
      <w:pPr>
        <w:pStyle w:val="Text"/>
        <w:rPr>
          <w:rStyle w:val="apple-tab-span"/>
        </w:rPr>
      </w:pPr>
      <w:r w:rsidRPr="00B03B04">
        <w:t>5 clothes shop</w:t>
      </w:r>
    </w:p>
    <w:p w14:paraId="53C29363" w14:textId="6A9D25DD" w:rsidR="00B03B04" w:rsidRDefault="00B03B04" w:rsidP="00B03B04">
      <w:pPr>
        <w:pStyle w:val="Text"/>
      </w:pPr>
      <w:r w:rsidRPr="00B03B04">
        <w:t>6 shopping centre</w:t>
      </w:r>
    </w:p>
    <w:p w14:paraId="4D3A45ED" w14:textId="33EE3060" w:rsidR="00B03B04" w:rsidRPr="00B03B04" w:rsidRDefault="00B03B04" w:rsidP="00B03B04">
      <w:pPr>
        <w:pStyle w:val="Text"/>
      </w:pPr>
      <w:r w:rsidRPr="00B03B04">
        <w:t>7 bakery</w:t>
      </w:r>
    </w:p>
    <w:p w14:paraId="1B73D0F8" w14:textId="452480E7" w:rsidR="00B03B04" w:rsidRPr="00B03B04" w:rsidRDefault="00B03B04" w:rsidP="00B03B04">
      <w:pPr>
        <w:pStyle w:val="Text"/>
      </w:pPr>
    </w:p>
    <w:p w14:paraId="1A4097A0" w14:textId="77777777" w:rsidR="00B03B04" w:rsidRPr="00B03B04" w:rsidRDefault="00B03B04" w:rsidP="00B03B04">
      <w:pPr>
        <w:pStyle w:val="Text"/>
        <w:rPr>
          <w:b/>
        </w:rPr>
      </w:pPr>
      <w:r w:rsidRPr="00B03B04">
        <w:rPr>
          <w:b/>
        </w:rPr>
        <w:t>7</w:t>
      </w:r>
    </w:p>
    <w:p w14:paraId="06A25959" w14:textId="77777777" w:rsidR="00B03B04" w:rsidRDefault="00B03B04" w:rsidP="00B03B04">
      <w:pPr>
        <w:pStyle w:val="Text"/>
      </w:pPr>
      <w:r w:rsidRPr="00B03B04">
        <w:t>1 c</w:t>
      </w:r>
    </w:p>
    <w:p w14:paraId="4B9DAD33" w14:textId="77777777" w:rsidR="00B03B04" w:rsidRDefault="00B03B04" w:rsidP="00B03B04">
      <w:pPr>
        <w:pStyle w:val="Text"/>
      </w:pPr>
      <w:r w:rsidRPr="00B03B04">
        <w:t>2 d</w:t>
      </w:r>
    </w:p>
    <w:p w14:paraId="4934B87E" w14:textId="77777777" w:rsidR="00B03B04" w:rsidRDefault="00B03B04" w:rsidP="00B03B04">
      <w:pPr>
        <w:pStyle w:val="Text"/>
      </w:pPr>
      <w:r w:rsidRPr="00B03B04">
        <w:t>3 b</w:t>
      </w:r>
    </w:p>
    <w:p w14:paraId="043E2B00" w14:textId="77777777" w:rsidR="00B03B04" w:rsidRDefault="00B03B04" w:rsidP="00B03B04">
      <w:pPr>
        <w:pStyle w:val="Text"/>
      </w:pPr>
      <w:r w:rsidRPr="00B03B04">
        <w:t>4 a</w:t>
      </w:r>
    </w:p>
    <w:p w14:paraId="6C72630F" w14:textId="77777777" w:rsidR="00B03B04" w:rsidRDefault="00B03B04" w:rsidP="00B03B04">
      <w:pPr>
        <w:pStyle w:val="Text"/>
      </w:pPr>
      <w:r w:rsidRPr="00B03B04">
        <w:t>5 h</w:t>
      </w:r>
    </w:p>
    <w:p w14:paraId="27368B75" w14:textId="77777777" w:rsidR="00B03B04" w:rsidRDefault="00B03B04" w:rsidP="00B03B04">
      <w:pPr>
        <w:pStyle w:val="Text"/>
      </w:pPr>
      <w:r w:rsidRPr="00B03B04">
        <w:t>6 e</w:t>
      </w:r>
    </w:p>
    <w:p w14:paraId="5454EEAB" w14:textId="77777777" w:rsidR="00B03B04" w:rsidRDefault="00B03B04" w:rsidP="00B03B04">
      <w:pPr>
        <w:pStyle w:val="Text"/>
      </w:pPr>
      <w:r w:rsidRPr="00B03B04">
        <w:t>7 g</w:t>
      </w:r>
    </w:p>
    <w:p w14:paraId="2471EA59" w14:textId="5954F38E" w:rsidR="00B03B04" w:rsidRDefault="00B03B04" w:rsidP="00B03B04">
      <w:pPr>
        <w:pStyle w:val="Text"/>
      </w:pPr>
      <w:r w:rsidRPr="00B03B04">
        <w:t>8 f</w:t>
      </w:r>
    </w:p>
    <w:p w14:paraId="2B107BD5" w14:textId="326B6DC6" w:rsidR="00B03B04" w:rsidRDefault="00B03B04" w:rsidP="00B03B04">
      <w:pPr>
        <w:pStyle w:val="Text"/>
      </w:pPr>
    </w:p>
    <w:p w14:paraId="210AE96B" w14:textId="77777777" w:rsidR="00B03B04" w:rsidRPr="00B03B04" w:rsidRDefault="00B03B04" w:rsidP="00B03B04">
      <w:pPr>
        <w:pStyle w:val="Text"/>
        <w:rPr>
          <w:b/>
        </w:rPr>
      </w:pPr>
      <w:r w:rsidRPr="00B03B04">
        <w:rPr>
          <w:b/>
        </w:rPr>
        <w:t>8</w:t>
      </w:r>
    </w:p>
    <w:p w14:paraId="46D5322E" w14:textId="77777777" w:rsidR="00B03B04" w:rsidRDefault="00B03B04" w:rsidP="00B03B04">
      <w:pPr>
        <w:pStyle w:val="Text"/>
      </w:pPr>
      <w:r w:rsidRPr="00B03B04">
        <w:t>1 shop</w:t>
      </w:r>
    </w:p>
    <w:p w14:paraId="6878F7F5" w14:textId="77777777" w:rsidR="00B03B04" w:rsidRDefault="00B03B04" w:rsidP="00B03B04">
      <w:pPr>
        <w:pStyle w:val="Text"/>
      </w:pPr>
      <w:r w:rsidRPr="00B03B04">
        <w:t>2 chains</w:t>
      </w:r>
    </w:p>
    <w:p w14:paraId="3C75CCBF" w14:textId="77777777" w:rsidR="00B03B04" w:rsidRDefault="00B03B04" w:rsidP="00B03B04">
      <w:pPr>
        <w:pStyle w:val="Text"/>
      </w:pPr>
      <w:r w:rsidRPr="00B03B04">
        <w:t>3 pay</w:t>
      </w:r>
    </w:p>
    <w:p w14:paraId="5FBA1077" w14:textId="77777777" w:rsidR="00B03B04" w:rsidRDefault="00B03B04" w:rsidP="00B03B04">
      <w:pPr>
        <w:pStyle w:val="Text"/>
      </w:pPr>
      <w:r w:rsidRPr="00B03B04">
        <w:t>4 charge</w:t>
      </w:r>
    </w:p>
    <w:p w14:paraId="7D199CD4" w14:textId="77777777" w:rsidR="00B03B04" w:rsidRDefault="00B03B04" w:rsidP="00B03B04">
      <w:pPr>
        <w:pStyle w:val="Text"/>
      </w:pPr>
      <w:r w:rsidRPr="00B03B04">
        <w:t>5 make</w:t>
      </w:r>
    </w:p>
    <w:p w14:paraId="5E5F2523" w14:textId="5F027A45" w:rsidR="00B03B04" w:rsidRPr="00B03B04" w:rsidRDefault="00B03B04" w:rsidP="00B03B04">
      <w:pPr>
        <w:pStyle w:val="Text"/>
      </w:pPr>
      <w:r w:rsidRPr="00B03B04">
        <w:t>6 bookshops</w:t>
      </w:r>
    </w:p>
    <w:p w14:paraId="659E496C" w14:textId="0473B411" w:rsidR="00B03B04" w:rsidRDefault="00B03B04" w:rsidP="00B03B04">
      <w:pPr>
        <w:pStyle w:val="Text"/>
      </w:pPr>
    </w:p>
    <w:p w14:paraId="65CF9F01" w14:textId="753F794A" w:rsidR="00B03B04" w:rsidRPr="00B03B04" w:rsidRDefault="00B03B04" w:rsidP="00B03B04">
      <w:pPr>
        <w:pStyle w:val="Text"/>
        <w:rPr>
          <w:b/>
        </w:rPr>
      </w:pPr>
      <w:r w:rsidRPr="00B03B04">
        <w:rPr>
          <w:b/>
        </w:rPr>
        <w:t>9A</w:t>
      </w:r>
    </w:p>
    <w:p w14:paraId="1F1CF22A" w14:textId="6A873A39" w:rsidR="00B03B04" w:rsidRPr="00B03B04" w:rsidRDefault="00B03B04" w:rsidP="00B03B04">
      <w:pPr>
        <w:pStyle w:val="Text"/>
        <w:rPr>
          <w:b/>
        </w:rPr>
      </w:pPr>
      <w:r w:rsidRPr="00B03B04">
        <w:rPr>
          <w:b/>
        </w:rPr>
        <w:t>Suggested answers</w:t>
      </w:r>
    </w:p>
    <w:p w14:paraId="638A8A70" w14:textId="77777777" w:rsidR="00B03B04" w:rsidRDefault="00B03B04" w:rsidP="00B03B04">
      <w:pPr>
        <w:pStyle w:val="Text"/>
      </w:pPr>
      <w:r w:rsidRPr="00B03B04">
        <w:t>1 b</w:t>
      </w:r>
    </w:p>
    <w:p w14:paraId="7B9B7B62" w14:textId="33B7E065" w:rsidR="00B03B04" w:rsidRDefault="00B03B04" w:rsidP="00B03B04">
      <w:pPr>
        <w:pStyle w:val="Text"/>
      </w:pPr>
      <w:r w:rsidRPr="00B03B04">
        <w:t>2 g</w:t>
      </w:r>
      <w:r>
        <w:t>/</w:t>
      </w:r>
      <w:r w:rsidRPr="00B03B04">
        <w:t>j</w:t>
      </w:r>
    </w:p>
    <w:p w14:paraId="0CF3A106" w14:textId="77777777" w:rsidR="00B03B04" w:rsidRDefault="00B03B04" w:rsidP="00B03B04">
      <w:pPr>
        <w:pStyle w:val="Text"/>
      </w:pPr>
      <w:r w:rsidRPr="00B03B04">
        <w:t xml:space="preserve">3 </w:t>
      </w:r>
      <w:proofErr w:type="spellStart"/>
      <w:r w:rsidRPr="00B03B04">
        <w:t>i</w:t>
      </w:r>
      <w:proofErr w:type="spellEnd"/>
    </w:p>
    <w:p w14:paraId="60D1829C" w14:textId="090CFD2C" w:rsidR="00B03B04" w:rsidRPr="00B03B04" w:rsidRDefault="00B03B04" w:rsidP="00B03B04">
      <w:pPr>
        <w:pStyle w:val="Text"/>
      </w:pPr>
      <w:r w:rsidRPr="00B03B04">
        <w:t>4 g</w:t>
      </w:r>
      <w:r>
        <w:t>/</w:t>
      </w:r>
      <w:r w:rsidRPr="00B03B04">
        <w:t>j</w:t>
      </w:r>
    </w:p>
    <w:p w14:paraId="1C16AC68" w14:textId="2CE0CE2D" w:rsidR="00B03B04" w:rsidRPr="00B03B04" w:rsidRDefault="00B03B04" w:rsidP="00B03B04">
      <w:pPr>
        <w:pStyle w:val="Text"/>
      </w:pPr>
    </w:p>
    <w:p w14:paraId="59AEC69C" w14:textId="77777777" w:rsidR="00B03B04" w:rsidRPr="00B03B04" w:rsidRDefault="00B03B04" w:rsidP="00B03B04">
      <w:pPr>
        <w:pStyle w:val="Text"/>
        <w:rPr>
          <w:b/>
        </w:rPr>
      </w:pPr>
      <w:r w:rsidRPr="00B03B04">
        <w:rPr>
          <w:b/>
        </w:rPr>
        <w:t>9B, C &amp; D</w:t>
      </w:r>
    </w:p>
    <w:p w14:paraId="47525742" w14:textId="41B1B663" w:rsidR="00B03B04" w:rsidRPr="00B03B04" w:rsidRDefault="00B03B04" w:rsidP="00B03B04">
      <w:pPr>
        <w:pStyle w:val="Text"/>
      </w:pPr>
      <w:r w:rsidRPr="00B03B04">
        <w:t>Students’ own answers</w:t>
      </w:r>
    </w:p>
    <w:p w14:paraId="19554550" w14:textId="77777777" w:rsidR="00391D17" w:rsidRPr="00C203BD" w:rsidRDefault="00391D17" w:rsidP="00391D17">
      <w:pPr>
        <w:pStyle w:val="Text"/>
        <w:rPr>
          <w:i/>
        </w:rPr>
      </w:pPr>
    </w:p>
    <w:p w14:paraId="7750D83D" w14:textId="657E4298" w:rsidR="00391D17" w:rsidRPr="00553568" w:rsidRDefault="00AE7F2D">
      <w:pPr>
        <w:pStyle w:val="HeadASection"/>
        <w:rPr>
          <w:lang w:val="en-GB"/>
        </w:rPr>
      </w:pPr>
      <w:r w:rsidRPr="00553568">
        <w:rPr>
          <w:lang w:val="en-GB"/>
        </w:rPr>
        <w:t>3.2</w:t>
      </w:r>
      <w:r w:rsidR="007255AA" w:rsidRPr="00553568">
        <w:rPr>
          <w:lang w:val="en-GB"/>
        </w:rPr>
        <w:t xml:space="preserve"> </w:t>
      </w:r>
      <w:r w:rsidR="00752F4D" w:rsidRPr="00553568">
        <w:rPr>
          <w:lang w:val="en-GB"/>
        </w:rPr>
        <w:t>The retail experience</w:t>
      </w:r>
    </w:p>
    <w:p w14:paraId="406CB92C" w14:textId="22C4BB34" w:rsidR="00391D17" w:rsidRPr="00B03B04" w:rsidRDefault="00391D17" w:rsidP="00B03B04">
      <w:pPr>
        <w:pStyle w:val="Text"/>
        <w:rPr>
          <w:b/>
        </w:rPr>
      </w:pPr>
      <w:r w:rsidRPr="00B03B04">
        <w:rPr>
          <w:b/>
        </w:rPr>
        <w:t>1</w:t>
      </w:r>
      <w:r w:rsidR="00B03B04" w:rsidRPr="00B03B04">
        <w:rPr>
          <w:b/>
        </w:rPr>
        <w:t>A</w:t>
      </w:r>
    </w:p>
    <w:p w14:paraId="704E7049" w14:textId="23DA1990" w:rsidR="00B03B04" w:rsidRPr="00B03B04" w:rsidRDefault="00B03B04" w:rsidP="00B03B04">
      <w:pPr>
        <w:pStyle w:val="Text"/>
      </w:pPr>
      <w:r w:rsidRPr="00B03B04">
        <w:t>Photo 1 – bazaar, covered market</w:t>
      </w:r>
    </w:p>
    <w:p w14:paraId="01137179" w14:textId="230E007D" w:rsidR="00B03B04" w:rsidRDefault="00B03B04" w:rsidP="00B03B04">
      <w:pPr>
        <w:pStyle w:val="Text"/>
      </w:pPr>
      <w:r w:rsidRPr="00B03B04">
        <w:t>Photo 2 – magic mirror, try something on</w:t>
      </w:r>
    </w:p>
    <w:p w14:paraId="6B357A93" w14:textId="6BEA2673" w:rsidR="00B03B04" w:rsidRDefault="00B03B04" w:rsidP="00B03B04">
      <w:pPr>
        <w:pStyle w:val="Text"/>
      </w:pPr>
      <w:r>
        <w:t>Photo 3 – convenience store, self-service</w:t>
      </w:r>
    </w:p>
    <w:p w14:paraId="10D1F8E6" w14:textId="6246516A" w:rsidR="00B03B04" w:rsidRDefault="00B03B04" w:rsidP="00B03B04">
      <w:pPr>
        <w:pStyle w:val="Text"/>
      </w:pPr>
    </w:p>
    <w:p w14:paraId="3EAE42BF" w14:textId="3E4AC714" w:rsidR="00B03B04" w:rsidRDefault="00B03B04" w:rsidP="00B03B04">
      <w:pPr>
        <w:pStyle w:val="Text"/>
      </w:pPr>
      <w:r>
        <w:rPr>
          <w:b/>
        </w:rPr>
        <w:t>1B</w:t>
      </w:r>
    </w:p>
    <w:p w14:paraId="55C41172" w14:textId="4FB8519F" w:rsidR="00B03B04" w:rsidRDefault="00B03B04" w:rsidP="00B03B04">
      <w:pPr>
        <w:pStyle w:val="Text"/>
      </w:pPr>
      <w:r>
        <w:t>Students’ own answer</w:t>
      </w:r>
    </w:p>
    <w:p w14:paraId="2B15691B" w14:textId="12C984E6" w:rsidR="00B03B04" w:rsidRPr="00B03B04" w:rsidRDefault="0084063C" w:rsidP="00B03B04">
      <w:pPr>
        <w:pStyle w:val="Text"/>
        <w:rPr>
          <w:b/>
        </w:rPr>
      </w:pPr>
      <w:r>
        <w:br w:type="column"/>
      </w:r>
      <w:r w:rsidR="00B03B04" w:rsidRPr="00B03B04">
        <w:rPr>
          <w:b/>
        </w:rPr>
        <w:lastRenderedPageBreak/>
        <w:t>2</w:t>
      </w:r>
    </w:p>
    <w:p w14:paraId="6F5E2FEE" w14:textId="6F6E046D" w:rsidR="00B03B04" w:rsidRPr="00B03B04" w:rsidRDefault="00B03B04" w:rsidP="00B03B04">
      <w:pPr>
        <w:pStyle w:val="Text"/>
        <w:rPr>
          <w:b/>
        </w:rPr>
      </w:pPr>
      <w:r w:rsidRPr="00B03B04">
        <w:rPr>
          <w:b/>
        </w:rPr>
        <w:t>Possible answer</w:t>
      </w:r>
    </w:p>
    <w:p w14:paraId="74DF45F2" w14:textId="77777777" w:rsidR="0084063C" w:rsidRDefault="00B03B04" w:rsidP="00B03B04">
      <w:pPr>
        <w:pStyle w:val="Text"/>
      </w:pPr>
      <w:r w:rsidRPr="00B03B04">
        <w:t>the man who visited the Grand Bazaar in Istanbul seems to have had the most positive experience. The woman who visited the automated shop seems the most dissatisfied with her retail experience.</w:t>
      </w:r>
    </w:p>
    <w:p w14:paraId="5DDD6DC8" w14:textId="77777777" w:rsidR="0084063C" w:rsidRDefault="0084063C" w:rsidP="00B03B04">
      <w:pPr>
        <w:pStyle w:val="Text"/>
        <w:rPr>
          <w:b/>
        </w:rPr>
      </w:pPr>
    </w:p>
    <w:p w14:paraId="3BCC90E7" w14:textId="348B44DC" w:rsidR="00B03B04" w:rsidRPr="00B03B04" w:rsidRDefault="00B03B04" w:rsidP="00B03B04">
      <w:pPr>
        <w:pStyle w:val="Text"/>
      </w:pPr>
      <w:r w:rsidRPr="00B03B04">
        <w:rPr>
          <w:b/>
        </w:rPr>
        <w:t>3</w:t>
      </w:r>
    </w:p>
    <w:p w14:paraId="17048147" w14:textId="77777777" w:rsidR="00B03B04" w:rsidRPr="00B03B04" w:rsidRDefault="00B03B04" w:rsidP="00B03B04">
      <w:pPr>
        <w:pStyle w:val="Text"/>
      </w:pPr>
      <w:r w:rsidRPr="00B03B04">
        <w:t>1 b</w:t>
      </w:r>
    </w:p>
    <w:p w14:paraId="5AD2441E" w14:textId="4CF96780" w:rsidR="00B03B04" w:rsidRPr="00B03B04" w:rsidRDefault="00B03B04" w:rsidP="00B03B04">
      <w:pPr>
        <w:pStyle w:val="Text"/>
      </w:pPr>
      <w:r w:rsidRPr="00B03B04">
        <w:t>2 a</w:t>
      </w:r>
    </w:p>
    <w:p w14:paraId="767FC0D4" w14:textId="3A6549F0" w:rsidR="00B03B04" w:rsidRPr="00B03B04" w:rsidRDefault="00B03B04" w:rsidP="00B03B04">
      <w:pPr>
        <w:pStyle w:val="Text"/>
      </w:pPr>
      <w:r w:rsidRPr="00B03B04">
        <w:t>3 a</w:t>
      </w:r>
    </w:p>
    <w:p w14:paraId="4D86BA03" w14:textId="77777777" w:rsidR="00B03B04" w:rsidRPr="00B03B04" w:rsidRDefault="00B03B04" w:rsidP="00B03B04">
      <w:pPr>
        <w:pStyle w:val="Text"/>
      </w:pPr>
      <w:r w:rsidRPr="00B03B04">
        <w:t>4 c</w:t>
      </w:r>
    </w:p>
    <w:p w14:paraId="363F9879" w14:textId="77777777" w:rsidR="00B03B04" w:rsidRPr="00B03B04" w:rsidRDefault="00B03B04" w:rsidP="00B03B04">
      <w:pPr>
        <w:pStyle w:val="Text"/>
      </w:pPr>
      <w:r w:rsidRPr="00B03B04">
        <w:t>5 c</w:t>
      </w:r>
    </w:p>
    <w:p w14:paraId="31DFCD01" w14:textId="079D3D26" w:rsidR="00B03B04" w:rsidRPr="00B03B04" w:rsidRDefault="00B03B04" w:rsidP="00B03B04">
      <w:pPr>
        <w:pStyle w:val="Text"/>
      </w:pPr>
      <w:r w:rsidRPr="00B03B04">
        <w:t>6 b</w:t>
      </w:r>
    </w:p>
    <w:p w14:paraId="6AACBEB5" w14:textId="479BB683" w:rsidR="00B03B04" w:rsidRPr="00B03B04" w:rsidRDefault="00B03B04" w:rsidP="00B03B04">
      <w:pPr>
        <w:pStyle w:val="Text"/>
      </w:pPr>
    </w:p>
    <w:p w14:paraId="3BB59755" w14:textId="21E86513" w:rsidR="00B03B04" w:rsidRPr="00B03B04" w:rsidRDefault="00B03B04" w:rsidP="00B03B04">
      <w:pPr>
        <w:pStyle w:val="Text"/>
        <w:rPr>
          <w:b/>
        </w:rPr>
      </w:pPr>
      <w:r w:rsidRPr="00B03B04">
        <w:rPr>
          <w:b/>
        </w:rPr>
        <w:t>4A</w:t>
      </w:r>
    </w:p>
    <w:p w14:paraId="7275DE94" w14:textId="77777777" w:rsidR="00B03B04" w:rsidRPr="00B03B04" w:rsidRDefault="00B03B04" w:rsidP="00B03B04">
      <w:pPr>
        <w:pStyle w:val="Text"/>
      </w:pPr>
      <w:r w:rsidRPr="00B03B04">
        <w:t>1 Did (you) have</w:t>
      </w:r>
    </w:p>
    <w:p w14:paraId="4A136227" w14:textId="77777777" w:rsidR="00B03B04" w:rsidRPr="00B03B04" w:rsidRDefault="00B03B04" w:rsidP="00B03B04">
      <w:pPr>
        <w:pStyle w:val="Text"/>
      </w:pPr>
      <w:r w:rsidRPr="00B03B04">
        <w:t>2 served, sat</w:t>
      </w:r>
    </w:p>
    <w:p w14:paraId="561F05DB" w14:textId="77777777" w:rsidR="00B03B04" w:rsidRPr="00B03B04" w:rsidRDefault="00B03B04" w:rsidP="00B03B04">
      <w:pPr>
        <w:pStyle w:val="Text"/>
      </w:pPr>
      <w:r w:rsidRPr="00B03B04">
        <w:t>3 could</w:t>
      </w:r>
    </w:p>
    <w:p w14:paraId="212D3907" w14:textId="77777777" w:rsidR="00B03B04" w:rsidRPr="00B03B04" w:rsidRDefault="00B03B04" w:rsidP="00B03B04">
      <w:pPr>
        <w:pStyle w:val="Text"/>
      </w:pPr>
      <w:r w:rsidRPr="00B03B04">
        <w:t>4 left, sent</w:t>
      </w:r>
    </w:p>
    <w:p w14:paraId="70542B83" w14:textId="77777777" w:rsidR="00B03B04" w:rsidRPr="00B03B04" w:rsidRDefault="00B03B04" w:rsidP="00B03B04">
      <w:pPr>
        <w:pStyle w:val="Text"/>
      </w:pPr>
      <w:r w:rsidRPr="00B03B04">
        <w:t>5 didn’t speak, arrived</w:t>
      </w:r>
    </w:p>
    <w:p w14:paraId="2360EA6E" w14:textId="73F74663" w:rsidR="00B03B04" w:rsidRPr="00B03B04" w:rsidRDefault="00B03B04" w:rsidP="00B03B04">
      <w:pPr>
        <w:pStyle w:val="Text"/>
      </w:pPr>
      <w:r w:rsidRPr="00B03B04">
        <w:t>6 went, chose</w:t>
      </w:r>
    </w:p>
    <w:p w14:paraId="3C706ADE" w14:textId="77777777" w:rsidR="00B03B04" w:rsidRPr="00B03B04" w:rsidRDefault="00B03B04" w:rsidP="00B03B04">
      <w:pPr>
        <w:pStyle w:val="Text"/>
      </w:pPr>
    </w:p>
    <w:p w14:paraId="580E418C" w14:textId="4D7FD738" w:rsidR="00B03B04" w:rsidRPr="00B03B04" w:rsidRDefault="00B03B04" w:rsidP="00B03B04">
      <w:pPr>
        <w:pStyle w:val="Text"/>
        <w:rPr>
          <w:b/>
        </w:rPr>
      </w:pPr>
      <w:r w:rsidRPr="00B03B04">
        <w:rPr>
          <w:b/>
        </w:rPr>
        <w:t>4B</w:t>
      </w:r>
    </w:p>
    <w:p w14:paraId="35F56B8E" w14:textId="77777777" w:rsidR="00B03B04" w:rsidRPr="00B03B04" w:rsidRDefault="00B03B04" w:rsidP="00B03B04">
      <w:pPr>
        <w:pStyle w:val="Text"/>
      </w:pPr>
      <w:r w:rsidRPr="00B03B04">
        <w:t xml:space="preserve">We use </w:t>
      </w:r>
      <w:r w:rsidRPr="00B03B04">
        <w:rPr>
          <w:i/>
        </w:rPr>
        <w:t>didn’t</w:t>
      </w:r>
      <w:r w:rsidRPr="00B03B04">
        <w:t xml:space="preserve"> + infinitive to make negative sentences in the Past Simple.</w:t>
      </w:r>
    </w:p>
    <w:p w14:paraId="232BFC4E" w14:textId="4F9784B3" w:rsidR="00B03B04" w:rsidRPr="00B03B04" w:rsidRDefault="00B03B04" w:rsidP="00B03B04">
      <w:pPr>
        <w:pStyle w:val="Text"/>
      </w:pPr>
      <w:r w:rsidRPr="00B03B04">
        <w:t xml:space="preserve">We use </w:t>
      </w:r>
      <w:r w:rsidRPr="00B03B04">
        <w:rPr>
          <w:i/>
        </w:rPr>
        <w:t>Did</w:t>
      </w:r>
      <w:r w:rsidRPr="00B03B04">
        <w:t xml:space="preserve"> + infinitive … </w:t>
      </w:r>
      <w:r w:rsidRPr="00B03B04">
        <w:rPr>
          <w:i/>
        </w:rPr>
        <w:t>?</w:t>
      </w:r>
      <w:r w:rsidRPr="00B03B04">
        <w:t xml:space="preserve"> for questions in the</w:t>
      </w:r>
      <w:r>
        <w:t> </w:t>
      </w:r>
      <w:r w:rsidRPr="00B03B04">
        <w:t>Past Simple.</w:t>
      </w:r>
    </w:p>
    <w:p w14:paraId="697B0E61" w14:textId="77777777" w:rsidR="00B03B04" w:rsidRPr="00B03B04" w:rsidRDefault="00B03B04" w:rsidP="00B03B04">
      <w:pPr>
        <w:pStyle w:val="Text"/>
      </w:pPr>
    </w:p>
    <w:p w14:paraId="30E39B78" w14:textId="59DCE3F9" w:rsidR="00B03B04" w:rsidRPr="00B03B04" w:rsidRDefault="00B03B04" w:rsidP="00B03B04">
      <w:pPr>
        <w:pStyle w:val="Text"/>
        <w:rPr>
          <w:b/>
        </w:rPr>
      </w:pPr>
      <w:r w:rsidRPr="00B03B04">
        <w:rPr>
          <w:b/>
        </w:rPr>
        <w:t>4C</w:t>
      </w:r>
    </w:p>
    <w:p w14:paraId="26D02A94" w14:textId="77777777" w:rsidR="00B03B04" w:rsidRPr="00B03B04" w:rsidRDefault="00B03B04" w:rsidP="00B03B04">
      <w:pPr>
        <w:pStyle w:val="Text"/>
      </w:pPr>
      <w:r w:rsidRPr="00B03B04">
        <w:rPr>
          <w:b/>
        </w:rPr>
        <w:t>Regular verbs:</w:t>
      </w:r>
      <w:r w:rsidRPr="00B03B04">
        <w:t xml:space="preserve"> serve, arrive</w:t>
      </w:r>
    </w:p>
    <w:p w14:paraId="6B7A452B" w14:textId="1AFE3D65" w:rsidR="00B03B04" w:rsidRPr="00B03B04" w:rsidRDefault="00B03B04" w:rsidP="00B03B04">
      <w:pPr>
        <w:pStyle w:val="Text"/>
      </w:pPr>
      <w:r w:rsidRPr="00B03B04">
        <w:rPr>
          <w:b/>
        </w:rPr>
        <w:t>Irregular verbs:</w:t>
      </w:r>
      <w:r w:rsidRPr="00B03B04">
        <w:t xml:space="preserve"> do, have, sit, can, leave, send, speak, go, choose</w:t>
      </w:r>
    </w:p>
    <w:p w14:paraId="072AD2FF" w14:textId="02CAA78A" w:rsidR="00391D17" w:rsidRDefault="00391D17" w:rsidP="00391D17">
      <w:pPr>
        <w:pStyle w:val="Text"/>
        <w:rPr>
          <w:i/>
        </w:rPr>
      </w:pPr>
    </w:p>
    <w:p w14:paraId="338A0AD0" w14:textId="5FF829A2" w:rsidR="00B03B04" w:rsidRPr="00DC77B3" w:rsidRDefault="00B03B04" w:rsidP="00B03B04">
      <w:pPr>
        <w:pStyle w:val="Text"/>
        <w:rPr>
          <w:b/>
        </w:rPr>
      </w:pPr>
      <w:r w:rsidRPr="00DC77B3">
        <w:rPr>
          <w:b/>
        </w:rPr>
        <w:t>5</w:t>
      </w:r>
    </w:p>
    <w:p w14:paraId="681DDC3B" w14:textId="77777777" w:rsidR="00DC77B3" w:rsidRDefault="00B03B04" w:rsidP="00B03B04">
      <w:pPr>
        <w:pStyle w:val="Text"/>
      </w:pPr>
      <w:r w:rsidRPr="00B03B04">
        <w:t>1 were</w:t>
      </w:r>
    </w:p>
    <w:p w14:paraId="7F7BC89E" w14:textId="77777777" w:rsidR="00DC77B3" w:rsidRDefault="00B03B04" w:rsidP="00B03B04">
      <w:pPr>
        <w:pStyle w:val="Text"/>
      </w:pPr>
      <w:r w:rsidRPr="00B03B04">
        <w:t>2 got</w:t>
      </w:r>
    </w:p>
    <w:p w14:paraId="7854F532" w14:textId="77777777" w:rsidR="00DC77B3" w:rsidRDefault="00B03B04" w:rsidP="00B03B04">
      <w:pPr>
        <w:pStyle w:val="Text"/>
      </w:pPr>
      <w:r w:rsidRPr="00B03B04">
        <w:t>3 Did, pay</w:t>
      </w:r>
    </w:p>
    <w:p w14:paraId="0B5FCD84" w14:textId="77777777" w:rsidR="00DC77B3" w:rsidRDefault="00B03B04" w:rsidP="00B03B04">
      <w:pPr>
        <w:pStyle w:val="Text"/>
      </w:pPr>
      <w:r w:rsidRPr="00B03B04">
        <w:t>4 wrote</w:t>
      </w:r>
    </w:p>
    <w:p w14:paraId="54A86D6F" w14:textId="77777777" w:rsidR="00DC77B3" w:rsidRDefault="00B03B04" w:rsidP="00B03B04">
      <w:pPr>
        <w:pStyle w:val="Text"/>
      </w:pPr>
      <w:r w:rsidRPr="00B03B04">
        <w:t>5 rang</w:t>
      </w:r>
    </w:p>
    <w:p w14:paraId="637C2FDA" w14:textId="77777777" w:rsidR="00DC77B3" w:rsidRDefault="00B03B04" w:rsidP="00B03B04">
      <w:pPr>
        <w:pStyle w:val="Text"/>
      </w:pPr>
      <w:r w:rsidRPr="00B03B04">
        <w:t>6 said</w:t>
      </w:r>
    </w:p>
    <w:p w14:paraId="6273D76D" w14:textId="77777777" w:rsidR="00DC77B3" w:rsidRDefault="00B03B04" w:rsidP="00B03B04">
      <w:pPr>
        <w:pStyle w:val="Text"/>
      </w:pPr>
      <w:r w:rsidRPr="00B03B04">
        <w:t>7 did, meet</w:t>
      </w:r>
    </w:p>
    <w:p w14:paraId="4DA8BE63" w14:textId="77777777" w:rsidR="00DC77B3" w:rsidRDefault="00B03B04" w:rsidP="00B03B04">
      <w:pPr>
        <w:pStyle w:val="Text"/>
      </w:pPr>
      <w:r w:rsidRPr="00B03B04">
        <w:t>8 didn’t see</w:t>
      </w:r>
    </w:p>
    <w:p w14:paraId="40A37B0F" w14:textId="77777777" w:rsidR="00DC77B3" w:rsidRDefault="00B03B04" w:rsidP="00B03B04">
      <w:pPr>
        <w:pStyle w:val="Text"/>
      </w:pPr>
      <w:r w:rsidRPr="00B03B04">
        <w:t>9 didn’t come</w:t>
      </w:r>
    </w:p>
    <w:p w14:paraId="4E6219EC" w14:textId="5E17584D" w:rsidR="00B03B04" w:rsidRPr="00B03B04" w:rsidRDefault="00B03B04" w:rsidP="00B03B04">
      <w:pPr>
        <w:pStyle w:val="Text"/>
      </w:pPr>
      <w:r w:rsidRPr="00B03B04">
        <w:t>10 thought</w:t>
      </w:r>
    </w:p>
    <w:p w14:paraId="51410C89" w14:textId="77777777" w:rsidR="00B03B04" w:rsidRPr="00B03B04" w:rsidRDefault="00B03B04" w:rsidP="00B03B04">
      <w:pPr>
        <w:pStyle w:val="Text"/>
      </w:pPr>
    </w:p>
    <w:p w14:paraId="5717B2D1" w14:textId="515BFE8B" w:rsidR="00B03B04" w:rsidRPr="00DC77B3" w:rsidRDefault="00B03B04" w:rsidP="00B03B04">
      <w:pPr>
        <w:pStyle w:val="Text"/>
        <w:rPr>
          <w:b/>
        </w:rPr>
      </w:pPr>
      <w:r w:rsidRPr="00DC77B3">
        <w:rPr>
          <w:b/>
        </w:rPr>
        <w:t>6</w:t>
      </w:r>
    </w:p>
    <w:p w14:paraId="4333DF0E" w14:textId="77777777" w:rsidR="00B03B04" w:rsidRPr="00B03B04" w:rsidRDefault="00B03B04" w:rsidP="00B03B04">
      <w:pPr>
        <w:pStyle w:val="Text"/>
      </w:pPr>
      <w:r w:rsidRPr="00B03B04">
        <w:t xml:space="preserve">We use </w:t>
      </w:r>
      <w:r w:rsidRPr="00B03B04">
        <w:rPr>
          <w:i/>
        </w:rPr>
        <w:t>was/were</w:t>
      </w:r>
      <w:r w:rsidRPr="00B03B04">
        <w:t xml:space="preserve"> + verb + -</w:t>
      </w:r>
      <w:proofErr w:type="spellStart"/>
      <w:r w:rsidRPr="00B03B04">
        <w:rPr>
          <w:i/>
        </w:rPr>
        <w:t>ing</w:t>
      </w:r>
      <w:proofErr w:type="spellEnd"/>
      <w:r w:rsidRPr="00B03B04">
        <w:t xml:space="preserve"> to make the positive form of the Past Continuous.</w:t>
      </w:r>
    </w:p>
    <w:p w14:paraId="380101D7" w14:textId="77777777" w:rsidR="00B03B04" w:rsidRPr="00B03B04" w:rsidRDefault="00B03B04" w:rsidP="00B03B04">
      <w:pPr>
        <w:pStyle w:val="Text"/>
      </w:pPr>
      <w:r w:rsidRPr="00B03B04">
        <w:t xml:space="preserve">We use </w:t>
      </w:r>
      <w:r w:rsidRPr="00DC77B3">
        <w:rPr>
          <w:i/>
        </w:rPr>
        <w:t>wasn’t</w:t>
      </w:r>
      <w:r w:rsidRPr="00B03B04">
        <w:t xml:space="preserve"> / </w:t>
      </w:r>
      <w:r w:rsidRPr="00DC77B3">
        <w:rPr>
          <w:i/>
        </w:rPr>
        <w:t>was not</w:t>
      </w:r>
      <w:r w:rsidRPr="00B03B04">
        <w:t xml:space="preserve"> / </w:t>
      </w:r>
      <w:r w:rsidRPr="00DC77B3">
        <w:rPr>
          <w:i/>
        </w:rPr>
        <w:t>weren’t</w:t>
      </w:r>
      <w:r w:rsidRPr="00B03B04">
        <w:t xml:space="preserve"> / </w:t>
      </w:r>
      <w:r w:rsidRPr="00DC77B3">
        <w:rPr>
          <w:i/>
        </w:rPr>
        <w:t>were not</w:t>
      </w:r>
      <w:r w:rsidRPr="00B03B04">
        <w:t xml:space="preserve"> + verb + -</w:t>
      </w:r>
      <w:proofErr w:type="spellStart"/>
      <w:r w:rsidRPr="00DC77B3">
        <w:rPr>
          <w:i/>
        </w:rPr>
        <w:t>ing</w:t>
      </w:r>
      <w:proofErr w:type="spellEnd"/>
      <w:r w:rsidRPr="00B03B04">
        <w:t xml:space="preserve"> to make the negative form.</w:t>
      </w:r>
    </w:p>
    <w:p w14:paraId="1A984E15" w14:textId="478ACF24" w:rsidR="00B03B04" w:rsidRPr="00B03B04" w:rsidRDefault="00B03B04" w:rsidP="00B03B04">
      <w:pPr>
        <w:pStyle w:val="Text"/>
      </w:pPr>
      <w:r w:rsidRPr="00B03B04">
        <w:t xml:space="preserve">We change the word order and use (question word) </w:t>
      </w:r>
      <w:r w:rsidRPr="00DC77B3">
        <w:rPr>
          <w:i/>
        </w:rPr>
        <w:t>was/were</w:t>
      </w:r>
      <w:r w:rsidRPr="00B03B04">
        <w:t xml:space="preserve"> + subject + verb + -</w:t>
      </w:r>
      <w:proofErr w:type="spellStart"/>
      <w:r w:rsidRPr="00DC77B3">
        <w:rPr>
          <w:i/>
        </w:rPr>
        <w:t>ing</w:t>
      </w:r>
      <w:proofErr w:type="spellEnd"/>
      <w:r w:rsidRPr="00B03B04">
        <w:t xml:space="preserve"> to make the question form.</w:t>
      </w:r>
    </w:p>
    <w:p w14:paraId="33397D15" w14:textId="3F8062C6" w:rsidR="00B03B04" w:rsidRPr="00B03B04" w:rsidRDefault="00B03B04" w:rsidP="00B03B04">
      <w:pPr>
        <w:pStyle w:val="Text"/>
      </w:pPr>
    </w:p>
    <w:p w14:paraId="46064D07" w14:textId="77777777" w:rsidR="00B03B04" w:rsidRPr="00DC77B3" w:rsidRDefault="00B03B04" w:rsidP="00B03B04">
      <w:pPr>
        <w:pStyle w:val="Text"/>
        <w:rPr>
          <w:b/>
        </w:rPr>
      </w:pPr>
      <w:r w:rsidRPr="00DC77B3">
        <w:rPr>
          <w:b/>
        </w:rPr>
        <w:t>7</w:t>
      </w:r>
    </w:p>
    <w:p w14:paraId="7AC5EFCA" w14:textId="435DBB7C" w:rsidR="00B03B04" w:rsidRDefault="00B03B04" w:rsidP="00B03B04">
      <w:pPr>
        <w:pStyle w:val="Text"/>
      </w:pPr>
      <w:r w:rsidRPr="00B03B04">
        <w:t xml:space="preserve">Students’ own </w:t>
      </w:r>
      <w:r w:rsidR="00DC77B3">
        <w:t>answer</w:t>
      </w:r>
    </w:p>
    <w:p w14:paraId="7DEE5EB5" w14:textId="3CB43DB7" w:rsidR="00DC77B3" w:rsidRDefault="00DC77B3" w:rsidP="00B03B04">
      <w:pPr>
        <w:pStyle w:val="Text"/>
      </w:pPr>
    </w:p>
    <w:p w14:paraId="69B067F9" w14:textId="04C4F4FA" w:rsidR="00DC77B3" w:rsidRPr="00DC77B3" w:rsidRDefault="00DC77B3" w:rsidP="00B03B04">
      <w:pPr>
        <w:pStyle w:val="Text"/>
        <w:rPr>
          <w:b/>
        </w:rPr>
      </w:pPr>
      <w:r w:rsidRPr="00DC77B3">
        <w:rPr>
          <w:b/>
        </w:rPr>
        <w:t>8</w:t>
      </w:r>
    </w:p>
    <w:p w14:paraId="3386011D" w14:textId="47AA8EA4" w:rsidR="00E8089E" w:rsidRDefault="00E8089E" w:rsidP="00E8089E">
      <w:pPr>
        <w:pStyle w:val="Text"/>
      </w:pPr>
      <w:r w:rsidRPr="00B03B04">
        <w:t xml:space="preserve">Students’ own </w:t>
      </w:r>
      <w:r>
        <w:t>answer</w:t>
      </w:r>
      <w:r w:rsidR="00595A41">
        <w:t>s</w:t>
      </w:r>
    </w:p>
    <w:p w14:paraId="3B5A1F18" w14:textId="77777777" w:rsidR="00B03B04" w:rsidRDefault="00B03B04" w:rsidP="00B03B04">
      <w:pPr>
        <w:pStyle w:val="Text"/>
      </w:pPr>
    </w:p>
    <w:p w14:paraId="10ED30D2" w14:textId="3E23CB12" w:rsidR="00391D17" w:rsidRPr="00553568" w:rsidRDefault="00391D17">
      <w:pPr>
        <w:pStyle w:val="HeadASection"/>
        <w:rPr>
          <w:lang w:val="en-GB"/>
        </w:rPr>
      </w:pPr>
      <w:bookmarkStart w:id="0" w:name="_Hlk500064384"/>
      <w:r w:rsidRPr="00553568">
        <w:rPr>
          <w:lang w:val="en-GB"/>
        </w:rPr>
        <w:t>3.3</w:t>
      </w:r>
      <w:r w:rsidR="00112EFD" w:rsidRPr="00553568">
        <w:rPr>
          <w:lang w:val="en-GB"/>
        </w:rPr>
        <w:t xml:space="preserve"> Communication skills: </w:t>
      </w:r>
      <w:r w:rsidR="00752F4D" w:rsidRPr="00553568">
        <w:rPr>
          <w:lang w:val="en-GB"/>
        </w:rPr>
        <w:t>Solving workflow problems</w:t>
      </w:r>
    </w:p>
    <w:p w14:paraId="43E9858A" w14:textId="5E8E42AB" w:rsidR="00391D17" w:rsidRDefault="00391D17" w:rsidP="00752F4D">
      <w:pPr>
        <w:pStyle w:val="Text"/>
        <w:rPr>
          <w:b/>
        </w:rPr>
      </w:pPr>
      <w:r w:rsidRPr="00C203BD">
        <w:rPr>
          <w:b/>
        </w:rPr>
        <w:t>1</w:t>
      </w:r>
      <w:r w:rsidR="00595A41">
        <w:rPr>
          <w:b/>
        </w:rPr>
        <w:t>A</w:t>
      </w:r>
    </w:p>
    <w:p w14:paraId="490B7822" w14:textId="77777777" w:rsidR="00595A41" w:rsidRDefault="00595A41" w:rsidP="00595A41">
      <w:pPr>
        <w:pStyle w:val="Text"/>
      </w:pPr>
      <w:r w:rsidRPr="00B03B04">
        <w:t xml:space="preserve">Students’ own </w:t>
      </w:r>
      <w:r>
        <w:t>answers</w:t>
      </w:r>
    </w:p>
    <w:p w14:paraId="12A091EF" w14:textId="580C8252" w:rsidR="00595A41" w:rsidRDefault="00595A41" w:rsidP="00752F4D">
      <w:pPr>
        <w:pStyle w:val="Text"/>
      </w:pPr>
    </w:p>
    <w:p w14:paraId="72F0790D" w14:textId="514686D0" w:rsidR="00595A41" w:rsidRPr="00595A41" w:rsidRDefault="00595A41" w:rsidP="00595A41">
      <w:pPr>
        <w:pStyle w:val="Text"/>
        <w:rPr>
          <w:b/>
        </w:rPr>
      </w:pPr>
      <w:r w:rsidRPr="00595A41">
        <w:rPr>
          <w:b/>
        </w:rPr>
        <w:t>1B</w:t>
      </w:r>
    </w:p>
    <w:p w14:paraId="19AEB581" w14:textId="3F0703D6" w:rsidR="00595A41" w:rsidRPr="00595A41" w:rsidRDefault="00595A41" w:rsidP="00595A41">
      <w:pPr>
        <w:pStyle w:val="Text"/>
        <w:rPr>
          <w:b/>
        </w:rPr>
      </w:pPr>
      <w:r w:rsidRPr="00595A41">
        <w:rPr>
          <w:b/>
        </w:rPr>
        <w:t>Possible answer</w:t>
      </w:r>
    </w:p>
    <w:p w14:paraId="4927975D" w14:textId="77777777" w:rsidR="00595A41" w:rsidRPr="00595A41" w:rsidRDefault="00595A41" w:rsidP="00595A41">
      <w:pPr>
        <w:pStyle w:val="Text"/>
      </w:pPr>
      <w:r w:rsidRPr="00595A41">
        <w:t>A lot of time is wasted trying to contact people who don’t return their phone calls or answer their email and this negatively affects workflow. As working in project teams is so common these days, missing deadlines is even more serious. If others are waiting for you to complete your task before they can begin theirs, then you may be holding up the entire project. And when projects fall behind schedule, it can cost a company a large amount of money. People who don’t work well in teams probably cause the biggest problems of all. With so much work now involving teams (and virtual teams), it is probably not a good idea to even employ such people!</w:t>
      </w:r>
    </w:p>
    <w:p w14:paraId="0EE6A06F" w14:textId="77777777" w:rsidR="00595A41" w:rsidRPr="00595A41" w:rsidRDefault="00595A41" w:rsidP="00595A41">
      <w:pPr>
        <w:pStyle w:val="Text"/>
      </w:pPr>
      <w:r w:rsidRPr="00595A41">
        <w:t>(Possible solutions for these workflow problems: have a dedicated project website instead of email, so that everyone involved in the project can communicate and inform each other about developments; arrange regular teleconferences and avoid one-to-one phone calls; have several ‘milestones’ (intermediate goals) before the final project deadline; arrange at least one face-to-face teambuilding event if you can to create good relationships between team members.)</w:t>
      </w:r>
    </w:p>
    <w:p w14:paraId="40A57281" w14:textId="77777777" w:rsidR="00595A41" w:rsidRPr="00595A41" w:rsidRDefault="00595A41" w:rsidP="00595A41">
      <w:pPr>
        <w:pStyle w:val="Text"/>
      </w:pPr>
    </w:p>
    <w:p w14:paraId="262690D6" w14:textId="77777777" w:rsidR="00595A41" w:rsidRPr="00595A41" w:rsidRDefault="00595A41" w:rsidP="00595A41">
      <w:pPr>
        <w:pStyle w:val="Text"/>
        <w:rPr>
          <w:b/>
        </w:rPr>
      </w:pPr>
      <w:r w:rsidRPr="00595A41">
        <w:rPr>
          <w:b/>
        </w:rPr>
        <w:t>2A</w:t>
      </w:r>
    </w:p>
    <w:p w14:paraId="308F30A5" w14:textId="77777777" w:rsidR="00595A41" w:rsidRPr="00595A41" w:rsidRDefault="00595A41" w:rsidP="00595A41">
      <w:pPr>
        <w:pStyle w:val="Text"/>
      </w:pPr>
      <w:r w:rsidRPr="00595A41">
        <w:t>1 Thiago is worried about a project he’s doing for Shaun. It’s a lot of extra work, and he’s nearly a week late with it.</w:t>
      </w:r>
    </w:p>
    <w:p w14:paraId="0049E7B0" w14:textId="77777777" w:rsidR="00595A41" w:rsidRPr="00595A41" w:rsidRDefault="00595A41" w:rsidP="00595A41">
      <w:pPr>
        <w:pStyle w:val="Text"/>
      </w:pPr>
      <w:r w:rsidRPr="00595A41">
        <w:t xml:space="preserve">2 </w:t>
      </w:r>
      <w:proofErr w:type="spellStart"/>
      <w:r w:rsidRPr="00595A41">
        <w:t>Azra</w:t>
      </w:r>
      <w:proofErr w:type="spellEnd"/>
      <w:r w:rsidRPr="00595A41">
        <w:t xml:space="preserve"> suggests he asks for an extension because a few days won’t make much difference. But the report is already a week overdue, so this may not be a great idea.</w:t>
      </w:r>
    </w:p>
    <w:p w14:paraId="2E49F1D4" w14:textId="77777777" w:rsidR="00595A41" w:rsidRPr="00595A41" w:rsidRDefault="00595A41" w:rsidP="00595A41">
      <w:pPr>
        <w:pStyle w:val="Text"/>
      </w:pPr>
      <w:r w:rsidRPr="00595A41">
        <w:t>3 Thiago jokes about it, but it seems that Shaun was very angry.</w:t>
      </w:r>
    </w:p>
    <w:p w14:paraId="65CF0FE8" w14:textId="77777777" w:rsidR="00595A41" w:rsidRPr="00595A41" w:rsidRDefault="00595A41" w:rsidP="00595A41">
      <w:pPr>
        <w:pStyle w:val="Text"/>
      </w:pPr>
    </w:p>
    <w:p w14:paraId="53A220DB" w14:textId="77777777" w:rsidR="00595A41" w:rsidRPr="00595A41" w:rsidRDefault="00595A41" w:rsidP="00595A41">
      <w:pPr>
        <w:pStyle w:val="Text"/>
        <w:rPr>
          <w:b/>
        </w:rPr>
      </w:pPr>
      <w:r w:rsidRPr="00595A41">
        <w:rPr>
          <w:b/>
        </w:rPr>
        <w:t>2B</w:t>
      </w:r>
    </w:p>
    <w:p w14:paraId="0DD348C7" w14:textId="77777777" w:rsidR="00595A41" w:rsidRPr="00595A41" w:rsidRDefault="00595A41" w:rsidP="00595A41">
      <w:pPr>
        <w:pStyle w:val="Text"/>
      </w:pPr>
      <w:r w:rsidRPr="00595A41">
        <w:t>By avoiding Shaun, Thiago is probably only making things worse. At some point, he will have to face him, so the sooner he does this, the better.</w:t>
      </w:r>
    </w:p>
    <w:p w14:paraId="7D9BBE40" w14:textId="77777777" w:rsidR="00595A41" w:rsidRPr="00595A41" w:rsidRDefault="00595A41" w:rsidP="00595A41">
      <w:pPr>
        <w:pStyle w:val="Text"/>
      </w:pPr>
    </w:p>
    <w:p w14:paraId="5ADE93C9" w14:textId="77777777" w:rsidR="00595A41" w:rsidRPr="00595A41" w:rsidRDefault="00595A41" w:rsidP="00595A41">
      <w:pPr>
        <w:pStyle w:val="Text"/>
        <w:rPr>
          <w:b/>
        </w:rPr>
      </w:pPr>
      <w:r w:rsidRPr="00595A41">
        <w:rPr>
          <w:b/>
        </w:rPr>
        <w:t>3A</w:t>
      </w:r>
    </w:p>
    <w:p w14:paraId="27D86DA6" w14:textId="77777777" w:rsidR="00595A41" w:rsidRPr="00595A41" w:rsidRDefault="00595A41" w:rsidP="00595A41">
      <w:pPr>
        <w:pStyle w:val="Text"/>
      </w:pPr>
      <w:r w:rsidRPr="00595A41">
        <w:t>1 Shaun. By catching Thiago and making him discuss the problem, he is in a strong position to question Thiago’s ability to complete the task and get him to him do things he doesn’t want to do.</w:t>
      </w:r>
    </w:p>
    <w:p w14:paraId="34F334CC" w14:textId="592003AF" w:rsidR="00595A41" w:rsidRPr="00595A41" w:rsidRDefault="00595A41" w:rsidP="00595A41">
      <w:pPr>
        <w:pStyle w:val="Text"/>
      </w:pPr>
      <w:r w:rsidRPr="00595A41">
        <w:lastRenderedPageBreak/>
        <w:t>2 a) Shaun rejects Thiago’s explanations as excuses. (He tells him that time management is part</w:t>
      </w:r>
      <w:r>
        <w:t> </w:t>
      </w:r>
      <w:r w:rsidRPr="00595A41">
        <w:t>of the job, and he criticizes Thiago for not asking him to help with getting the figures from Accounts.)</w:t>
      </w:r>
    </w:p>
    <w:p w14:paraId="713D587D" w14:textId="0362318F" w:rsidR="00595A41" w:rsidRPr="00595A41" w:rsidRDefault="00595A41" w:rsidP="00595A41">
      <w:pPr>
        <w:pStyle w:val="Text"/>
      </w:pPr>
      <w:r w:rsidRPr="00595A41">
        <w:t>3 Yes (He blames Thiago for 1) not being able to manage his time, 2) holding up the whole project team, 3) being a week late with the report, 4)</w:t>
      </w:r>
      <w:r>
        <w:t> </w:t>
      </w:r>
      <w:r w:rsidRPr="00595A41">
        <w:t>leaving him with nothing to show the directors at</w:t>
      </w:r>
      <w:r>
        <w:t> </w:t>
      </w:r>
      <w:r w:rsidRPr="00595A41">
        <w:t>the meeting he has the next day and 5) not asking for help to get the figures he needs for the</w:t>
      </w:r>
      <w:r>
        <w:t> </w:t>
      </w:r>
      <w:r w:rsidRPr="00595A41">
        <w:t>report yet.)</w:t>
      </w:r>
    </w:p>
    <w:p w14:paraId="5978A034" w14:textId="4A4D3CB6" w:rsidR="00595A41" w:rsidRPr="00595A41" w:rsidRDefault="00595A41" w:rsidP="00595A41">
      <w:pPr>
        <w:pStyle w:val="Text"/>
      </w:pPr>
      <w:r w:rsidRPr="00595A41">
        <w:t>4 Shaun suggests that Jasmine helps Thiago finish the report by tomorrow afternoon. Thiago doesn’t like this suggestion, but has to accept it. (Thiago suggests that Shaun gives him an extension, but Shaun rejects this idea.)</w:t>
      </w:r>
    </w:p>
    <w:p w14:paraId="341A5A76" w14:textId="77777777" w:rsidR="00595A41" w:rsidRPr="00595A41" w:rsidRDefault="00595A41" w:rsidP="00595A41">
      <w:pPr>
        <w:pStyle w:val="Text"/>
      </w:pPr>
    </w:p>
    <w:p w14:paraId="720D4126" w14:textId="77777777" w:rsidR="00595A41" w:rsidRPr="00595A41" w:rsidRDefault="00595A41" w:rsidP="00595A41">
      <w:pPr>
        <w:pStyle w:val="Text"/>
        <w:rPr>
          <w:b/>
        </w:rPr>
      </w:pPr>
      <w:r w:rsidRPr="00595A41">
        <w:rPr>
          <w:b/>
        </w:rPr>
        <w:t>3B</w:t>
      </w:r>
    </w:p>
    <w:p w14:paraId="0189384F" w14:textId="57409B02" w:rsidR="00595A41" w:rsidRDefault="00595A41" w:rsidP="00595A41">
      <w:pPr>
        <w:pStyle w:val="Text"/>
      </w:pPr>
      <w:r w:rsidRPr="00595A41">
        <w:t>Shaun should attack Thiago less. Thiago also needs to be less defensive and try to make some suggestions of his own.</w:t>
      </w:r>
    </w:p>
    <w:p w14:paraId="64876FCB" w14:textId="77777777" w:rsidR="00595A41" w:rsidRDefault="00595A41" w:rsidP="00595A41">
      <w:pPr>
        <w:pStyle w:val="Text"/>
      </w:pPr>
    </w:p>
    <w:p w14:paraId="5DD8DB7D" w14:textId="77777777" w:rsidR="00595A41" w:rsidRPr="00595A41" w:rsidRDefault="00595A41" w:rsidP="00595A41">
      <w:pPr>
        <w:pStyle w:val="Text"/>
        <w:rPr>
          <w:b/>
        </w:rPr>
      </w:pPr>
      <w:r w:rsidRPr="00595A41">
        <w:rPr>
          <w:b/>
        </w:rPr>
        <w:t>3C</w:t>
      </w:r>
    </w:p>
    <w:p w14:paraId="6369291E" w14:textId="1D6B19A8" w:rsidR="00595A41" w:rsidRPr="00595A41" w:rsidRDefault="00595A41" w:rsidP="00595A41">
      <w:pPr>
        <w:pStyle w:val="Text"/>
      </w:pPr>
      <w:r w:rsidRPr="00595A41">
        <w:t>1</w:t>
      </w:r>
      <w:r>
        <w:t xml:space="preserve"> </w:t>
      </w:r>
      <w:r w:rsidRPr="00595A41">
        <w:t>Thiago. By going to see Shaun in his office Thiago takes responsibility for his failure to meet the deadline. This puts him in a stronger position to</w:t>
      </w:r>
      <w:r>
        <w:t> </w:t>
      </w:r>
      <w:r w:rsidRPr="00595A41">
        <w:t>explain why he has failed and what he needs to</w:t>
      </w:r>
      <w:r>
        <w:t> </w:t>
      </w:r>
      <w:r w:rsidRPr="00595A41">
        <w:t>complete the report.</w:t>
      </w:r>
    </w:p>
    <w:p w14:paraId="545B5484" w14:textId="77777777" w:rsidR="00595A41" w:rsidRPr="00595A41" w:rsidRDefault="00595A41" w:rsidP="00595A41">
      <w:pPr>
        <w:pStyle w:val="Text"/>
      </w:pPr>
      <w:r w:rsidRPr="00595A41">
        <w:t>2 b Shaun listens and tries to think of ways to help.</w:t>
      </w:r>
    </w:p>
    <w:p w14:paraId="4EC62604" w14:textId="77777777" w:rsidR="00595A41" w:rsidRPr="00595A41" w:rsidRDefault="00595A41" w:rsidP="00595A41">
      <w:pPr>
        <w:pStyle w:val="Text"/>
      </w:pPr>
      <w:r w:rsidRPr="00595A41">
        <w:t>3 Shaun doesn’t blame Thiago for anything directly, but he does make it clear that he urgently needs the report to be finished. Thiago is more motivated by this.</w:t>
      </w:r>
    </w:p>
    <w:p w14:paraId="22AD4E08" w14:textId="21B95F1D" w:rsidR="00595A41" w:rsidRPr="00595A41" w:rsidRDefault="00595A41" w:rsidP="00595A41">
      <w:pPr>
        <w:pStyle w:val="Text"/>
      </w:pPr>
      <w:r w:rsidRPr="00595A41">
        <w:t>4 Shaun makes two suggestions: 1) that he talks to</w:t>
      </w:r>
      <w:r>
        <w:t> </w:t>
      </w:r>
      <w:r w:rsidRPr="00595A41">
        <w:t>Accounts about getting the figures Thiago needs and 2) that he gets another trainee to share some of Thiago’s workload for a few days. Later he also suggests that Jasmine helps, as well as a three-day extension for Thiago to complete the report. Thiago suggests that he produces an executive summary of the main points in the report for Shaun to show at</w:t>
      </w:r>
      <w:r>
        <w:t> </w:t>
      </w:r>
      <w:r w:rsidRPr="00595A41">
        <w:t>the directors’ meeting. They both agree on these suggestions.</w:t>
      </w:r>
    </w:p>
    <w:p w14:paraId="6D9755EE" w14:textId="339CCEE1" w:rsidR="00595A41" w:rsidRPr="00595A41" w:rsidRDefault="00595A41" w:rsidP="00595A41">
      <w:pPr>
        <w:pStyle w:val="Text"/>
      </w:pPr>
      <w:r w:rsidRPr="00595A41">
        <w:t>5 Thiago is very happy with the outcome of the meeting. Shaun is also satisfied that he will finally get the report he needs, but he realises that he needs to talk to Thiago about time management.</w:t>
      </w:r>
    </w:p>
    <w:p w14:paraId="70DF59D4" w14:textId="77777777" w:rsidR="00595A41" w:rsidRDefault="00595A41" w:rsidP="00595A41">
      <w:pPr>
        <w:pStyle w:val="Text"/>
      </w:pPr>
    </w:p>
    <w:p w14:paraId="61C8812C" w14:textId="32047A94" w:rsidR="00595A41" w:rsidRPr="00595A41" w:rsidRDefault="00595A41" w:rsidP="00595A41">
      <w:pPr>
        <w:pStyle w:val="Text"/>
        <w:rPr>
          <w:b/>
        </w:rPr>
      </w:pPr>
      <w:r w:rsidRPr="00595A41">
        <w:rPr>
          <w:b/>
        </w:rPr>
        <w:t>4A</w:t>
      </w:r>
    </w:p>
    <w:p w14:paraId="64105C9C" w14:textId="3036666F" w:rsidR="00595A41" w:rsidRPr="00595A41" w:rsidRDefault="00595A41" w:rsidP="00595A41">
      <w:pPr>
        <w:pStyle w:val="Text"/>
      </w:pPr>
      <w:r w:rsidRPr="00595A41">
        <w:t>In most cases, the most important question to ask is</w:t>
      </w:r>
      <w:r>
        <w:t> </w:t>
      </w:r>
      <w:r w:rsidRPr="00595A41">
        <w:t>‘How can we fix it?’ Looking back at what went wrong is less useful than looking forward at what needs to go right.</w:t>
      </w:r>
    </w:p>
    <w:p w14:paraId="06D19453" w14:textId="77777777" w:rsidR="00595A41" w:rsidRDefault="00595A41" w:rsidP="00595A41">
      <w:pPr>
        <w:pStyle w:val="Text"/>
      </w:pPr>
    </w:p>
    <w:p w14:paraId="62BDAE87" w14:textId="43860098" w:rsidR="00595A41" w:rsidRPr="00595A41" w:rsidRDefault="00595A41" w:rsidP="00595A41">
      <w:pPr>
        <w:pStyle w:val="Text"/>
        <w:rPr>
          <w:b/>
        </w:rPr>
      </w:pPr>
      <w:r w:rsidRPr="00595A41">
        <w:rPr>
          <w:b/>
        </w:rPr>
        <w:t>4B</w:t>
      </w:r>
    </w:p>
    <w:p w14:paraId="21DD536D" w14:textId="6821743C" w:rsidR="00595A41" w:rsidRPr="00595A41" w:rsidRDefault="00595A41" w:rsidP="00595A41">
      <w:pPr>
        <w:pStyle w:val="Text"/>
      </w:pPr>
      <w:r w:rsidRPr="00595A41">
        <w:t xml:space="preserve">It can be useful to ask ‘What is going wrong?’ if you are worried that the same problem may happen </w:t>
      </w:r>
      <w:r w:rsidRPr="00595A41">
        <w:t>again or if the problem is a technical one (e.g. software that doesn’t work properly). ‘Whose fault is</w:t>
      </w:r>
      <w:r>
        <w:t> </w:t>
      </w:r>
      <w:r w:rsidRPr="00595A41">
        <w:t>it?’ is only useful if one person in a team is repeatedly causing workflow problems and holding up the others. This person may need to be retrained or replaced.</w:t>
      </w:r>
    </w:p>
    <w:p w14:paraId="42D64308" w14:textId="77777777" w:rsidR="00595A41" w:rsidRPr="00595A41" w:rsidRDefault="00595A41" w:rsidP="00595A41">
      <w:pPr>
        <w:pStyle w:val="Text"/>
      </w:pPr>
    </w:p>
    <w:p w14:paraId="33D6D037" w14:textId="77777777" w:rsidR="00595A41" w:rsidRDefault="00595A41" w:rsidP="00595A41">
      <w:pPr>
        <w:pStyle w:val="Text"/>
      </w:pPr>
      <w:r w:rsidRPr="00595A41">
        <w:rPr>
          <w:b/>
        </w:rPr>
        <w:t>5</w:t>
      </w:r>
      <w:r w:rsidRPr="00595A41">
        <w:t xml:space="preserve"> </w:t>
      </w:r>
    </w:p>
    <w:p w14:paraId="30D659DB" w14:textId="00C8D66D" w:rsidR="00595A41" w:rsidRPr="00595A41" w:rsidRDefault="00595A41" w:rsidP="00595A41">
      <w:pPr>
        <w:pStyle w:val="Text"/>
      </w:pPr>
      <w:r w:rsidRPr="00595A41">
        <w:t>Students’ own answer</w:t>
      </w:r>
    </w:p>
    <w:p w14:paraId="2A41F922" w14:textId="77777777" w:rsidR="00595A41" w:rsidRPr="00595A41" w:rsidRDefault="00595A41" w:rsidP="00595A41">
      <w:pPr>
        <w:pStyle w:val="Text"/>
      </w:pPr>
    </w:p>
    <w:p w14:paraId="31A66BE5" w14:textId="77777777" w:rsidR="00595A41" w:rsidRPr="00595A41" w:rsidRDefault="00595A41" w:rsidP="00595A41">
      <w:pPr>
        <w:pStyle w:val="Text"/>
        <w:rPr>
          <w:b/>
        </w:rPr>
      </w:pPr>
      <w:r w:rsidRPr="00595A41">
        <w:rPr>
          <w:b/>
        </w:rPr>
        <w:t>6</w:t>
      </w:r>
    </w:p>
    <w:p w14:paraId="3FFF4745" w14:textId="0E2B63F5" w:rsidR="00595A41" w:rsidRPr="00595A41" w:rsidRDefault="00595A41" w:rsidP="00595A41">
      <w:pPr>
        <w:pStyle w:val="Text"/>
      </w:pPr>
      <w:r w:rsidRPr="00595A41">
        <w:t>Students’ own answer</w:t>
      </w:r>
    </w:p>
    <w:p w14:paraId="3F5E0B91" w14:textId="77777777" w:rsidR="00595A41" w:rsidRPr="00595A41" w:rsidRDefault="00595A41" w:rsidP="00595A41">
      <w:pPr>
        <w:pStyle w:val="Text"/>
      </w:pPr>
    </w:p>
    <w:p w14:paraId="15EE89ED" w14:textId="77777777" w:rsidR="00595A41" w:rsidRPr="00595A41" w:rsidRDefault="00595A41" w:rsidP="00595A41">
      <w:pPr>
        <w:pStyle w:val="Text"/>
        <w:rPr>
          <w:b/>
        </w:rPr>
      </w:pPr>
      <w:r w:rsidRPr="00595A41">
        <w:rPr>
          <w:b/>
        </w:rPr>
        <w:t>7</w:t>
      </w:r>
    </w:p>
    <w:p w14:paraId="76AE05CE" w14:textId="77777777" w:rsidR="00595A41" w:rsidRDefault="00595A41" w:rsidP="00595A41">
      <w:pPr>
        <w:pStyle w:val="Text"/>
      </w:pPr>
      <w:r w:rsidRPr="00595A41">
        <w:t>1 b</w:t>
      </w:r>
    </w:p>
    <w:p w14:paraId="320C1603" w14:textId="77777777" w:rsidR="00595A41" w:rsidRDefault="00595A41" w:rsidP="00595A41">
      <w:pPr>
        <w:pStyle w:val="Text"/>
      </w:pPr>
      <w:r w:rsidRPr="00595A41">
        <w:t>2 c</w:t>
      </w:r>
    </w:p>
    <w:p w14:paraId="4185FF5F" w14:textId="77777777" w:rsidR="00595A41" w:rsidRDefault="00595A41" w:rsidP="00595A41">
      <w:pPr>
        <w:pStyle w:val="Text"/>
      </w:pPr>
      <w:r w:rsidRPr="00595A41">
        <w:t>3 a</w:t>
      </w:r>
    </w:p>
    <w:p w14:paraId="63BC47B1" w14:textId="77777777" w:rsidR="00595A41" w:rsidRDefault="00595A41" w:rsidP="00595A41">
      <w:pPr>
        <w:pStyle w:val="Text"/>
      </w:pPr>
      <w:r w:rsidRPr="00595A41">
        <w:t>4 b</w:t>
      </w:r>
    </w:p>
    <w:p w14:paraId="7FAE70E4" w14:textId="77777777" w:rsidR="00595A41" w:rsidRDefault="00595A41" w:rsidP="00595A41">
      <w:pPr>
        <w:pStyle w:val="Text"/>
      </w:pPr>
      <w:r w:rsidRPr="00595A41">
        <w:t>5 c</w:t>
      </w:r>
    </w:p>
    <w:p w14:paraId="2AD26473" w14:textId="622DC60C" w:rsidR="00595A41" w:rsidRPr="00595A41" w:rsidRDefault="00595A41" w:rsidP="00595A41">
      <w:pPr>
        <w:pStyle w:val="Text"/>
      </w:pPr>
      <w:r w:rsidRPr="00595A41">
        <w:t>6 a</w:t>
      </w:r>
    </w:p>
    <w:p w14:paraId="6464474C" w14:textId="77777777" w:rsidR="00595A41" w:rsidRPr="00595A41" w:rsidRDefault="00595A41" w:rsidP="00595A41">
      <w:pPr>
        <w:pStyle w:val="Text"/>
      </w:pPr>
    </w:p>
    <w:p w14:paraId="76101F4C" w14:textId="28975168" w:rsidR="00595A41" w:rsidRPr="00595A41" w:rsidRDefault="00595A41" w:rsidP="00595A41">
      <w:pPr>
        <w:pStyle w:val="Text"/>
        <w:rPr>
          <w:b/>
        </w:rPr>
      </w:pPr>
      <w:r w:rsidRPr="00595A41">
        <w:rPr>
          <w:b/>
        </w:rPr>
        <w:t>8A</w:t>
      </w:r>
      <w:r>
        <w:rPr>
          <w:b/>
        </w:rPr>
        <w:t>/</w:t>
      </w:r>
      <w:r w:rsidRPr="00595A41">
        <w:rPr>
          <w:b/>
        </w:rPr>
        <w:t>B</w:t>
      </w:r>
    </w:p>
    <w:p w14:paraId="46B2C752" w14:textId="77777777" w:rsidR="00595A41" w:rsidRPr="00595A41" w:rsidRDefault="00595A41" w:rsidP="00595A41">
      <w:pPr>
        <w:pStyle w:val="Text"/>
      </w:pPr>
      <w:r w:rsidRPr="00595A41">
        <w:t>1 Let me</w:t>
      </w:r>
    </w:p>
    <w:p w14:paraId="2345191D" w14:textId="77777777" w:rsidR="00595A41" w:rsidRDefault="00595A41" w:rsidP="00595A41">
      <w:pPr>
        <w:pStyle w:val="Text"/>
      </w:pPr>
      <w:r w:rsidRPr="00595A41">
        <w:t>2 I’ll see</w:t>
      </w:r>
    </w:p>
    <w:p w14:paraId="41834D3F" w14:textId="4E9773DF" w:rsidR="00595A41" w:rsidRPr="00595A41" w:rsidRDefault="00595A41" w:rsidP="00595A41">
      <w:pPr>
        <w:pStyle w:val="Text"/>
      </w:pPr>
      <w:r w:rsidRPr="00595A41">
        <w:t>3 What else</w:t>
      </w:r>
    </w:p>
    <w:p w14:paraId="18CDB31C" w14:textId="57931B18" w:rsidR="00595A41" w:rsidRPr="00595A41" w:rsidRDefault="00595A41" w:rsidP="00595A41">
      <w:pPr>
        <w:pStyle w:val="Text"/>
      </w:pPr>
      <w:r w:rsidRPr="00595A41">
        <w:t xml:space="preserve">4 What if </w:t>
      </w:r>
    </w:p>
    <w:p w14:paraId="68531B06" w14:textId="77777777" w:rsidR="00595A41" w:rsidRPr="00595A41" w:rsidRDefault="00595A41" w:rsidP="00595A41">
      <w:pPr>
        <w:pStyle w:val="Text"/>
      </w:pPr>
      <w:r w:rsidRPr="00595A41">
        <w:t>5 How about</w:t>
      </w:r>
    </w:p>
    <w:p w14:paraId="638DAE01" w14:textId="685A8377" w:rsidR="00595A41" w:rsidRDefault="00595A41" w:rsidP="00595A41">
      <w:pPr>
        <w:pStyle w:val="Text"/>
      </w:pPr>
      <w:r w:rsidRPr="00595A41">
        <w:t xml:space="preserve">6 Why don’t I </w:t>
      </w:r>
    </w:p>
    <w:p w14:paraId="73725940" w14:textId="04D6D11C" w:rsidR="00CE1F2E" w:rsidRDefault="00CE1F2E" w:rsidP="00595A41">
      <w:pPr>
        <w:pStyle w:val="Text"/>
      </w:pPr>
    </w:p>
    <w:p w14:paraId="4020BF2B" w14:textId="48B3941F" w:rsidR="00CE1F2E" w:rsidRPr="00CE1F2E" w:rsidRDefault="00CE1F2E" w:rsidP="00595A41">
      <w:pPr>
        <w:pStyle w:val="Text"/>
        <w:rPr>
          <w:b/>
        </w:rPr>
      </w:pPr>
      <w:r w:rsidRPr="00CE1F2E">
        <w:rPr>
          <w:b/>
        </w:rPr>
        <w:t>8C</w:t>
      </w:r>
    </w:p>
    <w:p w14:paraId="33275712" w14:textId="432012EC" w:rsidR="00CE1F2E" w:rsidRDefault="00CE1F2E" w:rsidP="00CE1F2E">
      <w:pPr>
        <w:pStyle w:val="Text"/>
      </w:pPr>
      <w:r w:rsidRPr="00CE1F2E">
        <w:t>1 8A</w:t>
      </w:r>
      <w:r>
        <w:t xml:space="preserve">: 1, </w:t>
      </w:r>
      <w:r w:rsidRPr="00CE1F2E">
        <w:t>4, 5</w:t>
      </w:r>
      <w:r>
        <w:t>;</w:t>
      </w:r>
      <w:r w:rsidRPr="00CE1F2E">
        <w:t xml:space="preserve"> 8B</w:t>
      </w:r>
      <w:r>
        <w:t xml:space="preserve">: </w:t>
      </w:r>
      <w:r w:rsidRPr="00CE1F2E">
        <w:t>6a, 6b</w:t>
      </w:r>
    </w:p>
    <w:p w14:paraId="35C6E687" w14:textId="4E5AF0D5" w:rsidR="00CE1F2E" w:rsidRDefault="00CE1F2E" w:rsidP="00CE1F2E">
      <w:pPr>
        <w:pStyle w:val="Text"/>
      </w:pPr>
      <w:r w:rsidRPr="00CE1F2E">
        <w:t>2 8A</w:t>
      </w:r>
      <w:r>
        <w:t xml:space="preserve">: </w:t>
      </w:r>
      <w:r w:rsidRPr="00CE1F2E">
        <w:t>2, 3, 4</w:t>
      </w:r>
      <w:r>
        <w:t>;</w:t>
      </w:r>
      <w:r w:rsidRPr="00CE1F2E">
        <w:t xml:space="preserve"> 8B</w:t>
      </w:r>
      <w:r>
        <w:t xml:space="preserve">: </w:t>
      </w:r>
      <w:r w:rsidRPr="00CE1F2E">
        <w:t>3a, 3b, 5b, 6a, 6b</w:t>
      </w:r>
    </w:p>
    <w:p w14:paraId="4963D4C6" w14:textId="6EC23BF8" w:rsidR="00CE1F2E" w:rsidRDefault="00CE1F2E" w:rsidP="00CE1F2E">
      <w:pPr>
        <w:pStyle w:val="Text"/>
      </w:pPr>
      <w:r w:rsidRPr="00CE1F2E">
        <w:t>3 8A</w:t>
      </w:r>
      <w:r>
        <w:t xml:space="preserve">: </w:t>
      </w:r>
      <w:r w:rsidRPr="00CE1F2E">
        <w:t>2, 3, 4, 5</w:t>
      </w:r>
      <w:r>
        <w:t>;</w:t>
      </w:r>
      <w:r w:rsidRPr="00CE1F2E">
        <w:t xml:space="preserve"> 8B</w:t>
      </w:r>
      <w:r>
        <w:t xml:space="preserve">: </w:t>
      </w:r>
      <w:r w:rsidRPr="00CE1F2E">
        <w:t>3a, 3b, 5b, 6a, 6b</w:t>
      </w:r>
    </w:p>
    <w:p w14:paraId="36CAC0C7" w14:textId="4F7A4BE8" w:rsidR="00CE1F2E" w:rsidRDefault="00CE1F2E" w:rsidP="00CE1F2E">
      <w:pPr>
        <w:pStyle w:val="Text"/>
      </w:pPr>
      <w:r w:rsidRPr="00CE1F2E">
        <w:t>4 8B</w:t>
      </w:r>
      <w:r>
        <w:t xml:space="preserve">: </w:t>
      </w:r>
      <w:r w:rsidRPr="00CE1F2E">
        <w:t>1b</w:t>
      </w:r>
    </w:p>
    <w:p w14:paraId="080629D6" w14:textId="6562D9B7" w:rsidR="00CE1F2E" w:rsidRDefault="00CE1F2E" w:rsidP="00CE1F2E">
      <w:pPr>
        <w:pStyle w:val="Text"/>
      </w:pPr>
      <w:r w:rsidRPr="00CE1F2E">
        <w:t>5 8B</w:t>
      </w:r>
      <w:r>
        <w:t xml:space="preserve">: </w:t>
      </w:r>
      <w:r w:rsidRPr="00CE1F2E">
        <w:t>4a, 4b, 5a</w:t>
      </w:r>
    </w:p>
    <w:p w14:paraId="2C465649" w14:textId="067DD3B9" w:rsidR="00CE1F2E" w:rsidRDefault="00CE1F2E" w:rsidP="00CE1F2E">
      <w:pPr>
        <w:pStyle w:val="Text"/>
      </w:pPr>
      <w:r w:rsidRPr="00CE1F2E">
        <w:t>6 8B</w:t>
      </w:r>
      <w:r>
        <w:t xml:space="preserve">: </w:t>
      </w:r>
      <w:r w:rsidRPr="00CE1F2E">
        <w:t>2a, 2b</w:t>
      </w:r>
    </w:p>
    <w:p w14:paraId="243005E6" w14:textId="615F0A0A" w:rsidR="00CE1F2E" w:rsidRDefault="00CE1F2E" w:rsidP="00CE1F2E">
      <w:pPr>
        <w:pStyle w:val="Text"/>
      </w:pPr>
    </w:p>
    <w:p w14:paraId="16111866" w14:textId="7544FDAC" w:rsidR="00CE1F2E" w:rsidRPr="00CE1F2E" w:rsidRDefault="00CE1F2E" w:rsidP="00CE1F2E">
      <w:pPr>
        <w:pStyle w:val="Text"/>
        <w:rPr>
          <w:b/>
        </w:rPr>
      </w:pPr>
      <w:r w:rsidRPr="00CE1F2E">
        <w:rPr>
          <w:b/>
        </w:rPr>
        <w:t>9</w:t>
      </w:r>
    </w:p>
    <w:p w14:paraId="2DA5B523" w14:textId="642F2AA9" w:rsidR="00CE1F2E" w:rsidRDefault="00CE1F2E" w:rsidP="00CE1F2E">
      <w:pPr>
        <w:pStyle w:val="Text"/>
      </w:pPr>
      <w:r>
        <w:t>Student’s own answers</w:t>
      </w:r>
    </w:p>
    <w:p w14:paraId="00848677" w14:textId="77273A60" w:rsidR="00CE1F2E" w:rsidRDefault="00CE1F2E" w:rsidP="00CE1F2E">
      <w:pPr>
        <w:pStyle w:val="Text"/>
      </w:pPr>
    </w:p>
    <w:p w14:paraId="36F76917" w14:textId="60E62199" w:rsidR="00CE1F2E" w:rsidRPr="00CE1F2E" w:rsidRDefault="00CE1F2E" w:rsidP="00CE1F2E">
      <w:pPr>
        <w:pStyle w:val="Text"/>
        <w:rPr>
          <w:b/>
        </w:rPr>
      </w:pPr>
      <w:r w:rsidRPr="00CE1F2E">
        <w:rPr>
          <w:b/>
        </w:rPr>
        <w:t>10</w:t>
      </w:r>
    </w:p>
    <w:p w14:paraId="657EB4AF" w14:textId="77777777" w:rsidR="00CE1F2E" w:rsidRDefault="00CE1F2E" w:rsidP="00CE1F2E">
      <w:pPr>
        <w:pStyle w:val="Text"/>
      </w:pPr>
      <w:r>
        <w:t>Student’s own answers</w:t>
      </w:r>
    </w:p>
    <w:bookmarkEnd w:id="0"/>
    <w:p w14:paraId="5E2833DA" w14:textId="77777777" w:rsidR="00391D17" w:rsidRPr="00C203BD" w:rsidRDefault="00391D17" w:rsidP="00391D17">
      <w:pPr>
        <w:pStyle w:val="Text"/>
      </w:pPr>
    </w:p>
    <w:p w14:paraId="475A0E5B" w14:textId="62E2B4B7" w:rsidR="00391D17" w:rsidRPr="00553568" w:rsidRDefault="00C05855">
      <w:pPr>
        <w:pStyle w:val="HeadASection"/>
        <w:rPr>
          <w:lang w:val="en-GB"/>
        </w:rPr>
      </w:pPr>
      <w:r w:rsidRPr="00553568">
        <w:rPr>
          <w:lang w:val="en-GB"/>
        </w:rPr>
        <w:t>3.4</w:t>
      </w:r>
      <w:r w:rsidR="00E039CF" w:rsidRPr="00553568">
        <w:rPr>
          <w:lang w:val="en-GB"/>
        </w:rPr>
        <w:t xml:space="preserve"> Business skills:</w:t>
      </w:r>
      <w:r w:rsidR="00752F4D" w:rsidRPr="00553568">
        <w:rPr>
          <w:lang w:val="en-GB"/>
        </w:rPr>
        <w:t xml:space="preserve"> Presenting results</w:t>
      </w:r>
    </w:p>
    <w:p w14:paraId="288E0686" w14:textId="2A2C5FF9" w:rsidR="00CE1F2E" w:rsidRPr="00CE1F2E" w:rsidRDefault="00391D17" w:rsidP="00CE1F2E">
      <w:pPr>
        <w:pStyle w:val="Text"/>
        <w:rPr>
          <w:b/>
        </w:rPr>
      </w:pPr>
      <w:r w:rsidRPr="00CE1F2E">
        <w:rPr>
          <w:b/>
        </w:rPr>
        <w:t>1</w:t>
      </w:r>
      <w:r w:rsidR="00CE1F2E" w:rsidRPr="00CE1F2E">
        <w:rPr>
          <w:b/>
        </w:rPr>
        <w:t xml:space="preserve"> </w:t>
      </w:r>
    </w:p>
    <w:p w14:paraId="6B9D1553" w14:textId="49C565B9" w:rsidR="00CE1F2E" w:rsidRPr="00CE1F2E" w:rsidRDefault="00CE1F2E" w:rsidP="00CE1F2E">
      <w:pPr>
        <w:pStyle w:val="Text"/>
      </w:pPr>
      <w:r w:rsidRPr="00CE1F2E">
        <w:t>1 Like a journey, a presentation has a starting point and a destination. On the way to your destination you usually want to keep moving on, but sometimes you may want to change direction or go back. It’s a</w:t>
      </w:r>
      <w:r>
        <w:t> </w:t>
      </w:r>
      <w:r w:rsidRPr="00CE1F2E">
        <w:t>good idea to indicate when you want to do this.</w:t>
      </w:r>
    </w:p>
    <w:p w14:paraId="2E19D332" w14:textId="7BD2C1D1" w:rsidR="00CE1F2E" w:rsidRDefault="00CE1F2E" w:rsidP="00CE1F2E">
      <w:pPr>
        <w:pStyle w:val="Text"/>
      </w:pPr>
      <w:r w:rsidRPr="00CE1F2E">
        <w:t xml:space="preserve">The text says you need to provide a clear map of your talk. What this means is that, at the start of your presentation, you explain the different stages that your presentation will go through and in the order you will go through them. </w:t>
      </w:r>
      <w:r w:rsidR="0084063C">
        <w:br w:type="column"/>
      </w:r>
      <w:r w:rsidRPr="00CE1F2E">
        <w:rPr>
          <w:b/>
        </w:rPr>
        <w:lastRenderedPageBreak/>
        <w:t>2A</w:t>
      </w:r>
    </w:p>
    <w:p w14:paraId="58586091" w14:textId="34DC45EC" w:rsidR="00391D17" w:rsidRDefault="00CE1F2E" w:rsidP="00CE1F2E">
      <w:pPr>
        <w:pStyle w:val="Text"/>
      </w:pPr>
      <w:r w:rsidRPr="00CE1F2E">
        <w:t>Students’ own answer</w:t>
      </w:r>
    </w:p>
    <w:p w14:paraId="01732ECD" w14:textId="3AD72D90" w:rsidR="00CE1F2E" w:rsidRDefault="00CE1F2E" w:rsidP="00CE1F2E">
      <w:pPr>
        <w:pStyle w:val="Text"/>
      </w:pPr>
    </w:p>
    <w:p w14:paraId="74C9DA44" w14:textId="77777777" w:rsidR="00CE1F2E" w:rsidRPr="00CE1F2E" w:rsidRDefault="00CE1F2E" w:rsidP="00CE1F2E">
      <w:pPr>
        <w:pStyle w:val="Text"/>
        <w:rPr>
          <w:b/>
        </w:rPr>
      </w:pPr>
      <w:r w:rsidRPr="00CE1F2E">
        <w:rPr>
          <w:b/>
        </w:rPr>
        <w:t>2B</w:t>
      </w:r>
    </w:p>
    <w:p w14:paraId="7EC75BEF" w14:textId="2513CAD9" w:rsidR="00CE1F2E" w:rsidRPr="00CE1F2E" w:rsidRDefault="00CE1F2E" w:rsidP="00CE1F2E">
      <w:pPr>
        <w:pStyle w:val="Text"/>
      </w:pPr>
      <w:r w:rsidRPr="00CE1F2E">
        <w:t>1 last month’s customer service survey</w:t>
      </w:r>
    </w:p>
    <w:p w14:paraId="411EDC21" w14:textId="418DDF13" w:rsidR="00CE1F2E" w:rsidRPr="00CE1F2E" w:rsidRDefault="00CE1F2E" w:rsidP="00CE1F2E">
      <w:pPr>
        <w:pStyle w:val="Text"/>
      </w:pPr>
      <w:r w:rsidRPr="00CE1F2E">
        <w:t>2 customer satisfaction ratings – Carl; in</w:t>
      </w:r>
      <w:r w:rsidR="00302F24">
        <w:t>-</w:t>
      </w:r>
      <w:r w:rsidRPr="00CE1F2E">
        <w:t>store</w:t>
      </w:r>
      <w:r w:rsidR="00302F24">
        <w:t xml:space="preserve">  </w:t>
      </w:r>
      <w:r w:rsidRPr="00CE1F2E">
        <w:t>interviews – Carl; focus group results – Inés</w:t>
      </w:r>
    </w:p>
    <w:p w14:paraId="57EFC503" w14:textId="63CC07A4" w:rsidR="00CE1F2E" w:rsidRPr="00CE1F2E" w:rsidRDefault="00CE1F2E" w:rsidP="00CE1F2E">
      <w:pPr>
        <w:pStyle w:val="Text"/>
      </w:pPr>
      <w:r w:rsidRPr="00CE1F2E">
        <w:t>3 after the talk</w:t>
      </w:r>
    </w:p>
    <w:p w14:paraId="2465FAEE" w14:textId="198C82B6" w:rsidR="00CE1F2E" w:rsidRPr="00CE1F2E" w:rsidRDefault="00CE1F2E" w:rsidP="00CE1F2E">
      <w:pPr>
        <w:pStyle w:val="Text"/>
      </w:pPr>
      <w:r w:rsidRPr="00CE1F2E">
        <w:t>4 from the in-store customer feedback stations (in</w:t>
      </w:r>
      <w:r w:rsidR="00302F24">
        <w:t> </w:t>
      </w:r>
      <w:r w:rsidRPr="00CE1F2E">
        <w:t>megastores)</w:t>
      </w:r>
    </w:p>
    <w:p w14:paraId="77583315" w14:textId="77777777" w:rsidR="00CE1F2E" w:rsidRPr="00CE1F2E" w:rsidRDefault="00CE1F2E" w:rsidP="00CE1F2E">
      <w:pPr>
        <w:pStyle w:val="Text"/>
      </w:pPr>
    </w:p>
    <w:p w14:paraId="0DAC966E" w14:textId="77777777" w:rsidR="00CE1F2E" w:rsidRPr="00CE1F2E" w:rsidRDefault="00CE1F2E" w:rsidP="00CE1F2E">
      <w:pPr>
        <w:pStyle w:val="Text"/>
        <w:rPr>
          <w:b/>
        </w:rPr>
      </w:pPr>
      <w:r w:rsidRPr="00CE1F2E">
        <w:rPr>
          <w:b/>
        </w:rPr>
        <w:t>2C</w:t>
      </w:r>
    </w:p>
    <w:p w14:paraId="3113BFB8" w14:textId="3D188B6E" w:rsidR="00CE1F2E" w:rsidRPr="00CE1F2E" w:rsidRDefault="00CE1F2E" w:rsidP="00CE1F2E">
      <w:pPr>
        <w:pStyle w:val="Text"/>
      </w:pPr>
      <w:r w:rsidRPr="00CE1F2E">
        <w:t>Carl’s overview is very clear. He tells listeners the subject of the presentation and why it’s important. He then describes each stage of the presentation in</w:t>
      </w:r>
      <w:r w:rsidR="00302F24">
        <w:t> </w:t>
      </w:r>
      <w:r w:rsidRPr="00CE1F2E">
        <w:t>advance and tells us who will speak about each stage.</w:t>
      </w:r>
    </w:p>
    <w:p w14:paraId="5DAED3CD" w14:textId="77777777" w:rsidR="00CE1F2E" w:rsidRPr="00CE1F2E" w:rsidRDefault="00CE1F2E" w:rsidP="00CE1F2E">
      <w:pPr>
        <w:pStyle w:val="Text"/>
      </w:pPr>
    </w:p>
    <w:p w14:paraId="0E2912E0" w14:textId="77777777" w:rsidR="00CE1F2E" w:rsidRDefault="00CE1F2E" w:rsidP="00CE1F2E">
      <w:pPr>
        <w:pStyle w:val="Text"/>
        <w:rPr>
          <w:b/>
        </w:rPr>
      </w:pPr>
      <w:r w:rsidRPr="00CE1F2E">
        <w:rPr>
          <w:b/>
        </w:rPr>
        <w:t>3A</w:t>
      </w:r>
    </w:p>
    <w:p w14:paraId="031B9044" w14:textId="72FA7A0C" w:rsidR="00CE1F2E" w:rsidRPr="00CE1F2E" w:rsidRDefault="00CE1F2E" w:rsidP="00CE1F2E">
      <w:pPr>
        <w:pStyle w:val="Text"/>
      </w:pPr>
      <w:r w:rsidRPr="00CE1F2E">
        <w:t>1 Lots of customers don’t use the customer feedback stations at all. And even customers who rate the service as ‘great’ don’t say why, and don’t say if they recommend the company to others.</w:t>
      </w:r>
    </w:p>
    <w:p w14:paraId="537A3D2B" w14:textId="73AD17BD" w:rsidR="00CE1F2E" w:rsidRPr="00CE1F2E" w:rsidRDefault="00CE1F2E" w:rsidP="00CE1F2E">
      <w:pPr>
        <w:pStyle w:val="Text"/>
      </w:pPr>
      <w:r w:rsidRPr="00CE1F2E">
        <w:t>2 On average, each happy customer recommends the store to five other people.</w:t>
      </w:r>
    </w:p>
    <w:p w14:paraId="13898ADE" w14:textId="4791C62C" w:rsidR="00CE1F2E" w:rsidRPr="00CE1F2E" w:rsidRDefault="00CE1F2E" w:rsidP="00CE1F2E">
      <w:pPr>
        <w:pStyle w:val="Text"/>
      </w:pPr>
      <w:r w:rsidRPr="00CE1F2E">
        <w:t>3 One 1 out of 12 unhappy customers leave feedback, so 11 out of 12 unhappy customers don’t</w:t>
      </w:r>
      <w:r>
        <w:t> </w:t>
      </w:r>
      <w:r w:rsidRPr="00CE1F2E">
        <w:t>leave any feedback at all.</w:t>
      </w:r>
    </w:p>
    <w:p w14:paraId="1EA134E0" w14:textId="77777777" w:rsidR="00CE1F2E" w:rsidRPr="00CE1F2E" w:rsidRDefault="00CE1F2E" w:rsidP="00CE1F2E">
      <w:pPr>
        <w:pStyle w:val="Text"/>
      </w:pPr>
    </w:p>
    <w:p w14:paraId="29764121" w14:textId="77777777" w:rsidR="00CE1F2E" w:rsidRPr="00CE1F2E" w:rsidRDefault="00CE1F2E" w:rsidP="00CE1F2E">
      <w:pPr>
        <w:pStyle w:val="Text"/>
        <w:rPr>
          <w:b/>
        </w:rPr>
      </w:pPr>
      <w:r w:rsidRPr="00CE1F2E">
        <w:rPr>
          <w:b/>
        </w:rPr>
        <w:t>3B</w:t>
      </w:r>
    </w:p>
    <w:p w14:paraId="1D7133ED" w14:textId="0CF40CA0" w:rsidR="00CE1F2E" w:rsidRPr="00CE1F2E" w:rsidRDefault="00CE1F2E" w:rsidP="00CE1F2E">
      <w:pPr>
        <w:pStyle w:val="Text"/>
        <w:rPr>
          <w:b/>
        </w:rPr>
      </w:pPr>
      <w:r>
        <w:rPr>
          <w:b/>
        </w:rPr>
        <w:t>Possible</w:t>
      </w:r>
      <w:r w:rsidRPr="00CE1F2E">
        <w:rPr>
          <w:b/>
        </w:rPr>
        <w:t xml:space="preserve"> answer</w:t>
      </w:r>
    </w:p>
    <w:p w14:paraId="38AD5AF7" w14:textId="3716B9AD" w:rsidR="00CE1F2E" w:rsidRPr="00CE1F2E" w:rsidRDefault="00CE1F2E" w:rsidP="00CE1F2E">
      <w:pPr>
        <w:pStyle w:val="Text"/>
      </w:pPr>
      <w:r w:rsidRPr="00CE1F2E">
        <w:t>Pauses give the audience (and Carl) more time to</w:t>
      </w:r>
      <w:r>
        <w:t> </w:t>
      </w:r>
      <w:r w:rsidRPr="00CE1F2E">
        <w:t>think before moving on.</w:t>
      </w:r>
    </w:p>
    <w:p w14:paraId="6D87969C" w14:textId="77777777" w:rsidR="00CE1F2E" w:rsidRPr="00CE1F2E" w:rsidRDefault="00CE1F2E" w:rsidP="00CE1F2E">
      <w:pPr>
        <w:pStyle w:val="Text"/>
      </w:pPr>
    </w:p>
    <w:p w14:paraId="05A9D98F" w14:textId="77777777" w:rsidR="00CE1F2E" w:rsidRPr="00CE1F2E" w:rsidRDefault="00CE1F2E" w:rsidP="00CE1F2E">
      <w:pPr>
        <w:pStyle w:val="Text"/>
        <w:rPr>
          <w:b/>
        </w:rPr>
      </w:pPr>
      <w:r w:rsidRPr="00CE1F2E">
        <w:rPr>
          <w:b/>
        </w:rPr>
        <w:t>4</w:t>
      </w:r>
    </w:p>
    <w:p w14:paraId="600BF23A" w14:textId="3A999EC4" w:rsidR="00CE1F2E" w:rsidRPr="00CE1F2E" w:rsidRDefault="00CE1F2E" w:rsidP="00CE1F2E">
      <w:pPr>
        <w:pStyle w:val="Text"/>
      </w:pPr>
      <w:r w:rsidRPr="00CE1F2E">
        <w:t>1 how the company’s sales advisers can improve their service</w:t>
      </w:r>
    </w:p>
    <w:p w14:paraId="45588C83" w14:textId="0A32B0C9" w:rsidR="00CE1F2E" w:rsidRPr="00CE1F2E" w:rsidRDefault="00CE1F2E" w:rsidP="00CE1F2E">
      <w:pPr>
        <w:pStyle w:val="Text"/>
      </w:pPr>
      <w:r w:rsidRPr="00CE1F2E">
        <w:t>2 15. The research team asked them to list ten adjectives to describe the ideal mobile phone Sales Adviser.</w:t>
      </w:r>
    </w:p>
    <w:p w14:paraId="71135793" w14:textId="58BD0683" w:rsidR="00CE1F2E" w:rsidRPr="00CE1F2E" w:rsidRDefault="00CE1F2E" w:rsidP="00CE1F2E">
      <w:pPr>
        <w:pStyle w:val="Text"/>
      </w:pPr>
      <w:r w:rsidRPr="00CE1F2E">
        <w:t>3 They were expecting more people to want a ‘knowledgeable’ and ‘informative’ sales consultant to help them with their purchase. But the focus groups were more interested in having ‘helpful’, ‘friendly’ service.</w:t>
      </w:r>
    </w:p>
    <w:p w14:paraId="0E13A861" w14:textId="70393818" w:rsidR="00CE1F2E" w:rsidRPr="00CE1F2E" w:rsidRDefault="00CE1F2E" w:rsidP="00CE1F2E">
      <w:pPr>
        <w:pStyle w:val="Text"/>
      </w:pPr>
      <w:r w:rsidRPr="00CE1F2E">
        <w:t>4 The company’s sales consultants have sufficient product knowledge, but insufficient people skills, to</w:t>
      </w:r>
      <w:r>
        <w:t> </w:t>
      </w:r>
      <w:r w:rsidRPr="00CE1F2E">
        <w:t>deal with their customers and Inés recommends training in this area.</w:t>
      </w:r>
    </w:p>
    <w:p w14:paraId="232F3C06" w14:textId="77777777" w:rsidR="00CE1F2E" w:rsidRPr="00CE1F2E" w:rsidRDefault="00CE1F2E" w:rsidP="00CE1F2E">
      <w:pPr>
        <w:pStyle w:val="Text"/>
      </w:pPr>
    </w:p>
    <w:p w14:paraId="661E8127" w14:textId="77777777" w:rsidR="00CE1F2E" w:rsidRPr="00CE1F2E" w:rsidRDefault="00CE1F2E" w:rsidP="00CE1F2E">
      <w:pPr>
        <w:pStyle w:val="Text"/>
        <w:rPr>
          <w:b/>
        </w:rPr>
      </w:pPr>
      <w:r w:rsidRPr="00CE1F2E">
        <w:rPr>
          <w:b/>
        </w:rPr>
        <w:t>5</w:t>
      </w:r>
    </w:p>
    <w:p w14:paraId="4067425C" w14:textId="77777777" w:rsidR="00CE1F2E" w:rsidRPr="00CE1F2E" w:rsidRDefault="00CE1F2E" w:rsidP="00CE1F2E">
      <w:pPr>
        <w:pStyle w:val="Text"/>
      </w:pPr>
      <w:r w:rsidRPr="00CE1F2E">
        <w:t>1 First of all, …</w:t>
      </w:r>
    </w:p>
    <w:p w14:paraId="696FB0B8" w14:textId="77777777" w:rsidR="00CE1F2E" w:rsidRPr="00CE1F2E" w:rsidRDefault="00CE1F2E" w:rsidP="00CE1F2E">
      <w:pPr>
        <w:pStyle w:val="Text"/>
      </w:pPr>
      <w:r w:rsidRPr="00CE1F2E">
        <w:t>2 Secondly, …</w:t>
      </w:r>
    </w:p>
    <w:p w14:paraId="21222A64" w14:textId="77777777" w:rsidR="00CE1F2E" w:rsidRPr="00CE1F2E" w:rsidRDefault="00CE1F2E" w:rsidP="00CE1F2E">
      <w:pPr>
        <w:pStyle w:val="Text"/>
      </w:pPr>
      <w:r w:rsidRPr="00CE1F2E">
        <w:t>3 Then …</w:t>
      </w:r>
    </w:p>
    <w:p w14:paraId="3B4DA03E" w14:textId="0C227654" w:rsidR="00CE1F2E" w:rsidRPr="00CE1F2E" w:rsidRDefault="00CE1F2E" w:rsidP="00CE1F2E">
      <w:pPr>
        <w:pStyle w:val="Text"/>
      </w:pPr>
      <w:r w:rsidRPr="00CE1F2E">
        <w:t>4 Finally, …</w:t>
      </w:r>
    </w:p>
    <w:p w14:paraId="2C0933A8" w14:textId="77777777" w:rsidR="00CE1F2E" w:rsidRPr="00CE1F2E" w:rsidRDefault="00CE1F2E" w:rsidP="00CE1F2E">
      <w:pPr>
        <w:pStyle w:val="Text"/>
      </w:pPr>
    </w:p>
    <w:p w14:paraId="780F724B" w14:textId="5F625C79" w:rsidR="00CE1F2E" w:rsidRPr="00CE1F2E" w:rsidRDefault="0084063C" w:rsidP="00CE1F2E">
      <w:pPr>
        <w:pStyle w:val="Text"/>
        <w:rPr>
          <w:b/>
        </w:rPr>
      </w:pPr>
      <w:r>
        <w:rPr>
          <w:b/>
        </w:rPr>
        <w:br w:type="column"/>
      </w:r>
      <w:r w:rsidR="00CE1F2E" w:rsidRPr="00CE1F2E">
        <w:rPr>
          <w:b/>
        </w:rPr>
        <w:t>6</w:t>
      </w:r>
    </w:p>
    <w:p w14:paraId="1FCFD6BA" w14:textId="77777777" w:rsidR="00CE1F2E" w:rsidRDefault="00CE1F2E" w:rsidP="00CE1F2E">
      <w:pPr>
        <w:pStyle w:val="Text"/>
      </w:pPr>
      <w:r w:rsidRPr="00CE1F2E">
        <w:t>1 start</w:t>
      </w:r>
    </w:p>
    <w:p w14:paraId="3BCFD5B6" w14:textId="77777777" w:rsidR="00CE1F2E" w:rsidRDefault="00CE1F2E" w:rsidP="00CE1F2E">
      <w:pPr>
        <w:pStyle w:val="Text"/>
      </w:pPr>
      <w:r w:rsidRPr="00CE1F2E">
        <w:t>2 move</w:t>
      </w:r>
    </w:p>
    <w:p w14:paraId="7F8D568F" w14:textId="77777777" w:rsidR="00CE1F2E" w:rsidRDefault="00CE1F2E" w:rsidP="00CE1F2E">
      <w:pPr>
        <w:pStyle w:val="Text"/>
      </w:pPr>
      <w:r w:rsidRPr="00CE1F2E">
        <w:t>3 brings</w:t>
      </w:r>
    </w:p>
    <w:p w14:paraId="7A10AE98" w14:textId="77777777" w:rsidR="00CE1F2E" w:rsidRDefault="00CE1F2E" w:rsidP="00CE1F2E">
      <w:pPr>
        <w:pStyle w:val="Text"/>
      </w:pPr>
      <w:r w:rsidRPr="00CE1F2E">
        <w:t>4 hand</w:t>
      </w:r>
    </w:p>
    <w:p w14:paraId="3D3D52C9" w14:textId="77777777" w:rsidR="00CE1F2E" w:rsidRDefault="00CE1F2E" w:rsidP="00CE1F2E">
      <w:pPr>
        <w:pStyle w:val="Text"/>
      </w:pPr>
      <w:r w:rsidRPr="00CE1F2E">
        <w:t>5 sum</w:t>
      </w:r>
    </w:p>
    <w:p w14:paraId="3A8263F8" w14:textId="77777777" w:rsidR="00CE1F2E" w:rsidRDefault="00CE1F2E" w:rsidP="00CE1F2E">
      <w:pPr>
        <w:pStyle w:val="Text"/>
      </w:pPr>
      <w:r w:rsidRPr="00CE1F2E">
        <w:t>6 look</w:t>
      </w:r>
    </w:p>
    <w:p w14:paraId="2306BC77" w14:textId="77777777" w:rsidR="00CE1F2E" w:rsidRDefault="00CE1F2E" w:rsidP="00CE1F2E">
      <w:pPr>
        <w:pStyle w:val="Text"/>
      </w:pPr>
      <w:r w:rsidRPr="00CE1F2E">
        <w:t>7 recap</w:t>
      </w:r>
    </w:p>
    <w:p w14:paraId="502127BD" w14:textId="77777777" w:rsidR="00CE1F2E" w:rsidRDefault="00CE1F2E" w:rsidP="00CE1F2E">
      <w:pPr>
        <w:pStyle w:val="Text"/>
      </w:pPr>
      <w:r w:rsidRPr="00CE1F2E">
        <w:t>8 jump</w:t>
      </w:r>
    </w:p>
    <w:p w14:paraId="766C59FE" w14:textId="77777777" w:rsidR="00CE1F2E" w:rsidRDefault="00CE1F2E" w:rsidP="00CE1F2E">
      <w:pPr>
        <w:pStyle w:val="Text"/>
      </w:pPr>
      <w:r w:rsidRPr="00CE1F2E">
        <w:t>9 wrap</w:t>
      </w:r>
    </w:p>
    <w:p w14:paraId="03A0A548" w14:textId="1172A68E" w:rsidR="00CE1F2E" w:rsidRPr="00CE1F2E" w:rsidRDefault="00CE1F2E" w:rsidP="00CE1F2E">
      <w:pPr>
        <w:pStyle w:val="Text"/>
      </w:pPr>
      <w:r w:rsidRPr="00CE1F2E">
        <w:t>10 started</w:t>
      </w:r>
    </w:p>
    <w:p w14:paraId="6BFBC4E7" w14:textId="2BE852DA" w:rsidR="00CE1F2E" w:rsidRDefault="00CE1F2E" w:rsidP="00CE1F2E">
      <w:pPr>
        <w:pStyle w:val="Text"/>
      </w:pPr>
    </w:p>
    <w:p w14:paraId="4C5AF669" w14:textId="58AC0345" w:rsidR="00302F24" w:rsidRPr="00302F24" w:rsidRDefault="00302F24" w:rsidP="00302F24">
      <w:pPr>
        <w:pStyle w:val="Text"/>
        <w:rPr>
          <w:b/>
        </w:rPr>
      </w:pPr>
      <w:r w:rsidRPr="00302F24">
        <w:rPr>
          <w:b/>
        </w:rPr>
        <w:t>7A–D</w:t>
      </w:r>
    </w:p>
    <w:p w14:paraId="0ABF30EB" w14:textId="0F04F5EB" w:rsidR="00302F24" w:rsidRPr="00302F24" w:rsidRDefault="00302F24" w:rsidP="00302F24">
      <w:pPr>
        <w:pStyle w:val="Text"/>
      </w:pPr>
      <w:r w:rsidRPr="00302F24">
        <w:t>Students’ own answers</w:t>
      </w:r>
    </w:p>
    <w:p w14:paraId="63A6DE0D" w14:textId="77777777" w:rsidR="00C05855" w:rsidRPr="0011284F" w:rsidRDefault="00C05855" w:rsidP="0011284F">
      <w:pPr>
        <w:pStyle w:val="Text"/>
        <w:rPr>
          <w:rStyle w:val="Briefchr"/>
          <w:rFonts w:ascii="Arial" w:hAnsi="Arial"/>
          <w:i w:val="0"/>
          <w:color w:val="auto"/>
          <w:sz w:val="20"/>
        </w:rPr>
      </w:pPr>
    </w:p>
    <w:p w14:paraId="4CDB0709" w14:textId="552197D9" w:rsidR="00391D17" w:rsidRPr="00553568" w:rsidRDefault="00C05855">
      <w:pPr>
        <w:pStyle w:val="HeadASection"/>
        <w:rPr>
          <w:lang w:val="en-GB"/>
        </w:rPr>
      </w:pPr>
      <w:r w:rsidRPr="00553568">
        <w:rPr>
          <w:lang w:val="en-GB"/>
        </w:rPr>
        <w:t>3.</w:t>
      </w:r>
      <w:r w:rsidR="00391D17" w:rsidRPr="00553568">
        <w:rPr>
          <w:lang w:val="en-GB"/>
        </w:rPr>
        <w:t xml:space="preserve">5 </w:t>
      </w:r>
      <w:r w:rsidR="00E039CF" w:rsidRPr="00553568">
        <w:rPr>
          <w:lang w:val="en-GB"/>
        </w:rPr>
        <w:t>Writing: An</w:t>
      </w:r>
      <w:r w:rsidR="00752F4D" w:rsidRPr="00553568">
        <w:rPr>
          <w:lang w:val="en-GB"/>
        </w:rPr>
        <w:t xml:space="preserve"> online review form</w:t>
      </w:r>
    </w:p>
    <w:p w14:paraId="0A6BA387" w14:textId="59D78B1C" w:rsidR="00302F24" w:rsidRPr="00302F24" w:rsidRDefault="00391D17" w:rsidP="00302F24">
      <w:pPr>
        <w:pStyle w:val="Text"/>
        <w:rPr>
          <w:b/>
        </w:rPr>
      </w:pPr>
      <w:r w:rsidRPr="00302F24">
        <w:rPr>
          <w:b/>
        </w:rPr>
        <w:t>1</w:t>
      </w:r>
    </w:p>
    <w:p w14:paraId="1D21C64C" w14:textId="77777777" w:rsidR="00302F24" w:rsidRDefault="00302F24" w:rsidP="00302F24">
      <w:pPr>
        <w:pStyle w:val="Text"/>
      </w:pPr>
      <w:r w:rsidRPr="00302F24">
        <w:t>1 eat</w:t>
      </w:r>
    </w:p>
    <w:p w14:paraId="467483F8" w14:textId="7A4AA826" w:rsidR="00302F24" w:rsidRDefault="00302F24" w:rsidP="00302F24">
      <w:pPr>
        <w:pStyle w:val="Text"/>
      </w:pPr>
      <w:r w:rsidRPr="00302F24">
        <w:t>2 ate</w:t>
      </w:r>
    </w:p>
    <w:p w14:paraId="33F738C9" w14:textId="77777777" w:rsidR="00302F24" w:rsidRDefault="00302F24" w:rsidP="00302F24">
      <w:pPr>
        <w:pStyle w:val="Text"/>
      </w:pPr>
      <w:r w:rsidRPr="00302F24">
        <w:t>3 brought</w:t>
      </w:r>
    </w:p>
    <w:p w14:paraId="47FB2EAE" w14:textId="77777777" w:rsidR="00302F24" w:rsidRDefault="00302F24" w:rsidP="00302F24">
      <w:pPr>
        <w:pStyle w:val="Text"/>
      </w:pPr>
      <w:r w:rsidRPr="00302F24">
        <w:t>4 were celebrating</w:t>
      </w:r>
    </w:p>
    <w:p w14:paraId="7BB85D54" w14:textId="77777777" w:rsidR="00302F24" w:rsidRDefault="00302F24" w:rsidP="00302F24">
      <w:pPr>
        <w:pStyle w:val="Text"/>
      </w:pPr>
      <w:r w:rsidRPr="00302F24">
        <w:t>5 bring</w:t>
      </w:r>
    </w:p>
    <w:p w14:paraId="4D560F33" w14:textId="6E52DB6A" w:rsidR="00302F24" w:rsidRDefault="00302F24" w:rsidP="00302F24">
      <w:pPr>
        <w:pStyle w:val="Text"/>
      </w:pPr>
      <w:r w:rsidRPr="00302F24">
        <w:t>6 changes</w:t>
      </w:r>
    </w:p>
    <w:p w14:paraId="07D3B6D8" w14:textId="77777777" w:rsidR="00302F24" w:rsidRDefault="00302F24" w:rsidP="00302F24">
      <w:pPr>
        <w:pStyle w:val="Text"/>
      </w:pPr>
      <w:r w:rsidRPr="00302F24">
        <w:t>7 didn’t arrive</w:t>
      </w:r>
    </w:p>
    <w:p w14:paraId="450F437C" w14:textId="77777777" w:rsidR="00302F24" w:rsidRDefault="00302F24" w:rsidP="00302F24">
      <w:pPr>
        <w:pStyle w:val="Text"/>
      </w:pPr>
      <w:r w:rsidRPr="00302F24">
        <w:t>8 have</w:t>
      </w:r>
    </w:p>
    <w:p w14:paraId="10FBFC43" w14:textId="77777777" w:rsidR="00302F24" w:rsidRDefault="00302F24" w:rsidP="00302F24">
      <w:pPr>
        <w:pStyle w:val="Text"/>
      </w:pPr>
      <w:r w:rsidRPr="00302F24">
        <w:t>9 offers</w:t>
      </w:r>
    </w:p>
    <w:p w14:paraId="5E6D1C73" w14:textId="1B185EDD" w:rsidR="00302F24" w:rsidRPr="00302F24" w:rsidRDefault="00302F24" w:rsidP="00302F24">
      <w:pPr>
        <w:pStyle w:val="Text"/>
      </w:pPr>
      <w:r w:rsidRPr="00302F24">
        <w:t>10 recommend</w:t>
      </w:r>
    </w:p>
    <w:p w14:paraId="1AE960A4" w14:textId="77777777" w:rsidR="00302F24" w:rsidRPr="00302F24" w:rsidRDefault="00302F24" w:rsidP="00302F24">
      <w:pPr>
        <w:pStyle w:val="Text"/>
      </w:pPr>
    </w:p>
    <w:p w14:paraId="062D2689" w14:textId="77777777" w:rsidR="00302F24" w:rsidRPr="00302F24" w:rsidRDefault="00302F24" w:rsidP="00302F24">
      <w:pPr>
        <w:pStyle w:val="Text"/>
        <w:rPr>
          <w:b/>
        </w:rPr>
      </w:pPr>
      <w:r w:rsidRPr="00302F24">
        <w:rPr>
          <w:b/>
        </w:rPr>
        <w:t>2A</w:t>
      </w:r>
    </w:p>
    <w:p w14:paraId="24453694" w14:textId="77777777" w:rsidR="00302F24" w:rsidRDefault="00302F24" w:rsidP="00302F24">
      <w:pPr>
        <w:pStyle w:val="Text"/>
      </w:pPr>
      <w:r w:rsidRPr="00302F24">
        <w:t>1 Background</w:t>
      </w:r>
    </w:p>
    <w:p w14:paraId="02E8B38F" w14:textId="77777777" w:rsidR="00302F24" w:rsidRDefault="00302F24" w:rsidP="00302F24">
      <w:pPr>
        <w:pStyle w:val="Text"/>
      </w:pPr>
      <w:r w:rsidRPr="00302F24">
        <w:t>2 Good points</w:t>
      </w:r>
    </w:p>
    <w:p w14:paraId="61D94DB4" w14:textId="77777777" w:rsidR="00302F24" w:rsidRDefault="00302F24" w:rsidP="00302F24">
      <w:pPr>
        <w:pStyle w:val="Text"/>
      </w:pPr>
      <w:r w:rsidRPr="00302F24">
        <w:t>3 Bad points</w:t>
      </w:r>
    </w:p>
    <w:p w14:paraId="0D2BF6AB" w14:textId="2B1F10EE" w:rsidR="00302F24" w:rsidRPr="00302F24" w:rsidRDefault="00302F24" w:rsidP="00302F24">
      <w:pPr>
        <w:pStyle w:val="Text"/>
      </w:pPr>
      <w:r w:rsidRPr="00302F24">
        <w:t>4 Recommendation</w:t>
      </w:r>
    </w:p>
    <w:p w14:paraId="0FFF6433" w14:textId="6886EB06" w:rsidR="00391D17" w:rsidRDefault="00391D17" w:rsidP="00391D17">
      <w:pPr>
        <w:pStyle w:val="Text"/>
        <w:rPr>
          <w:b/>
        </w:rPr>
      </w:pPr>
    </w:p>
    <w:p w14:paraId="1AF32FF5" w14:textId="03A68C9A" w:rsidR="00302F24" w:rsidRDefault="00302F24" w:rsidP="00391D17">
      <w:pPr>
        <w:pStyle w:val="Text"/>
        <w:rPr>
          <w:b/>
        </w:rPr>
      </w:pPr>
      <w:r>
        <w:rPr>
          <w:b/>
        </w:rPr>
        <w:t>2B</w:t>
      </w:r>
    </w:p>
    <w:p w14:paraId="276CA60C" w14:textId="537B9410" w:rsidR="00302F24" w:rsidRDefault="00302F24" w:rsidP="00391D17">
      <w:pPr>
        <w:pStyle w:val="Text"/>
        <w:rPr>
          <w:b/>
        </w:rPr>
      </w:pPr>
      <w:r>
        <w:rPr>
          <w:b/>
        </w:rPr>
        <w:t>Background</w:t>
      </w:r>
    </w:p>
    <w:p w14:paraId="578A427F" w14:textId="77777777" w:rsidR="00302F24" w:rsidRPr="00302F24" w:rsidRDefault="00302F24" w:rsidP="00302F24">
      <w:pPr>
        <w:pStyle w:val="Text"/>
      </w:pPr>
      <w:r w:rsidRPr="00302F24">
        <w:t>We had dinner there two days ago.</w:t>
      </w:r>
    </w:p>
    <w:p w14:paraId="6E25DEF8" w14:textId="77777777" w:rsidR="00302F24" w:rsidRPr="00302F24" w:rsidRDefault="00302F24" w:rsidP="00302F24">
      <w:pPr>
        <w:pStyle w:val="Text"/>
      </w:pPr>
      <w:r w:rsidRPr="00302F24">
        <w:t>We sometimes have company lunches there.</w:t>
      </w:r>
    </w:p>
    <w:p w14:paraId="46EC16C2" w14:textId="4BAAA4F6" w:rsidR="00302F24" w:rsidRPr="00302F24" w:rsidRDefault="00302F24" w:rsidP="00302F24">
      <w:pPr>
        <w:pStyle w:val="Text"/>
      </w:pPr>
    </w:p>
    <w:p w14:paraId="6C875804" w14:textId="001C02BA" w:rsidR="00302F24" w:rsidRPr="00302F24" w:rsidRDefault="00302F24" w:rsidP="00302F24">
      <w:pPr>
        <w:pStyle w:val="Text"/>
        <w:rPr>
          <w:b/>
        </w:rPr>
      </w:pPr>
      <w:r w:rsidRPr="00302F24">
        <w:rPr>
          <w:b/>
        </w:rPr>
        <w:t>Good points</w:t>
      </w:r>
    </w:p>
    <w:p w14:paraId="2B65F96F" w14:textId="77777777" w:rsidR="00302F24" w:rsidRPr="00302F24" w:rsidRDefault="00302F24" w:rsidP="00302F24">
      <w:pPr>
        <w:pStyle w:val="Text"/>
      </w:pPr>
      <w:r w:rsidRPr="00302F24">
        <w:t>The food is always excellent.</w:t>
      </w:r>
    </w:p>
    <w:p w14:paraId="021ED3B8" w14:textId="77777777" w:rsidR="00302F24" w:rsidRPr="00302F24" w:rsidRDefault="00302F24" w:rsidP="00302F24">
      <w:pPr>
        <w:pStyle w:val="Text"/>
      </w:pPr>
      <w:r w:rsidRPr="00302F24">
        <w:t>The view from the restaurant is wonderful.</w:t>
      </w:r>
    </w:p>
    <w:p w14:paraId="36C79FE6" w14:textId="350FD39A" w:rsidR="0047254F" w:rsidRPr="00302F24" w:rsidRDefault="0047254F" w:rsidP="00302F24">
      <w:pPr>
        <w:pStyle w:val="Text"/>
      </w:pPr>
    </w:p>
    <w:p w14:paraId="3B358E7E" w14:textId="4FCA612C" w:rsidR="009030B7" w:rsidRPr="00302F24" w:rsidRDefault="00302F24" w:rsidP="00302F24">
      <w:pPr>
        <w:pStyle w:val="Text"/>
        <w:rPr>
          <w:b/>
        </w:rPr>
      </w:pPr>
      <w:r w:rsidRPr="00302F24">
        <w:rPr>
          <w:b/>
        </w:rPr>
        <w:t>Bad points</w:t>
      </w:r>
    </w:p>
    <w:p w14:paraId="1BC88ED9" w14:textId="77777777" w:rsidR="00302F24" w:rsidRPr="00302F24" w:rsidRDefault="00302F24" w:rsidP="00302F24">
      <w:pPr>
        <w:pStyle w:val="Text"/>
      </w:pPr>
      <w:r w:rsidRPr="00302F24">
        <w:t>It is too expensive.</w:t>
      </w:r>
    </w:p>
    <w:p w14:paraId="21FEBC8A" w14:textId="76A1DCE2" w:rsidR="00302F24" w:rsidRPr="00302F24" w:rsidRDefault="00302F24" w:rsidP="00302F24">
      <w:pPr>
        <w:pStyle w:val="Text"/>
      </w:pPr>
      <w:r w:rsidRPr="00302F24">
        <w:t>The food was terrible.</w:t>
      </w:r>
    </w:p>
    <w:p w14:paraId="34A9B14B" w14:textId="77777777" w:rsidR="00302F24" w:rsidRDefault="00302F24" w:rsidP="00302F24">
      <w:pPr>
        <w:pStyle w:val="Text"/>
        <w:rPr>
          <w:b/>
        </w:rPr>
      </w:pPr>
    </w:p>
    <w:p w14:paraId="22080C51" w14:textId="3AA3B028" w:rsidR="00302F24" w:rsidRPr="00302F24" w:rsidRDefault="00302F24" w:rsidP="00302F24">
      <w:pPr>
        <w:pStyle w:val="Text"/>
        <w:rPr>
          <w:b/>
        </w:rPr>
      </w:pPr>
      <w:r w:rsidRPr="00302F24">
        <w:rPr>
          <w:b/>
        </w:rPr>
        <w:t>Recommendation</w:t>
      </w:r>
    </w:p>
    <w:p w14:paraId="219B04E0" w14:textId="00E87B5C" w:rsidR="009030B7" w:rsidRDefault="00302F24" w:rsidP="00302F24">
      <w:pPr>
        <w:pStyle w:val="Text"/>
      </w:pPr>
      <w:r w:rsidRPr="00302F24">
        <w:t>I’m afraid I cannot recommend your restaurant to</w:t>
      </w:r>
      <w:r w:rsidR="00044C45">
        <w:t> </w:t>
      </w:r>
      <w:r w:rsidRPr="00302F24">
        <w:t xml:space="preserve">other </w:t>
      </w:r>
      <w:r w:rsidR="00044C45">
        <w:t xml:space="preserve">people </w:t>
      </w:r>
      <w:r w:rsidRPr="00302F24">
        <w:t>/</w:t>
      </w:r>
      <w:r w:rsidR="00044C45">
        <w:t xml:space="preserve"> </w:t>
      </w:r>
      <w:r w:rsidRPr="00302F24">
        <w:t>businesses.</w:t>
      </w:r>
    </w:p>
    <w:p w14:paraId="71D11963" w14:textId="7DC7E82B" w:rsidR="00044C45" w:rsidRDefault="00044C45" w:rsidP="00302F24">
      <w:pPr>
        <w:pStyle w:val="Text"/>
      </w:pPr>
    </w:p>
    <w:p w14:paraId="7922B314" w14:textId="2765CC3C" w:rsidR="00044C45" w:rsidRPr="00044C45" w:rsidRDefault="00044C45" w:rsidP="00044C45">
      <w:pPr>
        <w:pStyle w:val="Text"/>
        <w:rPr>
          <w:b/>
        </w:rPr>
      </w:pPr>
      <w:r w:rsidRPr="00044C45">
        <w:rPr>
          <w:b/>
        </w:rPr>
        <w:t>3A</w:t>
      </w:r>
    </w:p>
    <w:p w14:paraId="0758EBD9" w14:textId="59BF8668" w:rsidR="00044C45" w:rsidRPr="00044C45" w:rsidRDefault="00044C45" w:rsidP="00044C45">
      <w:pPr>
        <w:pStyle w:val="Text"/>
        <w:rPr>
          <w:b/>
        </w:rPr>
      </w:pPr>
      <w:r w:rsidRPr="00044C45">
        <w:rPr>
          <w:b/>
        </w:rPr>
        <w:t>How often do you stay here?</w:t>
      </w:r>
    </w:p>
    <w:p w14:paraId="640549A3" w14:textId="5B82653F" w:rsidR="00044C45" w:rsidRDefault="00044C45" w:rsidP="00044C45">
      <w:pPr>
        <w:pStyle w:val="Text"/>
      </w:pPr>
      <w:r w:rsidRPr="00044C45">
        <w:t>Our company sometimes has conferences at the Flamingo Palace and has visitors staying there almost every week.</w:t>
      </w:r>
    </w:p>
    <w:p w14:paraId="5720C1B9" w14:textId="600CBEEC" w:rsidR="00044C45" w:rsidRPr="00044C45" w:rsidRDefault="00044C45" w:rsidP="00044C45">
      <w:pPr>
        <w:pStyle w:val="Text"/>
        <w:rPr>
          <w:b/>
        </w:rPr>
      </w:pPr>
      <w:r w:rsidRPr="00044C45">
        <w:rPr>
          <w:b/>
        </w:rPr>
        <w:lastRenderedPageBreak/>
        <w:t>When did you last stay here?</w:t>
      </w:r>
    </w:p>
    <w:p w14:paraId="1EB4B5D1" w14:textId="77777777" w:rsidR="00044C45" w:rsidRDefault="00044C45" w:rsidP="00044C45">
      <w:pPr>
        <w:pStyle w:val="Text"/>
      </w:pPr>
      <w:r>
        <w:t>Two of our clients stayed there a few days ago.</w:t>
      </w:r>
    </w:p>
    <w:p w14:paraId="665D04B0" w14:textId="77777777" w:rsidR="00044C45" w:rsidRDefault="00044C45" w:rsidP="00044C45">
      <w:pPr>
        <w:pStyle w:val="Text"/>
      </w:pPr>
    </w:p>
    <w:p w14:paraId="15AFE413" w14:textId="39E6CD41" w:rsidR="00044C45" w:rsidRPr="00044C45" w:rsidRDefault="00044C45" w:rsidP="00044C45">
      <w:pPr>
        <w:pStyle w:val="Text"/>
        <w:rPr>
          <w:b/>
        </w:rPr>
      </w:pPr>
      <w:r w:rsidRPr="00044C45">
        <w:rPr>
          <w:b/>
        </w:rPr>
        <w:t>What was the purpose of your last visit?</w:t>
      </w:r>
    </w:p>
    <w:p w14:paraId="17CD7BE1" w14:textId="77777777" w:rsidR="00044C45" w:rsidRDefault="00044C45" w:rsidP="00044C45">
      <w:pPr>
        <w:pStyle w:val="Text"/>
      </w:pPr>
      <w:r>
        <w:t>They were visiting our new factory and attending meetings in our offices.</w:t>
      </w:r>
    </w:p>
    <w:p w14:paraId="41162B73" w14:textId="77777777" w:rsidR="00044C45" w:rsidRPr="00044C45" w:rsidRDefault="00044C45" w:rsidP="00044C45">
      <w:pPr>
        <w:pStyle w:val="Text"/>
        <w:rPr>
          <w:b/>
        </w:rPr>
      </w:pPr>
      <w:r w:rsidRPr="00044C45">
        <w:rPr>
          <w:b/>
        </w:rPr>
        <w:t>What do/did you like about the hotel?</w:t>
      </w:r>
    </w:p>
    <w:p w14:paraId="0A8DA3E9" w14:textId="77777777" w:rsidR="00044C45" w:rsidRDefault="00044C45" w:rsidP="00044C45">
      <w:pPr>
        <w:pStyle w:val="Text"/>
      </w:pPr>
      <w:r>
        <w:t>Our clients are usually happy with the Flamingo. The location of the hotel is very convenient for our company. The food is always good in the restaurant and the price is reasonable.</w:t>
      </w:r>
    </w:p>
    <w:p w14:paraId="7D9D5B50" w14:textId="77777777" w:rsidR="00044C45" w:rsidRDefault="00044C45" w:rsidP="00044C45">
      <w:pPr>
        <w:pStyle w:val="Text"/>
      </w:pPr>
    </w:p>
    <w:p w14:paraId="76D5DFE8" w14:textId="64083C59" w:rsidR="00044C45" w:rsidRPr="00044C45" w:rsidRDefault="00044C45" w:rsidP="00044C45">
      <w:pPr>
        <w:pStyle w:val="Text"/>
        <w:rPr>
          <w:b/>
        </w:rPr>
      </w:pPr>
      <w:r w:rsidRPr="00044C45">
        <w:rPr>
          <w:b/>
        </w:rPr>
        <w:t>Is/Was there anything you aren’t/weren’t happy</w:t>
      </w:r>
      <w:r>
        <w:rPr>
          <w:b/>
        </w:rPr>
        <w:t> </w:t>
      </w:r>
      <w:r w:rsidRPr="00044C45">
        <w:rPr>
          <w:b/>
        </w:rPr>
        <w:t>with?</w:t>
      </w:r>
    </w:p>
    <w:p w14:paraId="05FBC551" w14:textId="44D639FD" w:rsidR="00044C45" w:rsidRDefault="00044C45" w:rsidP="00044C45">
      <w:pPr>
        <w:pStyle w:val="Text"/>
      </w:pPr>
      <w:r>
        <w:t>The rooms are a little small and sometimes they are not cleaned very well, so we think it is a little bit too expensive.</w:t>
      </w:r>
    </w:p>
    <w:p w14:paraId="58EA903E" w14:textId="77777777" w:rsidR="00044C45" w:rsidRDefault="00044C45" w:rsidP="00044C45">
      <w:pPr>
        <w:pStyle w:val="Text"/>
      </w:pPr>
    </w:p>
    <w:p w14:paraId="26CD559F" w14:textId="18C50201" w:rsidR="00044C45" w:rsidRPr="00044C45" w:rsidRDefault="00044C45" w:rsidP="00044C45">
      <w:pPr>
        <w:pStyle w:val="Text"/>
        <w:rPr>
          <w:b/>
        </w:rPr>
      </w:pPr>
      <w:r w:rsidRPr="00044C45">
        <w:rPr>
          <w:b/>
        </w:rPr>
        <w:t>Would you recommend us?</w:t>
      </w:r>
    </w:p>
    <w:p w14:paraId="0FD78FB7" w14:textId="39AC76FC" w:rsidR="00044C45" w:rsidRDefault="00044C45" w:rsidP="00044C45">
      <w:pPr>
        <w:pStyle w:val="Text"/>
      </w:pPr>
      <w:r>
        <w:t>We recommend the Flamingo Palace for low cost business trips in the area, but unfortunately, we cannot recommend it to everyone.</w:t>
      </w:r>
    </w:p>
    <w:p w14:paraId="285D80EF" w14:textId="26280D12" w:rsidR="00044C45" w:rsidRDefault="00044C45" w:rsidP="00044C45">
      <w:pPr>
        <w:pStyle w:val="Text"/>
      </w:pPr>
    </w:p>
    <w:p w14:paraId="24E8D909" w14:textId="77777777" w:rsidR="00044C45" w:rsidRPr="00044C45" w:rsidRDefault="00044C45" w:rsidP="00044C45">
      <w:pPr>
        <w:pStyle w:val="Text"/>
        <w:rPr>
          <w:b/>
        </w:rPr>
      </w:pPr>
      <w:r w:rsidRPr="00044C45">
        <w:rPr>
          <w:b/>
        </w:rPr>
        <w:t>3B</w:t>
      </w:r>
    </w:p>
    <w:p w14:paraId="13DAEF63" w14:textId="77777777" w:rsidR="00044C45" w:rsidRPr="00044C45" w:rsidRDefault="00044C45" w:rsidP="00044C45">
      <w:pPr>
        <w:pStyle w:val="Text"/>
        <w:rPr>
          <w:b/>
        </w:rPr>
      </w:pPr>
      <w:r w:rsidRPr="00044C45">
        <w:rPr>
          <w:b/>
        </w:rPr>
        <w:t>Model answer</w:t>
      </w:r>
    </w:p>
    <w:p w14:paraId="511E6206" w14:textId="77777777" w:rsidR="00044C45" w:rsidRPr="00044C45" w:rsidRDefault="00044C45" w:rsidP="00044C45">
      <w:pPr>
        <w:pStyle w:val="Text"/>
        <w:rPr>
          <w:b/>
        </w:rPr>
      </w:pPr>
      <w:r w:rsidRPr="00044C45">
        <w:rPr>
          <w:b/>
        </w:rPr>
        <w:t>How often do you eat here?</w:t>
      </w:r>
    </w:p>
    <w:p w14:paraId="15A35317" w14:textId="77777777" w:rsidR="00044C45" w:rsidRPr="00044C45" w:rsidRDefault="00044C45" w:rsidP="00044C45">
      <w:pPr>
        <w:pStyle w:val="Text"/>
      </w:pPr>
      <w:r w:rsidRPr="00044C45">
        <w:t>I usually eat in your restaurant once a week.</w:t>
      </w:r>
    </w:p>
    <w:p w14:paraId="13BD73E0" w14:textId="77777777" w:rsidR="00044C45" w:rsidRDefault="00044C45" w:rsidP="00044C45">
      <w:pPr>
        <w:pStyle w:val="Text"/>
      </w:pPr>
    </w:p>
    <w:p w14:paraId="35B75F7D" w14:textId="6BC23022" w:rsidR="00044C45" w:rsidRPr="00044C45" w:rsidRDefault="00044C45" w:rsidP="00044C45">
      <w:pPr>
        <w:pStyle w:val="Text"/>
        <w:rPr>
          <w:b/>
        </w:rPr>
      </w:pPr>
      <w:r w:rsidRPr="00044C45">
        <w:rPr>
          <w:b/>
        </w:rPr>
        <w:t>When did you last eat here?</w:t>
      </w:r>
    </w:p>
    <w:p w14:paraId="56D718D9" w14:textId="77777777" w:rsidR="00044C45" w:rsidRPr="00044C45" w:rsidRDefault="00044C45" w:rsidP="00044C45">
      <w:pPr>
        <w:pStyle w:val="Text"/>
      </w:pPr>
      <w:r w:rsidRPr="00044C45">
        <w:t>I last ate there yesterday lunchtime.</w:t>
      </w:r>
    </w:p>
    <w:p w14:paraId="0780506B" w14:textId="77777777" w:rsidR="00044C45" w:rsidRDefault="00044C45" w:rsidP="00044C45">
      <w:pPr>
        <w:pStyle w:val="Text"/>
      </w:pPr>
    </w:p>
    <w:p w14:paraId="14E11FE4" w14:textId="66132506" w:rsidR="00044C45" w:rsidRPr="00044C45" w:rsidRDefault="00044C45" w:rsidP="00044C45">
      <w:pPr>
        <w:pStyle w:val="Text"/>
        <w:rPr>
          <w:b/>
        </w:rPr>
      </w:pPr>
      <w:r w:rsidRPr="00044C45">
        <w:rPr>
          <w:b/>
        </w:rPr>
        <w:t>What was the purpose of your last visit?</w:t>
      </w:r>
    </w:p>
    <w:p w14:paraId="1B912640" w14:textId="77777777" w:rsidR="00044C45" w:rsidRPr="00044C45" w:rsidRDefault="00044C45" w:rsidP="00044C45">
      <w:pPr>
        <w:pStyle w:val="Text"/>
      </w:pPr>
      <w:r w:rsidRPr="00044C45">
        <w:t>We often bring our clients to the restaurant and yesterday I had a meeting with one of our biggest clients.</w:t>
      </w:r>
    </w:p>
    <w:p w14:paraId="06A60AFE" w14:textId="77777777" w:rsidR="00044C45" w:rsidRDefault="00044C45" w:rsidP="00044C45">
      <w:pPr>
        <w:pStyle w:val="Text"/>
      </w:pPr>
    </w:p>
    <w:p w14:paraId="2A753679" w14:textId="6099C84D" w:rsidR="00044C45" w:rsidRPr="00044C45" w:rsidRDefault="00044C45" w:rsidP="00044C45">
      <w:pPr>
        <w:pStyle w:val="Text"/>
        <w:rPr>
          <w:b/>
        </w:rPr>
      </w:pPr>
      <w:r w:rsidRPr="00044C45">
        <w:rPr>
          <w:b/>
        </w:rPr>
        <w:t>What do/did you like about the restaurant?</w:t>
      </w:r>
    </w:p>
    <w:p w14:paraId="6DB795E6" w14:textId="77777777" w:rsidR="00044C45" w:rsidRPr="00044C45" w:rsidRDefault="00044C45" w:rsidP="00044C45">
      <w:pPr>
        <w:pStyle w:val="Text"/>
      </w:pPr>
      <w:r w:rsidRPr="00044C45">
        <w:t>The food is always excellent at the Flame and the location is perfect for us as it is close to our office. Also, our clients are always amazed because the view from the restaurant is wonderful.</w:t>
      </w:r>
    </w:p>
    <w:p w14:paraId="4815D664" w14:textId="77777777" w:rsidR="00044C45" w:rsidRDefault="00044C45" w:rsidP="00044C45">
      <w:pPr>
        <w:pStyle w:val="Text"/>
      </w:pPr>
    </w:p>
    <w:p w14:paraId="36FE7F82" w14:textId="75BB6273" w:rsidR="00044C45" w:rsidRPr="00044C45" w:rsidRDefault="00044C45" w:rsidP="00044C45">
      <w:pPr>
        <w:pStyle w:val="Text"/>
        <w:rPr>
          <w:b/>
        </w:rPr>
      </w:pPr>
      <w:r w:rsidRPr="00044C45">
        <w:rPr>
          <w:b/>
        </w:rPr>
        <w:t>Is/Was there anything you aren’t/weren’t happy with?</w:t>
      </w:r>
    </w:p>
    <w:p w14:paraId="5C6E67E1" w14:textId="77777777" w:rsidR="00044C45" w:rsidRPr="00044C45" w:rsidRDefault="00044C45" w:rsidP="00044C45">
      <w:pPr>
        <w:pStyle w:val="Text"/>
      </w:pPr>
      <w:r w:rsidRPr="00044C45">
        <w:t>Sometimes the service can be quite slow and yesterday the restaurant was very busy and the food didn’t arrive very quickly. Unfortunately, our client had to leave before dessert was served</w:t>
      </w:r>
    </w:p>
    <w:p w14:paraId="54CEEDEF" w14:textId="77777777" w:rsidR="00044C45" w:rsidRDefault="00044C45" w:rsidP="00044C45">
      <w:pPr>
        <w:pStyle w:val="Text"/>
      </w:pPr>
    </w:p>
    <w:p w14:paraId="129411C9" w14:textId="30BCC499" w:rsidR="00044C45" w:rsidRPr="00044C45" w:rsidRDefault="00044C45" w:rsidP="00044C45">
      <w:pPr>
        <w:pStyle w:val="Text"/>
        <w:rPr>
          <w:b/>
        </w:rPr>
      </w:pPr>
      <w:r w:rsidRPr="00044C45">
        <w:rPr>
          <w:b/>
        </w:rPr>
        <w:t>Would you recommend us?</w:t>
      </w:r>
    </w:p>
    <w:p w14:paraId="698A2083" w14:textId="557B06D6" w:rsidR="00044C45" w:rsidRDefault="00044C45" w:rsidP="00044C45">
      <w:pPr>
        <w:pStyle w:val="Text"/>
      </w:pPr>
      <w:r w:rsidRPr="00044C45">
        <w:t>I’m afraid I cannot recommend your restaurant to other businesses at this time.</w:t>
      </w:r>
    </w:p>
    <w:p w14:paraId="31624780" w14:textId="77777777" w:rsidR="00044C45" w:rsidRPr="00044C45" w:rsidRDefault="00044C45" w:rsidP="00044C45">
      <w:pPr>
        <w:pStyle w:val="Text"/>
      </w:pPr>
    </w:p>
    <w:p w14:paraId="128FD2E7" w14:textId="3473132E" w:rsidR="009030B7" w:rsidRPr="00C203BD" w:rsidRDefault="0084063C" w:rsidP="00391D17">
      <w:pPr>
        <w:pStyle w:val="Text"/>
      </w:pPr>
      <w:r>
        <w:br w:type="column"/>
      </w:r>
    </w:p>
    <w:p w14:paraId="05EFB2AD" w14:textId="6C8CAA5E" w:rsidR="0047254F" w:rsidRPr="00C203BD" w:rsidRDefault="0047254F" w:rsidP="0047254F">
      <w:pPr>
        <w:pStyle w:val="HeadUnit"/>
      </w:pPr>
      <w:r w:rsidRPr="00C203BD">
        <w:t xml:space="preserve">Unit 4 </w:t>
      </w:r>
      <w:r w:rsidR="00752F4D">
        <w:t>Work patterns</w:t>
      </w:r>
    </w:p>
    <w:p w14:paraId="278D2255" w14:textId="0F3C8CA6" w:rsidR="0047254F" w:rsidRPr="00553568" w:rsidRDefault="0047254F">
      <w:pPr>
        <w:pStyle w:val="HeadASection"/>
        <w:rPr>
          <w:lang w:val="en-GB"/>
        </w:rPr>
      </w:pPr>
      <w:r w:rsidRPr="00553568">
        <w:rPr>
          <w:lang w:val="en-GB"/>
        </w:rPr>
        <w:t xml:space="preserve">4.1 </w:t>
      </w:r>
      <w:r w:rsidR="00752F4D" w:rsidRPr="00553568">
        <w:rPr>
          <w:lang w:val="en-GB"/>
        </w:rPr>
        <w:t>My working life</w:t>
      </w:r>
    </w:p>
    <w:p w14:paraId="79D944AC" w14:textId="77777777" w:rsidR="0047254F" w:rsidRPr="00C203BD" w:rsidRDefault="0047254F" w:rsidP="0047254F">
      <w:pPr>
        <w:pStyle w:val="Text"/>
        <w:rPr>
          <w:b/>
        </w:rPr>
      </w:pPr>
      <w:r w:rsidRPr="00C203BD">
        <w:rPr>
          <w:b/>
        </w:rPr>
        <w:t>1</w:t>
      </w:r>
    </w:p>
    <w:p w14:paraId="5DBD6850" w14:textId="23689A67" w:rsidR="002430DA" w:rsidRDefault="00044C45" w:rsidP="00530ECC">
      <w:pPr>
        <w:pStyle w:val="Text"/>
      </w:pPr>
      <w:r>
        <w:t>Students’ own answers</w:t>
      </w:r>
    </w:p>
    <w:p w14:paraId="289F1926" w14:textId="7A948E82" w:rsidR="00044C45" w:rsidRDefault="00044C45" w:rsidP="00530ECC">
      <w:pPr>
        <w:pStyle w:val="Text"/>
      </w:pPr>
    </w:p>
    <w:p w14:paraId="302C0AE9" w14:textId="5E7075C0" w:rsidR="00044C45" w:rsidRPr="00044C45" w:rsidRDefault="00044C45" w:rsidP="00530ECC">
      <w:pPr>
        <w:pStyle w:val="Text"/>
        <w:rPr>
          <w:b/>
        </w:rPr>
      </w:pPr>
      <w:r w:rsidRPr="00044C45">
        <w:rPr>
          <w:b/>
        </w:rPr>
        <w:t>2</w:t>
      </w:r>
    </w:p>
    <w:p w14:paraId="1B62411C" w14:textId="6A7F0563" w:rsidR="00044C45" w:rsidRDefault="00044C45" w:rsidP="00530ECC">
      <w:pPr>
        <w:pStyle w:val="Text"/>
      </w:pPr>
      <w:proofErr w:type="spellStart"/>
      <w:r w:rsidRPr="00044C45">
        <w:t>Sharni</w:t>
      </w:r>
      <w:proofErr w:type="spellEnd"/>
      <w:r w:rsidRPr="00044C45">
        <w:t xml:space="preserve"> has one job. Lauren and Laurie. both do various jobs. However, Lauren works in one job for</w:t>
      </w:r>
      <w:r>
        <w:t> </w:t>
      </w:r>
      <w:r w:rsidRPr="00044C45">
        <w:t>a short time and then another in sequence, whereas Laurie has several jobs at the same time.</w:t>
      </w:r>
    </w:p>
    <w:p w14:paraId="25FE8AD9" w14:textId="7482AACB" w:rsidR="00044C45" w:rsidRDefault="00044C45" w:rsidP="00530ECC">
      <w:pPr>
        <w:pStyle w:val="Text"/>
      </w:pPr>
    </w:p>
    <w:p w14:paraId="186F86FA" w14:textId="77777777" w:rsidR="00044C45" w:rsidRPr="00044C45" w:rsidRDefault="00044C45" w:rsidP="00044C45">
      <w:pPr>
        <w:pStyle w:val="Text"/>
        <w:rPr>
          <w:b/>
        </w:rPr>
      </w:pPr>
      <w:r w:rsidRPr="00044C45">
        <w:rPr>
          <w:b/>
        </w:rPr>
        <w:t>3</w:t>
      </w:r>
    </w:p>
    <w:p w14:paraId="0999D321" w14:textId="77777777" w:rsidR="00044C45" w:rsidRDefault="00044C45" w:rsidP="00044C45">
      <w:pPr>
        <w:pStyle w:val="Text"/>
      </w:pPr>
      <w:r>
        <w:t>1 T</w:t>
      </w:r>
    </w:p>
    <w:p w14:paraId="6D455634" w14:textId="555FCF71" w:rsidR="00044C45" w:rsidRDefault="00044C45" w:rsidP="00044C45">
      <w:pPr>
        <w:pStyle w:val="Text"/>
      </w:pPr>
      <w:r>
        <w:t xml:space="preserve">2 F </w:t>
      </w:r>
      <w:r w:rsidRPr="00044C45">
        <w:t>–</w:t>
      </w:r>
      <w:r>
        <w:t xml:space="preserve"> Today’s global economy needs more flexible work patterns, not nine-to-five jobs.</w:t>
      </w:r>
    </w:p>
    <w:p w14:paraId="1808F218" w14:textId="1E4CAFA1" w:rsidR="00044C45" w:rsidRDefault="00044C45" w:rsidP="00044C45">
      <w:pPr>
        <w:pStyle w:val="Text"/>
      </w:pPr>
      <w:r>
        <w:t xml:space="preserve">3 F </w:t>
      </w:r>
      <w:r w:rsidRPr="00044C45">
        <w:t>–</w:t>
      </w:r>
      <w:r>
        <w:t xml:space="preserve"> </w:t>
      </w:r>
      <w:proofErr w:type="spellStart"/>
      <w:r>
        <w:t>Sharni</w:t>
      </w:r>
      <w:proofErr w:type="spellEnd"/>
      <w:r>
        <w:t xml:space="preserve"> works flexible hours. (Some days she starts early and finishes early, and some days she starts later and finishes later.)</w:t>
      </w:r>
    </w:p>
    <w:p w14:paraId="2A3C3718" w14:textId="77777777" w:rsidR="00044C45" w:rsidRDefault="00044C45" w:rsidP="00044C45">
      <w:pPr>
        <w:pStyle w:val="Text"/>
      </w:pPr>
      <w:r>
        <w:t>4 T</w:t>
      </w:r>
    </w:p>
    <w:p w14:paraId="631A6C48" w14:textId="77777777" w:rsidR="00044C45" w:rsidRDefault="00044C45" w:rsidP="00044C45">
      <w:pPr>
        <w:pStyle w:val="Text"/>
      </w:pPr>
      <w:r>
        <w:t>5 T</w:t>
      </w:r>
    </w:p>
    <w:p w14:paraId="07B8FAD3" w14:textId="07618887" w:rsidR="00044C45" w:rsidRDefault="00044C45" w:rsidP="00044C45">
      <w:pPr>
        <w:pStyle w:val="Text"/>
      </w:pPr>
      <w:r>
        <w:t xml:space="preserve">6 F </w:t>
      </w:r>
      <w:r w:rsidRPr="00044C45">
        <w:t>–</w:t>
      </w:r>
      <w:r>
        <w:t xml:space="preserve"> Lauren doesn’t have job security.</w:t>
      </w:r>
    </w:p>
    <w:p w14:paraId="5E7B1D02" w14:textId="16D389BB" w:rsidR="00044C45" w:rsidRDefault="00044C45" w:rsidP="00044C45">
      <w:pPr>
        <w:pStyle w:val="Text"/>
      </w:pPr>
      <w:r>
        <w:t xml:space="preserve">7 F </w:t>
      </w:r>
      <w:r w:rsidRPr="00044C45">
        <w:t>–</w:t>
      </w:r>
      <w:r>
        <w:t xml:space="preserve"> Laurie says he does lots of different jobs for different companies.</w:t>
      </w:r>
    </w:p>
    <w:p w14:paraId="53DF1452" w14:textId="1FF02E4D" w:rsidR="00044C45" w:rsidRDefault="00044C45" w:rsidP="00044C45">
      <w:pPr>
        <w:pStyle w:val="Text"/>
      </w:pPr>
      <w:r>
        <w:t>8 T</w:t>
      </w:r>
    </w:p>
    <w:p w14:paraId="5C2CFF10" w14:textId="4541E067" w:rsidR="00044C45" w:rsidRDefault="00044C45" w:rsidP="00044C45">
      <w:pPr>
        <w:pStyle w:val="Text"/>
      </w:pPr>
    </w:p>
    <w:p w14:paraId="2388E7A3" w14:textId="77777777" w:rsidR="00044C45" w:rsidRPr="00044C45" w:rsidRDefault="00044C45" w:rsidP="00044C45">
      <w:pPr>
        <w:pStyle w:val="Text"/>
        <w:rPr>
          <w:b/>
        </w:rPr>
      </w:pPr>
      <w:r w:rsidRPr="00044C45">
        <w:rPr>
          <w:b/>
        </w:rPr>
        <w:t>4A</w:t>
      </w:r>
    </w:p>
    <w:p w14:paraId="40C1EC37" w14:textId="77777777" w:rsidR="00044C45" w:rsidRDefault="00044C45" w:rsidP="00044C45">
      <w:pPr>
        <w:pStyle w:val="Text"/>
      </w:pPr>
      <w:r w:rsidRPr="00044C45">
        <w:t>1 patterns</w:t>
      </w:r>
    </w:p>
    <w:p w14:paraId="14C558CB" w14:textId="77777777" w:rsidR="00044C45" w:rsidRDefault="00044C45" w:rsidP="00044C45">
      <w:pPr>
        <w:pStyle w:val="Text"/>
      </w:pPr>
      <w:r w:rsidRPr="00044C45">
        <w:t>2 employees</w:t>
      </w:r>
    </w:p>
    <w:p w14:paraId="05FDFAD0" w14:textId="77777777" w:rsidR="00044C45" w:rsidRDefault="00044C45" w:rsidP="00044C45">
      <w:pPr>
        <w:pStyle w:val="Text"/>
      </w:pPr>
      <w:r w:rsidRPr="00044C45">
        <w:t>3 jobs</w:t>
      </w:r>
    </w:p>
    <w:p w14:paraId="190EA423" w14:textId="77777777" w:rsidR="00044C45" w:rsidRDefault="00044C45" w:rsidP="00044C45">
      <w:pPr>
        <w:pStyle w:val="Text"/>
      </w:pPr>
      <w:r w:rsidRPr="00044C45">
        <w:t>4 day</w:t>
      </w:r>
    </w:p>
    <w:p w14:paraId="0FB92EC6" w14:textId="77777777" w:rsidR="00044C45" w:rsidRDefault="00044C45" w:rsidP="00044C45">
      <w:pPr>
        <w:pStyle w:val="Text"/>
      </w:pPr>
      <w:r w:rsidRPr="00044C45">
        <w:t>5 lives</w:t>
      </w:r>
    </w:p>
    <w:p w14:paraId="21308099" w14:textId="77777777" w:rsidR="00044C45" w:rsidRDefault="00044C45" w:rsidP="00044C45">
      <w:pPr>
        <w:pStyle w:val="Text"/>
      </w:pPr>
      <w:r w:rsidRPr="00044C45">
        <w:t>6 hours</w:t>
      </w:r>
    </w:p>
    <w:p w14:paraId="0EBE48EF" w14:textId="77777777" w:rsidR="00044C45" w:rsidRDefault="00044C45" w:rsidP="00044C45">
      <w:pPr>
        <w:pStyle w:val="Text"/>
      </w:pPr>
      <w:r w:rsidRPr="00044C45">
        <w:t>7 schedule</w:t>
      </w:r>
    </w:p>
    <w:p w14:paraId="562B2B4F" w14:textId="225AC181" w:rsidR="00044C45" w:rsidRPr="00044C45" w:rsidRDefault="00044C45" w:rsidP="00044C45">
      <w:pPr>
        <w:pStyle w:val="Text"/>
      </w:pPr>
      <w:r w:rsidRPr="00044C45">
        <w:t>8 worker</w:t>
      </w:r>
    </w:p>
    <w:p w14:paraId="51296065" w14:textId="77777777" w:rsidR="00044C45" w:rsidRPr="00044C45" w:rsidRDefault="00044C45" w:rsidP="00044C45">
      <w:pPr>
        <w:pStyle w:val="Text"/>
      </w:pPr>
    </w:p>
    <w:p w14:paraId="3B63F5B5" w14:textId="641A4E81" w:rsidR="00044C45" w:rsidRPr="00044C45" w:rsidRDefault="00044C45" w:rsidP="00044C45">
      <w:pPr>
        <w:pStyle w:val="Text"/>
        <w:rPr>
          <w:b/>
        </w:rPr>
      </w:pPr>
      <w:r w:rsidRPr="00044C45">
        <w:rPr>
          <w:b/>
        </w:rPr>
        <w:t>4B</w:t>
      </w:r>
    </w:p>
    <w:p w14:paraId="265DBE9E" w14:textId="77777777" w:rsidR="00044C45" w:rsidRDefault="00044C45" w:rsidP="00044C45">
      <w:pPr>
        <w:pStyle w:val="Text"/>
      </w:pPr>
      <w:r w:rsidRPr="00044C45">
        <w:t>a working lives</w:t>
      </w:r>
    </w:p>
    <w:p w14:paraId="22B55127" w14:textId="77777777" w:rsidR="00044C45" w:rsidRDefault="00044C45" w:rsidP="00044C45">
      <w:pPr>
        <w:pStyle w:val="Text"/>
      </w:pPr>
      <w:r w:rsidRPr="00044C45">
        <w:t>b working day</w:t>
      </w:r>
    </w:p>
    <w:p w14:paraId="0838EB2F" w14:textId="77777777" w:rsidR="00044C45" w:rsidRDefault="00044C45" w:rsidP="00044C45">
      <w:pPr>
        <w:pStyle w:val="Text"/>
      </w:pPr>
      <w:r w:rsidRPr="00044C45">
        <w:t>c permanent employees</w:t>
      </w:r>
    </w:p>
    <w:p w14:paraId="527C9747" w14:textId="77777777" w:rsidR="00044C45" w:rsidRDefault="00044C45" w:rsidP="00044C45">
      <w:pPr>
        <w:pStyle w:val="Text"/>
      </w:pPr>
      <w:r w:rsidRPr="00044C45">
        <w:t>d fixed schedule</w:t>
      </w:r>
    </w:p>
    <w:p w14:paraId="2029E58E" w14:textId="77777777" w:rsidR="00044C45" w:rsidRDefault="00044C45" w:rsidP="00044C45">
      <w:pPr>
        <w:pStyle w:val="Text"/>
      </w:pPr>
      <w:r w:rsidRPr="00044C45">
        <w:t>e full-time jobs</w:t>
      </w:r>
    </w:p>
    <w:p w14:paraId="69C045BC" w14:textId="77777777" w:rsidR="00044C45" w:rsidRDefault="00044C45" w:rsidP="00044C45">
      <w:pPr>
        <w:pStyle w:val="Text"/>
      </w:pPr>
      <w:r w:rsidRPr="00044C45">
        <w:t>f work patterns</w:t>
      </w:r>
    </w:p>
    <w:p w14:paraId="3E336ACF" w14:textId="0B62D634" w:rsidR="00044C45" w:rsidRPr="00044C45" w:rsidRDefault="00044C45" w:rsidP="00044C45">
      <w:pPr>
        <w:pStyle w:val="Text"/>
      </w:pPr>
      <w:r w:rsidRPr="00044C45">
        <w:t xml:space="preserve">g flexible hours </w:t>
      </w:r>
    </w:p>
    <w:p w14:paraId="04D5F3A1" w14:textId="0CF56BC0" w:rsidR="00044C45" w:rsidRPr="00044C45" w:rsidRDefault="00044C45" w:rsidP="00044C45">
      <w:pPr>
        <w:pStyle w:val="Text"/>
      </w:pPr>
      <w:r w:rsidRPr="00044C45">
        <w:t>h temporary worker</w:t>
      </w:r>
    </w:p>
    <w:p w14:paraId="1EF016EC" w14:textId="77777777" w:rsidR="00044C45" w:rsidRPr="00044C45" w:rsidRDefault="00044C45" w:rsidP="00044C45">
      <w:pPr>
        <w:pStyle w:val="Text"/>
      </w:pPr>
    </w:p>
    <w:p w14:paraId="7BAC0E62" w14:textId="5DC4394C" w:rsidR="00044C45" w:rsidRPr="00044C45" w:rsidRDefault="00044C45" w:rsidP="00044C45">
      <w:pPr>
        <w:pStyle w:val="Text"/>
        <w:rPr>
          <w:b/>
        </w:rPr>
      </w:pPr>
      <w:r w:rsidRPr="00044C45">
        <w:rPr>
          <w:b/>
        </w:rPr>
        <w:t>5</w:t>
      </w:r>
    </w:p>
    <w:p w14:paraId="0C7C1E08" w14:textId="77777777" w:rsidR="00044C45" w:rsidRDefault="00044C45" w:rsidP="00044C45">
      <w:pPr>
        <w:pStyle w:val="Text"/>
      </w:pPr>
      <w:r w:rsidRPr="00044C45">
        <w:t>1 staff</w:t>
      </w:r>
    </w:p>
    <w:p w14:paraId="15B643E3" w14:textId="77777777" w:rsidR="00044C45" w:rsidRDefault="00044C45" w:rsidP="00044C45">
      <w:pPr>
        <w:pStyle w:val="Text"/>
      </w:pPr>
      <w:r w:rsidRPr="00044C45">
        <w:t>2 employer</w:t>
      </w:r>
    </w:p>
    <w:p w14:paraId="6BE68C5C" w14:textId="77777777" w:rsidR="00044C45" w:rsidRDefault="00044C45" w:rsidP="00044C45">
      <w:pPr>
        <w:pStyle w:val="Text"/>
      </w:pPr>
      <w:r w:rsidRPr="00044C45">
        <w:t>3 intern</w:t>
      </w:r>
    </w:p>
    <w:p w14:paraId="272AC714" w14:textId="77777777" w:rsidR="00044C45" w:rsidRDefault="00044C45" w:rsidP="00044C45">
      <w:pPr>
        <w:pStyle w:val="Text"/>
      </w:pPr>
      <w:r w:rsidRPr="00044C45">
        <w:t>4 unemployed</w:t>
      </w:r>
    </w:p>
    <w:p w14:paraId="5A243938" w14:textId="77777777" w:rsidR="00044C45" w:rsidRDefault="00044C45" w:rsidP="00044C45">
      <w:pPr>
        <w:pStyle w:val="Text"/>
      </w:pPr>
      <w:r w:rsidRPr="00044C45">
        <w:t>5 self-employed</w:t>
      </w:r>
    </w:p>
    <w:p w14:paraId="4C3E5F82" w14:textId="77777777" w:rsidR="00044C45" w:rsidRDefault="00044C45" w:rsidP="00044C45">
      <w:pPr>
        <w:pStyle w:val="Text"/>
      </w:pPr>
      <w:r w:rsidRPr="00044C45">
        <w:t>6 retired</w:t>
      </w:r>
    </w:p>
    <w:p w14:paraId="12B0BDB7" w14:textId="23854F42" w:rsidR="00044C45" w:rsidRPr="00044C45" w:rsidRDefault="00044C45" w:rsidP="00044C45">
      <w:pPr>
        <w:pStyle w:val="Text"/>
      </w:pPr>
      <w:r w:rsidRPr="00044C45">
        <w:t>7 employee</w:t>
      </w:r>
    </w:p>
    <w:p w14:paraId="216ACF8D" w14:textId="77777777" w:rsidR="00044C45" w:rsidRPr="00044C45" w:rsidRDefault="00044C45" w:rsidP="00044C45">
      <w:pPr>
        <w:pStyle w:val="Text"/>
      </w:pPr>
    </w:p>
    <w:p w14:paraId="19A9254C" w14:textId="4BD6F705" w:rsidR="00044C45" w:rsidRPr="00044C45" w:rsidRDefault="00044C45" w:rsidP="00044C45">
      <w:pPr>
        <w:pStyle w:val="Text"/>
        <w:rPr>
          <w:b/>
        </w:rPr>
      </w:pPr>
      <w:r w:rsidRPr="00044C45">
        <w:rPr>
          <w:b/>
        </w:rPr>
        <w:lastRenderedPageBreak/>
        <w:t>6</w:t>
      </w:r>
    </w:p>
    <w:p w14:paraId="69EF58D7" w14:textId="77777777" w:rsidR="00044C45" w:rsidRDefault="00044C45" w:rsidP="00044C45">
      <w:pPr>
        <w:pStyle w:val="Text"/>
      </w:pPr>
      <w:r w:rsidRPr="00044C45">
        <w:t>1 working day</w:t>
      </w:r>
    </w:p>
    <w:p w14:paraId="727178F9" w14:textId="77777777" w:rsidR="00044C45" w:rsidRDefault="00044C45" w:rsidP="00044C45">
      <w:pPr>
        <w:pStyle w:val="Text"/>
      </w:pPr>
      <w:r w:rsidRPr="00044C45">
        <w:t>2 full-time</w:t>
      </w:r>
    </w:p>
    <w:p w14:paraId="1EFFE0C8" w14:textId="77777777" w:rsidR="00044C45" w:rsidRDefault="00044C45" w:rsidP="00044C45">
      <w:pPr>
        <w:pStyle w:val="Text"/>
      </w:pPr>
      <w:r w:rsidRPr="00044C45">
        <w:t>3 part-time</w:t>
      </w:r>
    </w:p>
    <w:p w14:paraId="4A99D96B" w14:textId="77777777" w:rsidR="00044C45" w:rsidRDefault="00044C45" w:rsidP="00044C45">
      <w:pPr>
        <w:pStyle w:val="Text"/>
      </w:pPr>
      <w:r w:rsidRPr="00044C45">
        <w:t>4 shifts</w:t>
      </w:r>
    </w:p>
    <w:p w14:paraId="10152443" w14:textId="2D2A4B5C" w:rsidR="00044C45" w:rsidRDefault="00044C45" w:rsidP="00044C45">
      <w:pPr>
        <w:pStyle w:val="Text"/>
        <w:rPr>
          <w:rStyle w:val="apple-tab-span"/>
        </w:rPr>
      </w:pPr>
      <w:r w:rsidRPr="00044C45">
        <w:t>5 temporary</w:t>
      </w:r>
    </w:p>
    <w:p w14:paraId="0B4AB639" w14:textId="7FF80D5C" w:rsidR="00044C45" w:rsidRDefault="00044C45" w:rsidP="00044C45">
      <w:pPr>
        <w:pStyle w:val="Text"/>
      </w:pPr>
      <w:r w:rsidRPr="00044C45">
        <w:t>6 permanent</w:t>
      </w:r>
    </w:p>
    <w:p w14:paraId="6A257429" w14:textId="39E63EE8" w:rsidR="00842334" w:rsidRDefault="00842334" w:rsidP="00044C45">
      <w:pPr>
        <w:pStyle w:val="Text"/>
      </w:pPr>
    </w:p>
    <w:p w14:paraId="5ED9D179" w14:textId="77777777" w:rsidR="00842334" w:rsidRPr="00842334" w:rsidRDefault="00842334" w:rsidP="00842334">
      <w:pPr>
        <w:pStyle w:val="Text"/>
        <w:rPr>
          <w:b/>
        </w:rPr>
      </w:pPr>
      <w:r w:rsidRPr="00842334">
        <w:rPr>
          <w:b/>
        </w:rPr>
        <w:t>7A</w:t>
      </w:r>
    </w:p>
    <w:p w14:paraId="6545F2E9" w14:textId="6A896339" w:rsidR="00842334" w:rsidRDefault="00842334" w:rsidP="00842334">
      <w:pPr>
        <w:pStyle w:val="Text"/>
      </w:pPr>
      <w:r>
        <w:t>Speaker 1 is a nurse, she works part-time three days a week, her 9-hour shifts are often 11 or 12</w:t>
      </w:r>
      <w:r w:rsidR="00FF6EAA">
        <w:t> </w:t>
      </w:r>
      <w:r>
        <w:t>hours, she often can’t take her breaks.</w:t>
      </w:r>
    </w:p>
    <w:p w14:paraId="4784BA52" w14:textId="77777777" w:rsidR="00842334" w:rsidRDefault="00842334" w:rsidP="00842334">
      <w:pPr>
        <w:pStyle w:val="Text"/>
      </w:pPr>
      <w:r>
        <w:t>Speaker 2 is a university student. She does temporary jobs for an agency in hotels, conferences and events. She starts work next week as an intern in a hotel and wants to get a permanent job there.</w:t>
      </w:r>
    </w:p>
    <w:p w14:paraId="49ECC849" w14:textId="77777777" w:rsidR="00842334" w:rsidRDefault="00842334" w:rsidP="00842334">
      <w:pPr>
        <w:pStyle w:val="Text"/>
      </w:pPr>
      <w:r>
        <w:t>Speaker 3 retired last year. He now works as a taxi driver through an app. He has a flexible schedule, decides his own working hours and likes to work five or six hours a day.</w:t>
      </w:r>
    </w:p>
    <w:p w14:paraId="1BCC72F6" w14:textId="77777777" w:rsidR="00842334" w:rsidRDefault="00842334" w:rsidP="00842334">
      <w:pPr>
        <w:pStyle w:val="Text"/>
      </w:pPr>
    </w:p>
    <w:p w14:paraId="0D630410" w14:textId="77777777" w:rsidR="00842334" w:rsidRPr="00842334" w:rsidRDefault="00842334" w:rsidP="00842334">
      <w:pPr>
        <w:pStyle w:val="Text"/>
        <w:rPr>
          <w:b/>
        </w:rPr>
      </w:pPr>
      <w:r w:rsidRPr="00842334">
        <w:rPr>
          <w:b/>
        </w:rPr>
        <w:t>7B</w:t>
      </w:r>
    </w:p>
    <w:p w14:paraId="2A9F923C" w14:textId="77777777" w:rsidR="00842334" w:rsidRDefault="00842334" w:rsidP="00842334">
      <w:pPr>
        <w:pStyle w:val="Text"/>
      </w:pPr>
      <w:r>
        <w:t>Students' own answer</w:t>
      </w:r>
    </w:p>
    <w:p w14:paraId="46B9D905" w14:textId="77777777" w:rsidR="00842334" w:rsidRPr="00842334" w:rsidRDefault="00842334" w:rsidP="00842334">
      <w:pPr>
        <w:pStyle w:val="Text"/>
        <w:rPr>
          <w:b/>
        </w:rPr>
      </w:pPr>
    </w:p>
    <w:p w14:paraId="62C76AC2" w14:textId="77777777" w:rsidR="00842334" w:rsidRPr="00842334" w:rsidRDefault="00842334" w:rsidP="00842334">
      <w:pPr>
        <w:pStyle w:val="Text"/>
        <w:rPr>
          <w:b/>
        </w:rPr>
      </w:pPr>
      <w:r w:rsidRPr="00842334">
        <w:rPr>
          <w:b/>
        </w:rPr>
        <w:t>8A &amp; B</w:t>
      </w:r>
    </w:p>
    <w:p w14:paraId="51082757" w14:textId="17577B6E" w:rsidR="00842334" w:rsidRDefault="00842334" w:rsidP="00842334">
      <w:pPr>
        <w:pStyle w:val="Text"/>
      </w:pPr>
      <w:r>
        <w:t>Students' own answers</w:t>
      </w:r>
    </w:p>
    <w:p w14:paraId="4921C989" w14:textId="77777777" w:rsidR="00671EA4" w:rsidRPr="00044C45" w:rsidRDefault="00671EA4" w:rsidP="00044C45">
      <w:pPr>
        <w:pStyle w:val="Text"/>
      </w:pPr>
    </w:p>
    <w:p w14:paraId="684D31F6" w14:textId="77777777" w:rsidR="00044C45" w:rsidRPr="00C203BD" w:rsidRDefault="00044C45" w:rsidP="00530ECC">
      <w:pPr>
        <w:pStyle w:val="Text"/>
      </w:pPr>
    </w:p>
    <w:p w14:paraId="6DD71739" w14:textId="5AEDC934" w:rsidR="0047254F" w:rsidRPr="00553568" w:rsidRDefault="0047254F">
      <w:pPr>
        <w:pStyle w:val="HeadASection"/>
        <w:rPr>
          <w:lang w:val="en-GB"/>
        </w:rPr>
      </w:pPr>
      <w:r w:rsidRPr="00553568">
        <w:rPr>
          <w:lang w:val="en-GB"/>
        </w:rPr>
        <w:t xml:space="preserve">4.2 </w:t>
      </w:r>
      <w:r w:rsidR="00752F4D" w:rsidRPr="00553568">
        <w:rPr>
          <w:lang w:val="en-GB"/>
        </w:rPr>
        <w:t>Executives at work</w:t>
      </w:r>
    </w:p>
    <w:p w14:paraId="370D4151" w14:textId="234056FB" w:rsidR="00FF6EAA" w:rsidRPr="00842334" w:rsidRDefault="00FF6EAA" w:rsidP="00FF6EAA">
      <w:pPr>
        <w:pStyle w:val="Text"/>
        <w:rPr>
          <w:b/>
        </w:rPr>
      </w:pPr>
      <w:r>
        <w:rPr>
          <w:b/>
        </w:rPr>
        <w:t>1</w:t>
      </w:r>
      <w:r w:rsidRPr="00842334">
        <w:rPr>
          <w:b/>
        </w:rPr>
        <w:t>A &amp; B</w:t>
      </w:r>
    </w:p>
    <w:p w14:paraId="128F92ED" w14:textId="3DEB2E49" w:rsidR="00FF6EAA" w:rsidRDefault="00FF6EAA" w:rsidP="00FF6EAA">
      <w:pPr>
        <w:pStyle w:val="Text"/>
      </w:pPr>
      <w:r>
        <w:t>Students' own answers</w:t>
      </w:r>
    </w:p>
    <w:p w14:paraId="025B77F8" w14:textId="0A162995" w:rsidR="007E6F36" w:rsidRDefault="007E6F36" w:rsidP="00FF6EAA">
      <w:pPr>
        <w:pStyle w:val="Text"/>
      </w:pPr>
    </w:p>
    <w:p w14:paraId="0299EAA6" w14:textId="77777777" w:rsidR="007E6F36" w:rsidRPr="007E6F36" w:rsidRDefault="007E6F36" w:rsidP="007E6F36">
      <w:pPr>
        <w:pStyle w:val="Text"/>
        <w:rPr>
          <w:b/>
        </w:rPr>
      </w:pPr>
      <w:r w:rsidRPr="007E6F36">
        <w:rPr>
          <w:b/>
        </w:rPr>
        <w:t>2</w:t>
      </w:r>
    </w:p>
    <w:p w14:paraId="65CB8A64" w14:textId="0806AAF4" w:rsidR="007E6F36" w:rsidRDefault="007E6F36" w:rsidP="007E6F36">
      <w:pPr>
        <w:pStyle w:val="Text"/>
      </w:pPr>
      <w:r w:rsidRPr="007E6F36">
        <w:rPr>
          <w:b/>
        </w:rPr>
        <w:t>Student A text</w:t>
      </w:r>
      <w:r>
        <w:t xml:space="preserve"> (additional material, p.131):</w:t>
      </w:r>
    </w:p>
    <w:p w14:paraId="4C88FEFD" w14:textId="77777777" w:rsidR="007E6F36" w:rsidRDefault="007E6F36" w:rsidP="007E6F36">
      <w:pPr>
        <w:pStyle w:val="Text"/>
      </w:pPr>
      <w:r>
        <w:t>Kathryn Bishop:</w:t>
      </w:r>
    </w:p>
    <w:p w14:paraId="3EAB0687" w14:textId="77777777" w:rsidR="007E6F36" w:rsidRDefault="007E6F36" w:rsidP="007E6F36">
      <w:pPr>
        <w:pStyle w:val="Text"/>
      </w:pPr>
      <w:r>
        <w:t>1 b</w:t>
      </w:r>
    </w:p>
    <w:p w14:paraId="422641FC" w14:textId="77777777" w:rsidR="007E6F36" w:rsidRDefault="007E6F36" w:rsidP="007E6F36">
      <w:pPr>
        <w:pStyle w:val="Text"/>
      </w:pPr>
      <w:r>
        <w:t>2 a</w:t>
      </w:r>
    </w:p>
    <w:p w14:paraId="50BE2B53" w14:textId="77777777" w:rsidR="007E6F36" w:rsidRDefault="007E6F36" w:rsidP="007E6F36">
      <w:pPr>
        <w:pStyle w:val="Text"/>
      </w:pPr>
      <w:r>
        <w:t>3 d</w:t>
      </w:r>
    </w:p>
    <w:p w14:paraId="2A90F3A2" w14:textId="77777777" w:rsidR="007E6F36" w:rsidRDefault="007E6F36" w:rsidP="007E6F36">
      <w:pPr>
        <w:pStyle w:val="Text"/>
      </w:pPr>
    </w:p>
    <w:p w14:paraId="15DF5795" w14:textId="5CC0A811" w:rsidR="007E6F36" w:rsidRDefault="007E6F36" w:rsidP="007E6F36">
      <w:pPr>
        <w:pStyle w:val="Text"/>
      </w:pPr>
      <w:r w:rsidRPr="007E6F36">
        <w:rPr>
          <w:b/>
        </w:rPr>
        <w:t>Student B text</w:t>
      </w:r>
      <w:r>
        <w:t xml:space="preserve"> (p.40):</w:t>
      </w:r>
    </w:p>
    <w:p w14:paraId="342FBEC7" w14:textId="77777777" w:rsidR="007E6F36" w:rsidRPr="007E6F36" w:rsidRDefault="007E6F36" w:rsidP="007E6F36">
      <w:pPr>
        <w:pStyle w:val="Text"/>
        <w:rPr>
          <w:lang w:val="pl-PL"/>
        </w:rPr>
      </w:pPr>
      <w:proofErr w:type="spellStart"/>
      <w:r w:rsidRPr="007E6F36">
        <w:rPr>
          <w:lang w:val="pl-PL"/>
        </w:rPr>
        <w:t>Anne</w:t>
      </w:r>
      <w:proofErr w:type="spellEnd"/>
      <w:r w:rsidRPr="007E6F36">
        <w:rPr>
          <w:lang w:val="pl-PL"/>
        </w:rPr>
        <w:t xml:space="preserve"> </w:t>
      </w:r>
      <w:proofErr w:type="spellStart"/>
      <w:r w:rsidRPr="007E6F36">
        <w:rPr>
          <w:lang w:val="pl-PL"/>
        </w:rPr>
        <w:t>Kiem</w:t>
      </w:r>
      <w:proofErr w:type="spellEnd"/>
      <w:r w:rsidRPr="007E6F36">
        <w:rPr>
          <w:lang w:val="pl-PL"/>
        </w:rPr>
        <w:t>:</w:t>
      </w:r>
    </w:p>
    <w:p w14:paraId="26B6B55B" w14:textId="77777777" w:rsidR="007E6F36" w:rsidRPr="007E6F36" w:rsidRDefault="007E6F36" w:rsidP="007E6F36">
      <w:pPr>
        <w:pStyle w:val="Text"/>
        <w:rPr>
          <w:lang w:val="pl-PL"/>
        </w:rPr>
      </w:pPr>
      <w:r w:rsidRPr="007E6F36">
        <w:rPr>
          <w:lang w:val="pl-PL"/>
        </w:rPr>
        <w:t>1 b</w:t>
      </w:r>
    </w:p>
    <w:p w14:paraId="4A582E76" w14:textId="77777777" w:rsidR="007E6F36" w:rsidRPr="007E6F36" w:rsidRDefault="007E6F36" w:rsidP="007E6F36">
      <w:pPr>
        <w:pStyle w:val="Text"/>
        <w:rPr>
          <w:lang w:val="pl-PL"/>
        </w:rPr>
      </w:pPr>
      <w:r w:rsidRPr="007E6F36">
        <w:rPr>
          <w:lang w:val="pl-PL"/>
        </w:rPr>
        <w:t>2 c</w:t>
      </w:r>
    </w:p>
    <w:p w14:paraId="33FB4CDE" w14:textId="77777777" w:rsidR="007E6F36" w:rsidRPr="007E6F36" w:rsidRDefault="007E6F36" w:rsidP="007E6F36">
      <w:pPr>
        <w:pStyle w:val="Text"/>
        <w:rPr>
          <w:lang w:val="pl-PL"/>
        </w:rPr>
      </w:pPr>
      <w:r w:rsidRPr="007E6F36">
        <w:rPr>
          <w:lang w:val="pl-PL"/>
        </w:rPr>
        <w:t>3 e</w:t>
      </w:r>
    </w:p>
    <w:p w14:paraId="4AC0BEFC" w14:textId="77777777" w:rsidR="007E6F36" w:rsidRPr="007E6F36" w:rsidRDefault="007E6F36" w:rsidP="007E6F36">
      <w:pPr>
        <w:pStyle w:val="Text"/>
        <w:rPr>
          <w:lang w:val="pl-PL"/>
        </w:rPr>
      </w:pPr>
    </w:p>
    <w:p w14:paraId="5F6B9752" w14:textId="77777777" w:rsidR="007E6F36" w:rsidRPr="007E6F36" w:rsidRDefault="007E6F36" w:rsidP="007E6F36">
      <w:pPr>
        <w:pStyle w:val="Text"/>
        <w:rPr>
          <w:b/>
          <w:lang w:val="pl-PL"/>
        </w:rPr>
      </w:pPr>
      <w:r w:rsidRPr="007E6F36">
        <w:rPr>
          <w:b/>
          <w:lang w:val="pl-PL"/>
        </w:rPr>
        <w:t>3</w:t>
      </w:r>
    </w:p>
    <w:p w14:paraId="3D991375" w14:textId="21CA6479" w:rsidR="007E6F36" w:rsidRDefault="007E6F36" w:rsidP="007E6F36">
      <w:pPr>
        <w:pStyle w:val="Text"/>
      </w:pPr>
      <w:r w:rsidRPr="007E6F36">
        <w:rPr>
          <w:b/>
        </w:rPr>
        <w:t>Student A text</w:t>
      </w:r>
      <w:r>
        <w:t xml:space="preserve"> (additional material, p.131):</w:t>
      </w:r>
    </w:p>
    <w:p w14:paraId="348C5435" w14:textId="77777777" w:rsidR="007E6F36" w:rsidRDefault="007E6F36" w:rsidP="007E6F36">
      <w:pPr>
        <w:pStyle w:val="Text"/>
      </w:pPr>
      <w:r>
        <w:t>Kathryn Bishop:</w:t>
      </w:r>
    </w:p>
    <w:p w14:paraId="068753E4" w14:textId="632D9EA3" w:rsidR="007E6F36" w:rsidRDefault="007E6F36" w:rsidP="007E6F36">
      <w:pPr>
        <w:pStyle w:val="Text"/>
      </w:pPr>
      <w:r>
        <w:t>1 She studied English and American Literature for a degree in the USA and English Studies for a Masters in Oxford, UK.</w:t>
      </w:r>
    </w:p>
    <w:p w14:paraId="10AA151E" w14:textId="77777777" w:rsidR="007E6F36" w:rsidRDefault="007E6F36" w:rsidP="007E6F36">
      <w:pPr>
        <w:pStyle w:val="Text"/>
      </w:pPr>
      <w:r>
        <w:t>2 She has worked for financial services companies, universities and government.</w:t>
      </w:r>
    </w:p>
    <w:p w14:paraId="67F8D7B8" w14:textId="721B9B68" w:rsidR="007E6F36" w:rsidRDefault="007E6F36" w:rsidP="007E6F36">
      <w:pPr>
        <w:pStyle w:val="Text"/>
      </w:pPr>
      <w:r>
        <w:t>3 She seems busiest on teaching days – she says ‘I am on the go from breakfast until after dinner each night.’</w:t>
      </w:r>
    </w:p>
    <w:p w14:paraId="5078940C" w14:textId="77777777" w:rsidR="007E6F36" w:rsidRDefault="007E6F36" w:rsidP="007E6F36">
      <w:pPr>
        <w:pStyle w:val="Text"/>
      </w:pPr>
      <w:r>
        <w:t>4 She has three jobs and two voluntary roles.</w:t>
      </w:r>
    </w:p>
    <w:p w14:paraId="3CD460E8" w14:textId="77777777" w:rsidR="007E6F36" w:rsidRDefault="007E6F36" w:rsidP="007E6F36">
      <w:pPr>
        <w:pStyle w:val="Text"/>
      </w:pPr>
      <w:r>
        <w:t>5 Working in boardrooms (implying the members are mostly men) and in her marriage.</w:t>
      </w:r>
    </w:p>
    <w:p w14:paraId="3A96883C" w14:textId="394D67AB" w:rsidR="007E6F36" w:rsidRDefault="007E6F36" w:rsidP="007E6F36">
      <w:pPr>
        <w:pStyle w:val="Text"/>
      </w:pPr>
      <w:r>
        <w:t>6 She tries to manage her energy and ‘only do what only she can do’, meaning that she tries to do the most important tasks that only she is capable of doing.</w:t>
      </w:r>
    </w:p>
    <w:p w14:paraId="4C5D4D74" w14:textId="77777777" w:rsidR="007E6F36" w:rsidRDefault="007E6F36" w:rsidP="007E6F36">
      <w:pPr>
        <w:pStyle w:val="Text"/>
      </w:pPr>
    </w:p>
    <w:p w14:paraId="32713595" w14:textId="30008E65" w:rsidR="007E6F36" w:rsidRDefault="007E6F36" w:rsidP="007E6F36">
      <w:pPr>
        <w:pStyle w:val="Text"/>
      </w:pPr>
      <w:r w:rsidRPr="007E6F36">
        <w:rPr>
          <w:b/>
        </w:rPr>
        <w:t>Student B text</w:t>
      </w:r>
      <w:r>
        <w:t xml:space="preserve"> (p.40):</w:t>
      </w:r>
    </w:p>
    <w:p w14:paraId="3C2151D2" w14:textId="77777777" w:rsidR="007E6F36" w:rsidRDefault="007E6F36" w:rsidP="007E6F36">
      <w:pPr>
        <w:pStyle w:val="Text"/>
      </w:pPr>
      <w:r>
        <w:t xml:space="preserve">Anne </w:t>
      </w:r>
      <w:proofErr w:type="spellStart"/>
      <w:r>
        <w:t>Kiem</w:t>
      </w:r>
      <w:proofErr w:type="spellEnd"/>
      <w:r>
        <w:t>:</w:t>
      </w:r>
    </w:p>
    <w:p w14:paraId="654CC412" w14:textId="77777777" w:rsidR="007E6F36" w:rsidRDefault="007E6F36" w:rsidP="007E6F36">
      <w:pPr>
        <w:pStyle w:val="Text"/>
      </w:pPr>
      <w:r>
        <w:t>1 She was a maths teacher.</w:t>
      </w:r>
    </w:p>
    <w:p w14:paraId="4D0ADE20" w14:textId="77777777" w:rsidR="007E6F36" w:rsidRDefault="007E6F36" w:rsidP="007E6F36">
      <w:pPr>
        <w:pStyle w:val="Text"/>
      </w:pPr>
      <w:r>
        <w:t>2 The tube is less busy and she has ‘quiet time’ to work uninterrupted.</w:t>
      </w:r>
    </w:p>
    <w:p w14:paraId="34F84792" w14:textId="77777777" w:rsidR="007E6F36" w:rsidRDefault="007E6F36" w:rsidP="007E6F36">
      <w:pPr>
        <w:pStyle w:val="Text"/>
      </w:pPr>
      <w:r>
        <w:t>3 It is when managers leave their office door open to encourage the employees in that company to come and talk when they want.</w:t>
      </w:r>
    </w:p>
    <w:p w14:paraId="33DE6CA1" w14:textId="77777777" w:rsidR="007E6F36" w:rsidRDefault="007E6F36" w:rsidP="007E6F36">
      <w:pPr>
        <w:pStyle w:val="Text"/>
      </w:pPr>
      <w:r>
        <w:t>4 By going outside at lunchtime.</w:t>
      </w:r>
    </w:p>
    <w:p w14:paraId="76FA25FD" w14:textId="77777777" w:rsidR="007E6F36" w:rsidRDefault="007E6F36" w:rsidP="007E6F36">
      <w:pPr>
        <w:pStyle w:val="Text"/>
      </w:pPr>
      <w:r>
        <w:t>5 The question ‘Why?’</w:t>
      </w:r>
    </w:p>
    <w:p w14:paraId="75906261" w14:textId="77777777" w:rsidR="007E6F36" w:rsidRDefault="007E6F36" w:rsidP="007E6F36">
      <w:pPr>
        <w:pStyle w:val="Text"/>
      </w:pPr>
      <w:r>
        <w:t>6 She got up at 3 a.m. and then couldn’t concentrate in her maths classes at university.</w:t>
      </w:r>
    </w:p>
    <w:p w14:paraId="3F1B0CAA" w14:textId="77777777" w:rsidR="007E6F36" w:rsidRDefault="007E6F36" w:rsidP="007E6F36">
      <w:pPr>
        <w:pStyle w:val="Text"/>
      </w:pPr>
      <w:r>
        <w:t xml:space="preserve"> </w:t>
      </w:r>
    </w:p>
    <w:p w14:paraId="0BC19F1E" w14:textId="77777777" w:rsidR="007E6F36" w:rsidRPr="007E6F36" w:rsidRDefault="007E6F36" w:rsidP="007E6F36">
      <w:pPr>
        <w:pStyle w:val="Text"/>
        <w:rPr>
          <w:b/>
        </w:rPr>
      </w:pPr>
      <w:r w:rsidRPr="007E6F36">
        <w:rPr>
          <w:b/>
        </w:rPr>
        <w:t>4A</w:t>
      </w:r>
    </w:p>
    <w:p w14:paraId="1E01EEB5" w14:textId="77777777" w:rsidR="007E6F36" w:rsidRPr="007E6F36" w:rsidRDefault="007E6F36" w:rsidP="007E6F36">
      <w:pPr>
        <w:pStyle w:val="Text"/>
        <w:rPr>
          <w:b/>
        </w:rPr>
      </w:pPr>
      <w:r w:rsidRPr="007E6F36">
        <w:rPr>
          <w:b/>
        </w:rPr>
        <w:t>Possible answers</w:t>
      </w:r>
    </w:p>
    <w:p w14:paraId="4B2F610E" w14:textId="77777777" w:rsidR="007E6F36" w:rsidRPr="007E6F36" w:rsidRDefault="007E6F36" w:rsidP="007E6F36">
      <w:pPr>
        <w:pStyle w:val="Text"/>
        <w:rPr>
          <w:b/>
        </w:rPr>
      </w:pPr>
      <w:r w:rsidRPr="007E6F36">
        <w:rPr>
          <w:b/>
        </w:rPr>
        <w:t>Similarities:</w:t>
      </w:r>
    </w:p>
    <w:p w14:paraId="73AB44FA" w14:textId="77777777" w:rsidR="007E6F36" w:rsidRDefault="007E6F36" w:rsidP="007E6F36">
      <w:pPr>
        <w:pStyle w:val="Text"/>
      </w:pPr>
      <w:r>
        <w:t>Both women: went to university; have teaching experience; have worked in finance; live in the UK;  spend a lot of time at work communicating with their staff, other people and departments.</w:t>
      </w:r>
    </w:p>
    <w:p w14:paraId="2DD1FBB1" w14:textId="77777777" w:rsidR="0084063C" w:rsidRDefault="0084063C" w:rsidP="007E6F36">
      <w:pPr>
        <w:pStyle w:val="Text"/>
        <w:rPr>
          <w:b/>
        </w:rPr>
      </w:pPr>
    </w:p>
    <w:p w14:paraId="0C82246F" w14:textId="3DB397C3" w:rsidR="007E6F36" w:rsidRPr="007E6F36" w:rsidRDefault="007E6F36" w:rsidP="007E6F36">
      <w:pPr>
        <w:pStyle w:val="Text"/>
        <w:rPr>
          <w:b/>
        </w:rPr>
      </w:pPr>
      <w:r w:rsidRPr="007E6F36">
        <w:rPr>
          <w:b/>
        </w:rPr>
        <w:t>Differences:</w:t>
      </w:r>
    </w:p>
    <w:p w14:paraId="77BC624E" w14:textId="77777777" w:rsidR="007E6F36" w:rsidRDefault="007E6F36" w:rsidP="007E6F36">
      <w:pPr>
        <w:pStyle w:val="Text"/>
      </w:pPr>
      <w:r>
        <w:t>Kathryn teaches now and Anne works in an office.</w:t>
      </w:r>
    </w:p>
    <w:p w14:paraId="11143C15" w14:textId="77777777" w:rsidR="007E6F36" w:rsidRDefault="007E6F36" w:rsidP="007E6F36">
      <w:pPr>
        <w:pStyle w:val="Text"/>
      </w:pPr>
      <w:r>
        <w:t>Kathryn has various jobs and Anne only mentioned one current job.</w:t>
      </w:r>
    </w:p>
    <w:p w14:paraId="50519AEA" w14:textId="22F14B82" w:rsidR="007E6F36" w:rsidRDefault="007E6F36" w:rsidP="007E6F36">
      <w:pPr>
        <w:pStyle w:val="Text"/>
      </w:pPr>
      <w:r>
        <w:t>Kathryn is probably from the USA and Anne is from Australia.</w:t>
      </w:r>
    </w:p>
    <w:p w14:paraId="65B0E011" w14:textId="77777777" w:rsidR="007E6F36" w:rsidRDefault="007E6F36" w:rsidP="007E6F36">
      <w:pPr>
        <w:pStyle w:val="Text"/>
      </w:pPr>
      <w:r>
        <w:t>Kathryn works in Oxford and Anne works in London.</w:t>
      </w:r>
    </w:p>
    <w:p w14:paraId="4D90DCF1" w14:textId="77777777" w:rsidR="007E6F36" w:rsidRDefault="007E6F36" w:rsidP="007E6F36">
      <w:pPr>
        <w:pStyle w:val="Text"/>
      </w:pPr>
      <w:r>
        <w:t xml:space="preserve"> </w:t>
      </w:r>
    </w:p>
    <w:p w14:paraId="4978F18D" w14:textId="77777777" w:rsidR="007E6F36" w:rsidRPr="007E6F36" w:rsidRDefault="007E6F36" w:rsidP="007E6F36">
      <w:pPr>
        <w:pStyle w:val="Text"/>
        <w:rPr>
          <w:b/>
        </w:rPr>
      </w:pPr>
      <w:r w:rsidRPr="007E6F36">
        <w:rPr>
          <w:b/>
        </w:rPr>
        <w:t>4B</w:t>
      </w:r>
    </w:p>
    <w:p w14:paraId="3FD78C8F" w14:textId="77777777" w:rsidR="007E6F36" w:rsidRDefault="007E6F36" w:rsidP="007E6F36">
      <w:pPr>
        <w:pStyle w:val="Text"/>
      </w:pPr>
      <w:r>
        <w:t>Students' own answer</w:t>
      </w:r>
    </w:p>
    <w:p w14:paraId="4B3817B9" w14:textId="77777777" w:rsidR="007E6F36" w:rsidRDefault="007E6F36" w:rsidP="007E6F36">
      <w:pPr>
        <w:pStyle w:val="Text"/>
      </w:pPr>
    </w:p>
    <w:p w14:paraId="41F302E0" w14:textId="77777777" w:rsidR="007E6F36" w:rsidRPr="007E6F36" w:rsidRDefault="007E6F36" w:rsidP="007E6F36">
      <w:pPr>
        <w:pStyle w:val="Text"/>
        <w:rPr>
          <w:b/>
        </w:rPr>
      </w:pPr>
      <w:r w:rsidRPr="007E6F36">
        <w:rPr>
          <w:b/>
        </w:rPr>
        <w:t>5</w:t>
      </w:r>
    </w:p>
    <w:p w14:paraId="22C23015" w14:textId="77777777" w:rsidR="007E6F36" w:rsidRDefault="007E6F36" w:rsidP="007E6F36">
      <w:pPr>
        <w:pStyle w:val="Text"/>
      </w:pPr>
      <w:r>
        <w:t>Students' own answer</w:t>
      </w:r>
    </w:p>
    <w:p w14:paraId="0EBB4DE7" w14:textId="77777777" w:rsidR="007E6F36" w:rsidRDefault="007E6F36" w:rsidP="007E6F36">
      <w:pPr>
        <w:pStyle w:val="Text"/>
      </w:pPr>
    </w:p>
    <w:p w14:paraId="42A85A34" w14:textId="77777777" w:rsidR="007E6F36" w:rsidRPr="007E6F36" w:rsidRDefault="007E6F36" w:rsidP="007E6F36">
      <w:pPr>
        <w:pStyle w:val="Text"/>
        <w:rPr>
          <w:b/>
        </w:rPr>
      </w:pPr>
      <w:r w:rsidRPr="007E6F36">
        <w:rPr>
          <w:b/>
        </w:rPr>
        <w:t>6</w:t>
      </w:r>
    </w:p>
    <w:p w14:paraId="4F995B13" w14:textId="77777777" w:rsidR="007E6F36" w:rsidRDefault="007E6F36" w:rsidP="007E6F36">
      <w:pPr>
        <w:pStyle w:val="Text"/>
      </w:pPr>
      <w:r>
        <w:t>1 no</w:t>
      </w:r>
    </w:p>
    <w:p w14:paraId="4947CE1B" w14:textId="77777777" w:rsidR="007E6F36" w:rsidRDefault="007E6F36" w:rsidP="007E6F36">
      <w:pPr>
        <w:pStyle w:val="Text"/>
      </w:pPr>
      <w:r>
        <w:t xml:space="preserve">2 </w:t>
      </w:r>
      <w:r w:rsidRPr="007E6F36">
        <w:rPr>
          <w:i/>
        </w:rPr>
        <w:t>Learn</w:t>
      </w:r>
      <w:r>
        <w:t xml:space="preserve">, </w:t>
      </w:r>
      <w:r w:rsidRPr="007E6F36">
        <w:rPr>
          <w:i/>
        </w:rPr>
        <w:t>have</w:t>
      </w:r>
      <w:r>
        <w:t xml:space="preserve"> and </w:t>
      </w:r>
      <w:r w:rsidRPr="007E6F36">
        <w:rPr>
          <w:i/>
        </w:rPr>
        <w:t>teach</w:t>
      </w:r>
      <w:r>
        <w:t xml:space="preserve"> are all irregular verbs.</w:t>
      </w:r>
    </w:p>
    <w:p w14:paraId="62BAB25B" w14:textId="77777777" w:rsidR="007E6F36" w:rsidRDefault="007E6F36" w:rsidP="007E6F36">
      <w:pPr>
        <w:pStyle w:val="Text"/>
      </w:pPr>
      <w:r>
        <w:t>3 ever</w:t>
      </w:r>
    </w:p>
    <w:p w14:paraId="2F593104" w14:textId="77777777" w:rsidR="007E6F36" w:rsidRDefault="007E6F36" w:rsidP="007E6F36">
      <w:pPr>
        <w:pStyle w:val="Text"/>
      </w:pPr>
      <w:r>
        <w:t xml:space="preserve"> </w:t>
      </w:r>
    </w:p>
    <w:p w14:paraId="0BBA25C5" w14:textId="77777777" w:rsidR="007E6F36" w:rsidRPr="007E6F36" w:rsidRDefault="007E6F36" w:rsidP="007E6F36">
      <w:pPr>
        <w:pStyle w:val="Text"/>
        <w:rPr>
          <w:b/>
        </w:rPr>
      </w:pPr>
      <w:r w:rsidRPr="007E6F36">
        <w:rPr>
          <w:b/>
        </w:rPr>
        <w:t>7</w:t>
      </w:r>
    </w:p>
    <w:p w14:paraId="7F47BCB2" w14:textId="77777777" w:rsidR="007E6F36" w:rsidRDefault="007E6F36" w:rsidP="007E6F36">
      <w:pPr>
        <w:pStyle w:val="Text"/>
      </w:pPr>
      <w:r>
        <w:t>be – been; buy – bought; give - given; meet – met; read /</w:t>
      </w:r>
      <w:proofErr w:type="spellStart"/>
      <w:r>
        <w:t>riːd</w:t>
      </w:r>
      <w:proofErr w:type="spellEnd"/>
      <w:r>
        <w:t>/ – read /red/; see – seen; sell – sold; speak – spoken; think – thought; take – taken; win – won; write – written</w:t>
      </w:r>
    </w:p>
    <w:p w14:paraId="7E1EF976" w14:textId="77777777" w:rsidR="007E6F36" w:rsidRDefault="007E6F36" w:rsidP="007E6F36">
      <w:pPr>
        <w:pStyle w:val="Text"/>
      </w:pPr>
      <w:r>
        <w:t xml:space="preserve"> </w:t>
      </w:r>
    </w:p>
    <w:p w14:paraId="05552D5D" w14:textId="6BB185B2" w:rsidR="007E6F36" w:rsidRPr="007E6F36" w:rsidRDefault="0084063C" w:rsidP="007E6F36">
      <w:pPr>
        <w:pStyle w:val="Text"/>
        <w:rPr>
          <w:b/>
        </w:rPr>
      </w:pPr>
      <w:r>
        <w:rPr>
          <w:b/>
        </w:rPr>
        <w:br w:type="column"/>
      </w:r>
      <w:r w:rsidR="007E6F36" w:rsidRPr="007E6F36">
        <w:rPr>
          <w:b/>
        </w:rPr>
        <w:lastRenderedPageBreak/>
        <w:t>8A</w:t>
      </w:r>
    </w:p>
    <w:p w14:paraId="2FBA0840" w14:textId="77777777" w:rsidR="007E6F36" w:rsidRDefault="007E6F36" w:rsidP="007E6F36">
      <w:pPr>
        <w:pStyle w:val="Text"/>
      </w:pPr>
      <w:r>
        <w:t>1 Have you ever bought</w:t>
      </w:r>
    </w:p>
    <w:p w14:paraId="0EDB5353" w14:textId="77777777" w:rsidR="007E6F36" w:rsidRDefault="007E6F36" w:rsidP="007E6F36">
      <w:pPr>
        <w:pStyle w:val="Text"/>
      </w:pPr>
      <w:r>
        <w:t>2 have never bought</w:t>
      </w:r>
    </w:p>
    <w:p w14:paraId="0F1842FD" w14:textId="77777777" w:rsidR="007E6F36" w:rsidRDefault="007E6F36" w:rsidP="007E6F36">
      <w:pPr>
        <w:pStyle w:val="Text"/>
      </w:pPr>
      <w:r>
        <w:t>3 have read</w:t>
      </w:r>
    </w:p>
    <w:p w14:paraId="30CEA15A" w14:textId="77777777" w:rsidR="007E6F36" w:rsidRDefault="007E6F36" w:rsidP="007E6F36">
      <w:pPr>
        <w:pStyle w:val="Text"/>
      </w:pPr>
      <w:r>
        <w:t>4 have seen</w:t>
      </w:r>
    </w:p>
    <w:p w14:paraId="0210D171" w14:textId="77777777" w:rsidR="007E6F36" w:rsidRDefault="007E6F36" w:rsidP="007E6F36">
      <w:pPr>
        <w:pStyle w:val="Text"/>
      </w:pPr>
      <w:r>
        <w:t>5 has written</w:t>
      </w:r>
    </w:p>
    <w:p w14:paraId="5A3F8410" w14:textId="77777777" w:rsidR="007E6F36" w:rsidRDefault="007E6F36" w:rsidP="007E6F36">
      <w:pPr>
        <w:pStyle w:val="Text"/>
      </w:pPr>
      <w:r>
        <w:t>6 has won</w:t>
      </w:r>
    </w:p>
    <w:p w14:paraId="51BA3381" w14:textId="77777777" w:rsidR="007E6F36" w:rsidRDefault="007E6F36" w:rsidP="007E6F36">
      <w:pPr>
        <w:pStyle w:val="Text"/>
      </w:pPr>
      <w:r>
        <w:t>7 have never seen</w:t>
      </w:r>
    </w:p>
    <w:p w14:paraId="6F56B699" w14:textId="77777777" w:rsidR="007E6F36" w:rsidRDefault="007E6F36" w:rsidP="007E6F36">
      <w:pPr>
        <w:pStyle w:val="Text"/>
      </w:pPr>
      <w:r>
        <w:t>8 have started</w:t>
      </w:r>
    </w:p>
    <w:p w14:paraId="6CA80A82" w14:textId="77777777" w:rsidR="007E6F36" w:rsidRDefault="007E6F36" w:rsidP="007E6F36">
      <w:pPr>
        <w:pStyle w:val="Text"/>
      </w:pPr>
      <w:r>
        <w:t>9 have never finished</w:t>
      </w:r>
    </w:p>
    <w:p w14:paraId="05A8120B" w14:textId="77777777" w:rsidR="007E6F36" w:rsidRDefault="007E6F36" w:rsidP="007E6F36">
      <w:pPr>
        <w:pStyle w:val="Text"/>
      </w:pPr>
      <w:r>
        <w:t xml:space="preserve"> </w:t>
      </w:r>
    </w:p>
    <w:p w14:paraId="1BC8EA5E" w14:textId="77777777" w:rsidR="007E6F36" w:rsidRPr="007E6F36" w:rsidRDefault="007E6F36" w:rsidP="007E6F36">
      <w:pPr>
        <w:pStyle w:val="Text"/>
        <w:rPr>
          <w:b/>
        </w:rPr>
      </w:pPr>
      <w:r w:rsidRPr="007E6F36">
        <w:rPr>
          <w:b/>
        </w:rPr>
        <w:t>8B</w:t>
      </w:r>
    </w:p>
    <w:p w14:paraId="05D3DEBC" w14:textId="77777777" w:rsidR="007E6F36" w:rsidRDefault="007E6F36" w:rsidP="007E6F36">
      <w:pPr>
        <w:pStyle w:val="Text"/>
      </w:pPr>
      <w:r>
        <w:t>1 (no contractions in questions)</w:t>
      </w:r>
    </w:p>
    <w:p w14:paraId="2C1489D2" w14:textId="77777777" w:rsidR="007E6F36" w:rsidRDefault="007E6F36" w:rsidP="007E6F36">
      <w:pPr>
        <w:pStyle w:val="Text"/>
      </w:pPr>
      <w:r>
        <w:t xml:space="preserve"> 2 I’ve never bought</w:t>
      </w:r>
    </w:p>
    <w:p w14:paraId="2AF8079F" w14:textId="77777777" w:rsidR="007E6F36" w:rsidRDefault="007E6F36" w:rsidP="007E6F36">
      <w:pPr>
        <w:pStyle w:val="Text"/>
      </w:pPr>
      <w:r>
        <w:t xml:space="preserve"> 3 I’ve read</w:t>
      </w:r>
    </w:p>
    <w:p w14:paraId="0849196F" w14:textId="77777777" w:rsidR="007E6F36" w:rsidRDefault="007E6F36" w:rsidP="007E6F36">
      <w:pPr>
        <w:pStyle w:val="Text"/>
      </w:pPr>
      <w:r>
        <w:t xml:space="preserve"> 4 I’ve seen</w:t>
      </w:r>
    </w:p>
    <w:p w14:paraId="7761736A" w14:textId="77777777" w:rsidR="007E6F36" w:rsidRDefault="007E6F36" w:rsidP="007E6F36">
      <w:pPr>
        <w:pStyle w:val="Text"/>
      </w:pPr>
      <w:r>
        <w:t xml:space="preserve"> 5 He’s written</w:t>
      </w:r>
    </w:p>
    <w:p w14:paraId="70959D45" w14:textId="77777777" w:rsidR="007E6F36" w:rsidRDefault="007E6F36" w:rsidP="007E6F36">
      <w:pPr>
        <w:pStyle w:val="Text"/>
      </w:pPr>
      <w:r>
        <w:t xml:space="preserve"> 6 he’s won</w:t>
      </w:r>
    </w:p>
    <w:p w14:paraId="36BF5255" w14:textId="77777777" w:rsidR="007E6F36" w:rsidRDefault="007E6F36" w:rsidP="007E6F36">
      <w:pPr>
        <w:pStyle w:val="Text"/>
      </w:pPr>
      <w:r>
        <w:t xml:space="preserve"> 7 I’ve never seen</w:t>
      </w:r>
    </w:p>
    <w:p w14:paraId="64C660DE" w14:textId="77777777" w:rsidR="007E6F36" w:rsidRDefault="007E6F36" w:rsidP="007E6F36">
      <w:pPr>
        <w:pStyle w:val="Text"/>
      </w:pPr>
      <w:r>
        <w:t xml:space="preserve"> 8 I’ve started</w:t>
      </w:r>
    </w:p>
    <w:p w14:paraId="297F0442" w14:textId="77777777" w:rsidR="007E6F36" w:rsidRDefault="007E6F36" w:rsidP="007E6F36">
      <w:pPr>
        <w:pStyle w:val="Text"/>
      </w:pPr>
      <w:r>
        <w:t xml:space="preserve"> 9 I’ve never finished</w:t>
      </w:r>
    </w:p>
    <w:p w14:paraId="08D32921" w14:textId="77777777" w:rsidR="007E6F36" w:rsidRDefault="007E6F36" w:rsidP="007E6F36">
      <w:pPr>
        <w:pStyle w:val="Text"/>
      </w:pPr>
    </w:p>
    <w:p w14:paraId="27DD7F9A" w14:textId="77777777" w:rsidR="007E6F36" w:rsidRPr="007E6F36" w:rsidRDefault="007E6F36" w:rsidP="007E6F36">
      <w:pPr>
        <w:pStyle w:val="Text"/>
        <w:rPr>
          <w:b/>
        </w:rPr>
      </w:pPr>
      <w:r w:rsidRPr="007E6F36">
        <w:rPr>
          <w:b/>
        </w:rPr>
        <w:t>9A</w:t>
      </w:r>
    </w:p>
    <w:p w14:paraId="7774FBA7" w14:textId="77777777" w:rsidR="007E6F36" w:rsidRDefault="007E6F36" w:rsidP="007E6F36">
      <w:pPr>
        <w:pStyle w:val="Text"/>
      </w:pPr>
      <w:r>
        <w:t>1 written</w:t>
      </w:r>
    </w:p>
    <w:p w14:paraId="5DE72529" w14:textId="77777777" w:rsidR="007E6F36" w:rsidRDefault="007E6F36" w:rsidP="007E6F36">
      <w:pPr>
        <w:pStyle w:val="Text"/>
      </w:pPr>
      <w:r>
        <w:t>2 visited</w:t>
      </w:r>
    </w:p>
    <w:p w14:paraId="07897A87" w14:textId="77777777" w:rsidR="007E6F36" w:rsidRDefault="007E6F36" w:rsidP="007E6F36">
      <w:pPr>
        <w:pStyle w:val="Text"/>
      </w:pPr>
      <w:r>
        <w:t>3 spoken</w:t>
      </w:r>
    </w:p>
    <w:p w14:paraId="402E3E59" w14:textId="77777777" w:rsidR="007E6F36" w:rsidRDefault="007E6F36" w:rsidP="007E6F36">
      <w:pPr>
        <w:pStyle w:val="Text"/>
      </w:pPr>
      <w:r>
        <w:t>4 been</w:t>
      </w:r>
    </w:p>
    <w:p w14:paraId="491AA3BD" w14:textId="77777777" w:rsidR="007E6F36" w:rsidRDefault="007E6F36" w:rsidP="007E6F36">
      <w:pPr>
        <w:pStyle w:val="Text"/>
      </w:pPr>
      <w:r>
        <w:t>5 sold/written</w:t>
      </w:r>
    </w:p>
    <w:p w14:paraId="1E086779" w14:textId="77777777" w:rsidR="007E6F36" w:rsidRDefault="007E6F36" w:rsidP="007E6F36">
      <w:pPr>
        <w:pStyle w:val="Text"/>
      </w:pPr>
      <w:r>
        <w:t>6 given</w:t>
      </w:r>
    </w:p>
    <w:p w14:paraId="43765051" w14:textId="77777777" w:rsidR="007E6F36" w:rsidRDefault="007E6F36" w:rsidP="007E6F36">
      <w:pPr>
        <w:pStyle w:val="Text"/>
      </w:pPr>
      <w:r>
        <w:t>7 thought</w:t>
      </w:r>
    </w:p>
    <w:p w14:paraId="2CF41895" w14:textId="77777777" w:rsidR="007E6F36" w:rsidRDefault="007E6F36" w:rsidP="007E6F36">
      <w:pPr>
        <w:pStyle w:val="Text"/>
      </w:pPr>
      <w:r>
        <w:t>8 wanted</w:t>
      </w:r>
    </w:p>
    <w:p w14:paraId="2B5FC7D9" w14:textId="77777777" w:rsidR="007E6F36" w:rsidRDefault="007E6F36" w:rsidP="007E6F36">
      <w:pPr>
        <w:pStyle w:val="Text"/>
      </w:pPr>
    </w:p>
    <w:p w14:paraId="1482A0C2" w14:textId="77777777" w:rsidR="007E6F36" w:rsidRPr="007E6F36" w:rsidRDefault="007E6F36" w:rsidP="007E6F36">
      <w:pPr>
        <w:pStyle w:val="Text"/>
        <w:rPr>
          <w:b/>
        </w:rPr>
      </w:pPr>
      <w:r w:rsidRPr="007E6F36">
        <w:rPr>
          <w:b/>
        </w:rPr>
        <w:t>9B</w:t>
      </w:r>
    </w:p>
    <w:p w14:paraId="725DEC8B" w14:textId="77777777" w:rsidR="007E6F36" w:rsidRDefault="007E6F36" w:rsidP="007E6F36">
      <w:pPr>
        <w:pStyle w:val="Text"/>
      </w:pPr>
      <w:r>
        <w:t>Students' own answers</w:t>
      </w:r>
    </w:p>
    <w:p w14:paraId="184887EF" w14:textId="77777777" w:rsidR="007E6F36" w:rsidRDefault="007E6F36" w:rsidP="007E6F36">
      <w:pPr>
        <w:pStyle w:val="Text"/>
      </w:pPr>
    </w:p>
    <w:p w14:paraId="5F1C0D75" w14:textId="1F7C7219" w:rsidR="0047254F" w:rsidRPr="00553568" w:rsidRDefault="0047254F">
      <w:pPr>
        <w:pStyle w:val="HeadASection"/>
        <w:rPr>
          <w:lang w:val="en-GB"/>
        </w:rPr>
      </w:pPr>
      <w:r w:rsidRPr="00553568">
        <w:rPr>
          <w:lang w:val="en-GB"/>
        </w:rPr>
        <w:t xml:space="preserve">4.3 Communication skills: </w:t>
      </w:r>
      <w:r w:rsidR="00752F4D" w:rsidRPr="00553568">
        <w:rPr>
          <w:lang w:val="en-GB"/>
        </w:rPr>
        <w:t>Making group decisions</w:t>
      </w:r>
    </w:p>
    <w:p w14:paraId="3BA0C413" w14:textId="77777777" w:rsidR="007E6F36" w:rsidRPr="007E6F36" w:rsidRDefault="007E6F36" w:rsidP="007E6F36">
      <w:pPr>
        <w:pStyle w:val="Text"/>
        <w:rPr>
          <w:b/>
        </w:rPr>
      </w:pPr>
      <w:r w:rsidRPr="007E6F36">
        <w:rPr>
          <w:b/>
        </w:rPr>
        <w:t>1A</w:t>
      </w:r>
    </w:p>
    <w:p w14:paraId="218ED67C" w14:textId="77777777" w:rsidR="007E6F36" w:rsidRDefault="007E6F36" w:rsidP="007E6F36">
      <w:pPr>
        <w:pStyle w:val="Text"/>
      </w:pPr>
      <w:r>
        <w:t xml:space="preserve">1 Approach 2 </w:t>
      </w:r>
    </w:p>
    <w:p w14:paraId="7FC714C1" w14:textId="77777777" w:rsidR="007E6F36" w:rsidRDefault="007E6F36" w:rsidP="007E6F36">
      <w:pPr>
        <w:pStyle w:val="Text"/>
      </w:pPr>
      <w:r>
        <w:t xml:space="preserve">2 Approach 1 </w:t>
      </w:r>
    </w:p>
    <w:p w14:paraId="13743BC8" w14:textId="77777777" w:rsidR="007E6F36" w:rsidRDefault="007E6F36" w:rsidP="007E6F36">
      <w:pPr>
        <w:pStyle w:val="Text"/>
      </w:pPr>
      <w:r>
        <w:t xml:space="preserve">3 Approach 4  </w:t>
      </w:r>
    </w:p>
    <w:p w14:paraId="6D26314F" w14:textId="77777777" w:rsidR="007E6F36" w:rsidRDefault="007E6F36" w:rsidP="007E6F36">
      <w:pPr>
        <w:pStyle w:val="Text"/>
      </w:pPr>
      <w:r>
        <w:t>4 Approach 3</w:t>
      </w:r>
    </w:p>
    <w:p w14:paraId="6D3E92BE" w14:textId="77777777" w:rsidR="007E6F36" w:rsidRDefault="007E6F36" w:rsidP="007E6F36">
      <w:pPr>
        <w:pStyle w:val="Text"/>
      </w:pPr>
      <w:r>
        <w:t>5 Approach 2</w:t>
      </w:r>
    </w:p>
    <w:p w14:paraId="1490645C" w14:textId="77777777" w:rsidR="007E6F36" w:rsidRDefault="007E6F36" w:rsidP="007E6F36">
      <w:pPr>
        <w:pStyle w:val="Text"/>
      </w:pPr>
      <w:r>
        <w:t>6 Approach 1</w:t>
      </w:r>
    </w:p>
    <w:p w14:paraId="0266CF1A" w14:textId="77777777" w:rsidR="007E6F36" w:rsidRDefault="007E6F36" w:rsidP="007E6F36">
      <w:pPr>
        <w:pStyle w:val="Text"/>
      </w:pPr>
    </w:p>
    <w:p w14:paraId="3D23DC55" w14:textId="77777777" w:rsidR="007E6F36" w:rsidRPr="007E6F36" w:rsidRDefault="007E6F36" w:rsidP="007E6F36">
      <w:pPr>
        <w:pStyle w:val="Text"/>
        <w:rPr>
          <w:b/>
        </w:rPr>
      </w:pPr>
      <w:r w:rsidRPr="007E6F36">
        <w:rPr>
          <w:b/>
        </w:rPr>
        <w:t>1B</w:t>
      </w:r>
    </w:p>
    <w:p w14:paraId="23C87217" w14:textId="77777777" w:rsidR="007E6F36" w:rsidRPr="007E6F36" w:rsidRDefault="007E6F36" w:rsidP="007E6F36">
      <w:pPr>
        <w:pStyle w:val="Text"/>
        <w:rPr>
          <w:b/>
        </w:rPr>
      </w:pPr>
      <w:r w:rsidRPr="007E6F36">
        <w:rPr>
          <w:b/>
        </w:rPr>
        <w:t>Possible answers</w:t>
      </w:r>
    </w:p>
    <w:p w14:paraId="5BCD923A" w14:textId="5E8D2CF1" w:rsidR="007E6F36" w:rsidRDefault="007E6F36" w:rsidP="007E6F36">
      <w:pPr>
        <w:pStyle w:val="Text"/>
      </w:pPr>
      <w:r w:rsidRPr="007E6F36">
        <w:rPr>
          <w:b/>
        </w:rPr>
        <w:t>Approach 1</w:t>
      </w:r>
      <w:r>
        <w:t xml:space="preserve"> – Pros: it’s quicker and less complicated; you get the result you want. Cons: you may not get your team’s support; they may feel undervalued; it may be difficult to get your team to implement your decision.</w:t>
      </w:r>
    </w:p>
    <w:p w14:paraId="786FABE9" w14:textId="77777777" w:rsidR="007E6F36" w:rsidRDefault="007E6F36" w:rsidP="007E6F36">
      <w:pPr>
        <w:pStyle w:val="Text"/>
      </w:pPr>
      <w:r w:rsidRPr="007E6F36">
        <w:rPr>
          <w:b/>
        </w:rPr>
        <w:t>Approach 2</w:t>
      </w:r>
      <w:r>
        <w:t xml:space="preserve"> – Pros: you get more commitment (more buy-in) from your team; you create a better atmosphere as people feel more valued. Cons: it can take longer; your team may not have much to </w:t>
      </w:r>
      <w:r>
        <w:t>contribute; people may feel ‘manipulated’ because they are still not actually making the decision.</w:t>
      </w:r>
    </w:p>
    <w:p w14:paraId="6F22F89C" w14:textId="77777777" w:rsidR="007E6F36" w:rsidRDefault="007E6F36" w:rsidP="007E6F36">
      <w:pPr>
        <w:pStyle w:val="Text"/>
      </w:pPr>
      <w:r w:rsidRPr="007E6F36">
        <w:rPr>
          <w:b/>
        </w:rPr>
        <w:t>Approach 3</w:t>
      </w:r>
      <w:r>
        <w:t xml:space="preserve"> – Pros: you get even more commitment from your team than by using Approach 2; you become accepted more as one of the team. Cons: it may be difficult to get agreement; disagreements can hold up the decision.</w:t>
      </w:r>
    </w:p>
    <w:p w14:paraId="2BA87953" w14:textId="0F35C336" w:rsidR="007E6F36" w:rsidRDefault="007E6F36" w:rsidP="007E6F36">
      <w:pPr>
        <w:pStyle w:val="Text"/>
      </w:pPr>
      <w:r w:rsidRPr="007E6F36">
        <w:rPr>
          <w:b/>
        </w:rPr>
        <w:t>Approach 4</w:t>
      </w:r>
      <w:r>
        <w:t xml:space="preserve"> – Pros: it saves you time for other (more important) things; it gives your team a sense of responsibility and helps train them to be decision-makers themselves. Cons: you lose control of the decision to a great extent; your team may make a bad decision; some people don’t want responsibility and don’t like delegation.</w:t>
      </w:r>
    </w:p>
    <w:p w14:paraId="79433A58" w14:textId="77777777" w:rsidR="007E6F36" w:rsidRDefault="007E6F36" w:rsidP="007E6F36">
      <w:pPr>
        <w:pStyle w:val="Text"/>
      </w:pPr>
    </w:p>
    <w:p w14:paraId="23222FF7" w14:textId="77777777" w:rsidR="007E6F36" w:rsidRPr="007E6F36" w:rsidRDefault="007E6F36" w:rsidP="007E6F36">
      <w:pPr>
        <w:pStyle w:val="Text"/>
        <w:rPr>
          <w:b/>
        </w:rPr>
      </w:pPr>
      <w:r w:rsidRPr="007E6F36">
        <w:rPr>
          <w:b/>
        </w:rPr>
        <w:t>2A</w:t>
      </w:r>
    </w:p>
    <w:p w14:paraId="7196E314" w14:textId="77777777" w:rsidR="007E6F36" w:rsidRDefault="007E6F36" w:rsidP="007E6F36">
      <w:pPr>
        <w:pStyle w:val="Text"/>
      </w:pPr>
      <w:r>
        <w:t xml:space="preserve">1 The meeting went well. </w:t>
      </w:r>
      <w:proofErr w:type="spellStart"/>
      <w:r>
        <w:t>Léana</w:t>
      </w:r>
      <w:proofErr w:type="spellEnd"/>
      <w:r>
        <w:t xml:space="preserve"> liked Shaun’s idea and she’s already spoken to some of the other directors about his idea.</w:t>
      </w:r>
    </w:p>
    <w:p w14:paraId="449279FD" w14:textId="77777777" w:rsidR="007E6F36" w:rsidRDefault="007E6F36" w:rsidP="007E6F36">
      <w:pPr>
        <w:pStyle w:val="Text"/>
      </w:pPr>
      <w:r>
        <w:t>2 ‘Reverse coaching’ involves getting younger members of staff who know a lot about technology to help older members of staff to use it.</w:t>
      </w:r>
    </w:p>
    <w:p w14:paraId="425EC556" w14:textId="77777777" w:rsidR="007E6F36" w:rsidRDefault="007E6F36" w:rsidP="007E6F36">
      <w:pPr>
        <w:pStyle w:val="Text"/>
      </w:pPr>
      <w:r>
        <w:t xml:space="preserve">3 Orla thinks it’s a great idea. </w:t>
      </w:r>
    </w:p>
    <w:p w14:paraId="48C559B2" w14:textId="77777777" w:rsidR="007E6F36" w:rsidRDefault="007E6F36" w:rsidP="007E6F36">
      <w:pPr>
        <w:pStyle w:val="Text"/>
      </w:pPr>
      <w:r>
        <w:t>4 The trainees don’t know about the idea yet – Shaun has a meeting with them later this afternoon.</w:t>
      </w:r>
    </w:p>
    <w:p w14:paraId="560ED941" w14:textId="77777777" w:rsidR="007E6F36" w:rsidRDefault="007E6F36" w:rsidP="007E6F36">
      <w:pPr>
        <w:pStyle w:val="Text"/>
      </w:pPr>
    </w:p>
    <w:p w14:paraId="12B1796B" w14:textId="77777777" w:rsidR="007E6F36" w:rsidRPr="007E6F36" w:rsidRDefault="007E6F36" w:rsidP="007E6F36">
      <w:pPr>
        <w:pStyle w:val="Text"/>
        <w:rPr>
          <w:b/>
        </w:rPr>
      </w:pPr>
      <w:r w:rsidRPr="007E6F36">
        <w:rPr>
          <w:b/>
        </w:rPr>
        <w:t>2B</w:t>
      </w:r>
    </w:p>
    <w:p w14:paraId="719CFAC5" w14:textId="3D8BB971" w:rsidR="007D0CE3" w:rsidRPr="00F35E53" w:rsidRDefault="007E6F36" w:rsidP="007E6F36">
      <w:pPr>
        <w:pStyle w:val="Text"/>
      </w:pPr>
      <w:r>
        <w:t>Students' own answers</w:t>
      </w:r>
    </w:p>
    <w:p w14:paraId="2E4D53CD" w14:textId="1C8EBA4C" w:rsidR="007D0CE3" w:rsidRDefault="007D0CE3" w:rsidP="007D0CE3">
      <w:pPr>
        <w:pStyle w:val="Text"/>
      </w:pPr>
    </w:p>
    <w:p w14:paraId="679B03EE" w14:textId="77777777" w:rsidR="007E6F36" w:rsidRPr="00944622" w:rsidRDefault="007E6F36" w:rsidP="00944622">
      <w:pPr>
        <w:pStyle w:val="Text"/>
        <w:rPr>
          <w:b/>
        </w:rPr>
      </w:pPr>
      <w:r w:rsidRPr="00944622">
        <w:rPr>
          <w:b/>
        </w:rPr>
        <w:t>3A</w:t>
      </w:r>
    </w:p>
    <w:p w14:paraId="40F2A724" w14:textId="697CA915" w:rsidR="007E6F36" w:rsidRPr="00944622" w:rsidRDefault="007E6F36" w:rsidP="00944622">
      <w:pPr>
        <w:pStyle w:val="Text"/>
      </w:pPr>
      <w:r w:rsidRPr="00944622">
        <w:t xml:space="preserve">1 </w:t>
      </w:r>
      <w:r w:rsidR="00944622" w:rsidRPr="00944622">
        <w:t>J</w:t>
      </w:r>
      <w:r w:rsidRPr="00944622">
        <w:t>unior staff are not there to give their views on the</w:t>
      </w:r>
      <w:r w:rsidR="00944622">
        <w:t> </w:t>
      </w:r>
      <w:r w:rsidRPr="00944622">
        <w:t>decision itself, but simply to discuss how the coaching can be done and who will work with whom.</w:t>
      </w:r>
    </w:p>
    <w:p w14:paraId="3802D636" w14:textId="6528C865" w:rsidR="007E6F36" w:rsidRPr="00944622" w:rsidRDefault="007E6F36" w:rsidP="00944622">
      <w:pPr>
        <w:pStyle w:val="Text"/>
      </w:pPr>
      <w:r w:rsidRPr="00944622">
        <w:t>2 He says it will be fun, they’ll be working with the top people in the company and it will be good for their careers. They don’t seem persuaded: the second two points, at least, may be true, but it may</w:t>
      </w:r>
      <w:r w:rsidR="00944622">
        <w:t> </w:t>
      </w:r>
      <w:r w:rsidRPr="00944622">
        <w:t>not be fun, and the</w:t>
      </w:r>
      <w:r w:rsidR="00944622" w:rsidRPr="00944622">
        <w:t xml:space="preserve"> </w:t>
      </w:r>
      <w:r w:rsidRPr="00944622">
        <w:t>junior staff may not like the</w:t>
      </w:r>
      <w:r w:rsidR="00944622">
        <w:t> </w:t>
      </w:r>
      <w:r w:rsidRPr="00944622">
        <w:t xml:space="preserve">responsibility. </w:t>
      </w:r>
    </w:p>
    <w:p w14:paraId="2F031801" w14:textId="77777777" w:rsidR="00944622" w:rsidRDefault="007E6F36" w:rsidP="00944622">
      <w:pPr>
        <w:pStyle w:val="Text"/>
      </w:pPr>
      <w:r w:rsidRPr="00944622">
        <w:t>3 a T</w:t>
      </w:r>
    </w:p>
    <w:p w14:paraId="679A725C" w14:textId="77777777" w:rsidR="00944622" w:rsidRDefault="007E6F36" w:rsidP="00944622">
      <w:pPr>
        <w:pStyle w:val="Text"/>
      </w:pPr>
      <w:r w:rsidRPr="00944622">
        <w:t>b J</w:t>
      </w:r>
    </w:p>
    <w:p w14:paraId="380FD3CE" w14:textId="77777777" w:rsidR="00944622" w:rsidRDefault="00944622" w:rsidP="00944622">
      <w:pPr>
        <w:pStyle w:val="Text"/>
      </w:pPr>
      <w:r w:rsidRPr="00944622">
        <w:t xml:space="preserve">c </w:t>
      </w:r>
      <w:r w:rsidR="007E6F36" w:rsidRPr="00944622">
        <w:t>E</w:t>
      </w:r>
    </w:p>
    <w:p w14:paraId="49CEEC24" w14:textId="57D8ED2E" w:rsidR="007E6F36" w:rsidRPr="00944622" w:rsidRDefault="007E6F36" w:rsidP="00944622">
      <w:pPr>
        <w:pStyle w:val="Text"/>
      </w:pPr>
      <w:r w:rsidRPr="00944622">
        <w:t>d T</w:t>
      </w:r>
    </w:p>
    <w:p w14:paraId="2245FFDD" w14:textId="523D545C" w:rsidR="007E6F36" w:rsidRPr="00944622" w:rsidRDefault="007E6F36" w:rsidP="00944622">
      <w:pPr>
        <w:pStyle w:val="Text"/>
      </w:pPr>
      <w:r w:rsidRPr="00944622">
        <w:t xml:space="preserve">4 Shaun tells the junior staff that they have to go ahead with the coaching because </w:t>
      </w:r>
      <w:proofErr w:type="spellStart"/>
      <w:r w:rsidRPr="00944622">
        <w:t>Léana</w:t>
      </w:r>
      <w:proofErr w:type="spellEnd"/>
      <w:r w:rsidRPr="00944622">
        <w:t xml:space="preserve"> expects it now. Shaun has got the decision he wanted, but does not have the support of the group, and this may create problems when the coaching begins.</w:t>
      </w:r>
    </w:p>
    <w:p w14:paraId="72759281" w14:textId="77777777" w:rsidR="007E6F36" w:rsidRPr="00944622" w:rsidRDefault="007E6F36" w:rsidP="00944622">
      <w:pPr>
        <w:pStyle w:val="Text"/>
      </w:pPr>
    </w:p>
    <w:p w14:paraId="23825B2C" w14:textId="77777777" w:rsidR="007E6F36" w:rsidRPr="00944622" w:rsidRDefault="007E6F36" w:rsidP="00944622">
      <w:pPr>
        <w:pStyle w:val="Text"/>
        <w:rPr>
          <w:b/>
        </w:rPr>
      </w:pPr>
      <w:r w:rsidRPr="00944622">
        <w:rPr>
          <w:b/>
        </w:rPr>
        <w:t>3B</w:t>
      </w:r>
    </w:p>
    <w:p w14:paraId="5AF067A5" w14:textId="77777777" w:rsidR="007E6F36" w:rsidRPr="00944622" w:rsidRDefault="007E6F36" w:rsidP="00944622">
      <w:pPr>
        <w:pStyle w:val="Text"/>
        <w:rPr>
          <w:b/>
        </w:rPr>
      </w:pPr>
      <w:r w:rsidRPr="00944622">
        <w:rPr>
          <w:b/>
        </w:rPr>
        <w:t>Possible answer</w:t>
      </w:r>
    </w:p>
    <w:p w14:paraId="4BC77E47" w14:textId="341F65EB" w:rsidR="007E6F36" w:rsidRPr="00944622" w:rsidRDefault="007E6F36" w:rsidP="00944622">
      <w:pPr>
        <w:pStyle w:val="Text"/>
      </w:pPr>
      <w:r w:rsidRPr="00944622">
        <w:t xml:space="preserve">Shaun’s main mistake was probably not mentioning his idea to the trainees before taking it to </w:t>
      </w:r>
      <w:proofErr w:type="spellStart"/>
      <w:r w:rsidRPr="00944622">
        <w:t>Léana</w:t>
      </w:r>
      <w:proofErr w:type="spellEnd"/>
      <w:r w:rsidRPr="00944622">
        <w:t>. But he also does not listen enough to their concerns after he has told them.</w:t>
      </w:r>
    </w:p>
    <w:p w14:paraId="3F445398" w14:textId="1462FA0C" w:rsidR="007E6F36" w:rsidRPr="00944622" w:rsidRDefault="0084063C" w:rsidP="00944622">
      <w:pPr>
        <w:pStyle w:val="Text"/>
        <w:rPr>
          <w:b/>
        </w:rPr>
      </w:pPr>
      <w:r>
        <w:rPr>
          <w:b/>
        </w:rPr>
        <w:br w:type="column"/>
      </w:r>
      <w:r w:rsidR="007E6F36" w:rsidRPr="00944622">
        <w:rPr>
          <w:b/>
        </w:rPr>
        <w:lastRenderedPageBreak/>
        <w:t>4</w:t>
      </w:r>
    </w:p>
    <w:p w14:paraId="3B47B3FA" w14:textId="0BB0D3CE" w:rsidR="007E6F36" w:rsidRPr="00944622" w:rsidRDefault="007E6F36" w:rsidP="00944622">
      <w:pPr>
        <w:pStyle w:val="Text"/>
      </w:pPr>
      <w:r w:rsidRPr="00944622">
        <w:t>1 Shaun’s approach to decision-making in this version of the meeting is more consultative. consultative (The decision has been taken, but</w:t>
      </w:r>
      <w:r w:rsidR="00944622">
        <w:t> </w:t>
      </w:r>
      <w:r w:rsidRPr="00944622">
        <w:t>the</w:t>
      </w:r>
      <w:r w:rsidR="00944622">
        <w:t> </w:t>
      </w:r>
      <w:r w:rsidRPr="00944622">
        <w:t>details can be changed.)</w:t>
      </w:r>
    </w:p>
    <w:p w14:paraId="48D05BC8" w14:textId="4D583445" w:rsidR="007E6F36" w:rsidRPr="00944622" w:rsidRDefault="007E6F36" w:rsidP="00944622">
      <w:pPr>
        <w:pStyle w:val="Text"/>
      </w:pPr>
      <w:r w:rsidRPr="00944622">
        <w:t>2 Shaun listens to the group’s concerns, makes</w:t>
      </w:r>
      <w:r w:rsidR="00944622">
        <w:t> </w:t>
      </w:r>
      <w:r w:rsidRPr="00944622">
        <w:t>a</w:t>
      </w:r>
      <w:r w:rsidR="00944622">
        <w:t> </w:t>
      </w:r>
      <w:r w:rsidRPr="00944622">
        <w:t>note of them and tries to think of possible</w:t>
      </w:r>
      <w:r w:rsidR="00944622">
        <w:t> </w:t>
      </w:r>
      <w:r w:rsidRPr="00944622">
        <w:t>solutions.</w:t>
      </w:r>
    </w:p>
    <w:p w14:paraId="7C5DD8F3" w14:textId="19ED4FF3" w:rsidR="007E6F36" w:rsidRPr="00944622" w:rsidRDefault="007E6F36" w:rsidP="00944622">
      <w:pPr>
        <w:pStyle w:val="Text"/>
      </w:pPr>
      <w:r w:rsidRPr="00944622">
        <w:t>3 Thiago is concerned that the trainees are too busy to fit the coaching into their schedule. Shaun suggests that it should be programmed into their schedule as part of their work not as extra work. Jasmine is concerned that the trainees do not have any training as coaches. Shaun agrees that at least</w:t>
      </w:r>
      <w:r w:rsidR="00944622">
        <w:t> </w:t>
      </w:r>
      <w:r w:rsidRPr="00944622">
        <w:t>basic training could be arranged.</w:t>
      </w:r>
    </w:p>
    <w:p w14:paraId="686B350D" w14:textId="03556575" w:rsidR="007E6F36" w:rsidRPr="00944622" w:rsidRDefault="007E6F36" w:rsidP="00944622">
      <w:pPr>
        <w:pStyle w:val="Text"/>
      </w:pPr>
      <w:r w:rsidRPr="00944622">
        <w:t>4 One of the new ideas comes from Mike. He 1 – Mike suggests that the scheme should simply be called ‘tech assistance’ rather than ‘coaching’. The idea is that the trainees will be less nervous about this. Jasmine agrees with him. The other new idea comes from Ethan, who 2 – Ethan suggests that the coaching could be two-way: the directors coaching the trainees in the HR consultancy business and the trainees coaching the directors in how to use everyday business technology.</w:t>
      </w:r>
    </w:p>
    <w:p w14:paraId="73DF23F6" w14:textId="77777777" w:rsidR="007E6F36" w:rsidRPr="00944622" w:rsidRDefault="007E6F36" w:rsidP="00944622">
      <w:pPr>
        <w:pStyle w:val="Text"/>
      </w:pPr>
    </w:p>
    <w:p w14:paraId="52739851" w14:textId="77777777" w:rsidR="007E6F36" w:rsidRPr="00944622" w:rsidRDefault="007E6F36" w:rsidP="00944622">
      <w:pPr>
        <w:pStyle w:val="Text"/>
        <w:rPr>
          <w:b/>
        </w:rPr>
      </w:pPr>
      <w:r w:rsidRPr="00944622">
        <w:rPr>
          <w:b/>
        </w:rPr>
        <w:t>5</w:t>
      </w:r>
    </w:p>
    <w:p w14:paraId="37A73052" w14:textId="77777777" w:rsidR="007E6F36" w:rsidRPr="00944622" w:rsidRDefault="007E6F36" w:rsidP="00944622">
      <w:pPr>
        <w:pStyle w:val="Text"/>
        <w:rPr>
          <w:b/>
        </w:rPr>
      </w:pPr>
      <w:r w:rsidRPr="00944622">
        <w:rPr>
          <w:b/>
        </w:rPr>
        <w:t>Possible answer</w:t>
      </w:r>
    </w:p>
    <w:p w14:paraId="23F58BEA" w14:textId="4922C930" w:rsidR="007E6F36" w:rsidRPr="00944622" w:rsidRDefault="007E6F36" w:rsidP="00944622">
      <w:pPr>
        <w:pStyle w:val="Text"/>
      </w:pPr>
      <w:r w:rsidRPr="00944622">
        <w:t xml:space="preserve">Shaun’s approach in Video A is to simply tell the trainees about the decision he and </w:t>
      </w:r>
      <w:proofErr w:type="spellStart"/>
      <w:r w:rsidRPr="00944622">
        <w:t>Léana</w:t>
      </w:r>
      <w:proofErr w:type="spellEnd"/>
      <w:r w:rsidRPr="00944622">
        <w:t xml:space="preserve"> have taken and ask them to decide who they would prefer to work with. As a result, the group resist the proposal, and Shaun finds himself having to defend his idea. In Video B, Shaun is open to comments about the decision from the beginning and this creates a much more positive atmosphere. The trainees even start to think of ways the idea could be improved. The decision itself (to do the coaching) is still fixed, but everything about the way</w:t>
      </w:r>
      <w:r w:rsidR="00944622">
        <w:t> </w:t>
      </w:r>
      <w:r w:rsidRPr="00944622">
        <w:t>it is put into action is open to discussion.</w:t>
      </w:r>
    </w:p>
    <w:p w14:paraId="1E05467C" w14:textId="4244EA5A" w:rsidR="007E6F36" w:rsidRPr="00944622" w:rsidRDefault="007E6F36" w:rsidP="00944622">
      <w:pPr>
        <w:pStyle w:val="Text"/>
      </w:pPr>
      <w:r w:rsidRPr="00944622">
        <w:t>(a) Both versions of the meeting end with the trainees planning who they are going to coach, but</w:t>
      </w:r>
      <w:r w:rsidR="00944622">
        <w:t> </w:t>
      </w:r>
      <w:r w:rsidRPr="00944622">
        <w:t>(b) in Video A nobody feels they have had any choice in the matter, whereas in Video B their concerns and suggestions have been listened and</w:t>
      </w:r>
      <w:r w:rsidR="00944622">
        <w:t> </w:t>
      </w:r>
      <w:r w:rsidRPr="00944622">
        <w:t>responded to.</w:t>
      </w:r>
    </w:p>
    <w:p w14:paraId="4B6DB88C" w14:textId="77777777" w:rsidR="007E6F36" w:rsidRPr="00944622" w:rsidRDefault="007E6F36" w:rsidP="00944622">
      <w:pPr>
        <w:pStyle w:val="Text"/>
      </w:pPr>
    </w:p>
    <w:p w14:paraId="5A348EFE" w14:textId="77777777" w:rsidR="00944622" w:rsidRPr="00944622" w:rsidRDefault="007E6F36" w:rsidP="00944622">
      <w:pPr>
        <w:pStyle w:val="Text"/>
        <w:rPr>
          <w:b/>
        </w:rPr>
      </w:pPr>
      <w:r w:rsidRPr="00944622">
        <w:rPr>
          <w:b/>
        </w:rPr>
        <w:t>6</w:t>
      </w:r>
    </w:p>
    <w:p w14:paraId="4B4DA0DC" w14:textId="5D6DD942" w:rsidR="007E6F36" w:rsidRPr="00944622" w:rsidRDefault="007E6F36" w:rsidP="00944622">
      <w:pPr>
        <w:pStyle w:val="Text"/>
      </w:pPr>
      <w:r w:rsidRPr="00944622">
        <w:t>Students’ own answer</w:t>
      </w:r>
    </w:p>
    <w:p w14:paraId="7C20F521" w14:textId="77777777" w:rsidR="007E6F36" w:rsidRPr="00944622" w:rsidRDefault="007E6F36" w:rsidP="00944622">
      <w:pPr>
        <w:pStyle w:val="Text"/>
      </w:pPr>
    </w:p>
    <w:p w14:paraId="51F66757" w14:textId="77777777" w:rsidR="00944622" w:rsidRPr="00944622" w:rsidRDefault="007E6F36" w:rsidP="00944622">
      <w:pPr>
        <w:pStyle w:val="Text"/>
        <w:rPr>
          <w:b/>
        </w:rPr>
      </w:pPr>
      <w:r w:rsidRPr="00944622">
        <w:rPr>
          <w:b/>
        </w:rPr>
        <w:t>7</w:t>
      </w:r>
    </w:p>
    <w:p w14:paraId="1768F1B2" w14:textId="2068078D" w:rsidR="007E6F36" w:rsidRPr="00944622" w:rsidRDefault="007E6F36" w:rsidP="00944622">
      <w:pPr>
        <w:pStyle w:val="Text"/>
      </w:pPr>
      <w:r w:rsidRPr="00944622">
        <w:t>Students' own answer</w:t>
      </w:r>
    </w:p>
    <w:p w14:paraId="300CF323" w14:textId="77777777" w:rsidR="007E6F36" w:rsidRPr="00944622" w:rsidRDefault="007E6F36" w:rsidP="00944622">
      <w:pPr>
        <w:pStyle w:val="Text"/>
      </w:pPr>
    </w:p>
    <w:p w14:paraId="7BD84567" w14:textId="77777777" w:rsidR="007E6F36" w:rsidRPr="00944622" w:rsidRDefault="007E6F36" w:rsidP="00944622">
      <w:pPr>
        <w:pStyle w:val="Text"/>
        <w:rPr>
          <w:b/>
        </w:rPr>
      </w:pPr>
      <w:r w:rsidRPr="00944622">
        <w:rPr>
          <w:b/>
        </w:rPr>
        <w:t>8A</w:t>
      </w:r>
    </w:p>
    <w:p w14:paraId="32EB6965" w14:textId="77777777" w:rsidR="007E6F36" w:rsidRPr="00944622" w:rsidRDefault="007E6F36" w:rsidP="00944622">
      <w:pPr>
        <w:pStyle w:val="Text"/>
      </w:pPr>
      <w:r w:rsidRPr="00944622">
        <w:t>1 to get your input</w:t>
      </w:r>
    </w:p>
    <w:p w14:paraId="0C370D9A" w14:textId="77777777" w:rsidR="007E6F36" w:rsidRPr="00944622" w:rsidRDefault="007E6F36" w:rsidP="00944622">
      <w:pPr>
        <w:pStyle w:val="Text"/>
      </w:pPr>
      <w:r w:rsidRPr="00944622">
        <w:t>2 what does everybody</w:t>
      </w:r>
    </w:p>
    <w:p w14:paraId="3711927B" w14:textId="77777777" w:rsidR="007E6F36" w:rsidRPr="00944622" w:rsidRDefault="007E6F36" w:rsidP="00944622">
      <w:pPr>
        <w:pStyle w:val="Text"/>
      </w:pPr>
      <w:r w:rsidRPr="00944622">
        <w:t>3 are your thoughts on</w:t>
      </w:r>
    </w:p>
    <w:p w14:paraId="382D41BD" w14:textId="77777777" w:rsidR="007E6F36" w:rsidRPr="00944622" w:rsidRDefault="007E6F36" w:rsidP="00944622">
      <w:pPr>
        <w:pStyle w:val="Text"/>
      </w:pPr>
      <w:r w:rsidRPr="00944622">
        <w:t>4 you haven’t said anything</w:t>
      </w:r>
    </w:p>
    <w:p w14:paraId="3B3FCD52" w14:textId="77777777" w:rsidR="007E6F36" w:rsidRPr="00944622" w:rsidRDefault="007E6F36" w:rsidP="00944622">
      <w:pPr>
        <w:pStyle w:val="Text"/>
      </w:pPr>
      <w:r w:rsidRPr="00944622">
        <w:t>5 to hear what you</w:t>
      </w:r>
    </w:p>
    <w:p w14:paraId="19B49E94" w14:textId="77777777" w:rsidR="007E6F36" w:rsidRPr="00944622" w:rsidRDefault="007E6F36" w:rsidP="00944622">
      <w:pPr>
        <w:pStyle w:val="Text"/>
      </w:pPr>
      <w:r w:rsidRPr="00944622">
        <w:t>6 do you think of</w:t>
      </w:r>
    </w:p>
    <w:p w14:paraId="41345ACC" w14:textId="77777777" w:rsidR="007E6F36" w:rsidRPr="00944622" w:rsidRDefault="007E6F36" w:rsidP="00944622">
      <w:pPr>
        <w:pStyle w:val="Text"/>
      </w:pPr>
      <w:r w:rsidRPr="00944622">
        <w:t>7 they’d like to add</w:t>
      </w:r>
    </w:p>
    <w:p w14:paraId="108C2572" w14:textId="77777777" w:rsidR="007E6F36" w:rsidRPr="00944622" w:rsidRDefault="007E6F36" w:rsidP="00944622">
      <w:pPr>
        <w:pStyle w:val="Text"/>
      </w:pPr>
      <w:r w:rsidRPr="00944622">
        <w:t>8 thanks for your input</w:t>
      </w:r>
    </w:p>
    <w:p w14:paraId="6B853804" w14:textId="77777777" w:rsidR="007E6F36" w:rsidRPr="00944622" w:rsidRDefault="007E6F36" w:rsidP="00944622">
      <w:pPr>
        <w:pStyle w:val="Text"/>
      </w:pPr>
    </w:p>
    <w:p w14:paraId="70C2D4BB" w14:textId="77777777" w:rsidR="007E6F36" w:rsidRPr="00944622" w:rsidRDefault="007E6F36" w:rsidP="00944622">
      <w:pPr>
        <w:pStyle w:val="Text"/>
        <w:rPr>
          <w:b/>
        </w:rPr>
      </w:pPr>
      <w:r w:rsidRPr="00944622">
        <w:rPr>
          <w:b/>
        </w:rPr>
        <w:t>8B</w:t>
      </w:r>
    </w:p>
    <w:p w14:paraId="26FC4ED8" w14:textId="77777777" w:rsidR="00944622" w:rsidRDefault="007E6F36" w:rsidP="00944622">
      <w:pPr>
        <w:pStyle w:val="Text"/>
      </w:pPr>
      <w:r w:rsidRPr="00944622">
        <w:t>to say (7)</w:t>
      </w:r>
    </w:p>
    <w:p w14:paraId="3DA7DECD" w14:textId="77777777" w:rsidR="00944622" w:rsidRDefault="007E6F36" w:rsidP="00944622">
      <w:pPr>
        <w:pStyle w:val="Text"/>
      </w:pPr>
      <w:r w:rsidRPr="00944622">
        <w:t>do you think about (3, 6)</w:t>
      </w:r>
    </w:p>
    <w:p w14:paraId="6EA3666A" w14:textId="77777777" w:rsidR="00944622" w:rsidRDefault="007E6F36" w:rsidP="00944622">
      <w:pPr>
        <w:pStyle w:val="Text"/>
      </w:pPr>
      <w:r w:rsidRPr="00944622">
        <w:t>to know what you (5)</w:t>
      </w:r>
    </w:p>
    <w:p w14:paraId="7D67FDB2" w14:textId="57EE5E45" w:rsidR="007E6F36" w:rsidRPr="00944622" w:rsidRDefault="007E6F36" w:rsidP="00944622">
      <w:pPr>
        <w:pStyle w:val="Text"/>
      </w:pPr>
      <w:r w:rsidRPr="00944622">
        <w:t>we haven’t heard much from you (4)</w:t>
      </w:r>
    </w:p>
    <w:p w14:paraId="197C87EF" w14:textId="77777777" w:rsidR="007E6F36" w:rsidRPr="00944622" w:rsidRDefault="007E6F36" w:rsidP="00944622">
      <w:pPr>
        <w:pStyle w:val="Text"/>
      </w:pPr>
    </w:p>
    <w:p w14:paraId="59778F73" w14:textId="4F7AEE85" w:rsidR="007E6F36" w:rsidRPr="00944622" w:rsidRDefault="007E6F36" w:rsidP="00944622">
      <w:pPr>
        <w:pStyle w:val="Text"/>
        <w:rPr>
          <w:b/>
        </w:rPr>
      </w:pPr>
      <w:r w:rsidRPr="00944622">
        <w:rPr>
          <w:b/>
        </w:rPr>
        <w:t>9</w:t>
      </w:r>
    </w:p>
    <w:p w14:paraId="026AB11B" w14:textId="0D9CD930" w:rsidR="007E6F36" w:rsidRPr="00944622" w:rsidRDefault="007E6F36" w:rsidP="00944622">
      <w:pPr>
        <w:pStyle w:val="Text"/>
      </w:pPr>
      <w:r w:rsidRPr="00944622">
        <w:t>point</w:t>
      </w:r>
    </w:p>
    <w:p w14:paraId="52191713" w14:textId="77777777" w:rsidR="007E6F36" w:rsidRPr="00944622" w:rsidRDefault="007E6F36" w:rsidP="00944622">
      <w:pPr>
        <w:pStyle w:val="Text"/>
        <w:rPr>
          <w:b/>
        </w:rPr>
      </w:pPr>
      <w:r w:rsidRPr="00944622">
        <w:rPr>
          <w:b/>
        </w:rPr>
        <w:t>10</w:t>
      </w:r>
    </w:p>
    <w:p w14:paraId="27970B93" w14:textId="77777777" w:rsidR="007E6F36" w:rsidRPr="00944622" w:rsidRDefault="007E6F36" w:rsidP="00944622">
      <w:pPr>
        <w:pStyle w:val="Text"/>
      </w:pPr>
      <w:r w:rsidRPr="00944622">
        <w:t>1b  2c  3a</w:t>
      </w:r>
    </w:p>
    <w:p w14:paraId="68A3BE72" w14:textId="77777777" w:rsidR="007E6F36" w:rsidRPr="00944622" w:rsidRDefault="007E6F36" w:rsidP="00944622">
      <w:pPr>
        <w:pStyle w:val="Text"/>
      </w:pPr>
    </w:p>
    <w:p w14:paraId="657187FD" w14:textId="77777777" w:rsidR="007E6F36" w:rsidRPr="00944622" w:rsidRDefault="007E6F36" w:rsidP="00944622">
      <w:pPr>
        <w:pStyle w:val="Text"/>
        <w:rPr>
          <w:b/>
        </w:rPr>
      </w:pPr>
      <w:r w:rsidRPr="00944622">
        <w:rPr>
          <w:b/>
        </w:rPr>
        <w:t>11</w:t>
      </w:r>
    </w:p>
    <w:p w14:paraId="6CCE1685" w14:textId="6E16380F" w:rsidR="007E6F36" w:rsidRPr="00944622" w:rsidRDefault="007E6F36" w:rsidP="00944622">
      <w:pPr>
        <w:pStyle w:val="Text"/>
      </w:pPr>
      <w:r w:rsidRPr="00944622">
        <w:t>Students' own answers</w:t>
      </w:r>
    </w:p>
    <w:p w14:paraId="0E490B62" w14:textId="2346690C" w:rsidR="007E6F36" w:rsidRPr="00944622" w:rsidRDefault="007E6F36" w:rsidP="00944622">
      <w:pPr>
        <w:pStyle w:val="Text"/>
      </w:pPr>
    </w:p>
    <w:p w14:paraId="0EBA52C0" w14:textId="7B99F4C6" w:rsidR="007E6F36" w:rsidRPr="00944622" w:rsidRDefault="007E6F36" w:rsidP="00944622">
      <w:pPr>
        <w:pStyle w:val="Text"/>
        <w:rPr>
          <w:b/>
        </w:rPr>
      </w:pPr>
      <w:r w:rsidRPr="00944622">
        <w:rPr>
          <w:b/>
        </w:rPr>
        <w:t>12A–C</w:t>
      </w:r>
    </w:p>
    <w:p w14:paraId="5F38BEE9" w14:textId="3449CFEC" w:rsidR="007E6F36" w:rsidRPr="00944622" w:rsidRDefault="007E6F36" w:rsidP="00944622">
      <w:pPr>
        <w:pStyle w:val="Text"/>
      </w:pPr>
      <w:r w:rsidRPr="00944622">
        <w:t>Students' own answers</w:t>
      </w:r>
    </w:p>
    <w:p w14:paraId="2A8DBA9F" w14:textId="77777777" w:rsidR="007E6F36" w:rsidRDefault="007E6F36" w:rsidP="007D0CE3">
      <w:pPr>
        <w:pStyle w:val="Text"/>
      </w:pPr>
    </w:p>
    <w:p w14:paraId="3B406CD2" w14:textId="77777777" w:rsidR="00C203BD" w:rsidRPr="00C203BD" w:rsidRDefault="00C203BD" w:rsidP="00391D17">
      <w:pPr>
        <w:pStyle w:val="Text"/>
      </w:pPr>
    </w:p>
    <w:p w14:paraId="6FA1F1BD" w14:textId="0D94306C" w:rsidR="0047254F" w:rsidRPr="00553568" w:rsidRDefault="0047254F">
      <w:pPr>
        <w:pStyle w:val="HeadASection"/>
        <w:rPr>
          <w:lang w:val="en-GB"/>
        </w:rPr>
      </w:pPr>
      <w:r w:rsidRPr="00553568">
        <w:rPr>
          <w:lang w:val="en-GB"/>
        </w:rPr>
        <w:t>4.4 Business skills:</w:t>
      </w:r>
      <w:r w:rsidRPr="00553568">
        <w:rPr>
          <w:lang w:val="en-GB"/>
        </w:rPr>
        <w:br/>
      </w:r>
      <w:r w:rsidR="00752F4D" w:rsidRPr="00553568">
        <w:rPr>
          <w:lang w:val="en-GB"/>
        </w:rPr>
        <w:t>Phoning to change arrangements</w:t>
      </w:r>
    </w:p>
    <w:p w14:paraId="3B78D1AD" w14:textId="4612339F" w:rsidR="009D1CA5" w:rsidRDefault="009D1CA5" w:rsidP="009D1CA5">
      <w:pPr>
        <w:pStyle w:val="Text"/>
        <w:rPr>
          <w:b/>
        </w:rPr>
      </w:pPr>
      <w:r w:rsidRPr="009D1CA5">
        <w:rPr>
          <w:b/>
        </w:rPr>
        <w:t>1</w:t>
      </w:r>
      <w:r w:rsidR="00944622">
        <w:rPr>
          <w:b/>
        </w:rPr>
        <w:t>A</w:t>
      </w:r>
    </w:p>
    <w:p w14:paraId="1DF07950" w14:textId="739BFFEB" w:rsidR="00944622" w:rsidRDefault="00944622" w:rsidP="00944622">
      <w:pPr>
        <w:pStyle w:val="Text"/>
      </w:pPr>
      <w:r w:rsidRPr="00944622">
        <w:t>Students' own answer</w:t>
      </w:r>
    </w:p>
    <w:p w14:paraId="42B5C2E5" w14:textId="5202B404" w:rsidR="00944622" w:rsidRDefault="00944622" w:rsidP="00944622">
      <w:pPr>
        <w:pStyle w:val="Text"/>
      </w:pPr>
    </w:p>
    <w:p w14:paraId="0422A760" w14:textId="77777777" w:rsidR="00944622" w:rsidRPr="00944622" w:rsidRDefault="00944622" w:rsidP="00944622">
      <w:pPr>
        <w:pStyle w:val="Text"/>
        <w:rPr>
          <w:b/>
        </w:rPr>
      </w:pPr>
      <w:r w:rsidRPr="00944622">
        <w:rPr>
          <w:b/>
        </w:rPr>
        <w:t>1B</w:t>
      </w:r>
    </w:p>
    <w:p w14:paraId="407BCCE4" w14:textId="77777777" w:rsidR="00944622" w:rsidRPr="00944622" w:rsidRDefault="00944622" w:rsidP="00944622">
      <w:pPr>
        <w:pStyle w:val="Text"/>
        <w:rPr>
          <w:b/>
        </w:rPr>
      </w:pPr>
      <w:r w:rsidRPr="00944622">
        <w:rPr>
          <w:b/>
        </w:rPr>
        <w:t>Possible answer</w:t>
      </w:r>
    </w:p>
    <w:p w14:paraId="68701773" w14:textId="77777777" w:rsidR="00944622" w:rsidRDefault="00944622" w:rsidP="00944622">
      <w:pPr>
        <w:pStyle w:val="Text"/>
      </w:pPr>
      <w:r>
        <w:t>Situations 2, 4 and 5 seem more urgent, and it might be better to communicate by phone when something is more urgent.</w:t>
      </w:r>
    </w:p>
    <w:p w14:paraId="2F4081B4" w14:textId="77777777" w:rsidR="00944622" w:rsidRDefault="00944622" w:rsidP="00944622">
      <w:pPr>
        <w:pStyle w:val="Text"/>
      </w:pPr>
    </w:p>
    <w:p w14:paraId="58BC9195" w14:textId="77777777" w:rsidR="00944622" w:rsidRPr="00944622" w:rsidRDefault="00944622" w:rsidP="00944622">
      <w:pPr>
        <w:pStyle w:val="Text"/>
        <w:rPr>
          <w:b/>
        </w:rPr>
      </w:pPr>
      <w:r w:rsidRPr="00944622">
        <w:rPr>
          <w:b/>
        </w:rPr>
        <w:t>2A</w:t>
      </w:r>
    </w:p>
    <w:p w14:paraId="5529EE00" w14:textId="77777777" w:rsidR="00944622" w:rsidRDefault="00944622" w:rsidP="00944622">
      <w:pPr>
        <w:pStyle w:val="Text"/>
      </w:pPr>
      <w:r>
        <w:t xml:space="preserve">1 On Wednesday the 17th. </w:t>
      </w:r>
    </w:p>
    <w:p w14:paraId="449C4CEB" w14:textId="77777777" w:rsidR="00944622" w:rsidRDefault="00944622" w:rsidP="00944622">
      <w:pPr>
        <w:pStyle w:val="Text"/>
      </w:pPr>
      <w:r>
        <w:t>2 Sally can’t make it. She’s in Vienna all that week.</w:t>
      </w:r>
    </w:p>
    <w:p w14:paraId="3B3FA1D2" w14:textId="77777777" w:rsidR="00944622" w:rsidRDefault="00944622" w:rsidP="00944622">
      <w:pPr>
        <w:pStyle w:val="Text"/>
      </w:pPr>
      <w:r>
        <w:t>3 Sooner. She’s going to the Berlin Expo the week after their original appointment.</w:t>
      </w:r>
    </w:p>
    <w:p w14:paraId="132FD5F3" w14:textId="77777777" w:rsidR="00944622" w:rsidRDefault="00944622" w:rsidP="00944622">
      <w:pPr>
        <w:pStyle w:val="Text"/>
      </w:pPr>
      <w:r>
        <w:t>4 a Ian b Lou c Lou d Ian</w:t>
      </w:r>
    </w:p>
    <w:p w14:paraId="2D2F8AE5" w14:textId="77777777" w:rsidR="00944622" w:rsidRDefault="00944622" w:rsidP="00944622">
      <w:pPr>
        <w:pStyle w:val="Text"/>
      </w:pPr>
      <w:r>
        <w:t>5 Ian offers to find out if he can move his training session on Wednesday afternoon.</w:t>
      </w:r>
    </w:p>
    <w:p w14:paraId="13F02ED6" w14:textId="77777777" w:rsidR="00944622" w:rsidRDefault="00944622" w:rsidP="00944622">
      <w:pPr>
        <w:pStyle w:val="Text"/>
      </w:pPr>
    </w:p>
    <w:p w14:paraId="004191B3" w14:textId="77777777" w:rsidR="00944622" w:rsidRPr="00944622" w:rsidRDefault="00944622" w:rsidP="00944622">
      <w:pPr>
        <w:pStyle w:val="Text"/>
        <w:rPr>
          <w:b/>
        </w:rPr>
      </w:pPr>
      <w:r w:rsidRPr="00944622">
        <w:rPr>
          <w:b/>
        </w:rPr>
        <w:t>2B</w:t>
      </w:r>
    </w:p>
    <w:p w14:paraId="6E7F3E37" w14:textId="77777777" w:rsidR="00944622" w:rsidRDefault="00944622" w:rsidP="00944622">
      <w:pPr>
        <w:pStyle w:val="Text"/>
      </w:pPr>
      <w:r>
        <w:t>Lou: Sorry to bother you; I’m afraid; it’s all my fault, I appreciate it, I know it’s a bit short notice; oh dear; I’m really sorry about this</w:t>
      </w:r>
    </w:p>
    <w:p w14:paraId="2282BB0C" w14:textId="77777777" w:rsidR="00944622" w:rsidRDefault="00944622" w:rsidP="00944622">
      <w:pPr>
        <w:pStyle w:val="Text"/>
      </w:pPr>
      <w:r>
        <w:t xml:space="preserve">Ian: Sure; no problem; let me see if I can move the training session </w:t>
      </w:r>
    </w:p>
    <w:p w14:paraId="0C4E6EFD" w14:textId="77777777" w:rsidR="00944622" w:rsidRDefault="00944622" w:rsidP="00944622">
      <w:pPr>
        <w:pStyle w:val="Text"/>
      </w:pPr>
    </w:p>
    <w:p w14:paraId="38049928" w14:textId="77777777" w:rsidR="00944622" w:rsidRPr="00944622" w:rsidRDefault="00944622" w:rsidP="00944622">
      <w:pPr>
        <w:pStyle w:val="Text"/>
        <w:rPr>
          <w:b/>
        </w:rPr>
      </w:pPr>
      <w:r w:rsidRPr="00944622">
        <w:rPr>
          <w:b/>
        </w:rPr>
        <w:t>3A</w:t>
      </w:r>
    </w:p>
    <w:p w14:paraId="1DF69426" w14:textId="1037A699" w:rsidR="00944622" w:rsidRPr="0084063C" w:rsidRDefault="00944622" w:rsidP="00944622">
      <w:pPr>
        <w:pStyle w:val="Text"/>
      </w:pPr>
      <w:r>
        <w:t>staff appraisals move from Wednesday morning to</w:t>
      </w:r>
      <w:r w:rsidR="00935510">
        <w:t> </w:t>
      </w:r>
      <w:r>
        <w:t>Friday morning; postpone IT meeting to Friday afternoon; staff training moves to Wednesday morning; meeting with people from head office (Lou</w:t>
      </w:r>
      <w:r w:rsidR="00935510">
        <w:t> </w:t>
      </w:r>
      <w:r>
        <w:t>and Sally) Wednesday afternoon</w:t>
      </w:r>
      <w:r w:rsidR="0084063C">
        <w:br w:type="column"/>
      </w:r>
      <w:r w:rsidRPr="00944622">
        <w:rPr>
          <w:b/>
        </w:rPr>
        <w:lastRenderedPageBreak/>
        <w:t>3B</w:t>
      </w:r>
    </w:p>
    <w:p w14:paraId="179E3EF0" w14:textId="77777777" w:rsidR="00944622" w:rsidRDefault="00944622" w:rsidP="00944622">
      <w:pPr>
        <w:pStyle w:val="Text"/>
      </w:pPr>
      <w:r>
        <w:t>James is Ian’s assistant. Lou is from head office. You can be a little more direct with people you know well and who work for you, as long as you’re still polite! Ian makes sure to thank James at the end of their conversation.</w:t>
      </w:r>
    </w:p>
    <w:p w14:paraId="2CE13B74" w14:textId="77777777" w:rsidR="00944622" w:rsidRDefault="00944622" w:rsidP="00944622">
      <w:pPr>
        <w:pStyle w:val="Text"/>
      </w:pPr>
      <w:r>
        <w:t xml:space="preserve"> </w:t>
      </w:r>
    </w:p>
    <w:p w14:paraId="57B2A8CE" w14:textId="77777777" w:rsidR="00944622" w:rsidRPr="00944622" w:rsidRDefault="00944622" w:rsidP="00944622">
      <w:pPr>
        <w:pStyle w:val="Text"/>
        <w:rPr>
          <w:b/>
        </w:rPr>
      </w:pPr>
      <w:r w:rsidRPr="00944622">
        <w:rPr>
          <w:b/>
        </w:rPr>
        <w:t>4</w:t>
      </w:r>
    </w:p>
    <w:p w14:paraId="7C02D49A" w14:textId="77777777" w:rsidR="00944622" w:rsidRPr="00944622" w:rsidRDefault="00944622" w:rsidP="00944622">
      <w:pPr>
        <w:pStyle w:val="Text"/>
        <w:rPr>
          <w:b/>
        </w:rPr>
      </w:pPr>
      <w:r w:rsidRPr="00944622">
        <w:rPr>
          <w:b/>
        </w:rPr>
        <w:t>Model answer</w:t>
      </w:r>
    </w:p>
    <w:p w14:paraId="13A31C1F" w14:textId="77777777" w:rsidR="00944622" w:rsidRDefault="00944622" w:rsidP="00944622">
      <w:pPr>
        <w:pStyle w:val="Text"/>
      </w:pPr>
      <w:r>
        <w:t>Date: Wed 10th</w:t>
      </w:r>
    </w:p>
    <w:p w14:paraId="737A949F" w14:textId="77777777" w:rsidR="00944622" w:rsidRDefault="00944622" w:rsidP="00944622">
      <w:pPr>
        <w:pStyle w:val="Text"/>
      </w:pPr>
      <w:r>
        <w:t>Time: 15:00</w:t>
      </w:r>
    </w:p>
    <w:p w14:paraId="40A47CEA" w14:textId="77777777" w:rsidR="00944622" w:rsidRDefault="00944622" w:rsidP="00944622">
      <w:pPr>
        <w:pStyle w:val="Text"/>
      </w:pPr>
      <w:r>
        <w:t>Location: My office</w:t>
      </w:r>
    </w:p>
    <w:p w14:paraId="0158FF3E" w14:textId="77777777" w:rsidR="00944622" w:rsidRDefault="00944622" w:rsidP="00944622">
      <w:pPr>
        <w:pStyle w:val="Text"/>
      </w:pPr>
      <w:r>
        <w:t>Attending: Lou, Sally, Tom</w:t>
      </w:r>
    </w:p>
    <w:p w14:paraId="4E44A605" w14:textId="1AEE5B8A" w:rsidR="00944622" w:rsidRDefault="00944622" w:rsidP="00944622">
      <w:pPr>
        <w:pStyle w:val="Text"/>
      </w:pPr>
      <w:r>
        <w:t>Arrangements: Set up presentation, book meeting room, reserve restaurant table for 4</w:t>
      </w:r>
    </w:p>
    <w:p w14:paraId="3AA1E602" w14:textId="77777777" w:rsidR="00944622" w:rsidRDefault="00944622" w:rsidP="00944622">
      <w:pPr>
        <w:pStyle w:val="Text"/>
      </w:pPr>
    </w:p>
    <w:p w14:paraId="7001B802" w14:textId="77777777" w:rsidR="00944622" w:rsidRPr="00944622" w:rsidRDefault="00944622" w:rsidP="00944622">
      <w:pPr>
        <w:pStyle w:val="Text"/>
        <w:rPr>
          <w:b/>
        </w:rPr>
      </w:pPr>
      <w:r w:rsidRPr="00944622">
        <w:rPr>
          <w:b/>
        </w:rPr>
        <w:t>5A</w:t>
      </w:r>
    </w:p>
    <w:p w14:paraId="452AD380" w14:textId="77777777" w:rsidR="00935510" w:rsidRDefault="00944622" w:rsidP="00944622">
      <w:pPr>
        <w:pStyle w:val="Text"/>
      </w:pPr>
      <w:r>
        <w:t>1 c</w:t>
      </w:r>
    </w:p>
    <w:p w14:paraId="44989BF1" w14:textId="77777777" w:rsidR="00935510" w:rsidRDefault="00944622" w:rsidP="00944622">
      <w:pPr>
        <w:pStyle w:val="Text"/>
      </w:pPr>
      <w:r>
        <w:t>2 d</w:t>
      </w:r>
    </w:p>
    <w:p w14:paraId="3FF6E42E" w14:textId="77777777" w:rsidR="00935510" w:rsidRDefault="00944622" w:rsidP="00944622">
      <w:pPr>
        <w:pStyle w:val="Text"/>
      </w:pPr>
      <w:r>
        <w:t>3 e</w:t>
      </w:r>
    </w:p>
    <w:p w14:paraId="0CF2AD7A" w14:textId="77777777" w:rsidR="00935510" w:rsidRDefault="00944622" w:rsidP="00944622">
      <w:pPr>
        <w:pStyle w:val="Text"/>
      </w:pPr>
      <w:r>
        <w:t>4 b</w:t>
      </w:r>
    </w:p>
    <w:p w14:paraId="2D8DDB4C" w14:textId="77777777" w:rsidR="00935510" w:rsidRDefault="00944622" w:rsidP="00944622">
      <w:pPr>
        <w:pStyle w:val="Text"/>
      </w:pPr>
      <w:r>
        <w:t>5 a</w:t>
      </w:r>
    </w:p>
    <w:p w14:paraId="708A5E41" w14:textId="78641C39" w:rsidR="00935510" w:rsidRDefault="00944622" w:rsidP="00944622">
      <w:pPr>
        <w:pStyle w:val="Text"/>
      </w:pPr>
      <w:r>
        <w:t>6 g</w:t>
      </w:r>
    </w:p>
    <w:p w14:paraId="03CD5AD9" w14:textId="77777777" w:rsidR="00935510" w:rsidRDefault="00944622" w:rsidP="00944622">
      <w:pPr>
        <w:pStyle w:val="Text"/>
      </w:pPr>
      <w:r>
        <w:t>7 h</w:t>
      </w:r>
    </w:p>
    <w:p w14:paraId="57A93040" w14:textId="77777777" w:rsidR="00935510" w:rsidRDefault="00944622" w:rsidP="00944622">
      <w:pPr>
        <w:pStyle w:val="Text"/>
      </w:pPr>
      <w:r>
        <w:t>8 f</w:t>
      </w:r>
    </w:p>
    <w:p w14:paraId="2C21079A" w14:textId="77777777" w:rsidR="00935510" w:rsidRDefault="00944622" w:rsidP="00944622">
      <w:pPr>
        <w:pStyle w:val="Text"/>
      </w:pPr>
      <w:r>
        <w:t>9 j</w:t>
      </w:r>
    </w:p>
    <w:p w14:paraId="0CFD2A67" w14:textId="5294A8EA" w:rsidR="00944622" w:rsidRDefault="00944622" w:rsidP="00944622">
      <w:pPr>
        <w:pStyle w:val="Text"/>
      </w:pPr>
      <w:r>
        <w:t xml:space="preserve">10 </w:t>
      </w:r>
      <w:proofErr w:type="spellStart"/>
      <w:r>
        <w:t>i</w:t>
      </w:r>
      <w:proofErr w:type="spellEnd"/>
    </w:p>
    <w:p w14:paraId="675066B1" w14:textId="77777777" w:rsidR="00944622" w:rsidRDefault="00944622" w:rsidP="00944622">
      <w:pPr>
        <w:pStyle w:val="Text"/>
      </w:pPr>
    </w:p>
    <w:p w14:paraId="128073C3" w14:textId="77777777" w:rsidR="00944622" w:rsidRPr="00944622" w:rsidRDefault="00944622" w:rsidP="00944622">
      <w:pPr>
        <w:pStyle w:val="Text"/>
        <w:rPr>
          <w:b/>
        </w:rPr>
      </w:pPr>
      <w:r w:rsidRPr="00944622">
        <w:rPr>
          <w:b/>
        </w:rPr>
        <w:t>5B</w:t>
      </w:r>
    </w:p>
    <w:p w14:paraId="64E5C30C" w14:textId="77777777" w:rsidR="00944622" w:rsidRDefault="00944622" w:rsidP="00944622">
      <w:pPr>
        <w:pStyle w:val="Text"/>
      </w:pPr>
      <w:r>
        <w:t>1 (Friday’s/It’s) out for me I’m afraid</w:t>
      </w:r>
    </w:p>
    <w:p w14:paraId="5D78A0F0" w14:textId="77777777" w:rsidR="00944622" w:rsidRDefault="00944622" w:rsidP="00944622">
      <w:pPr>
        <w:pStyle w:val="Text"/>
      </w:pPr>
      <w:r>
        <w:t>2 How does the afternoon suit you?</w:t>
      </w:r>
    </w:p>
    <w:p w14:paraId="77C30182" w14:textId="77777777" w:rsidR="00944622" w:rsidRDefault="00944622" w:rsidP="00944622">
      <w:pPr>
        <w:pStyle w:val="Text"/>
      </w:pPr>
      <w:r>
        <w:t>3 I’m free on Wednesday morning</w:t>
      </w:r>
    </w:p>
    <w:p w14:paraId="0F1DCEC4" w14:textId="77777777" w:rsidR="00944622" w:rsidRDefault="00944622" w:rsidP="00944622">
      <w:pPr>
        <w:pStyle w:val="Text"/>
      </w:pPr>
      <w:r>
        <w:t xml:space="preserve">4 Let me just </w:t>
      </w:r>
      <w:r w:rsidRPr="00935510">
        <w:rPr>
          <w:u w:val="single"/>
        </w:rPr>
        <w:t>check</w:t>
      </w:r>
      <w:r>
        <w:t xml:space="preserve"> my schedule</w:t>
      </w:r>
    </w:p>
    <w:p w14:paraId="0591F678" w14:textId="77777777" w:rsidR="00944622" w:rsidRDefault="00944622" w:rsidP="00944622">
      <w:pPr>
        <w:pStyle w:val="Text"/>
      </w:pPr>
      <w:r>
        <w:t xml:space="preserve">5 I’m busy all day Thursday </w:t>
      </w:r>
    </w:p>
    <w:p w14:paraId="4BA91516" w14:textId="77777777" w:rsidR="00944622" w:rsidRDefault="00944622" w:rsidP="00944622">
      <w:pPr>
        <w:pStyle w:val="Text"/>
      </w:pPr>
      <w:r>
        <w:t xml:space="preserve">6 Let me just check my </w:t>
      </w:r>
      <w:r w:rsidRPr="00935510">
        <w:rPr>
          <w:u w:val="single"/>
        </w:rPr>
        <w:t>schedule</w:t>
      </w:r>
    </w:p>
    <w:p w14:paraId="309ACF60" w14:textId="77777777" w:rsidR="00944622" w:rsidRDefault="00944622" w:rsidP="00944622">
      <w:pPr>
        <w:pStyle w:val="Text"/>
      </w:pPr>
      <w:r>
        <w:t xml:space="preserve">7 Do you mind if we </w:t>
      </w:r>
      <w:r w:rsidRPr="00935510">
        <w:rPr>
          <w:u w:val="single"/>
        </w:rPr>
        <w:t>fix</w:t>
      </w:r>
      <w:r>
        <w:t xml:space="preserve"> another time to meet?</w:t>
      </w:r>
    </w:p>
    <w:p w14:paraId="3E125C4F" w14:textId="77777777" w:rsidR="00944622" w:rsidRDefault="00944622" w:rsidP="00944622">
      <w:pPr>
        <w:pStyle w:val="Text"/>
      </w:pPr>
      <w:r>
        <w:t xml:space="preserve">8 I know it’s a bit </w:t>
      </w:r>
      <w:r w:rsidRPr="00935510">
        <w:rPr>
          <w:u w:val="single"/>
        </w:rPr>
        <w:t>short notice</w:t>
      </w:r>
    </w:p>
    <w:p w14:paraId="616C12A5" w14:textId="77777777" w:rsidR="00944622" w:rsidRDefault="00944622" w:rsidP="00944622">
      <w:pPr>
        <w:pStyle w:val="Text"/>
      </w:pPr>
    </w:p>
    <w:p w14:paraId="0A143CE1" w14:textId="77777777" w:rsidR="00944622" w:rsidRPr="00935510" w:rsidRDefault="00944622" w:rsidP="00944622">
      <w:pPr>
        <w:pStyle w:val="Text"/>
        <w:rPr>
          <w:b/>
        </w:rPr>
      </w:pPr>
      <w:r w:rsidRPr="00935510">
        <w:rPr>
          <w:b/>
        </w:rPr>
        <w:t>6</w:t>
      </w:r>
    </w:p>
    <w:p w14:paraId="45703DA8" w14:textId="77777777" w:rsidR="00944622" w:rsidRDefault="00944622" w:rsidP="00944622">
      <w:pPr>
        <w:pStyle w:val="Text"/>
      </w:pPr>
      <w:r>
        <w:t>Making appointments: 2, 4</w:t>
      </w:r>
    </w:p>
    <w:p w14:paraId="7DFA3F87" w14:textId="77777777" w:rsidR="00944622" w:rsidRDefault="00944622" w:rsidP="00944622">
      <w:pPr>
        <w:pStyle w:val="Text"/>
      </w:pPr>
      <w:r>
        <w:t>Changing appointments: 6, 8</w:t>
      </w:r>
    </w:p>
    <w:p w14:paraId="046414A9" w14:textId="77777777" w:rsidR="00944622" w:rsidRDefault="00944622" w:rsidP="00944622">
      <w:pPr>
        <w:pStyle w:val="Text"/>
      </w:pPr>
      <w:r>
        <w:t>Apologising: 1, 5</w:t>
      </w:r>
    </w:p>
    <w:p w14:paraId="0E793931" w14:textId="77777777" w:rsidR="00944622" w:rsidRDefault="00944622" w:rsidP="00944622">
      <w:pPr>
        <w:pStyle w:val="Text"/>
      </w:pPr>
      <w:r>
        <w:t>Thanking: 3, 7</w:t>
      </w:r>
    </w:p>
    <w:p w14:paraId="5B93BD34" w14:textId="77777777" w:rsidR="00944622" w:rsidRDefault="00944622" w:rsidP="00944622">
      <w:pPr>
        <w:pStyle w:val="Text"/>
      </w:pPr>
    </w:p>
    <w:p w14:paraId="4DCE5AC4" w14:textId="6F40E7B7" w:rsidR="00944622" w:rsidRPr="00935510" w:rsidRDefault="00944622" w:rsidP="00944622">
      <w:pPr>
        <w:pStyle w:val="Text"/>
        <w:rPr>
          <w:b/>
        </w:rPr>
      </w:pPr>
      <w:r w:rsidRPr="00935510">
        <w:rPr>
          <w:b/>
        </w:rPr>
        <w:t>7A</w:t>
      </w:r>
      <w:r w:rsidR="00935510">
        <w:rPr>
          <w:b/>
        </w:rPr>
        <w:t>–</w:t>
      </w:r>
      <w:r w:rsidRPr="00935510">
        <w:rPr>
          <w:b/>
        </w:rPr>
        <w:t>C</w:t>
      </w:r>
    </w:p>
    <w:p w14:paraId="4CC0DBB6" w14:textId="007CFA1B" w:rsidR="00944622" w:rsidRPr="00944622" w:rsidRDefault="00944622" w:rsidP="00944622">
      <w:pPr>
        <w:pStyle w:val="Text"/>
      </w:pPr>
      <w:r>
        <w:t>Students' own answers</w:t>
      </w:r>
    </w:p>
    <w:p w14:paraId="71617494" w14:textId="42C246E1" w:rsidR="0047254F" w:rsidRPr="00C203BD" w:rsidRDefault="0047254F" w:rsidP="00391D17">
      <w:pPr>
        <w:pStyle w:val="Text"/>
      </w:pPr>
    </w:p>
    <w:p w14:paraId="3225FBFB" w14:textId="182BCC28" w:rsidR="0047254F" w:rsidRPr="00553568" w:rsidRDefault="0047254F">
      <w:pPr>
        <w:pStyle w:val="HeadASection"/>
        <w:rPr>
          <w:lang w:val="en-GB"/>
        </w:rPr>
      </w:pPr>
      <w:r w:rsidRPr="00553568">
        <w:rPr>
          <w:lang w:val="en-GB"/>
        </w:rPr>
        <w:t>4.5 Writing:</w:t>
      </w:r>
      <w:r w:rsidR="00121F7F" w:rsidRPr="00553568">
        <w:rPr>
          <w:lang w:val="en-GB"/>
        </w:rPr>
        <w:t xml:space="preserve"> Confirming arrangements</w:t>
      </w:r>
    </w:p>
    <w:p w14:paraId="3FEABF65" w14:textId="52FE6A49" w:rsidR="00935510" w:rsidRPr="00935510" w:rsidRDefault="002A29C3" w:rsidP="00935510">
      <w:pPr>
        <w:pStyle w:val="Text"/>
        <w:rPr>
          <w:b/>
        </w:rPr>
      </w:pPr>
      <w:r w:rsidRPr="00935510">
        <w:rPr>
          <w:b/>
        </w:rPr>
        <w:t>1</w:t>
      </w:r>
    </w:p>
    <w:p w14:paraId="2BBD551E" w14:textId="77777777" w:rsidR="00935510" w:rsidRPr="00935510" w:rsidRDefault="00935510" w:rsidP="00935510">
      <w:pPr>
        <w:pStyle w:val="Text"/>
      </w:pPr>
      <w:r w:rsidRPr="00935510">
        <w:t>1 confirm</w:t>
      </w:r>
    </w:p>
    <w:p w14:paraId="1977280F" w14:textId="77777777" w:rsidR="00935510" w:rsidRPr="00935510" w:rsidRDefault="00935510" w:rsidP="00935510">
      <w:pPr>
        <w:pStyle w:val="Text"/>
      </w:pPr>
      <w:r w:rsidRPr="00935510">
        <w:t>2 discuss</w:t>
      </w:r>
    </w:p>
    <w:p w14:paraId="0B4877DB" w14:textId="77777777" w:rsidR="00935510" w:rsidRPr="00935510" w:rsidRDefault="00935510" w:rsidP="00935510">
      <w:pPr>
        <w:pStyle w:val="Text"/>
      </w:pPr>
      <w:r w:rsidRPr="00935510">
        <w:t>3 place</w:t>
      </w:r>
    </w:p>
    <w:p w14:paraId="762ACD12" w14:textId="77777777" w:rsidR="00935510" w:rsidRPr="00935510" w:rsidRDefault="00935510" w:rsidP="00935510">
      <w:pPr>
        <w:pStyle w:val="Text"/>
      </w:pPr>
      <w:r w:rsidRPr="00935510">
        <w:t>4 invite</w:t>
      </w:r>
    </w:p>
    <w:p w14:paraId="630A1470" w14:textId="77777777" w:rsidR="00935510" w:rsidRPr="00935510" w:rsidRDefault="00935510" w:rsidP="00935510">
      <w:pPr>
        <w:pStyle w:val="Text"/>
      </w:pPr>
      <w:r w:rsidRPr="00935510">
        <w:t>5 Feel</w:t>
      </w:r>
    </w:p>
    <w:p w14:paraId="14BEF1EB" w14:textId="77777777" w:rsidR="00935510" w:rsidRPr="00935510" w:rsidRDefault="00935510" w:rsidP="00935510">
      <w:pPr>
        <w:pStyle w:val="Text"/>
      </w:pPr>
      <w:r w:rsidRPr="00935510">
        <w:t>6 very</w:t>
      </w:r>
    </w:p>
    <w:p w14:paraId="7C53870E" w14:textId="77777777" w:rsidR="00935510" w:rsidRPr="00935510" w:rsidRDefault="00935510" w:rsidP="00935510">
      <w:pPr>
        <w:pStyle w:val="Text"/>
      </w:pPr>
      <w:r w:rsidRPr="00935510">
        <w:t xml:space="preserve">7 Thank </w:t>
      </w:r>
    </w:p>
    <w:p w14:paraId="2B711741" w14:textId="77777777" w:rsidR="00935510" w:rsidRPr="00935510" w:rsidRDefault="00935510" w:rsidP="00935510">
      <w:pPr>
        <w:pStyle w:val="Text"/>
      </w:pPr>
      <w:r w:rsidRPr="00935510">
        <w:t>8 attend</w:t>
      </w:r>
    </w:p>
    <w:p w14:paraId="2C95D322" w14:textId="77777777" w:rsidR="00935510" w:rsidRPr="00935510" w:rsidRDefault="00935510" w:rsidP="00935510">
      <w:pPr>
        <w:pStyle w:val="Text"/>
      </w:pPr>
      <w:r w:rsidRPr="00935510">
        <w:t xml:space="preserve">9 am unable </w:t>
      </w:r>
    </w:p>
    <w:p w14:paraId="0AD193E0" w14:textId="77777777" w:rsidR="00935510" w:rsidRPr="00935510" w:rsidRDefault="00935510" w:rsidP="00935510">
      <w:pPr>
        <w:pStyle w:val="Text"/>
      </w:pPr>
      <w:r w:rsidRPr="00935510">
        <w:t>10 meeting</w:t>
      </w:r>
    </w:p>
    <w:p w14:paraId="2522A7A8" w14:textId="77777777" w:rsidR="00935510" w:rsidRPr="00935510" w:rsidRDefault="00935510" w:rsidP="00935510">
      <w:pPr>
        <w:pStyle w:val="Text"/>
      </w:pPr>
    </w:p>
    <w:p w14:paraId="3D86A31C" w14:textId="77777777" w:rsidR="00935510" w:rsidRPr="00935510" w:rsidRDefault="00935510" w:rsidP="00935510">
      <w:pPr>
        <w:pStyle w:val="Text"/>
        <w:rPr>
          <w:b/>
        </w:rPr>
      </w:pPr>
      <w:r w:rsidRPr="00935510">
        <w:rPr>
          <w:b/>
        </w:rPr>
        <w:t>2</w:t>
      </w:r>
    </w:p>
    <w:p w14:paraId="712C4328" w14:textId="77777777" w:rsidR="00935510" w:rsidRPr="00935510" w:rsidRDefault="00935510" w:rsidP="00935510">
      <w:pPr>
        <w:pStyle w:val="Text"/>
      </w:pPr>
      <w:r w:rsidRPr="00935510">
        <w:t>1 This</w:t>
      </w:r>
    </w:p>
    <w:p w14:paraId="4A195B81" w14:textId="77777777" w:rsidR="00935510" w:rsidRPr="00935510" w:rsidRDefault="00935510" w:rsidP="00935510">
      <w:pPr>
        <w:pStyle w:val="Text"/>
      </w:pPr>
      <w:r w:rsidRPr="00935510">
        <w:t>2 delighted</w:t>
      </w:r>
    </w:p>
    <w:p w14:paraId="49D83503" w14:textId="77777777" w:rsidR="00935510" w:rsidRPr="00935510" w:rsidRDefault="00935510" w:rsidP="00935510">
      <w:pPr>
        <w:pStyle w:val="Text"/>
      </w:pPr>
      <w:r w:rsidRPr="00935510">
        <w:t>3 contact</w:t>
      </w:r>
    </w:p>
    <w:p w14:paraId="06768311" w14:textId="77777777" w:rsidR="00935510" w:rsidRPr="00935510" w:rsidRDefault="00935510" w:rsidP="00935510">
      <w:pPr>
        <w:pStyle w:val="Text"/>
      </w:pPr>
      <w:r w:rsidRPr="00935510">
        <w:t>4 free</w:t>
      </w:r>
    </w:p>
    <w:p w14:paraId="0B8EE7E3" w14:textId="77777777" w:rsidR="00935510" w:rsidRPr="00935510" w:rsidRDefault="00935510" w:rsidP="00935510">
      <w:pPr>
        <w:pStyle w:val="Text"/>
      </w:pPr>
      <w:r w:rsidRPr="00935510">
        <w:t>5 Many</w:t>
      </w:r>
    </w:p>
    <w:p w14:paraId="0462B899" w14:textId="77777777" w:rsidR="00935510" w:rsidRPr="00935510" w:rsidRDefault="00935510" w:rsidP="00935510">
      <w:pPr>
        <w:pStyle w:val="Text"/>
      </w:pPr>
      <w:r w:rsidRPr="00935510">
        <w:t>6 Unfortunately</w:t>
      </w:r>
    </w:p>
    <w:p w14:paraId="5A5083D9" w14:textId="77777777" w:rsidR="00935510" w:rsidRPr="00935510" w:rsidRDefault="00935510" w:rsidP="00935510">
      <w:pPr>
        <w:pStyle w:val="Text"/>
      </w:pPr>
      <w:r w:rsidRPr="00935510">
        <w:t>7 meeting</w:t>
      </w:r>
    </w:p>
    <w:p w14:paraId="5DDEF37F" w14:textId="77777777" w:rsidR="00935510" w:rsidRPr="00935510" w:rsidRDefault="00935510" w:rsidP="00935510">
      <w:pPr>
        <w:pStyle w:val="Text"/>
      </w:pPr>
      <w:r w:rsidRPr="00935510">
        <w:t>8 seeing</w:t>
      </w:r>
    </w:p>
    <w:p w14:paraId="4D303CE8" w14:textId="77777777" w:rsidR="00935510" w:rsidRPr="00935510" w:rsidRDefault="00935510" w:rsidP="00935510">
      <w:pPr>
        <w:pStyle w:val="Text"/>
      </w:pPr>
    </w:p>
    <w:p w14:paraId="4E9D6E17" w14:textId="77777777" w:rsidR="00935510" w:rsidRPr="00935510" w:rsidRDefault="00935510" w:rsidP="00935510">
      <w:pPr>
        <w:pStyle w:val="Text"/>
        <w:rPr>
          <w:b/>
        </w:rPr>
      </w:pPr>
      <w:r w:rsidRPr="00935510">
        <w:rPr>
          <w:b/>
        </w:rPr>
        <w:t>3A</w:t>
      </w:r>
    </w:p>
    <w:p w14:paraId="08955215" w14:textId="77777777" w:rsidR="00935510" w:rsidRPr="00935510" w:rsidRDefault="00935510" w:rsidP="00935510">
      <w:pPr>
        <w:pStyle w:val="Text"/>
        <w:rPr>
          <w:b/>
        </w:rPr>
      </w:pPr>
      <w:r w:rsidRPr="00935510">
        <w:rPr>
          <w:b/>
        </w:rPr>
        <w:t>Model answer</w:t>
      </w:r>
    </w:p>
    <w:p w14:paraId="637AAE6B" w14:textId="77777777" w:rsidR="00935510" w:rsidRPr="00935510" w:rsidRDefault="00935510" w:rsidP="00935510">
      <w:pPr>
        <w:pStyle w:val="Text"/>
      </w:pPr>
      <w:r w:rsidRPr="00935510">
        <w:t xml:space="preserve">Dear Mr </w:t>
      </w:r>
      <w:proofErr w:type="spellStart"/>
      <w:r w:rsidRPr="00935510">
        <w:t>Bankes</w:t>
      </w:r>
      <w:proofErr w:type="spellEnd"/>
      <w:r w:rsidRPr="00935510">
        <w:t>,</w:t>
      </w:r>
    </w:p>
    <w:p w14:paraId="748220F3" w14:textId="77777777" w:rsidR="00935510" w:rsidRPr="00935510" w:rsidRDefault="00935510" w:rsidP="00935510">
      <w:pPr>
        <w:pStyle w:val="Text"/>
      </w:pPr>
      <w:r w:rsidRPr="00935510">
        <w:t>This is to confirm our meeting at 11 a.m. next Wednesday. It will take place at our factory in Milan. The meeting will last until 12.30. I would like to invite you to stay for lunch after the meeting. Please feel free to contact me if you have any questions.</w:t>
      </w:r>
    </w:p>
    <w:p w14:paraId="3F370190" w14:textId="77777777" w:rsidR="00935510" w:rsidRPr="00935510" w:rsidRDefault="00935510" w:rsidP="00935510">
      <w:pPr>
        <w:pStyle w:val="Text"/>
      </w:pPr>
      <w:r w:rsidRPr="00935510">
        <w:t>I very much look forward to meeting you on Wednesday.</w:t>
      </w:r>
    </w:p>
    <w:p w14:paraId="3C43D1BF" w14:textId="77777777" w:rsidR="00935510" w:rsidRPr="00935510" w:rsidRDefault="00935510" w:rsidP="00935510">
      <w:pPr>
        <w:pStyle w:val="Text"/>
      </w:pPr>
      <w:r w:rsidRPr="00935510">
        <w:t>Kind regards,</w:t>
      </w:r>
    </w:p>
    <w:p w14:paraId="10D25D76" w14:textId="77777777" w:rsidR="00935510" w:rsidRPr="00935510" w:rsidRDefault="00935510" w:rsidP="00935510">
      <w:pPr>
        <w:pStyle w:val="Text"/>
      </w:pPr>
      <w:proofErr w:type="spellStart"/>
      <w:r w:rsidRPr="00935510">
        <w:t>Gaspare</w:t>
      </w:r>
      <w:proofErr w:type="spellEnd"/>
      <w:r w:rsidRPr="00935510">
        <w:t xml:space="preserve"> </w:t>
      </w:r>
      <w:proofErr w:type="spellStart"/>
      <w:r w:rsidRPr="00935510">
        <w:t>Contini</w:t>
      </w:r>
      <w:proofErr w:type="spellEnd"/>
    </w:p>
    <w:p w14:paraId="71583FDF" w14:textId="77777777" w:rsidR="00935510" w:rsidRPr="00935510" w:rsidRDefault="00935510" w:rsidP="00935510">
      <w:pPr>
        <w:pStyle w:val="Text"/>
      </w:pPr>
      <w:r w:rsidRPr="00935510">
        <w:t xml:space="preserve"> </w:t>
      </w:r>
    </w:p>
    <w:p w14:paraId="61973D34" w14:textId="77777777" w:rsidR="00935510" w:rsidRPr="00935510" w:rsidRDefault="00935510" w:rsidP="00935510">
      <w:pPr>
        <w:pStyle w:val="Text"/>
        <w:rPr>
          <w:b/>
        </w:rPr>
      </w:pPr>
      <w:r w:rsidRPr="00935510">
        <w:rPr>
          <w:b/>
        </w:rPr>
        <w:t>3B</w:t>
      </w:r>
    </w:p>
    <w:p w14:paraId="0213E303" w14:textId="77777777" w:rsidR="00935510" w:rsidRPr="00935510" w:rsidRDefault="00935510" w:rsidP="00935510">
      <w:pPr>
        <w:pStyle w:val="Text"/>
        <w:rPr>
          <w:b/>
        </w:rPr>
      </w:pPr>
      <w:r w:rsidRPr="00935510">
        <w:rPr>
          <w:b/>
        </w:rPr>
        <w:t>Model answer</w:t>
      </w:r>
    </w:p>
    <w:p w14:paraId="4FF8ABE0" w14:textId="77777777" w:rsidR="00935510" w:rsidRPr="00935510" w:rsidRDefault="00935510" w:rsidP="00935510">
      <w:pPr>
        <w:pStyle w:val="Text"/>
      </w:pPr>
      <w:r w:rsidRPr="00935510">
        <w:t xml:space="preserve">Dear Mr </w:t>
      </w:r>
      <w:proofErr w:type="spellStart"/>
      <w:r w:rsidRPr="00935510">
        <w:t>Contini</w:t>
      </w:r>
      <w:proofErr w:type="spellEnd"/>
      <w:r w:rsidRPr="00935510">
        <w:t>,</w:t>
      </w:r>
    </w:p>
    <w:p w14:paraId="11E69CA7" w14:textId="77777777" w:rsidR="00935510" w:rsidRPr="00935510" w:rsidRDefault="00935510" w:rsidP="00935510">
      <w:pPr>
        <w:pStyle w:val="Text"/>
      </w:pPr>
      <w:r w:rsidRPr="00935510">
        <w:t>Thank you for your email. I am delighted to confirm that I am able to attend the meeting with you at your factory in Milan. Unfortunately, I am unable to stay for lunch after the meeting because I have a flight to Australia in the afternoon. Could you book a taxi to take me from your factory to Milan Linate Airport, please?</w:t>
      </w:r>
    </w:p>
    <w:p w14:paraId="571468D7" w14:textId="77777777" w:rsidR="00935510" w:rsidRPr="00935510" w:rsidRDefault="00935510" w:rsidP="00935510">
      <w:pPr>
        <w:pStyle w:val="Text"/>
      </w:pPr>
      <w:r w:rsidRPr="00935510">
        <w:t>I look forward to our meeting on Wednesday.</w:t>
      </w:r>
    </w:p>
    <w:p w14:paraId="4506E675" w14:textId="77777777" w:rsidR="00935510" w:rsidRPr="00935510" w:rsidRDefault="00935510" w:rsidP="00935510">
      <w:pPr>
        <w:pStyle w:val="Text"/>
      </w:pPr>
      <w:r w:rsidRPr="00935510">
        <w:t>All the best,</w:t>
      </w:r>
    </w:p>
    <w:p w14:paraId="34C3F4FD" w14:textId="77777777" w:rsidR="00935510" w:rsidRPr="00935510" w:rsidRDefault="00935510" w:rsidP="00935510">
      <w:pPr>
        <w:pStyle w:val="Text"/>
      </w:pPr>
      <w:r w:rsidRPr="00935510">
        <w:t xml:space="preserve">John </w:t>
      </w:r>
      <w:proofErr w:type="spellStart"/>
      <w:r w:rsidRPr="00935510">
        <w:t>Bankes</w:t>
      </w:r>
      <w:proofErr w:type="spellEnd"/>
    </w:p>
    <w:p w14:paraId="5C9A699F" w14:textId="77777777" w:rsidR="00935510" w:rsidRPr="00935510" w:rsidRDefault="00935510" w:rsidP="00935510">
      <w:pPr>
        <w:pStyle w:val="Text"/>
      </w:pPr>
      <w:r w:rsidRPr="00935510">
        <w:t xml:space="preserve"> </w:t>
      </w:r>
    </w:p>
    <w:p w14:paraId="2AD2DF31" w14:textId="77777777" w:rsidR="00935510" w:rsidRPr="00935510" w:rsidRDefault="00935510" w:rsidP="00935510">
      <w:pPr>
        <w:pStyle w:val="Text"/>
        <w:rPr>
          <w:b/>
        </w:rPr>
      </w:pPr>
      <w:r w:rsidRPr="00935510">
        <w:rPr>
          <w:b/>
        </w:rPr>
        <w:t>3C</w:t>
      </w:r>
    </w:p>
    <w:p w14:paraId="436F7889" w14:textId="76C919E3" w:rsidR="002A29C3" w:rsidRPr="002A29C3" w:rsidRDefault="00935510" w:rsidP="00935510">
      <w:pPr>
        <w:pStyle w:val="Text"/>
      </w:pPr>
      <w:r w:rsidRPr="00935510">
        <w:t>Students’ own answer</w:t>
      </w:r>
    </w:p>
    <w:p w14:paraId="1A924344" w14:textId="782B4E6F" w:rsidR="004362F0" w:rsidRDefault="004362F0" w:rsidP="002A29C3">
      <w:pPr>
        <w:pStyle w:val="Text"/>
      </w:pPr>
    </w:p>
    <w:p w14:paraId="306CE426" w14:textId="7D4354B4" w:rsidR="004362F0" w:rsidRDefault="004362F0" w:rsidP="004362F0">
      <w:pPr>
        <w:pStyle w:val="HeadUnit"/>
      </w:pPr>
      <w:r>
        <w:t xml:space="preserve">Unit 5 </w:t>
      </w:r>
      <w:r w:rsidR="00935510">
        <w:t>Money</w:t>
      </w:r>
    </w:p>
    <w:p w14:paraId="522DFC73" w14:textId="655E6426" w:rsidR="004362F0" w:rsidRPr="00553568" w:rsidRDefault="004362F0">
      <w:pPr>
        <w:pStyle w:val="HeadASection"/>
        <w:rPr>
          <w:lang w:val="en-GB"/>
        </w:rPr>
      </w:pPr>
      <w:r w:rsidRPr="00553568">
        <w:rPr>
          <w:lang w:val="en-GB"/>
        </w:rPr>
        <w:t xml:space="preserve">5.1 </w:t>
      </w:r>
      <w:r w:rsidR="00935510" w:rsidRPr="00553568">
        <w:rPr>
          <w:lang w:val="en-GB"/>
        </w:rPr>
        <w:t>Going cashless</w:t>
      </w:r>
    </w:p>
    <w:p w14:paraId="0F03DD0F" w14:textId="77777777" w:rsidR="00FB707E" w:rsidRDefault="006428A2" w:rsidP="006428A2">
      <w:pPr>
        <w:pStyle w:val="Text"/>
        <w:rPr>
          <w:b/>
        </w:rPr>
      </w:pPr>
      <w:r w:rsidRPr="006428A2">
        <w:rPr>
          <w:b/>
        </w:rPr>
        <w:t>1</w:t>
      </w:r>
    </w:p>
    <w:p w14:paraId="22444FC8" w14:textId="77777777" w:rsidR="00FB707E" w:rsidRPr="002A29C3" w:rsidRDefault="00FB707E" w:rsidP="00FB707E">
      <w:pPr>
        <w:pStyle w:val="Text"/>
      </w:pPr>
      <w:r w:rsidRPr="00935510">
        <w:t>Students’ own answer</w:t>
      </w:r>
    </w:p>
    <w:p w14:paraId="0C7ABDA0" w14:textId="77777777" w:rsidR="00FB707E" w:rsidRDefault="00FB707E" w:rsidP="006428A2">
      <w:pPr>
        <w:pStyle w:val="Text"/>
        <w:rPr>
          <w:b/>
        </w:rPr>
      </w:pPr>
    </w:p>
    <w:p w14:paraId="6FBEDD66" w14:textId="5BC95B52" w:rsidR="006428A2" w:rsidRDefault="006428A2" w:rsidP="006428A2">
      <w:pPr>
        <w:pStyle w:val="Text"/>
        <w:rPr>
          <w:b/>
        </w:rPr>
      </w:pPr>
      <w:r>
        <w:rPr>
          <w:b/>
        </w:rPr>
        <w:t>2</w:t>
      </w:r>
    </w:p>
    <w:p w14:paraId="4E134CE6" w14:textId="77777777" w:rsidR="00FB707E" w:rsidRPr="002A29C3" w:rsidRDefault="00FB707E" w:rsidP="00FB707E">
      <w:pPr>
        <w:pStyle w:val="Text"/>
      </w:pPr>
      <w:r w:rsidRPr="00935510">
        <w:t>Students’ own answer</w:t>
      </w:r>
    </w:p>
    <w:p w14:paraId="56C13B78" w14:textId="3EE045F2" w:rsidR="00FB707E" w:rsidRDefault="00FB707E" w:rsidP="006428A2">
      <w:pPr>
        <w:pStyle w:val="Text"/>
        <w:rPr>
          <w:b/>
        </w:rPr>
      </w:pPr>
    </w:p>
    <w:p w14:paraId="7D62BC1B" w14:textId="41FEFB1F" w:rsidR="00EB5432" w:rsidRPr="00EB5432" w:rsidRDefault="0084063C" w:rsidP="00EB5432">
      <w:pPr>
        <w:pStyle w:val="Text"/>
        <w:rPr>
          <w:b/>
        </w:rPr>
      </w:pPr>
      <w:r>
        <w:rPr>
          <w:b/>
        </w:rPr>
        <w:br w:type="column"/>
      </w:r>
      <w:r w:rsidR="00EB5432" w:rsidRPr="00EB5432">
        <w:rPr>
          <w:b/>
        </w:rPr>
        <w:lastRenderedPageBreak/>
        <w:t>3</w:t>
      </w:r>
    </w:p>
    <w:p w14:paraId="131401C4" w14:textId="77777777" w:rsidR="00EB5432" w:rsidRDefault="00EB5432" w:rsidP="00EB5432">
      <w:pPr>
        <w:pStyle w:val="Text"/>
        <w:rPr>
          <w:b/>
        </w:rPr>
      </w:pPr>
      <w:r w:rsidRPr="00EB5432">
        <w:t xml:space="preserve">1 </w:t>
      </w:r>
      <w:r w:rsidRPr="00EB5432">
        <w:rPr>
          <w:b/>
        </w:rPr>
        <w:t>Possible answer</w:t>
      </w:r>
    </w:p>
    <w:p w14:paraId="4FD746ED" w14:textId="019480D7" w:rsidR="00EB5432" w:rsidRPr="00EB5432" w:rsidRDefault="00EB5432" w:rsidP="00EB5432">
      <w:pPr>
        <w:pStyle w:val="Text"/>
      </w:pPr>
      <w:r w:rsidRPr="00EB5432">
        <w:t>All of the answers to Question 1 are reasonable except for b. Thieves can steal electronic money in various ways, including identity theft.</w:t>
      </w:r>
    </w:p>
    <w:p w14:paraId="10C8DA53" w14:textId="77777777" w:rsidR="00EB5432" w:rsidRPr="00EB5432" w:rsidRDefault="00EB5432" w:rsidP="00EB5432">
      <w:pPr>
        <w:pStyle w:val="Text"/>
      </w:pPr>
      <w:r w:rsidRPr="00EB5432">
        <w:t>2 Students’ own answer</w:t>
      </w:r>
    </w:p>
    <w:p w14:paraId="046C6F08" w14:textId="77777777" w:rsidR="00EB5432" w:rsidRPr="00EB5432" w:rsidRDefault="00EB5432" w:rsidP="00EB5432">
      <w:pPr>
        <w:pStyle w:val="Text"/>
      </w:pPr>
    </w:p>
    <w:p w14:paraId="4EEC4751" w14:textId="77777777" w:rsidR="00EB5432" w:rsidRPr="00EB5432" w:rsidRDefault="00EB5432" w:rsidP="00EB5432">
      <w:pPr>
        <w:pStyle w:val="Text"/>
        <w:rPr>
          <w:b/>
        </w:rPr>
      </w:pPr>
      <w:r w:rsidRPr="00EB5432">
        <w:rPr>
          <w:b/>
        </w:rPr>
        <w:t>4</w:t>
      </w:r>
    </w:p>
    <w:p w14:paraId="5978DE38" w14:textId="391F7A45" w:rsidR="00EB5432" w:rsidRPr="00EB5432" w:rsidRDefault="00EB5432" w:rsidP="00EB5432">
      <w:pPr>
        <w:pStyle w:val="Text"/>
      </w:pPr>
      <w:r w:rsidRPr="00EB5432">
        <w:t>1 c &amp; d</w:t>
      </w:r>
    </w:p>
    <w:p w14:paraId="0CF1E47C" w14:textId="07A26B75" w:rsidR="00EB5432" w:rsidRPr="00EB5432" w:rsidRDefault="00EB5432" w:rsidP="00EB5432">
      <w:pPr>
        <w:pStyle w:val="Text"/>
      </w:pPr>
      <w:r w:rsidRPr="00EB5432">
        <w:t>2 buy street food, buy vegetables, (you can’t) pay for a ride</w:t>
      </w:r>
    </w:p>
    <w:p w14:paraId="36D7303B" w14:textId="77777777" w:rsidR="00EB5432" w:rsidRPr="00EB5432" w:rsidRDefault="00EB5432" w:rsidP="00EB5432">
      <w:pPr>
        <w:pStyle w:val="Text"/>
      </w:pPr>
    </w:p>
    <w:p w14:paraId="78621056" w14:textId="77777777" w:rsidR="00EB5432" w:rsidRPr="00EB5432" w:rsidRDefault="00EB5432" w:rsidP="00EB5432">
      <w:pPr>
        <w:pStyle w:val="Text"/>
        <w:rPr>
          <w:b/>
        </w:rPr>
      </w:pPr>
      <w:r w:rsidRPr="00EB5432">
        <w:rPr>
          <w:b/>
        </w:rPr>
        <w:t>5</w:t>
      </w:r>
    </w:p>
    <w:p w14:paraId="6519A954" w14:textId="77777777" w:rsidR="00EB5432" w:rsidRPr="00EB5432" w:rsidRDefault="00EB5432" w:rsidP="00EB5432">
      <w:pPr>
        <w:pStyle w:val="Text"/>
      </w:pPr>
      <w:r w:rsidRPr="00EB5432">
        <w:t>1 cash</w:t>
      </w:r>
    </w:p>
    <w:p w14:paraId="2481DF8C" w14:textId="77777777" w:rsidR="00EB5432" w:rsidRPr="00EB5432" w:rsidRDefault="00EB5432" w:rsidP="00EB5432">
      <w:pPr>
        <w:pStyle w:val="Text"/>
      </w:pPr>
      <w:r w:rsidRPr="00EB5432">
        <w:t>2 at the time of delivery</w:t>
      </w:r>
    </w:p>
    <w:p w14:paraId="2569C425" w14:textId="77777777" w:rsidR="00EB5432" w:rsidRPr="00EB5432" w:rsidRDefault="00EB5432" w:rsidP="00EB5432">
      <w:pPr>
        <w:pStyle w:val="Text"/>
      </w:pPr>
      <w:r w:rsidRPr="00EB5432">
        <w:t>3 credit card</w:t>
      </w:r>
    </w:p>
    <w:p w14:paraId="65968174" w14:textId="77777777" w:rsidR="00EB5432" w:rsidRPr="00EB5432" w:rsidRDefault="00EB5432" w:rsidP="00EB5432">
      <w:pPr>
        <w:pStyle w:val="Text"/>
      </w:pPr>
      <w:r w:rsidRPr="00EB5432">
        <w:t>4 a lot</w:t>
      </w:r>
    </w:p>
    <w:p w14:paraId="59F119F4" w14:textId="77777777" w:rsidR="00EB5432" w:rsidRPr="00EB5432" w:rsidRDefault="00EB5432" w:rsidP="00EB5432">
      <w:pPr>
        <w:pStyle w:val="Text"/>
      </w:pPr>
      <w:r w:rsidRPr="00EB5432">
        <w:t>5 in cash</w:t>
      </w:r>
    </w:p>
    <w:p w14:paraId="117D852D" w14:textId="77777777" w:rsidR="00EB5432" w:rsidRPr="00EB5432" w:rsidRDefault="00EB5432" w:rsidP="00EB5432">
      <w:pPr>
        <w:pStyle w:val="Text"/>
      </w:pPr>
      <w:r w:rsidRPr="00EB5432">
        <w:t>6 cash</w:t>
      </w:r>
    </w:p>
    <w:p w14:paraId="176AD988" w14:textId="77777777" w:rsidR="00EB5432" w:rsidRPr="00EB5432" w:rsidRDefault="00EB5432" w:rsidP="00EB5432">
      <w:pPr>
        <w:pStyle w:val="Text"/>
      </w:pPr>
    </w:p>
    <w:p w14:paraId="7927E323" w14:textId="77777777" w:rsidR="00EB5432" w:rsidRPr="00EB5432" w:rsidRDefault="00EB5432" w:rsidP="00EB5432">
      <w:pPr>
        <w:pStyle w:val="Text"/>
        <w:rPr>
          <w:b/>
        </w:rPr>
      </w:pPr>
      <w:r w:rsidRPr="00EB5432">
        <w:rPr>
          <w:b/>
        </w:rPr>
        <w:t>6</w:t>
      </w:r>
    </w:p>
    <w:p w14:paraId="0A41A06B" w14:textId="77777777" w:rsidR="00EB5432" w:rsidRPr="00EB5432" w:rsidRDefault="00EB5432" w:rsidP="00EB5432">
      <w:pPr>
        <w:pStyle w:val="Text"/>
      </w:pPr>
      <w:r w:rsidRPr="00EB5432">
        <w:t>Students’ own answer</w:t>
      </w:r>
    </w:p>
    <w:p w14:paraId="12B3CF2A" w14:textId="77777777" w:rsidR="00EB5432" w:rsidRPr="00EB5432" w:rsidRDefault="00EB5432" w:rsidP="00EB5432">
      <w:pPr>
        <w:pStyle w:val="Text"/>
      </w:pPr>
    </w:p>
    <w:p w14:paraId="171F2AC5" w14:textId="77777777" w:rsidR="00EB5432" w:rsidRPr="00EB5432" w:rsidRDefault="00EB5432" w:rsidP="00EB5432">
      <w:pPr>
        <w:pStyle w:val="Text"/>
        <w:rPr>
          <w:b/>
        </w:rPr>
      </w:pPr>
      <w:r w:rsidRPr="00EB5432">
        <w:rPr>
          <w:b/>
        </w:rPr>
        <w:t>7</w:t>
      </w:r>
    </w:p>
    <w:p w14:paraId="21B87700" w14:textId="7D0123E5" w:rsidR="00EB5432" w:rsidRPr="00EB5432" w:rsidRDefault="00EB5432" w:rsidP="00EB5432">
      <w:pPr>
        <w:pStyle w:val="Text"/>
      </w:pPr>
      <w:r w:rsidRPr="00EB5432">
        <w:t>1</w:t>
      </w:r>
      <w:r>
        <w:t xml:space="preserve"> </w:t>
      </w:r>
      <w:r w:rsidRPr="00EB5432">
        <w:t>b</w:t>
      </w:r>
    </w:p>
    <w:p w14:paraId="3CB9EDA7" w14:textId="2FCAF178" w:rsidR="00EB5432" w:rsidRPr="00EB5432" w:rsidRDefault="00EB5432" w:rsidP="00EB5432">
      <w:pPr>
        <w:pStyle w:val="Text"/>
      </w:pPr>
      <w:r w:rsidRPr="00EB5432">
        <w:t>2</w:t>
      </w:r>
      <w:r>
        <w:t xml:space="preserve"> </w:t>
      </w:r>
      <w:r w:rsidRPr="00EB5432">
        <w:t>a</w:t>
      </w:r>
    </w:p>
    <w:p w14:paraId="43DEF16A" w14:textId="179E4404" w:rsidR="00EB5432" w:rsidRPr="00EB5432" w:rsidRDefault="00EB5432" w:rsidP="00EB5432">
      <w:pPr>
        <w:pStyle w:val="Text"/>
      </w:pPr>
      <w:r w:rsidRPr="00EB5432">
        <w:t>3</w:t>
      </w:r>
      <w:r>
        <w:t xml:space="preserve"> </w:t>
      </w:r>
      <w:r w:rsidRPr="00EB5432">
        <w:t>f</w:t>
      </w:r>
    </w:p>
    <w:p w14:paraId="5AE04FDD" w14:textId="2DA40281" w:rsidR="00EB5432" w:rsidRPr="00EB5432" w:rsidRDefault="00EB5432" w:rsidP="00EB5432">
      <w:pPr>
        <w:pStyle w:val="Text"/>
      </w:pPr>
      <w:r w:rsidRPr="00EB5432">
        <w:t>4</w:t>
      </w:r>
      <w:r>
        <w:t xml:space="preserve"> </w:t>
      </w:r>
      <w:r w:rsidRPr="00EB5432">
        <w:t>d</w:t>
      </w:r>
    </w:p>
    <w:p w14:paraId="6A64C1C0" w14:textId="0800D96C" w:rsidR="00EB5432" w:rsidRPr="00EB5432" w:rsidRDefault="00EB5432" w:rsidP="00EB5432">
      <w:pPr>
        <w:pStyle w:val="Text"/>
      </w:pPr>
      <w:r w:rsidRPr="00EB5432">
        <w:t>5</w:t>
      </w:r>
      <w:r>
        <w:t xml:space="preserve"> </w:t>
      </w:r>
      <w:r w:rsidRPr="00EB5432">
        <w:t>c</w:t>
      </w:r>
    </w:p>
    <w:p w14:paraId="3669D53E" w14:textId="23A1AD72" w:rsidR="00EB5432" w:rsidRPr="00EB5432" w:rsidRDefault="00EB5432" w:rsidP="00EB5432">
      <w:pPr>
        <w:pStyle w:val="Text"/>
      </w:pPr>
      <w:r w:rsidRPr="00EB5432">
        <w:t>6</w:t>
      </w:r>
      <w:r>
        <w:t xml:space="preserve"> </w:t>
      </w:r>
      <w:r w:rsidRPr="00EB5432">
        <w:t>e</w:t>
      </w:r>
    </w:p>
    <w:p w14:paraId="152673FB" w14:textId="0C87C483" w:rsidR="00EB5432" w:rsidRPr="00EB5432" w:rsidRDefault="00EB5432" w:rsidP="00EB5432">
      <w:pPr>
        <w:pStyle w:val="Text"/>
      </w:pPr>
      <w:r w:rsidRPr="00EB5432">
        <w:t>7</w:t>
      </w:r>
      <w:r>
        <w:t xml:space="preserve"> </w:t>
      </w:r>
      <w:r w:rsidRPr="00EB5432">
        <w:t>g</w:t>
      </w:r>
    </w:p>
    <w:p w14:paraId="7F3C3075" w14:textId="77777777" w:rsidR="00EB5432" w:rsidRPr="00EB5432" w:rsidRDefault="00EB5432" w:rsidP="00EB5432">
      <w:pPr>
        <w:pStyle w:val="Text"/>
      </w:pPr>
      <w:r w:rsidRPr="00EB5432">
        <w:t xml:space="preserve"> </w:t>
      </w:r>
    </w:p>
    <w:p w14:paraId="431BF542" w14:textId="77777777" w:rsidR="00EB5432" w:rsidRPr="00EB5432" w:rsidRDefault="00EB5432" w:rsidP="00EB5432">
      <w:pPr>
        <w:pStyle w:val="Text"/>
        <w:rPr>
          <w:b/>
        </w:rPr>
      </w:pPr>
      <w:r w:rsidRPr="00EB5432">
        <w:rPr>
          <w:b/>
        </w:rPr>
        <w:t>8A</w:t>
      </w:r>
    </w:p>
    <w:p w14:paraId="229CCF74" w14:textId="77777777" w:rsidR="00EB5432" w:rsidRPr="00EB5432" w:rsidRDefault="00EB5432" w:rsidP="00EB5432">
      <w:pPr>
        <w:pStyle w:val="Text"/>
      </w:pPr>
      <w:r w:rsidRPr="00EB5432">
        <w:t>cash</w:t>
      </w:r>
    </w:p>
    <w:p w14:paraId="74CF4CE2" w14:textId="77777777" w:rsidR="00EB5432" w:rsidRPr="00EB5432" w:rsidRDefault="00EB5432" w:rsidP="00EB5432">
      <w:pPr>
        <w:pStyle w:val="Text"/>
      </w:pPr>
    </w:p>
    <w:p w14:paraId="4FC57FB3" w14:textId="77777777" w:rsidR="00EB5432" w:rsidRPr="00EB5432" w:rsidRDefault="00EB5432" w:rsidP="00EB5432">
      <w:pPr>
        <w:pStyle w:val="Text"/>
        <w:rPr>
          <w:b/>
        </w:rPr>
      </w:pPr>
      <w:r w:rsidRPr="00EB5432">
        <w:rPr>
          <w:b/>
        </w:rPr>
        <w:t>8B</w:t>
      </w:r>
    </w:p>
    <w:p w14:paraId="66C0CAC5" w14:textId="77777777" w:rsidR="00EB5432" w:rsidRPr="00EB5432" w:rsidRDefault="00EB5432" w:rsidP="00EB5432">
      <w:pPr>
        <w:pStyle w:val="Text"/>
      </w:pPr>
      <w:r w:rsidRPr="00EB5432">
        <w:rPr>
          <w:b/>
        </w:rPr>
        <w:t>cash crunch:</w:t>
      </w:r>
      <w:r w:rsidRPr="00EB5432">
        <w:t xml:space="preserve"> not having enough coins and paper notes in the economy, such as what happened in India in 2018</w:t>
      </w:r>
    </w:p>
    <w:p w14:paraId="0D2FD21E" w14:textId="0F071661" w:rsidR="00EB5432" w:rsidRPr="00EB5432" w:rsidRDefault="00EB5432" w:rsidP="00EB5432">
      <w:pPr>
        <w:pStyle w:val="Text"/>
      </w:pPr>
      <w:r w:rsidRPr="00EB5432">
        <w:rPr>
          <w:b/>
        </w:rPr>
        <w:t>cash flow:</w:t>
      </w:r>
      <w:r w:rsidRPr="00EB5432">
        <w:t xml:space="preserve"> the movement of money coming into a</w:t>
      </w:r>
      <w:r>
        <w:t> </w:t>
      </w:r>
      <w:r w:rsidRPr="00EB5432">
        <w:t>business as income and going out as wages, materials, etc.</w:t>
      </w:r>
    </w:p>
    <w:p w14:paraId="7E9C879C" w14:textId="77777777" w:rsidR="00EB5432" w:rsidRPr="00EB5432" w:rsidRDefault="00EB5432" w:rsidP="00EB5432">
      <w:pPr>
        <w:pStyle w:val="Text"/>
      </w:pPr>
      <w:r w:rsidRPr="00EB5432">
        <w:rPr>
          <w:b/>
        </w:rPr>
        <w:t>cash register:</w:t>
      </w:r>
      <w:r w:rsidRPr="00EB5432">
        <w:t xml:space="preserve"> a machine used in shops to keep the money in and record the amount of money received from each sale</w:t>
      </w:r>
    </w:p>
    <w:p w14:paraId="560B6D26" w14:textId="77777777" w:rsidR="00EB5432" w:rsidRPr="00EB5432" w:rsidRDefault="00EB5432" w:rsidP="00EB5432">
      <w:pPr>
        <w:pStyle w:val="Text"/>
      </w:pPr>
      <w:r w:rsidRPr="00EB5432">
        <w:rPr>
          <w:b/>
        </w:rPr>
        <w:t>pay (in) cash:</w:t>
      </w:r>
      <w:r w:rsidRPr="00EB5432">
        <w:t xml:space="preserve"> pay for something using paper notes and coins</w:t>
      </w:r>
    </w:p>
    <w:p w14:paraId="0F671FDA" w14:textId="77777777" w:rsidR="00EB5432" w:rsidRPr="00EB5432" w:rsidRDefault="00EB5432" w:rsidP="00EB5432">
      <w:pPr>
        <w:pStyle w:val="Text"/>
      </w:pPr>
      <w:r w:rsidRPr="00EB5432">
        <w:rPr>
          <w:b/>
        </w:rPr>
        <w:t>withdraw cash:</w:t>
      </w:r>
      <w:r w:rsidRPr="00EB5432">
        <w:t xml:space="preserve"> take money out of a bank account</w:t>
      </w:r>
    </w:p>
    <w:p w14:paraId="023DA7E5" w14:textId="77777777" w:rsidR="00EB5432" w:rsidRPr="00EB5432" w:rsidRDefault="00EB5432" w:rsidP="00EB5432">
      <w:pPr>
        <w:pStyle w:val="Text"/>
      </w:pPr>
      <w:r w:rsidRPr="00EB5432">
        <w:rPr>
          <w:b/>
        </w:rPr>
        <w:t>cash in hand:</w:t>
      </w:r>
      <w:r w:rsidRPr="00EB5432">
        <w:t xml:space="preserve"> pay someone directly, and not into their bank account</w:t>
      </w:r>
    </w:p>
    <w:p w14:paraId="125EAA6D" w14:textId="71F6E250" w:rsidR="00EB5432" w:rsidRPr="00EB5432" w:rsidRDefault="00EB5432" w:rsidP="00EB5432">
      <w:pPr>
        <w:pStyle w:val="Text"/>
      </w:pPr>
      <w:r w:rsidRPr="00EB5432">
        <w:rPr>
          <w:b/>
        </w:rPr>
        <w:t>petty cash:</w:t>
      </w:r>
      <w:r w:rsidRPr="00EB5432">
        <w:t xml:space="preserve"> a small amount of money that is kept in</w:t>
      </w:r>
      <w:r>
        <w:t> </w:t>
      </w:r>
      <w:r w:rsidRPr="00EB5432">
        <w:t>an office for making small payments</w:t>
      </w:r>
    </w:p>
    <w:p w14:paraId="54BCCDD9" w14:textId="77777777" w:rsidR="00EB5432" w:rsidRPr="00EB5432" w:rsidRDefault="00EB5432" w:rsidP="00EB5432">
      <w:pPr>
        <w:pStyle w:val="Text"/>
      </w:pPr>
      <w:r w:rsidRPr="00EB5432">
        <w:rPr>
          <w:b/>
        </w:rPr>
        <w:t>cash on delivery:</w:t>
      </w:r>
      <w:r w:rsidRPr="00EB5432">
        <w:t xml:space="preserve"> pay for something with paper notes and coins as soon as you receive it</w:t>
      </w:r>
    </w:p>
    <w:p w14:paraId="6A31DBCA" w14:textId="77777777" w:rsidR="00EB5432" w:rsidRPr="00EB5432" w:rsidRDefault="00EB5432" w:rsidP="00EB5432">
      <w:pPr>
        <w:pStyle w:val="Text"/>
      </w:pPr>
      <w:r w:rsidRPr="00EB5432">
        <w:rPr>
          <w:b/>
        </w:rPr>
        <w:t>cash dispenser:</w:t>
      </w:r>
      <w:r w:rsidRPr="00EB5432">
        <w:t xml:space="preserve"> another name for a ‘cash machine’; a machine in a bank from which customers can get money</w:t>
      </w:r>
    </w:p>
    <w:p w14:paraId="15C9CC0C" w14:textId="77777777" w:rsidR="00EB5432" w:rsidRPr="00EB5432" w:rsidRDefault="00EB5432" w:rsidP="00EB5432">
      <w:pPr>
        <w:pStyle w:val="Text"/>
      </w:pPr>
      <w:r w:rsidRPr="00EB5432">
        <w:rPr>
          <w:b/>
        </w:rPr>
        <w:t>short of cash:</w:t>
      </w:r>
      <w:r w:rsidRPr="00EB5432">
        <w:t xml:space="preserve"> not having enough cash</w:t>
      </w:r>
    </w:p>
    <w:p w14:paraId="79A59EE7" w14:textId="77777777" w:rsidR="00EB5432" w:rsidRPr="00EB5432" w:rsidRDefault="00EB5432" w:rsidP="00EB5432">
      <w:pPr>
        <w:pStyle w:val="Text"/>
      </w:pPr>
      <w:r w:rsidRPr="00EB5432">
        <w:t xml:space="preserve"> </w:t>
      </w:r>
    </w:p>
    <w:p w14:paraId="61CE0D1C" w14:textId="77777777" w:rsidR="00EB5432" w:rsidRPr="00EB5432" w:rsidRDefault="00EB5432" w:rsidP="00EB5432">
      <w:pPr>
        <w:pStyle w:val="Text"/>
        <w:rPr>
          <w:b/>
        </w:rPr>
      </w:pPr>
      <w:r w:rsidRPr="00EB5432">
        <w:rPr>
          <w:b/>
        </w:rPr>
        <w:t>9A</w:t>
      </w:r>
    </w:p>
    <w:p w14:paraId="38D9DB7D" w14:textId="77777777" w:rsidR="00EB5432" w:rsidRPr="00EB5432" w:rsidRDefault="00EB5432" w:rsidP="00EB5432">
      <w:pPr>
        <w:pStyle w:val="Text"/>
      </w:pPr>
      <w:r w:rsidRPr="00EB5432">
        <w:t>1 mobile wallet</w:t>
      </w:r>
    </w:p>
    <w:p w14:paraId="18C62EF7" w14:textId="77777777" w:rsidR="00EB5432" w:rsidRPr="00EB5432" w:rsidRDefault="00EB5432" w:rsidP="00EB5432">
      <w:pPr>
        <w:pStyle w:val="Text"/>
      </w:pPr>
      <w:r w:rsidRPr="00EB5432">
        <w:t>2 withdraw cash</w:t>
      </w:r>
    </w:p>
    <w:p w14:paraId="06048A6F" w14:textId="77777777" w:rsidR="00EB5432" w:rsidRPr="00EB5432" w:rsidRDefault="00EB5432" w:rsidP="00EB5432">
      <w:pPr>
        <w:pStyle w:val="Text"/>
      </w:pPr>
      <w:r w:rsidRPr="00EB5432">
        <w:t>3 short of cash</w:t>
      </w:r>
    </w:p>
    <w:p w14:paraId="773F697C" w14:textId="77777777" w:rsidR="00EB5432" w:rsidRPr="00EB5432" w:rsidRDefault="00EB5432" w:rsidP="00EB5432">
      <w:pPr>
        <w:pStyle w:val="Text"/>
      </w:pPr>
      <w:r w:rsidRPr="00EB5432">
        <w:t>4 cash dispenser</w:t>
      </w:r>
    </w:p>
    <w:p w14:paraId="56BEBDD8" w14:textId="77777777" w:rsidR="00EB5432" w:rsidRPr="00EB5432" w:rsidRDefault="00EB5432" w:rsidP="00EB5432">
      <w:pPr>
        <w:pStyle w:val="Text"/>
      </w:pPr>
      <w:r w:rsidRPr="00EB5432">
        <w:t>5 currency</w:t>
      </w:r>
    </w:p>
    <w:p w14:paraId="6E85F4C9" w14:textId="77777777" w:rsidR="00EB5432" w:rsidRPr="00EB5432" w:rsidRDefault="00EB5432" w:rsidP="00EB5432">
      <w:pPr>
        <w:pStyle w:val="Text"/>
      </w:pPr>
    </w:p>
    <w:p w14:paraId="240CC3C0" w14:textId="77777777" w:rsidR="00EB5432" w:rsidRPr="00EB5432" w:rsidRDefault="00EB5432" w:rsidP="00EB5432">
      <w:pPr>
        <w:pStyle w:val="Text"/>
        <w:rPr>
          <w:b/>
        </w:rPr>
      </w:pPr>
      <w:r w:rsidRPr="00EB5432">
        <w:rPr>
          <w:b/>
        </w:rPr>
        <w:t>9B</w:t>
      </w:r>
    </w:p>
    <w:p w14:paraId="18BE52A0" w14:textId="77777777" w:rsidR="00EB5432" w:rsidRPr="00EB5432" w:rsidRDefault="00EB5432" w:rsidP="00EB5432">
      <w:pPr>
        <w:pStyle w:val="Text"/>
      </w:pPr>
      <w:r w:rsidRPr="00EB5432">
        <w:t>Students’ own answer</w:t>
      </w:r>
    </w:p>
    <w:p w14:paraId="58748E9A" w14:textId="77777777" w:rsidR="00EB5432" w:rsidRPr="00EB5432" w:rsidRDefault="00EB5432" w:rsidP="00EB5432">
      <w:pPr>
        <w:pStyle w:val="Text"/>
      </w:pPr>
    </w:p>
    <w:p w14:paraId="0A8F98EB" w14:textId="77777777" w:rsidR="00EB5432" w:rsidRPr="00EB5432" w:rsidRDefault="00EB5432" w:rsidP="00EB5432">
      <w:pPr>
        <w:pStyle w:val="Text"/>
        <w:rPr>
          <w:b/>
        </w:rPr>
      </w:pPr>
      <w:r w:rsidRPr="00EB5432">
        <w:rPr>
          <w:b/>
        </w:rPr>
        <w:t>10</w:t>
      </w:r>
    </w:p>
    <w:p w14:paraId="41EA2339" w14:textId="77777777" w:rsidR="00EB5432" w:rsidRPr="00EB5432" w:rsidRDefault="00EB5432" w:rsidP="00EB5432">
      <w:pPr>
        <w:pStyle w:val="Text"/>
        <w:rPr>
          <w:b/>
        </w:rPr>
      </w:pPr>
      <w:r w:rsidRPr="00EB5432">
        <w:rPr>
          <w:b/>
        </w:rPr>
        <w:t>Possible answers</w:t>
      </w:r>
    </w:p>
    <w:p w14:paraId="4E560FDB" w14:textId="77777777" w:rsidR="00EB5432" w:rsidRPr="00EB5432" w:rsidRDefault="00EB5432" w:rsidP="00EB5432">
      <w:pPr>
        <w:pStyle w:val="Text"/>
        <w:rPr>
          <w:b/>
        </w:rPr>
      </w:pPr>
      <w:r w:rsidRPr="00EB5432">
        <w:rPr>
          <w:b/>
        </w:rPr>
        <w:t>Cash</w:t>
      </w:r>
    </w:p>
    <w:p w14:paraId="56AB2FB4" w14:textId="52E6C63E" w:rsidR="00EB5432" w:rsidRPr="00EB5432" w:rsidRDefault="00EB5432" w:rsidP="00EB5432">
      <w:pPr>
        <w:pStyle w:val="Text"/>
      </w:pPr>
      <w:r w:rsidRPr="00EB5432">
        <w:rPr>
          <w:u w:val="single"/>
        </w:rPr>
        <w:t>Advantages</w:t>
      </w:r>
      <w:r w:rsidRPr="00EB5432">
        <w:t>: convenient, you know how much you</w:t>
      </w:r>
      <w:r>
        <w:t> </w:t>
      </w:r>
      <w:r w:rsidRPr="00EB5432">
        <w:t>have</w:t>
      </w:r>
    </w:p>
    <w:p w14:paraId="005202DB" w14:textId="77777777" w:rsidR="00EB5432" w:rsidRPr="00EB5432" w:rsidRDefault="00EB5432" w:rsidP="00EB5432">
      <w:pPr>
        <w:pStyle w:val="Text"/>
      </w:pPr>
      <w:r w:rsidRPr="00EB5432">
        <w:rPr>
          <w:u w:val="single"/>
        </w:rPr>
        <w:t>Disadvantages</w:t>
      </w:r>
      <w:r w:rsidRPr="00EB5432">
        <w:t>: easy to lose, people can steal it</w:t>
      </w:r>
    </w:p>
    <w:p w14:paraId="654445B3" w14:textId="77777777" w:rsidR="00EB5432" w:rsidRPr="00EB5432" w:rsidRDefault="00EB5432" w:rsidP="00EB5432">
      <w:pPr>
        <w:pStyle w:val="Text"/>
      </w:pPr>
    </w:p>
    <w:p w14:paraId="0732E270" w14:textId="77777777" w:rsidR="00EB5432" w:rsidRPr="00EB5432" w:rsidRDefault="00EB5432" w:rsidP="00EB5432">
      <w:pPr>
        <w:pStyle w:val="Text"/>
        <w:rPr>
          <w:b/>
        </w:rPr>
      </w:pPr>
      <w:r w:rsidRPr="00EB5432">
        <w:rPr>
          <w:b/>
        </w:rPr>
        <w:t>Cashless payments</w:t>
      </w:r>
    </w:p>
    <w:p w14:paraId="46258E98" w14:textId="77777777" w:rsidR="00EB5432" w:rsidRPr="00EB5432" w:rsidRDefault="00EB5432" w:rsidP="00EB5432">
      <w:pPr>
        <w:pStyle w:val="Text"/>
      </w:pPr>
      <w:r w:rsidRPr="00EB5432">
        <w:rPr>
          <w:u w:val="single"/>
        </w:rPr>
        <w:t>Advantages</w:t>
      </w:r>
      <w:r w:rsidRPr="00EB5432">
        <w:t>: convenient, no need for correct change</w:t>
      </w:r>
    </w:p>
    <w:p w14:paraId="29DC47FE" w14:textId="6B4ADD8F" w:rsidR="00EB5432" w:rsidRPr="00EB5432" w:rsidRDefault="00EB5432" w:rsidP="00EB5432">
      <w:pPr>
        <w:pStyle w:val="Text"/>
      </w:pPr>
      <w:r w:rsidRPr="00EB5432">
        <w:rPr>
          <w:u w:val="single"/>
        </w:rPr>
        <w:t>Disadvantages</w:t>
      </w:r>
      <w:r w:rsidRPr="00EB5432">
        <w:t>: not every seller accepts it, people</w:t>
      </w:r>
      <w:r>
        <w:t> </w:t>
      </w:r>
      <w:r w:rsidRPr="00EB5432">
        <w:t>can steal it</w:t>
      </w:r>
    </w:p>
    <w:p w14:paraId="02C2AEE6" w14:textId="77777777" w:rsidR="00EB5432" w:rsidRPr="00EB5432" w:rsidRDefault="00EB5432" w:rsidP="00EB5432">
      <w:pPr>
        <w:pStyle w:val="Text"/>
      </w:pPr>
    </w:p>
    <w:p w14:paraId="01BC55F2" w14:textId="2F03BFC7" w:rsidR="00EB5432" w:rsidRPr="00EB5432" w:rsidRDefault="00EB5432" w:rsidP="00EB5432">
      <w:pPr>
        <w:pStyle w:val="Text"/>
        <w:rPr>
          <w:b/>
        </w:rPr>
      </w:pPr>
      <w:r w:rsidRPr="00EB5432">
        <w:rPr>
          <w:b/>
        </w:rPr>
        <w:t>11A–D</w:t>
      </w:r>
    </w:p>
    <w:p w14:paraId="3CE83D5D" w14:textId="3DE10F5B" w:rsidR="00EB5432" w:rsidRPr="00EB5432" w:rsidRDefault="00EB5432" w:rsidP="006428A2">
      <w:pPr>
        <w:pStyle w:val="Text"/>
      </w:pPr>
      <w:r w:rsidRPr="00EB5432">
        <w:t>Students’ own answers</w:t>
      </w:r>
    </w:p>
    <w:p w14:paraId="30E8501B" w14:textId="5B55F499" w:rsidR="004362F0" w:rsidRPr="006428A2" w:rsidRDefault="004362F0" w:rsidP="002A29C3">
      <w:pPr>
        <w:pStyle w:val="Text"/>
        <w:rPr>
          <w:lang w:val="en-US"/>
        </w:rPr>
      </w:pPr>
    </w:p>
    <w:p w14:paraId="0B9574CA" w14:textId="1ED21264" w:rsidR="004362F0" w:rsidRPr="00553568" w:rsidRDefault="004362F0">
      <w:pPr>
        <w:pStyle w:val="HeadASection"/>
        <w:rPr>
          <w:lang w:val="en-GB"/>
        </w:rPr>
      </w:pPr>
      <w:r w:rsidRPr="00553568">
        <w:rPr>
          <w:lang w:val="en-GB"/>
        </w:rPr>
        <w:t xml:space="preserve">5.2 </w:t>
      </w:r>
      <w:r w:rsidR="00935510" w:rsidRPr="00553568">
        <w:rPr>
          <w:lang w:val="en-GB"/>
        </w:rPr>
        <w:t>Consumer spending</w:t>
      </w:r>
    </w:p>
    <w:p w14:paraId="1DE4BF53" w14:textId="77777777" w:rsidR="00E12435" w:rsidRPr="00E12435" w:rsidRDefault="00E12435" w:rsidP="00E12435">
      <w:pPr>
        <w:pStyle w:val="Text"/>
        <w:rPr>
          <w:b/>
        </w:rPr>
      </w:pPr>
      <w:r w:rsidRPr="00E12435">
        <w:rPr>
          <w:b/>
        </w:rPr>
        <w:t>1A</w:t>
      </w:r>
    </w:p>
    <w:p w14:paraId="3C678350" w14:textId="574F7267" w:rsidR="00E12435" w:rsidRPr="00E12435" w:rsidRDefault="00E12435" w:rsidP="00E12435">
      <w:pPr>
        <w:pStyle w:val="Text"/>
      </w:pPr>
      <w:r w:rsidRPr="00E12435">
        <w:t>Students’ own answer</w:t>
      </w:r>
    </w:p>
    <w:p w14:paraId="6A255B3E" w14:textId="77777777" w:rsidR="00E12435" w:rsidRPr="00E12435" w:rsidRDefault="00E12435" w:rsidP="00E12435">
      <w:pPr>
        <w:pStyle w:val="Text"/>
      </w:pPr>
    </w:p>
    <w:p w14:paraId="362A48CB" w14:textId="77777777" w:rsidR="00E12435" w:rsidRPr="00E12435" w:rsidRDefault="00E12435" w:rsidP="00E12435">
      <w:pPr>
        <w:pStyle w:val="Text"/>
        <w:rPr>
          <w:b/>
        </w:rPr>
      </w:pPr>
      <w:r w:rsidRPr="00E12435">
        <w:rPr>
          <w:b/>
        </w:rPr>
        <w:t>1B</w:t>
      </w:r>
    </w:p>
    <w:p w14:paraId="0F376379" w14:textId="77777777" w:rsidR="00E12435" w:rsidRPr="00E12435" w:rsidRDefault="00E12435" w:rsidP="00E12435">
      <w:pPr>
        <w:pStyle w:val="Text"/>
      </w:pPr>
      <w:r w:rsidRPr="00E12435">
        <w:rPr>
          <w:b/>
        </w:rPr>
        <w:t>Housing:</w:t>
      </w:r>
      <w:r w:rsidRPr="00E12435">
        <w:t xml:space="preserve"> mortgage payment, rent</w:t>
      </w:r>
    </w:p>
    <w:p w14:paraId="5AEFD69F" w14:textId="77777777" w:rsidR="00E12435" w:rsidRPr="00E12435" w:rsidRDefault="00E12435" w:rsidP="00E12435">
      <w:pPr>
        <w:pStyle w:val="Text"/>
      </w:pPr>
      <w:r w:rsidRPr="00E12435">
        <w:rPr>
          <w:b/>
        </w:rPr>
        <w:t xml:space="preserve">Food, clothes, entertainment: </w:t>
      </w:r>
      <w:r w:rsidRPr="00E12435">
        <w:t>business suit, cinema ticket, meals at work</w:t>
      </w:r>
    </w:p>
    <w:p w14:paraId="3E097E68" w14:textId="563ACA33" w:rsidR="00E12435" w:rsidRPr="00E12435" w:rsidRDefault="00E12435" w:rsidP="00E12435">
      <w:pPr>
        <w:pStyle w:val="Text"/>
      </w:pPr>
      <w:r w:rsidRPr="00E12435">
        <w:rPr>
          <w:b/>
        </w:rPr>
        <w:t>Transport:</w:t>
      </w:r>
      <w:r w:rsidRPr="00E12435">
        <w:t xml:space="preserve"> bicycle, bus ticket</w:t>
      </w:r>
    </w:p>
    <w:p w14:paraId="0D434429" w14:textId="709767BA" w:rsidR="00E12435" w:rsidRPr="00E12435" w:rsidRDefault="00E12435" w:rsidP="00E12435">
      <w:pPr>
        <w:pStyle w:val="Text"/>
      </w:pPr>
      <w:r w:rsidRPr="00E12435">
        <w:rPr>
          <w:b/>
        </w:rPr>
        <w:t xml:space="preserve">Debt repayment: </w:t>
      </w:r>
      <w:r w:rsidRPr="00E12435">
        <w:t>mortgage payment, paying a</w:t>
      </w:r>
      <w:r>
        <w:t> </w:t>
      </w:r>
      <w:r w:rsidRPr="00E12435">
        <w:t>car</w:t>
      </w:r>
      <w:r>
        <w:t> </w:t>
      </w:r>
      <w:r w:rsidRPr="00E12435">
        <w:t>loan, paying interest on a credit card bill</w:t>
      </w:r>
    </w:p>
    <w:p w14:paraId="689A8D58" w14:textId="5994278C" w:rsidR="00E12435" w:rsidRDefault="00E12435" w:rsidP="00E12435">
      <w:pPr>
        <w:pStyle w:val="Text"/>
      </w:pPr>
      <w:r w:rsidRPr="00E12435">
        <w:rPr>
          <w:b/>
        </w:rPr>
        <w:t>Savings:</w:t>
      </w:r>
      <w:r w:rsidRPr="00E12435">
        <w:t xml:space="preserve"> pension payment, putting money in the</w:t>
      </w:r>
      <w:r>
        <w:t> </w:t>
      </w:r>
      <w:r w:rsidRPr="00E12435">
        <w:t>bank in case of emergency</w:t>
      </w:r>
    </w:p>
    <w:p w14:paraId="23BE1880" w14:textId="4EBEBCE4" w:rsidR="00E12435" w:rsidRDefault="00E12435" w:rsidP="00E12435">
      <w:pPr>
        <w:pStyle w:val="Text"/>
      </w:pPr>
    </w:p>
    <w:p w14:paraId="2FD456AF" w14:textId="77777777" w:rsidR="00DD2146" w:rsidRPr="00DD2146" w:rsidRDefault="00DD2146" w:rsidP="00DD2146">
      <w:pPr>
        <w:pStyle w:val="Text"/>
        <w:rPr>
          <w:b/>
        </w:rPr>
      </w:pPr>
      <w:r w:rsidRPr="00DD2146">
        <w:rPr>
          <w:b/>
        </w:rPr>
        <w:t>2</w:t>
      </w:r>
    </w:p>
    <w:p w14:paraId="000E4C2C" w14:textId="77777777" w:rsidR="00DD2146" w:rsidRDefault="00DD2146" w:rsidP="00DD2146">
      <w:pPr>
        <w:pStyle w:val="Text"/>
      </w:pPr>
      <w:r>
        <w:t>Students’ own answer</w:t>
      </w:r>
    </w:p>
    <w:p w14:paraId="3F8CEA3C" w14:textId="77777777" w:rsidR="00DD2146" w:rsidRDefault="00DD2146" w:rsidP="00DD2146">
      <w:pPr>
        <w:pStyle w:val="Text"/>
      </w:pPr>
    </w:p>
    <w:p w14:paraId="1C02C6C2" w14:textId="77777777" w:rsidR="00DD2146" w:rsidRPr="00DD2146" w:rsidRDefault="00DD2146" w:rsidP="00DD2146">
      <w:pPr>
        <w:pStyle w:val="Text"/>
        <w:rPr>
          <w:b/>
        </w:rPr>
      </w:pPr>
      <w:r w:rsidRPr="00DD2146">
        <w:rPr>
          <w:b/>
        </w:rPr>
        <w:t>3A</w:t>
      </w:r>
    </w:p>
    <w:p w14:paraId="318FC21D" w14:textId="77777777" w:rsidR="00DD2146" w:rsidRDefault="00DD2146" w:rsidP="00DD2146">
      <w:pPr>
        <w:pStyle w:val="Text"/>
      </w:pPr>
      <w:r>
        <w:t>b, d, e</w:t>
      </w:r>
    </w:p>
    <w:p w14:paraId="7316B0DE" w14:textId="77777777" w:rsidR="00DD2146" w:rsidRDefault="00DD2146" w:rsidP="00DD2146">
      <w:pPr>
        <w:pStyle w:val="Text"/>
      </w:pPr>
      <w:r>
        <w:t xml:space="preserve"> </w:t>
      </w:r>
    </w:p>
    <w:p w14:paraId="488C28C9" w14:textId="77777777" w:rsidR="00DD2146" w:rsidRPr="00DD2146" w:rsidRDefault="00DD2146" w:rsidP="00DD2146">
      <w:pPr>
        <w:pStyle w:val="Text"/>
        <w:rPr>
          <w:b/>
        </w:rPr>
      </w:pPr>
      <w:r w:rsidRPr="00DD2146">
        <w:rPr>
          <w:b/>
        </w:rPr>
        <w:t>3B</w:t>
      </w:r>
    </w:p>
    <w:p w14:paraId="440595D7" w14:textId="0FEB4B00" w:rsidR="00DD2146" w:rsidRPr="00DD2146" w:rsidRDefault="00DD2146" w:rsidP="00DD2146">
      <w:pPr>
        <w:pStyle w:val="Text"/>
        <w:rPr>
          <w:b/>
        </w:rPr>
      </w:pPr>
      <w:r w:rsidRPr="00DD2146">
        <w:rPr>
          <w:b/>
        </w:rPr>
        <w:t>Possible answer</w:t>
      </w:r>
    </w:p>
    <w:p w14:paraId="25522562" w14:textId="77777777" w:rsidR="00DD2146" w:rsidRDefault="00DD2146" w:rsidP="00DD2146">
      <w:pPr>
        <w:pStyle w:val="Text"/>
      </w:pPr>
      <w:r>
        <w:t>Because we literally add up when we look after our money, but also because the show gives advice about how to make small changes that will save lots of money over time.</w:t>
      </w:r>
    </w:p>
    <w:p w14:paraId="17C058AD" w14:textId="1B470FB1" w:rsidR="00DD2146" w:rsidRPr="0084063C" w:rsidRDefault="0084063C" w:rsidP="00DD2146">
      <w:pPr>
        <w:pStyle w:val="Text"/>
      </w:pPr>
      <w:r>
        <w:br w:type="column"/>
      </w:r>
      <w:r w:rsidR="00DD2146" w:rsidRPr="00DD2146">
        <w:rPr>
          <w:b/>
        </w:rPr>
        <w:lastRenderedPageBreak/>
        <w:t>4</w:t>
      </w:r>
    </w:p>
    <w:p w14:paraId="491695A0" w14:textId="77777777" w:rsidR="00DD2146" w:rsidRDefault="00DD2146" w:rsidP="00DD2146">
      <w:pPr>
        <w:pStyle w:val="Text"/>
      </w:pPr>
      <w:r>
        <w:t>1 take your lunch</w:t>
      </w:r>
    </w:p>
    <w:p w14:paraId="0276FE7C" w14:textId="77777777" w:rsidR="00DD2146" w:rsidRDefault="00DD2146" w:rsidP="00DD2146">
      <w:pPr>
        <w:pStyle w:val="Text"/>
      </w:pPr>
      <w:r>
        <w:t>2 with your credit card</w:t>
      </w:r>
    </w:p>
    <w:p w14:paraId="2A0D88FB" w14:textId="77777777" w:rsidR="00DD2146" w:rsidRDefault="00DD2146" w:rsidP="00DD2146">
      <w:pPr>
        <w:pStyle w:val="Text"/>
      </w:pPr>
      <w:r>
        <w:t>3 cinema tickets</w:t>
      </w:r>
    </w:p>
    <w:p w14:paraId="644CC5EC" w14:textId="77777777" w:rsidR="00DD2146" w:rsidRDefault="00DD2146" w:rsidP="00DD2146">
      <w:pPr>
        <w:pStyle w:val="Text"/>
      </w:pPr>
      <w:r>
        <w:t>4 borrowing</w:t>
      </w:r>
    </w:p>
    <w:p w14:paraId="7051DD2D" w14:textId="77777777" w:rsidR="00DD2146" w:rsidRDefault="00DD2146" w:rsidP="00DD2146">
      <w:pPr>
        <w:pStyle w:val="Text"/>
      </w:pPr>
      <w:r>
        <w:t>5 Mortgages</w:t>
      </w:r>
    </w:p>
    <w:p w14:paraId="0F9EFD83" w14:textId="77777777" w:rsidR="00DD2146" w:rsidRDefault="00DD2146" w:rsidP="00DD2146">
      <w:pPr>
        <w:pStyle w:val="Text"/>
      </w:pPr>
      <w:r>
        <w:t>6 buy Chinese electronics</w:t>
      </w:r>
    </w:p>
    <w:p w14:paraId="61704F4C" w14:textId="77777777" w:rsidR="00DD2146" w:rsidRDefault="00DD2146" w:rsidP="00DD2146">
      <w:pPr>
        <w:pStyle w:val="Text"/>
      </w:pPr>
    </w:p>
    <w:p w14:paraId="2C9F061B" w14:textId="77777777" w:rsidR="00DD2146" w:rsidRPr="00DD2146" w:rsidRDefault="00DD2146" w:rsidP="00DD2146">
      <w:pPr>
        <w:pStyle w:val="Text"/>
        <w:rPr>
          <w:b/>
        </w:rPr>
      </w:pPr>
      <w:r w:rsidRPr="00DD2146">
        <w:rPr>
          <w:b/>
        </w:rPr>
        <w:t>5</w:t>
      </w:r>
    </w:p>
    <w:p w14:paraId="6BB9F812" w14:textId="77777777" w:rsidR="00DD2146" w:rsidRDefault="00DD2146" w:rsidP="00DD2146">
      <w:pPr>
        <w:pStyle w:val="Text"/>
      </w:pPr>
      <w:r>
        <w:t>Students’ own answer</w:t>
      </w:r>
    </w:p>
    <w:p w14:paraId="586EC891" w14:textId="77777777" w:rsidR="00DD2146" w:rsidRDefault="00DD2146" w:rsidP="00DD2146">
      <w:pPr>
        <w:pStyle w:val="Text"/>
      </w:pPr>
    </w:p>
    <w:p w14:paraId="2D115099" w14:textId="77777777" w:rsidR="00DD2146" w:rsidRPr="00DD2146" w:rsidRDefault="00DD2146" w:rsidP="00DD2146">
      <w:pPr>
        <w:pStyle w:val="Text"/>
        <w:rPr>
          <w:b/>
        </w:rPr>
      </w:pPr>
      <w:r w:rsidRPr="00DD2146">
        <w:rPr>
          <w:b/>
        </w:rPr>
        <w:t>6A</w:t>
      </w:r>
    </w:p>
    <w:p w14:paraId="0C4DC2F8" w14:textId="77777777" w:rsidR="00DD2146" w:rsidRDefault="00DD2146" w:rsidP="00DD2146">
      <w:pPr>
        <w:pStyle w:val="Text"/>
      </w:pPr>
      <w:r>
        <w:t>1 a</w:t>
      </w:r>
    </w:p>
    <w:p w14:paraId="337A8085" w14:textId="1031B519" w:rsidR="00DD2146" w:rsidRDefault="00DD2146" w:rsidP="00DD2146">
      <w:pPr>
        <w:pStyle w:val="Text"/>
      </w:pPr>
      <w:r>
        <w:t>2 b</w:t>
      </w:r>
    </w:p>
    <w:p w14:paraId="7DA1495A" w14:textId="77777777" w:rsidR="00DD2146" w:rsidRDefault="00DD2146" w:rsidP="00DD2146">
      <w:pPr>
        <w:pStyle w:val="Text"/>
      </w:pPr>
    </w:p>
    <w:p w14:paraId="2F87F623" w14:textId="77777777" w:rsidR="00DD2146" w:rsidRPr="00DD2146" w:rsidRDefault="00DD2146" w:rsidP="00DD2146">
      <w:pPr>
        <w:pStyle w:val="Text"/>
        <w:rPr>
          <w:b/>
        </w:rPr>
      </w:pPr>
      <w:r w:rsidRPr="00DD2146">
        <w:rPr>
          <w:b/>
        </w:rPr>
        <w:t>6B</w:t>
      </w:r>
    </w:p>
    <w:p w14:paraId="0DFA5AAF" w14:textId="77777777" w:rsidR="00DD2146" w:rsidRDefault="00DD2146" w:rsidP="00DD2146">
      <w:pPr>
        <w:pStyle w:val="Text"/>
      </w:pPr>
      <w:r>
        <w:t>1 a possible result in the future</w:t>
      </w:r>
    </w:p>
    <w:p w14:paraId="5875A75E" w14:textId="77777777" w:rsidR="00DD2146" w:rsidRDefault="00DD2146" w:rsidP="00DD2146">
      <w:pPr>
        <w:pStyle w:val="Text"/>
      </w:pPr>
      <w:r>
        <w:t>2 a condition</w:t>
      </w:r>
    </w:p>
    <w:p w14:paraId="34A2990A" w14:textId="77777777" w:rsidR="00DD2146" w:rsidRDefault="00DD2146" w:rsidP="00DD2146">
      <w:pPr>
        <w:pStyle w:val="Text"/>
      </w:pPr>
    </w:p>
    <w:p w14:paraId="5CD5F0F1" w14:textId="77777777" w:rsidR="00DD2146" w:rsidRPr="00DD2146" w:rsidRDefault="00DD2146" w:rsidP="00DD2146">
      <w:pPr>
        <w:pStyle w:val="Text"/>
        <w:rPr>
          <w:b/>
        </w:rPr>
      </w:pPr>
      <w:r w:rsidRPr="00DD2146">
        <w:rPr>
          <w:b/>
        </w:rPr>
        <w:t>6C</w:t>
      </w:r>
    </w:p>
    <w:p w14:paraId="1689455D" w14:textId="77777777" w:rsidR="00DD2146" w:rsidRDefault="00DD2146" w:rsidP="00DD2146">
      <w:pPr>
        <w:pStyle w:val="Text"/>
      </w:pPr>
      <w:r>
        <w:t>1 If</w:t>
      </w:r>
    </w:p>
    <w:p w14:paraId="2B36C545" w14:textId="77777777" w:rsidR="00DD2146" w:rsidRDefault="00DD2146" w:rsidP="00DD2146">
      <w:pPr>
        <w:pStyle w:val="Text"/>
      </w:pPr>
      <w:r>
        <w:t>2 will</w:t>
      </w:r>
    </w:p>
    <w:p w14:paraId="6F3AC2A7" w14:textId="77777777" w:rsidR="00DD2146" w:rsidRDefault="00DD2146" w:rsidP="00DD2146">
      <w:pPr>
        <w:pStyle w:val="Text"/>
      </w:pPr>
      <w:r>
        <w:t>3 infinitive</w:t>
      </w:r>
    </w:p>
    <w:p w14:paraId="3C4A71A9" w14:textId="77777777" w:rsidR="00DD2146" w:rsidRDefault="00DD2146" w:rsidP="00DD2146">
      <w:pPr>
        <w:pStyle w:val="Text"/>
      </w:pPr>
      <w:r>
        <w:t>4 Present Simple</w:t>
      </w:r>
    </w:p>
    <w:p w14:paraId="0EF736F1" w14:textId="77777777" w:rsidR="00DD2146" w:rsidRDefault="00DD2146" w:rsidP="00DD2146">
      <w:pPr>
        <w:pStyle w:val="Text"/>
      </w:pPr>
    </w:p>
    <w:p w14:paraId="3D036729" w14:textId="77777777" w:rsidR="00DD2146" w:rsidRPr="00DD2146" w:rsidRDefault="00DD2146" w:rsidP="00DD2146">
      <w:pPr>
        <w:pStyle w:val="Text"/>
        <w:rPr>
          <w:b/>
        </w:rPr>
      </w:pPr>
      <w:r w:rsidRPr="00DD2146">
        <w:rPr>
          <w:b/>
        </w:rPr>
        <w:t>7</w:t>
      </w:r>
    </w:p>
    <w:p w14:paraId="46995ECB" w14:textId="77777777" w:rsidR="00DD2146" w:rsidRDefault="00DD2146" w:rsidP="00DD2146">
      <w:pPr>
        <w:pStyle w:val="Text"/>
      </w:pPr>
      <w:r>
        <w:t>1 will/’ll save</w:t>
      </w:r>
    </w:p>
    <w:p w14:paraId="04D675DB" w14:textId="77777777" w:rsidR="00DD2146" w:rsidRDefault="00DD2146" w:rsidP="00DD2146">
      <w:pPr>
        <w:pStyle w:val="Text"/>
      </w:pPr>
      <w:r>
        <w:t>2 don’t start</w:t>
      </w:r>
    </w:p>
    <w:p w14:paraId="3273F973" w14:textId="77777777" w:rsidR="00DD2146" w:rsidRDefault="00DD2146" w:rsidP="00DD2146">
      <w:pPr>
        <w:pStyle w:val="Text"/>
      </w:pPr>
      <w:r>
        <w:t>3 go down</w:t>
      </w:r>
    </w:p>
    <w:p w14:paraId="26356EAC" w14:textId="77777777" w:rsidR="00DD2146" w:rsidRDefault="00DD2146" w:rsidP="00DD2146">
      <w:pPr>
        <w:pStyle w:val="Text"/>
      </w:pPr>
      <w:r>
        <w:t>4 sell</w:t>
      </w:r>
    </w:p>
    <w:p w14:paraId="6AE3714E" w14:textId="77777777" w:rsidR="00DD2146" w:rsidRDefault="00DD2146" w:rsidP="00DD2146">
      <w:pPr>
        <w:pStyle w:val="Text"/>
      </w:pPr>
      <w:r>
        <w:t>5 stops</w:t>
      </w:r>
    </w:p>
    <w:p w14:paraId="327EBFB6" w14:textId="77777777" w:rsidR="00DD2146" w:rsidRDefault="00DD2146" w:rsidP="00DD2146">
      <w:pPr>
        <w:pStyle w:val="Text"/>
      </w:pPr>
      <w:r>
        <w:t>6 will/’ll have</w:t>
      </w:r>
    </w:p>
    <w:p w14:paraId="438D850E" w14:textId="77777777" w:rsidR="00DD2146" w:rsidRDefault="00DD2146" w:rsidP="00DD2146">
      <w:pPr>
        <w:pStyle w:val="Text"/>
      </w:pPr>
    </w:p>
    <w:p w14:paraId="27363F0E" w14:textId="77777777" w:rsidR="00DD2146" w:rsidRPr="00DD2146" w:rsidRDefault="00DD2146" w:rsidP="00DD2146">
      <w:pPr>
        <w:pStyle w:val="Text"/>
        <w:rPr>
          <w:b/>
        </w:rPr>
      </w:pPr>
      <w:r w:rsidRPr="00DD2146">
        <w:rPr>
          <w:b/>
        </w:rPr>
        <w:t>8A</w:t>
      </w:r>
    </w:p>
    <w:p w14:paraId="671DD52C" w14:textId="77777777" w:rsidR="00DD2146" w:rsidRDefault="00DD2146" w:rsidP="00DD2146">
      <w:pPr>
        <w:pStyle w:val="Text"/>
      </w:pPr>
      <w:r>
        <w:t>1 c</w:t>
      </w:r>
    </w:p>
    <w:p w14:paraId="7E87F80F" w14:textId="77777777" w:rsidR="00DD2146" w:rsidRDefault="00DD2146" w:rsidP="00DD2146">
      <w:pPr>
        <w:pStyle w:val="Text"/>
      </w:pPr>
      <w:r>
        <w:t>2 a</w:t>
      </w:r>
    </w:p>
    <w:p w14:paraId="41445A0D" w14:textId="77777777" w:rsidR="00DD2146" w:rsidRDefault="00DD2146" w:rsidP="00DD2146">
      <w:pPr>
        <w:pStyle w:val="Text"/>
      </w:pPr>
      <w:r>
        <w:t>3 e</w:t>
      </w:r>
    </w:p>
    <w:p w14:paraId="763F6F46" w14:textId="77777777" w:rsidR="00DD2146" w:rsidRDefault="00DD2146" w:rsidP="00DD2146">
      <w:pPr>
        <w:pStyle w:val="Text"/>
      </w:pPr>
      <w:r>
        <w:t>4 b</w:t>
      </w:r>
    </w:p>
    <w:p w14:paraId="7A9CC65D" w14:textId="77777777" w:rsidR="00DD2146" w:rsidRDefault="00DD2146" w:rsidP="00DD2146">
      <w:pPr>
        <w:pStyle w:val="Text"/>
      </w:pPr>
      <w:r>
        <w:t>5 f</w:t>
      </w:r>
    </w:p>
    <w:p w14:paraId="6B72DA63" w14:textId="77777777" w:rsidR="00DD2146" w:rsidRDefault="00DD2146" w:rsidP="00DD2146">
      <w:pPr>
        <w:pStyle w:val="Text"/>
      </w:pPr>
      <w:r>
        <w:t>6 d</w:t>
      </w:r>
    </w:p>
    <w:p w14:paraId="30310ADE" w14:textId="77777777" w:rsidR="00DD2146" w:rsidRDefault="00DD2146" w:rsidP="00DD2146">
      <w:pPr>
        <w:pStyle w:val="Text"/>
      </w:pPr>
    </w:p>
    <w:p w14:paraId="647AA6B6" w14:textId="7CD59B08" w:rsidR="00DD2146" w:rsidRPr="00DD2146" w:rsidRDefault="00DD2146" w:rsidP="00DD2146">
      <w:pPr>
        <w:pStyle w:val="Text"/>
        <w:rPr>
          <w:b/>
        </w:rPr>
      </w:pPr>
      <w:r w:rsidRPr="00DD2146">
        <w:rPr>
          <w:b/>
        </w:rPr>
        <w:t>8B</w:t>
      </w:r>
      <w:r>
        <w:rPr>
          <w:b/>
        </w:rPr>
        <w:t>–</w:t>
      </w:r>
      <w:r w:rsidRPr="00DD2146">
        <w:rPr>
          <w:b/>
        </w:rPr>
        <w:t>D</w:t>
      </w:r>
    </w:p>
    <w:p w14:paraId="0661613B" w14:textId="505A7992" w:rsidR="00E12435" w:rsidRPr="00E12435" w:rsidRDefault="00DD2146" w:rsidP="00DD2146">
      <w:pPr>
        <w:pStyle w:val="Text"/>
      </w:pPr>
      <w:r>
        <w:t>Students’ own answers</w:t>
      </w:r>
    </w:p>
    <w:p w14:paraId="3268C698" w14:textId="78978AB5" w:rsidR="004362F0" w:rsidRDefault="004362F0" w:rsidP="002A29C3">
      <w:pPr>
        <w:pStyle w:val="Text"/>
      </w:pPr>
    </w:p>
    <w:p w14:paraId="68B14B9F" w14:textId="1C1BD360" w:rsidR="004362F0" w:rsidRPr="00553568" w:rsidRDefault="004362F0">
      <w:pPr>
        <w:pStyle w:val="HeadASection"/>
        <w:rPr>
          <w:lang w:val="en-GB"/>
        </w:rPr>
      </w:pPr>
      <w:r w:rsidRPr="00553568">
        <w:rPr>
          <w:lang w:val="en-GB"/>
        </w:rPr>
        <w:t xml:space="preserve">5.3 Communication skills: </w:t>
      </w:r>
      <w:r w:rsidR="00935510" w:rsidRPr="00553568">
        <w:rPr>
          <w:lang w:val="en-GB"/>
        </w:rPr>
        <w:t>Negotiating team roles</w:t>
      </w:r>
    </w:p>
    <w:p w14:paraId="2EFCABE9" w14:textId="77777777" w:rsidR="00DD2146" w:rsidRPr="00DD2146" w:rsidRDefault="00DD2146" w:rsidP="00DD2146">
      <w:pPr>
        <w:pStyle w:val="Text"/>
        <w:rPr>
          <w:b/>
        </w:rPr>
      </w:pPr>
      <w:r w:rsidRPr="00DD2146">
        <w:rPr>
          <w:b/>
        </w:rPr>
        <w:t>1A &amp; B</w:t>
      </w:r>
    </w:p>
    <w:p w14:paraId="2E5BDFBD" w14:textId="77777777" w:rsidR="00DD2146" w:rsidRDefault="00DD2146" w:rsidP="00DD2146">
      <w:pPr>
        <w:pStyle w:val="Text"/>
      </w:pPr>
      <w:r>
        <w:t>Students’ own answers</w:t>
      </w:r>
    </w:p>
    <w:p w14:paraId="15A32430" w14:textId="77777777" w:rsidR="00DD2146" w:rsidRDefault="00DD2146" w:rsidP="00DD2146">
      <w:pPr>
        <w:pStyle w:val="Text"/>
      </w:pPr>
    </w:p>
    <w:p w14:paraId="2EB006B4" w14:textId="77777777" w:rsidR="00DD2146" w:rsidRPr="00DD2146" w:rsidRDefault="00DD2146" w:rsidP="00DD2146">
      <w:pPr>
        <w:pStyle w:val="Text"/>
        <w:rPr>
          <w:b/>
        </w:rPr>
      </w:pPr>
      <w:r w:rsidRPr="00DD2146">
        <w:rPr>
          <w:b/>
        </w:rPr>
        <w:t>2A</w:t>
      </w:r>
    </w:p>
    <w:p w14:paraId="31FDE2E3" w14:textId="77777777" w:rsidR="00DD2146" w:rsidRDefault="00DD2146" w:rsidP="00DD2146">
      <w:pPr>
        <w:pStyle w:val="Text"/>
      </w:pPr>
      <w:r>
        <w:t>1 It’s the first time all the members of the team have worked together.</w:t>
      </w:r>
    </w:p>
    <w:p w14:paraId="73F5DA7B" w14:textId="77777777" w:rsidR="00DD2146" w:rsidRDefault="00DD2146" w:rsidP="00DD2146">
      <w:pPr>
        <w:pStyle w:val="Text"/>
      </w:pPr>
      <w:r>
        <w:t>2 The purpose of today’s meeting is to allocate the team roles.</w:t>
      </w:r>
    </w:p>
    <w:p w14:paraId="39CB8D7B" w14:textId="77777777" w:rsidR="00DD2146" w:rsidRDefault="00DD2146" w:rsidP="00DD2146">
      <w:pPr>
        <w:pStyle w:val="Text"/>
      </w:pPr>
      <w:r>
        <w:t>3 Orla is trying to decide whether to simply tell the team what their roles are or to get them to decide among themselves.</w:t>
      </w:r>
    </w:p>
    <w:p w14:paraId="50FF77A2" w14:textId="77777777" w:rsidR="00DD2146" w:rsidRDefault="00DD2146" w:rsidP="00DD2146">
      <w:pPr>
        <w:pStyle w:val="Text"/>
      </w:pPr>
      <w:r>
        <w:t>4 Shaun recommends the first option.</w:t>
      </w:r>
    </w:p>
    <w:p w14:paraId="739D546B" w14:textId="77777777" w:rsidR="00DD2146" w:rsidRPr="00DD2146" w:rsidRDefault="00DD2146" w:rsidP="00DD2146">
      <w:pPr>
        <w:pStyle w:val="Text"/>
        <w:rPr>
          <w:b/>
        </w:rPr>
      </w:pPr>
    </w:p>
    <w:p w14:paraId="75BC9384" w14:textId="77777777" w:rsidR="00DD2146" w:rsidRPr="00DD2146" w:rsidRDefault="00DD2146" w:rsidP="00DD2146">
      <w:pPr>
        <w:pStyle w:val="Text"/>
        <w:rPr>
          <w:b/>
        </w:rPr>
      </w:pPr>
      <w:r w:rsidRPr="00DD2146">
        <w:rPr>
          <w:b/>
        </w:rPr>
        <w:t>2B</w:t>
      </w:r>
    </w:p>
    <w:p w14:paraId="5E741887" w14:textId="77777777" w:rsidR="00DD2146" w:rsidRPr="00DD2146" w:rsidRDefault="00DD2146" w:rsidP="00DD2146">
      <w:pPr>
        <w:pStyle w:val="Text"/>
        <w:rPr>
          <w:b/>
        </w:rPr>
      </w:pPr>
      <w:r w:rsidRPr="00DD2146">
        <w:rPr>
          <w:b/>
        </w:rPr>
        <w:t>Possible answer</w:t>
      </w:r>
    </w:p>
    <w:p w14:paraId="26DDCA56" w14:textId="77777777" w:rsidR="00DD2146" w:rsidRDefault="00DD2146" w:rsidP="00DD2146">
      <w:pPr>
        <w:pStyle w:val="Text"/>
      </w:pPr>
      <w:r>
        <w:t>People generally prefer to be allowed to organise their workload according to their personal strengths as far as possible. If Orla imposes roles on people without asking for their input, this may give rise to objections / a negative reaction.</w:t>
      </w:r>
    </w:p>
    <w:p w14:paraId="25A8102C" w14:textId="77777777" w:rsidR="00DD2146" w:rsidRDefault="00DD2146" w:rsidP="00DD2146">
      <w:pPr>
        <w:pStyle w:val="Text"/>
      </w:pPr>
    </w:p>
    <w:p w14:paraId="3B81340A" w14:textId="77777777" w:rsidR="00DD2146" w:rsidRPr="00DD2146" w:rsidRDefault="00DD2146" w:rsidP="00DD2146">
      <w:pPr>
        <w:pStyle w:val="Text"/>
        <w:rPr>
          <w:b/>
        </w:rPr>
      </w:pPr>
      <w:r w:rsidRPr="00DD2146">
        <w:rPr>
          <w:b/>
        </w:rPr>
        <w:t>3A</w:t>
      </w:r>
    </w:p>
    <w:p w14:paraId="66B6251E" w14:textId="77777777" w:rsidR="00DD2146" w:rsidRDefault="00DD2146" w:rsidP="00DD2146">
      <w:pPr>
        <w:pStyle w:val="Text"/>
      </w:pPr>
      <w:r>
        <w:t>1 Yes, she does. The reaction is mostly negative.</w:t>
      </w:r>
    </w:p>
    <w:p w14:paraId="74BAE6A8" w14:textId="77777777" w:rsidR="00DD2146" w:rsidRDefault="00DD2146" w:rsidP="00DD2146">
      <w:pPr>
        <w:pStyle w:val="Text"/>
      </w:pPr>
      <w:r>
        <w:t xml:space="preserve">2 pitch leader: Alex; tech support: Thiago; lead presenter: </w:t>
      </w:r>
      <w:proofErr w:type="spellStart"/>
      <w:r>
        <w:t>Azra</w:t>
      </w:r>
      <w:proofErr w:type="spellEnd"/>
      <w:r>
        <w:t>; learning designer: Jasmine</w:t>
      </w:r>
    </w:p>
    <w:p w14:paraId="412FB76A" w14:textId="503D8FD1" w:rsidR="00DD2146" w:rsidRDefault="00DD2146" w:rsidP="00DD2146">
      <w:pPr>
        <w:pStyle w:val="Text"/>
      </w:pPr>
      <w:r>
        <w:t xml:space="preserve">3 Alex has the most project management experience; Thiago is good with technology; </w:t>
      </w:r>
      <w:proofErr w:type="spellStart"/>
      <w:r>
        <w:t>Azra</w:t>
      </w:r>
      <w:proofErr w:type="spellEnd"/>
      <w:r>
        <w:t xml:space="preserve"> wants to develop her presentation skills; Jasmine is a learning and development specialist and a responsible person.</w:t>
      </w:r>
    </w:p>
    <w:p w14:paraId="5E9C2510" w14:textId="77777777" w:rsidR="00DD2146" w:rsidRDefault="00DD2146" w:rsidP="00DD2146">
      <w:pPr>
        <w:pStyle w:val="Text"/>
      </w:pPr>
      <w:r>
        <w:t xml:space="preserve">4 </w:t>
      </w:r>
      <w:proofErr w:type="spellStart"/>
      <w:r>
        <w:t>Azra</w:t>
      </w:r>
      <w:proofErr w:type="spellEnd"/>
      <w:r>
        <w:t xml:space="preserve"> doesn’t think she’s a good enough presenter for such an important pitch to a new client; Jasmine is anxious about the level of responsibility involved in being the learning designer; Thiago thinks he shouldn’t have to always do the tech support.</w:t>
      </w:r>
    </w:p>
    <w:p w14:paraId="2746C290" w14:textId="77777777" w:rsidR="00DD2146" w:rsidRDefault="00DD2146" w:rsidP="00DD2146">
      <w:pPr>
        <w:pStyle w:val="Text"/>
      </w:pPr>
    </w:p>
    <w:p w14:paraId="60A2C96E" w14:textId="77777777" w:rsidR="00DD2146" w:rsidRPr="00DD2146" w:rsidRDefault="00DD2146" w:rsidP="00DD2146">
      <w:pPr>
        <w:pStyle w:val="Text"/>
        <w:rPr>
          <w:b/>
        </w:rPr>
      </w:pPr>
      <w:r w:rsidRPr="00DD2146">
        <w:rPr>
          <w:b/>
        </w:rPr>
        <w:t>3B</w:t>
      </w:r>
    </w:p>
    <w:p w14:paraId="601666DD" w14:textId="77777777" w:rsidR="00DD2146" w:rsidRPr="00DD2146" w:rsidRDefault="00DD2146" w:rsidP="00DD2146">
      <w:pPr>
        <w:pStyle w:val="Text"/>
        <w:rPr>
          <w:b/>
        </w:rPr>
      </w:pPr>
      <w:r w:rsidRPr="00DD2146">
        <w:rPr>
          <w:b/>
        </w:rPr>
        <w:t>Possible answer</w:t>
      </w:r>
    </w:p>
    <w:p w14:paraId="56750752" w14:textId="77777777" w:rsidR="00DD2146" w:rsidRDefault="00DD2146" w:rsidP="00DD2146">
      <w:pPr>
        <w:pStyle w:val="Text"/>
      </w:pPr>
      <w:r>
        <w:t>Orla was too directive and not prepared to listen to the group’s objections. The group were too direct in their objections.</w:t>
      </w:r>
    </w:p>
    <w:p w14:paraId="62A6C93A" w14:textId="77777777" w:rsidR="00DD2146" w:rsidRDefault="00DD2146" w:rsidP="00DD2146">
      <w:pPr>
        <w:pStyle w:val="Text"/>
      </w:pPr>
      <w:r>
        <w:t xml:space="preserve"> </w:t>
      </w:r>
    </w:p>
    <w:p w14:paraId="33829A40" w14:textId="77777777" w:rsidR="00DD2146" w:rsidRPr="00DD2146" w:rsidRDefault="00DD2146" w:rsidP="00DD2146">
      <w:pPr>
        <w:pStyle w:val="Text"/>
        <w:rPr>
          <w:b/>
        </w:rPr>
      </w:pPr>
      <w:r w:rsidRPr="00DD2146">
        <w:rPr>
          <w:b/>
        </w:rPr>
        <w:t>4A</w:t>
      </w:r>
    </w:p>
    <w:p w14:paraId="34645D78" w14:textId="2BFBDCD3" w:rsidR="00DD2146" w:rsidRDefault="00DD2146" w:rsidP="00DD2146">
      <w:pPr>
        <w:pStyle w:val="Text"/>
      </w:pPr>
      <w:r>
        <w:t>1 Because, although it’s their first time together as a team, they already know each other quite well.</w:t>
      </w:r>
    </w:p>
    <w:p w14:paraId="0962A4BB" w14:textId="31DB8C1A" w:rsidR="00DD2146" w:rsidRDefault="00DD2146" w:rsidP="00DD2146">
      <w:pPr>
        <w:pStyle w:val="Text"/>
      </w:pPr>
      <w:r>
        <w:t xml:space="preserve">2 </w:t>
      </w:r>
      <w:proofErr w:type="spellStart"/>
      <w:r>
        <w:t>Azra</w:t>
      </w:r>
      <w:proofErr w:type="spellEnd"/>
      <w:r>
        <w:t xml:space="preserve"> thinks the context is too important for her to be practising her presentation skills.</w:t>
      </w:r>
    </w:p>
    <w:p w14:paraId="28564F22" w14:textId="77777777" w:rsidR="00DD2146" w:rsidRDefault="00DD2146" w:rsidP="00DD2146">
      <w:pPr>
        <w:pStyle w:val="Text"/>
      </w:pPr>
      <w:r>
        <w:t>3 Because, although it’s a new client and, therefore, especially important, Jasmine has the expertise and Orla will be there to support her.</w:t>
      </w:r>
    </w:p>
    <w:p w14:paraId="1226A3D8" w14:textId="77777777" w:rsidR="00DD2146" w:rsidRDefault="00DD2146" w:rsidP="00DD2146">
      <w:pPr>
        <w:pStyle w:val="Text"/>
      </w:pPr>
      <w:r>
        <w:t>4 He won two public speaking competitions at university.</w:t>
      </w:r>
    </w:p>
    <w:p w14:paraId="6F685CCC" w14:textId="77777777" w:rsidR="00DD2146" w:rsidRDefault="00DD2146" w:rsidP="00DD2146">
      <w:pPr>
        <w:pStyle w:val="Text"/>
      </w:pPr>
      <w:r>
        <w:t xml:space="preserve">5 Alex and </w:t>
      </w:r>
      <w:proofErr w:type="spellStart"/>
      <w:r>
        <w:t>Azra</w:t>
      </w:r>
      <w:proofErr w:type="spellEnd"/>
      <w:r>
        <w:t xml:space="preserve"> have swapped roles as pitch leader and lead presenter. Alex and Thiago are now sharing responsibility for both the presentation and the PowerPoint slides.</w:t>
      </w:r>
    </w:p>
    <w:p w14:paraId="11BCFB51" w14:textId="77777777" w:rsidR="00DD2146" w:rsidRDefault="00DD2146" w:rsidP="00DD2146">
      <w:pPr>
        <w:pStyle w:val="Text"/>
      </w:pPr>
    </w:p>
    <w:p w14:paraId="1A0219FC" w14:textId="77777777" w:rsidR="00DD2146" w:rsidRPr="00DD2146" w:rsidRDefault="00DD2146" w:rsidP="00DD2146">
      <w:pPr>
        <w:pStyle w:val="Text"/>
        <w:rPr>
          <w:b/>
        </w:rPr>
      </w:pPr>
      <w:r w:rsidRPr="00DD2146">
        <w:rPr>
          <w:b/>
        </w:rPr>
        <w:t>4B</w:t>
      </w:r>
    </w:p>
    <w:p w14:paraId="5DAB9DEE" w14:textId="64628252" w:rsidR="00DD2146" w:rsidRDefault="00DD2146" w:rsidP="00DD2146">
      <w:pPr>
        <w:pStyle w:val="Text"/>
      </w:pPr>
      <w:r>
        <w:t>People are much more polite about their objections. They suggest roles rather than impose them. They say no diplomatically and give reasons for saying ‘no’.</w:t>
      </w:r>
    </w:p>
    <w:p w14:paraId="1BD694F2" w14:textId="77777777" w:rsidR="00DD2146" w:rsidRDefault="00DD2146" w:rsidP="00DD2146">
      <w:pPr>
        <w:pStyle w:val="Text"/>
      </w:pPr>
    </w:p>
    <w:p w14:paraId="121CC775" w14:textId="77777777" w:rsidR="00DD2146" w:rsidRPr="00DD2146" w:rsidRDefault="00DD2146" w:rsidP="00DD2146">
      <w:pPr>
        <w:pStyle w:val="Text"/>
        <w:rPr>
          <w:b/>
        </w:rPr>
      </w:pPr>
      <w:r w:rsidRPr="00DD2146">
        <w:rPr>
          <w:b/>
        </w:rPr>
        <w:t>5</w:t>
      </w:r>
    </w:p>
    <w:p w14:paraId="751C882D" w14:textId="77777777" w:rsidR="00DD2146" w:rsidRDefault="00DD2146" w:rsidP="00DD2146">
      <w:pPr>
        <w:pStyle w:val="Text"/>
      </w:pPr>
      <w:r>
        <w:t>Students’ own answer</w:t>
      </w:r>
    </w:p>
    <w:p w14:paraId="62A11AC9" w14:textId="77777777" w:rsidR="00DD2146" w:rsidRDefault="00DD2146" w:rsidP="00DD2146">
      <w:pPr>
        <w:pStyle w:val="Text"/>
      </w:pPr>
    </w:p>
    <w:p w14:paraId="598D7559" w14:textId="77777777" w:rsidR="00DD2146" w:rsidRPr="00DD2146" w:rsidRDefault="00DD2146" w:rsidP="00DD2146">
      <w:pPr>
        <w:pStyle w:val="Text"/>
        <w:rPr>
          <w:b/>
        </w:rPr>
      </w:pPr>
      <w:r w:rsidRPr="00DD2146">
        <w:rPr>
          <w:b/>
        </w:rPr>
        <w:lastRenderedPageBreak/>
        <w:t>6</w:t>
      </w:r>
    </w:p>
    <w:p w14:paraId="22DBB97D" w14:textId="77777777" w:rsidR="00DD2146" w:rsidRDefault="00DD2146" w:rsidP="00DD2146">
      <w:pPr>
        <w:pStyle w:val="Text"/>
      </w:pPr>
      <w:r>
        <w:t>Students’ own answer</w:t>
      </w:r>
    </w:p>
    <w:p w14:paraId="6267C84D" w14:textId="77777777" w:rsidR="00DD2146" w:rsidRDefault="00DD2146" w:rsidP="00DD2146">
      <w:pPr>
        <w:pStyle w:val="Text"/>
      </w:pPr>
    </w:p>
    <w:p w14:paraId="427C0E49" w14:textId="77777777" w:rsidR="00DD2146" w:rsidRPr="00DD2146" w:rsidRDefault="00DD2146" w:rsidP="00DD2146">
      <w:pPr>
        <w:pStyle w:val="Text"/>
        <w:rPr>
          <w:b/>
        </w:rPr>
      </w:pPr>
      <w:r w:rsidRPr="00DD2146">
        <w:rPr>
          <w:b/>
        </w:rPr>
        <w:t>7A</w:t>
      </w:r>
    </w:p>
    <w:p w14:paraId="2C3CD7F8" w14:textId="322E7741" w:rsidR="00DD2146" w:rsidRDefault="00DD2146" w:rsidP="00DD2146">
      <w:pPr>
        <w:pStyle w:val="Text"/>
      </w:pPr>
      <w:r>
        <w:t>1 d</w:t>
      </w:r>
    </w:p>
    <w:p w14:paraId="35360994" w14:textId="3BA1CEEE" w:rsidR="00DD2146" w:rsidRDefault="00DD2146" w:rsidP="00DD2146">
      <w:pPr>
        <w:pStyle w:val="Text"/>
      </w:pPr>
      <w:r>
        <w:t>2 c</w:t>
      </w:r>
    </w:p>
    <w:p w14:paraId="751A4D5A" w14:textId="498C63E4" w:rsidR="00DD2146" w:rsidRDefault="00DD2146" w:rsidP="00DD2146">
      <w:pPr>
        <w:pStyle w:val="Text"/>
      </w:pPr>
      <w:r>
        <w:t>3 f</w:t>
      </w:r>
    </w:p>
    <w:p w14:paraId="0D1666B1" w14:textId="29E0FD18" w:rsidR="00DD2146" w:rsidRDefault="00DD2146" w:rsidP="00DD2146">
      <w:pPr>
        <w:pStyle w:val="Text"/>
      </w:pPr>
      <w:r>
        <w:t>4 b</w:t>
      </w:r>
    </w:p>
    <w:p w14:paraId="2F6E447B" w14:textId="375A3E56" w:rsidR="00DD2146" w:rsidRDefault="00DD2146" w:rsidP="00DD2146">
      <w:pPr>
        <w:pStyle w:val="Text"/>
      </w:pPr>
      <w:r>
        <w:t>5 a</w:t>
      </w:r>
    </w:p>
    <w:p w14:paraId="3445F4A8" w14:textId="1C164110" w:rsidR="00DD2146" w:rsidRDefault="00DD2146" w:rsidP="00DD2146">
      <w:pPr>
        <w:pStyle w:val="Text"/>
      </w:pPr>
      <w:r>
        <w:t>6 e</w:t>
      </w:r>
    </w:p>
    <w:p w14:paraId="7AC79FED" w14:textId="1CCAB1CC" w:rsidR="00DD2146" w:rsidRDefault="00DD2146" w:rsidP="00DD2146">
      <w:pPr>
        <w:pStyle w:val="Text"/>
      </w:pPr>
      <w:r>
        <w:t>7 g</w:t>
      </w:r>
    </w:p>
    <w:p w14:paraId="574F5190" w14:textId="27138E51" w:rsidR="00DD2146" w:rsidRDefault="00DD2146" w:rsidP="00DD2146">
      <w:pPr>
        <w:pStyle w:val="Text"/>
      </w:pPr>
      <w:r>
        <w:t>8 h</w:t>
      </w:r>
    </w:p>
    <w:p w14:paraId="18F8F4EE" w14:textId="77777777" w:rsidR="00DD2146" w:rsidRDefault="00DD2146" w:rsidP="00DD2146">
      <w:pPr>
        <w:pStyle w:val="Text"/>
      </w:pPr>
    </w:p>
    <w:p w14:paraId="21D90C5B" w14:textId="77777777" w:rsidR="00DD2146" w:rsidRPr="00DD2146" w:rsidRDefault="00DD2146" w:rsidP="00DD2146">
      <w:pPr>
        <w:pStyle w:val="Text"/>
        <w:rPr>
          <w:b/>
        </w:rPr>
      </w:pPr>
      <w:r w:rsidRPr="00DD2146">
        <w:rPr>
          <w:b/>
        </w:rPr>
        <w:t>7B</w:t>
      </w:r>
    </w:p>
    <w:p w14:paraId="1EBBB3E3" w14:textId="77777777" w:rsidR="00DD2146" w:rsidRPr="00DD2146" w:rsidRDefault="00DD2146" w:rsidP="00DD2146">
      <w:pPr>
        <w:pStyle w:val="Text"/>
        <w:rPr>
          <w:b/>
        </w:rPr>
      </w:pPr>
      <w:r w:rsidRPr="00DD2146">
        <w:rPr>
          <w:b/>
        </w:rPr>
        <w:t>Checking agreement:</w:t>
      </w:r>
    </w:p>
    <w:p w14:paraId="21F0C11E" w14:textId="77777777" w:rsidR="00DD2146" w:rsidRDefault="00DD2146" w:rsidP="00DD2146">
      <w:pPr>
        <w:pStyle w:val="Text"/>
      </w:pPr>
      <w:r>
        <w:t>Is that OK with everyone?</w:t>
      </w:r>
    </w:p>
    <w:p w14:paraId="2C2D5179" w14:textId="77777777" w:rsidR="00DD2146" w:rsidRDefault="00DD2146" w:rsidP="00DD2146">
      <w:pPr>
        <w:pStyle w:val="Text"/>
      </w:pPr>
      <w:r>
        <w:t>How would you feel about that?</w:t>
      </w:r>
    </w:p>
    <w:p w14:paraId="619B63ED" w14:textId="77777777" w:rsidR="00DD2146" w:rsidRDefault="00DD2146" w:rsidP="00DD2146">
      <w:pPr>
        <w:pStyle w:val="Text"/>
      </w:pPr>
      <w:r>
        <w:t>If you don’t mind.</w:t>
      </w:r>
    </w:p>
    <w:p w14:paraId="21555431" w14:textId="273A594A" w:rsidR="00DD2146" w:rsidRDefault="00DD2146" w:rsidP="00DD2146">
      <w:pPr>
        <w:pStyle w:val="Text"/>
      </w:pPr>
      <w:r>
        <w:t>If you’re both happy to exchange roles, then that’s fine with me.</w:t>
      </w:r>
    </w:p>
    <w:p w14:paraId="618B8E27" w14:textId="77777777" w:rsidR="00DD2146" w:rsidRPr="00DD2146" w:rsidRDefault="00DD2146" w:rsidP="00DD2146">
      <w:pPr>
        <w:pStyle w:val="Text"/>
        <w:rPr>
          <w:b/>
        </w:rPr>
      </w:pPr>
      <w:r w:rsidRPr="00DD2146">
        <w:rPr>
          <w:b/>
        </w:rPr>
        <w:t>Making suggestions:</w:t>
      </w:r>
    </w:p>
    <w:p w14:paraId="41D94A68" w14:textId="77777777" w:rsidR="00DD2146" w:rsidRDefault="00DD2146" w:rsidP="00DD2146">
      <w:pPr>
        <w:pStyle w:val="Text"/>
      </w:pPr>
      <w:r>
        <w:t>I was thinking you could head up the project.</w:t>
      </w:r>
    </w:p>
    <w:p w14:paraId="48084243" w14:textId="77777777" w:rsidR="00DD2146" w:rsidRDefault="00DD2146" w:rsidP="00DD2146">
      <w:pPr>
        <w:pStyle w:val="Text"/>
      </w:pPr>
      <w:r>
        <w:t>I’d like you to be the learning designer.</w:t>
      </w:r>
    </w:p>
    <w:p w14:paraId="7FE2CCF1" w14:textId="77777777" w:rsidR="00DD2146" w:rsidRDefault="00DD2146" w:rsidP="00DD2146">
      <w:pPr>
        <w:pStyle w:val="Text"/>
      </w:pPr>
      <w:r>
        <w:t xml:space="preserve">Perhaps </w:t>
      </w:r>
      <w:proofErr w:type="spellStart"/>
      <w:r>
        <w:t>Azra</w:t>
      </w:r>
      <w:proofErr w:type="spellEnd"/>
      <w:r>
        <w:t xml:space="preserve"> and I could swap roles.</w:t>
      </w:r>
    </w:p>
    <w:p w14:paraId="3ADD3A21" w14:textId="35A7CEE1" w:rsidR="00DD2146" w:rsidRDefault="00DD2146" w:rsidP="00DD2146">
      <w:pPr>
        <w:pStyle w:val="Text"/>
      </w:pPr>
      <w:r>
        <w:t>How would you like to do the PowerPoint for us again?</w:t>
      </w:r>
    </w:p>
    <w:p w14:paraId="540BD223" w14:textId="77777777" w:rsidR="00DD2146" w:rsidRDefault="00DD2146" w:rsidP="00DD2146">
      <w:pPr>
        <w:pStyle w:val="Text"/>
      </w:pPr>
      <w:r>
        <w:t xml:space="preserve"> </w:t>
      </w:r>
    </w:p>
    <w:p w14:paraId="648973DC" w14:textId="77777777" w:rsidR="00DD2146" w:rsidRPr="00DD2146" w:rsidRDefault="00DD2146" w:rsidP="00DD2146">
      <w:pPr>
        <w:pStyle w:val="Text"/>
        <w:rPr>
          <w:b/>
        </w:rPr>
      </w:pPr>
      <w:r w:rsidRPr="00DD2146">
        <w:rPr>
          <w:b/>
        </w:rPr>
        <w:t>8A</w:t>
      </w:r>
    </w:p>
    <w:p w14:paraId="082EB563" w14:textId="77777777" w:rsidR="00DD2146" w:rsidRPr="00DD2146" w:rsidRDefault="00DD2146" w:rsidP="00DD2146">
      <w:pPr>
        <w:pStyle w:val="Text"/>
        <w:rPr>
          <w:b/>
        </w:rPr>
      </w:pPr>
      <w:r w:rsidRPr="00DD2146">
        <w:rPr>
          <w:b/>
        </w:rPr>
        <w:t>Possible answers</w:t>
      </w:r>
    </w:p>
    <w:p w14:paraId="02F1511D" w14:textId="77777777" w:rsidR="00DD2146" w:rsidRDefault="00DD2146" w:rsidP="00DD2146">
      <w:pPr>
        <w:pStyle w:val="Text"/>
      </w:pPr>
      <w:r>
        <w:t>I’d rather not be the lead presenter.</w:t>
      </w:r>
    </w:p>
    <w:p w14:paraId="7EC17736" w14:textId="77777777" w:rsidR="00DD2146" w:rsidRDefault="00DD2146" w:rsidP="00DD2146">
      <w:pPr>
        <w:pStyle w:val="Text"/>
      </w:pPr>
      <w:r>
        <w:t>Sorry, but I’d rather not be the lead presenter.</w:t>
      </w:r>
    </w:p>
    <w:p w14:paraId="5F073CDE" w14:textId="1B396121" w:rsidR="00DD2146" w:rsidRDefault="00DD2146" w:rsidP="00DD2146">
      <w:pPr>
        <w:pStyle w:val="Text"/>
      </w:pPr>
      <w:r>
        <w:t>Sorry, but I’d rather not be the lead presenter if that’s OK.</w:t>
      </w:r>
    </w:p>
    <w:p w14:paraId="33B6F0EF" w14:textId="2C258718" w:rsidR="00DD2146" w:rsidRDefault="00DD2146" w:rsidP="00DD2146">
      <w:pPr>
        <w:pStyle w:val="Text"/>
      </w:pPr>
      <w:r>
        <w:t>Sorry, but I’d rather not be the lead presenter if that’s OK with you.</w:t>
      </w:r>
    </w:p>
    <w:p w14:paraId="0C45C3F7" w14:textId="77777777" w:rsidR="00DD2146" w:rsidRDefault="00DD2146" w:rsidP="00DD2146">
      <w:pPr>
        <w:pStyle w:val="Text"/>
      </w:pPr>
      <w:r>
        <w:t>I’d prefer not to do it again.</w:t>
      </w:r>
    </w:p>
    <w:p w14:paraId="6B7B849D" w14:textId="77777777" w:rsidR="00DD2146" w:rsidRDefault="00DD2146" w:rsidP="00DD2146">
      <w:pPr>
        <w:pStyle w:val="Text"/>
      </w:pPr>
      <w:r>
        <w:t>I don’t mind, but I’d prefer not to do it again.</w:t>
      </w:r>
    </w:p>
    <w:p w14:paraId="7C9B697A" w14:textId="3C4586E7" w:rsidR="00DD2146" w:rsidRDefault="00DD2146" w:rsidP="00DD2146">
      <w:pPr>
        <w:pStyle w:val="Text"/>
      </w:pPr>
      <w:r>
        <w:t>I don’t mind, but I’d prefer not to do it again if I have a choice.</w:t>
      </w:r>
    </w:p>
    <w:p w14:paraId="712A63A1" w14:textId="77777777" w:rsidR="00DD2146" w:rsidRDefault="00DD2146" w:rsidP="00DD2146">
      <w:pPr>
        <w:pStyle w:val="Text"/>
      </w:pPr>
      <w:r>
        <w:t xml:space="preserve"> </w:t>
      </w:r>
    </w:p>
    <w:p w14:paraId="023D1080" w14:textId="77777777" w:rsidR="00DD2146" w:rsidRPr="00DD2146" w:rsidRDefault="00DD2146" w:rsidP="00DD2146">
      <w:pPr>
        <w:pStyle w:val="Text"/>
        <w:rPr>
          <w:b/>
        </w:rPr>
      </w:pPr>
      <w:r w:rsidRPr="00DD2146">
        <w:rPr>
          <w:b/>
        </w:rPr>
        <w:t>8B</w:t>
      </w:r>
    </w:p>
    <w:p w14:paraId="7BAEBF76" w14:textId="77777777" w:rsidR="00DD2146" w:rsidRPr="00DD2146" w:rsidRDefault="00DD2146" w:rsidP="00DD2146">
      <w:pPr>
        <w:pStyle w:val="Text"/>
        <w:rPr>
          <w:b/>
        </w:rPr>
      </w:pPr>
      <w:r w:rsidRPr="00DD2146">
        <w:rPr>
          <w:b/>
        </w:rPr>
        <w:t>Possible answers</w:t>
      </w:r>
    </w:p>
    <w:p w14:paraId="79F3FE36" w14:textId="77777777" w:rsidR="00DD2146" w:rsidRDefault="00DD2146" w:rsidP="00DD2146">
      <w:pPr>
        <w:pStyle w:val="Text"/>
      </w:pPr>
      <w:r>
        <w:t>I’m (quite) good at presenting.</w:t>
      </w:r>
    </w:p>
    <w:p w14:paraId="206C6790" w14:textId="77777777" w:rsidR="00DD2146" w:rsidRDefault="00DD2146" w:rsidP="00DD2146">
      <w:pPr>
        <w:pStyle w:val="Text"/>
      </w:pPr>
      <w:r>
        <w:t>I’m good with technology.</w:t>
      </w:r>
    </w:p>
    <w:p w14:paraId="79CDC238" w14:textId="77777777" w:rsidR="00DD2146" w:rsidRDefault="00DD2146" w:rsidP="00DD2146">
      <w:pPr>
        <w:pStyle w:val="Text"/>
      </w:pPr>
      <w:r>
        <w:t>I’m not very good at presenting.</w:t>
      </w:r>
    </w:p>
    <w:p w14:paraId="65A0E669" w14:textId="29E17544" w:rsidR="00DD2146" w:rsidRDefault="00DD2146" w:rsidP="00DD2146">
      <w:pPr>
        <w:pStyle w:val="Text"/>
      </w:pPr>
      <w:r>
        <w:t>She's/He’s (much) better than me at presenting / at presenting than me.</w:t>
      </w:r>
    </w:p>
    <w:p w14:paraId="68B444F3" w14:textId="77777777" w:rsidR="00DD2146" w:rsidRDefault="00DD2146" w:rsidP="00DD2146">
      <w:pPr>
        <w:pStyle w:val="Text"/>
      </w:pPr>
    </w:p>
    <w:p w14:paraId="66C61350" w14:textId="1F6F991E" w:rsidR="00DD2146" w:rsidRPr="00DD2146" w:rsidRDefault="00DD2146" w:rsidP="00DD2146">
      <w:pPr>
        <w:pStyle w:val="Text"/>
        <w:rPr>
          <w:b/>
        </w:rPr>
      </w:pPr>
      <w:r w:rsidRPr="00DD2146">
        <w:rPr>
          <w:b/>
        </w:rPr>
        <w:t>9A</w:t>
      </w:r>
      <w:r>
        <w:rPr>
          <w:b/>
        </w:rPr>
        <w:t>–</w:t>
      </w:r>
      <w:r w:rsidRPr="00DD2146">
        <w:rPr>
          <w:b/>
        </w:rPr>
        <w:t>C</w:t>
      </w:r>
    </w:p>
    <w:p w14:paraId="130F3C29" w14:textId="57DFD9A0" w:rsidR="004362F0" w:rsidRDefault="00DD2146" w:rsidP="00DD2146">
      <w:pPr>
        <w:pStyle w:val="Text"/>
      </w:pPr>
      <w:r>
        <w:t>Students’ own answers</w:t>
      </w:r>
    </w:p>
    <w:p w14:paraId="7D586395" w14:textId="5DFD319C" w:rsidR="0023105E" w:rsidRDefault="0084063C" w:rsidP="002A29C3">
      <w:pPr>
        <w:pStyle w:val="Text"/>
      </w:pPr>
      <w:r>
        <w:br w:type="column"/>
      </w:r>
    </w:p>
    <w:p w14:paraId="34EF4E06" w14:textId="0D771ACD" w:rsidR="007A6FBF" w:rsidRPr="00553568" w:rsidRDefault="004362F0">
      <w:pPr>
        <w:pStyle w:val="HeadASection"/>
        <w:rPr>
          <w:lang w:val="en-GB"/>
        </w:rPr>
      </w:pPr>
      <w:r w:rsidRPr="00553568">
        <w:rPr>
          <w:lang w:val="en-GB"/>
        </w:rPr>
        <w:t xml:space="preserve">5.4 Business skills: </w:t>
      </w:r>
      <w:r w:rsidR="00935510" w:rsidRPr="00553568">
        <w:rPr>
          <w:lang w:val="en-GB"/>
        </w:rPr>
        <w:t>Presenting facts and figures</w:t>
      </w:r>
    </w:p>
    <w:p w14:paraId="674F9316" w14:textId="77777777" w:rsidR="00DD2146" w:rsidRPr="00DD2146" w:rsidRDefault="00DD2146" w:rsidP="00DD2146">
      <w:pPr>
        <w:pStyle w:val="Text"/>
        <w:rPr>
          <w:b/>
        </w:rPr>
      </w:pPr>
      <w:r w:rsidRPr="00DD2146">
        <w:rPr>
          <w:b/>
        </w:rPr>
        <w:t>1A</w:t>
      </w:r>
    </w:p>
    <w:p w14:paraId="72CA9B70" w14:textId="77777777" w:rsidR="00DD2146" w:rsidRPr="00DD2146" w:rsidRDefault="00DD2146" w:rsidP="00DD2146">
      <w:pPr>
        <w:pStyle w:val="Text"/>
        <w:rPr>
          <w:b/>
        </w:rPr>
      </w:pPr>
      <w:r w:rsidRPr="00DD2146">
        <w:rPr>
          <w:b/>
        </w:rPr>
        <w:t>Possible answer</w:t>
      </w:r>
    </w:p>
    <w:p w14:paraId="61BA1FD5" w14:textId="77777777" w:rsidR="00DD2146" w:rsidRDefault="00DD2146" w:rsidP="00DD2146">
      <w:pPr>
        <w:pStyle w:val="Text"/>
      </w:pPr>
      <w:r>
        <w:t>1 is a bit vague – how many is ‘a lot’? 2 is the most accurate – some audiences (e.g. those whose jobs involve working with a lot of data) may prefer this. But 3 is generally the most effective because whole numbers are easier to remember than decimals. Also, if the exact figure is in your slide, you don’t need to repeat it!</w:t>
      </w:r>
    </w:p>
    <w:p w14:paraId="3C6409DE" w14:textId="77777777" w:rsidR="00DD2146" w:rsidRDefault="00DD2146" w:rsidP="00DD2146">
      <w:pPr>
        <w:pStyle w:val="Text"/>
      </w:pPr>
    </w:p>
    <w:p w14:paraId="64DB5B2B" w14:textId="77777777" w:rsidR="00DD2146" w:rsidRPr="00DD2146" w:rsidRDefault="00DD2146" w:rsidP="00DD2146">
      <w:pPr>
        <w:pStyle w:val="Text"/>
        <w:rPr>
          <w:b/>
        </w:rPr>
      </w:pPr>
      <w:r w:rsidRPr="00DD2146">
        <w:rPr>
          <w:b/>
        </w:rPr>
        <w:t>1B</w:t>
      </w:r>
    </w:p>
    <w:p w14:paraId="4E457270" w14:textId="77777777" w:rsidR="00DD2146" w:rsidRPr="00DD2146" w:rsidRDefault="00DD2146" w:rsidP="00DD2146">
      <w:pPr>
        <w:pStyle w:val="Text"/>
        <w:rPr>
          <w:b/>
        </w:rPr>
      </w:pPr>
      <w:r w:rsidRPr="00DD2146">
        <w:rPr>
          <w:b/>
        </w:rPr>
        <w:t>Possible answer</w:t>
      </w:r>
    </w:p>
    <w:p w14:paraId="59440927" w14:textId="233E50BE" w:rsidR="00DD2146" w:rsidRDefault="00DD2146" w:rsidP="00DD2146">
      <w:pPr>
        <w:pStyle w:val="Text"/>
      </w:pPr>
      <w:r>
        <w:t>Both of these options are probably more effective than 1–3 in exercise 1A because they don’t just give the audience a figure – they also put that figure in context so that we can see how significant it is. Twelve million sounds a lot, but is it? Statement 1 tells us how many American women out of the total female population of the USA are business owners. It would be easy to design a simple visual aid to show this. Statement 2 compares the number of women business owners in the USA with the entire female populations of three economically developed countries and is perhaps an even more surprising statistic than 1.</w:t>
      </w:r>
    </w:p>
    <w:p w14:paraId="22200E89" w14:textId="77777777" w:rsidR="00DD2146" w:rsidRDefault="00DD2146" w:rsidP="00DD2146">
      <w:pPr>
        <w:pStyle w:val="Text"/>
      </w:pPr>
    </w:p>
    <w:p w14:paraId="42DA70CA" w14:textId="77777777" w:rsidR="00DD2146" w:rsidRPr="00DD2146" w:rsidRDefault="00DD2146" w:rsidP="00DD2146">
      <w:pPr>
        <w:pStyle w:val="Text"/>
        <w:rPr>
          <w:b/>
        </w:rPr>
      </w:pPr>
      <w:r w:rsidRPr="00DD2146">
        <w:rPr>
          <w:b/>
        </w:rPr>
        <w:t>2A</w:t>
      </w:r>
    </w:p>
    <w:p w14:paraId="5125D91D" w14:textId="77777777" w:rsidR="00DD2146" w:rsidRDefault="00DD2146" w:rsidP="00DD2146">
      <w:pPr>
        <w:pStyle w:val="Text"/>
      </w:pPr>
      <w:r>
        <w:t>1 e</w:t>
      </w:r>
    </w:p>
    <w:p w14:paraId="3406FE4F" w14:textId="77777777" w:rsidR="00DD2146" w:rsidRDefault="00DD2146" w:rsidP="00DD2146">
      <w:pPr>
        <w:pStyle w:val="Text"/>
      </w:pPr>
      <w:r>
        <w:t>2 a</w:t>
      </w:r>
    </w:p>
    <w:p w14:paraId="0B56EF33" w14:textId="77777777" w:rsidR="00DD2146" w:rsidRDefault="00DD2146" w:rsidP="00DD2146">
      <w:pPr>
        <w:pStyle w:val="Text"/>
      </w:pPr>
      <w:r>
        <w:t>3 f</w:t>
      </w:r>
    </w:p>
    <w:p w14:paraId="21232A7B" w14:textId="77777777" w:rsidR="00DD2146" w:rsidRDefault="00DD2146" w:rsidP="00DD2146">
      <w:pPr>
        <w:pStyle w:val="Text"/>
      </w:pPr>
      <w:r>
        <w:t>4 c</w:t>
      </w:r>
    </w:p>
    <w:p w14:paraId="5D2177F0" w14:textId="77777777" w:rsidR="00DD2146" w:rsidRDefault="00DD2146" w:rsidP="00DD2146">
      <w:pPr>
        <w:pStyle w:val="Text"/>
      </w:pPr>
      <w:r>
        <w:t>5 g</w:t>
      </w:r>
    </w:p>
    <w:p w14:paraId="6803286C" w14:textId="77777777" w:rsidR="00DD2146" w:rsidRDefault="00DD2146" w:rsidP="00DD2146">
      <w:pPr>
        <w:pStyle w:val="Text"/>
      </w:pPr>
      <w:r>
        <w:t>6 d</w:t>
      </w:r>
    </w:p>
    <w:p w14:paraId="5C32A933" w14:textId="77777777" w:rsidR="00DD2146" w:rsidRDefault="00DD2146" w:rsidP="00DD2146">
      <w:pPr>
        <w:pStyle w:val="Text"/>
      </w:pPr>
      <w:r>
        <w:t>7 b</w:t>
      </w:r>
    </w:p>
    <w:p w14:paraId="1E91EDEF" w14:textId="77777777" w:rsidR="00DD2146" w:rsidRDefault="00DD2146" w:rsidP="00DD2146">
      <w:pPr>
        <w:pStyle w:val="Text"/>
      </w:pPr>
    </w:p>
    <w:p w14:paraId="5F61AC95" w14:textId="77777777" w:rsidR="00DD2146" w:rsidRPr="00DD2146" w:rsidRDefault="00DD2146" w:rsidP="00DD2146">
      <w:pPr>
        <w:pStyle w:val="Text"/>
        <w:rPr>
          <w:b/>
        </w:rPr>
      </w:pPr>
      <w:r w:rsidRPr="00DD2146">
        <w:rPr>
          <w:b/>
        </w:rPr>
        <w:t>2B</w:t>
      </w:r>
    </w:p>
    <w:p w14:paraId="4126CA43" w14:textId="77777777" w:rsidR="00DD2146" w:rsidRDefault="00DD2146" w:rsidP="00DD2146">
      <w:pPr>
        <w:pStyle w:val="Text"/>
      </w:pPr>
      <w:r>
        <w:t>a ≈ (approximately)</w:t>
      </w:r>
    </w:p>
    <w:p w14:paraId="082A4908" w14:textId="77777777" w:rsidR="00DD2146" w:rsidRDefault="00DD2146" w:rsidP="00DD2146">
      <w:pPr>
        <w:pStyle w:val="Text"/>
      </w:pPr>
      <w:r>
        <w:t>b ˂ (less than)</w:t>
      </w:r>
    </w:p>
    <w:p w14:paraId="59405F78" w14:textId="77777777" w:rsidR="00DD2146" w:rsidRDefault="00DD2146" w:rsidP="00DD2146">
      <w:pPr>
        <w:pStyle w:val="Text"/>
      </w:pPr>
      <w:r>
        <w:t>c ≈ (approximately)</w:t>
      </w:r>
    </w:p>
    <w:p w14:paraId="159B54D7" w14:textId="77777777" w:rsidR="00DD2146" w:rsidRDefault="00DD2146" w:rsidP="00DD2146">
      <w:pPr>
        <w:pStyle w:val="Text"/>
      </w:pPr>
      <w:r>
        <w:t>d ˂ (less than)</w:t>
      </w:r>
    </w:p>
    <w:p w14:paraId="03127235" w14:textId="77777777" w:rsidR="00DD2146" w:rsidRDefault="00DD2146" w:rsidP="00DD2146">
      <w:pPr>
        <w:pStyle w:val="Text"/>
      </w:pPr>
      <w:r>
        <w:t>e ˂  (less than)</w:t>
      </w:r>
    </w:p>
    <w:p w14:paraId="75B41445" w14:textId="77777777" w:rsidR="00DD2146" w:rsidRDefault="00DD2146" w:rsidP="00DD2146">
      <w:pPr>
        <w:pStyle w:val="Text"/>
      </w:pPr>
      <w:r>
        <w:t>f &gt; (more than)</w:t>
      </w:r>
    </w:p>
    <w:p w14:paraId="187AA40A" w14:textId="77777777" w:rsidR="00DD2146" w:rsidRDefault="00DD2146" w:rsidP="00DD2146">
      <w:pPr>
        <w:pStyle w:val="Text"/>
      </w:pPr>
      <w:r>
        <w:t>g ≈ (approximately)</w:t>
      </w:r>
    </w:p>
    <w:p w14:paraId="33F3DFB0" w14:textId="77777777" w:rsidR="00DD2146" w:rsidRDefault="00DD2146" w:rsidP="00DD2146">
      <w:pPr>
        <w:pStyle w:val="Text"/>
      </w:pPr>
    </w:p>
    <w:p w14:paraId="2DD9246D" w14:textId="77777777" w:rsidR="00DD2146" w:rsidRPr="00DD2146" w:rsidRDefault="00DD2146" w:rsidP="00DD2146">
      <w:pPr>
        <w:pStyle w:val="Text"/>
        <w:rPr>
          <w:b/>
        </w:rPr>
      </w:pPr>
      <w:r w:rsidRPr="00DD2146">
        <w:rPr>
          <w:b/>
        </w:rPr>
        <w:t>2C</w:t>
      </w:r>
    </w:p>
    <w:p w14:paraId="7E5739FE" w14:textId="77777777" w:rsidR="00DD2146" w:rsidRDefault="00DD2146" w:rsidP="00DD2146">
      <w:pPr>
        <w:pStyle w:val="Text"/>
      </w:pPr>
      <w:r>
        <w:t>a well over/under</w:t>
      </w:r>
    </w:p>
    <w:p w14:paraId="7358C1A7" w14:textId="77777777" w:rsidR="00DD2146" w:rsidRDefault="00DD2146" w:rsidP="00DD2146">
      <w:pPr>
        <w:pStyle w:val="Text"/>
      </w:pPr>
      <w:r>
        <w:t>b just over/under</w:t>
      </w:r>
    </w:p>
    <w:p w14:paraId="2F0A1197" w14:textId="77777777" w:rsidR="00DD2146" w:rsidRDefault="00DD2146" w:rsidP="00DD2146">
      <w:pPr>
        <w:pStyle w:val="Text"/>
      </w:pPr>
      <w:r>
        <w:t xml:space="preserve"> </w:t>
      </w:r>
    </w:p>
    <w:p w14:paraId="30519351" w14:textId="77777777" w:rsidR="00DD2146" w:rsidRPr="00DD2146" w:rsidRDefault="00DD2146" w:rsidP="00DD2146">
      <w:pPr>
        <w:pStyle w:val="Text"/>
        <w:rPr>
          <w:b/>
        </w:rPr>
      </w:pPr>
      <w:r w:rsidRPr="00DD2146">
        <w:rPr>
          <w:b/>
        </w:rPr>
        <w:t>3A</w:t>
      </w:r>
    </w:p>
    <w:p w14:paraId="448D4C83" w14:textId="77777777" w:rsidR="00DD2146" w:rsidRDefault="00DD2146" w:rsidP="00DD2146">
      <w:pPr>
        <w:pStyle w:val="Text"/>
      </w:pPr>
      <w:r>
        <w:t>1 She asks the audience a simple yes/no question, asks them to raise their hands if the answer is yes and makes a little joke – all good ways of getting their attention.</w:t>
      </w:r>
    </w:p>
    <w:p w14:paraId="7BBD1F5E" w14:textId="4D9F5471" w:rsidR="00DD2146" w:rsidRDefault="00DD2146" w:rsidP="00DD2146">
      <w:pPr>
        <w:pStyle w:val="Text"/>
      </w:pPr>
      <w:r>
        <w:lastRenderedPageBreak/>
        <w:t>2 Generation X (b. 1964-79), Generation Y (=</w:t>
      </w:r>
      <w:r w:rsidR="001D12B5">
        <w:t> </w:t>
      </w:r>
      <w:r>
        <w:t>Millennials) (b. 1980-1994), Generation Z (b.</w:t>
      </w:r>
      <w:r w:rsidR="001D12B5">
        <w:t> </w:t>
      </w:r>
      <w:r>
        <w:t>1995</w:t>
      </w:r>
      <w:r w:rsidR="001D12B5">
        <w:t> </w:t>
      </w:r>
      <w:r>
        <w:t>2012)</w:t>
      </w:r>
    </w:p>
    <w:p w14:paraId="21695AED" w14:textId="207730DF" w:rsidR="00DD2146" w:rsidRDefault="00DD2146" w:rsidP="00DD2146">
      <w:pPr>
        <w:pStyle w:val="Text"/>
      </w:pPr>
      <w:r>
        <w:t>3 Generation Z because they are already over a</w:t>
      </w:r>
      <w:r w:rsidR="001D12B5">
        <w:t> </w:t>
      </w:r>
      <w:r>
        <w:t>quarter of the population and will soon be the bank’s biggest customers.</w:t>
      </w:r>
    </w:p>
    <w:p w14:paraId="61D200A6" w14:textId="25D875BA" w:rsidR="00DD2146" w:rsidRDefault="00DD2146" w:rsidP="00DD2146">
      <w:pPr>
        <w:pStyle w:val="Text"/>
      </w:pPr>
      <w:r>
        <w:t xml:space="preserve">4 </w:t>
      </w:r>
      <w:r w:rsidR="001D12B5">
        <w:t>l</w:t>
      </w:r>
      <w:r>
        <w:t xml:space="preserve">ifestyle – live for today (perhaps don’t plan for the future); </w:t>
      </w:r>
      <w:r w:rsidR="001D12B5">
        <w:t>t</w:t>
      </w:r>
      <w:r>
        <w:t xml:space="preserve">echnology – always online (perhaps not much face-to-face contact); </w:t>
      </w:r>
      <w:r w:rsidR="001D12B5">
        <w:t>w</w:t>
      </w:r>
      <w:r>
        <w:t xml:space="preserve">ork – don’t like to work (perhaps more interested in leisure activities); </w:t>
      </w:r>
      <w:r w:rsidR="001D12B5">
        <w:t>m</w:t>
      </w:r>
      <w:r>
        <w:t>oney – no idea about money (perhaps spend more than they save)</w:t>
      </w:r>
    </w:p>
    <w:p w14:paraId="506FD63E" w14:textId="77777777" w:rsidR="00DD2146" w:rsidRDefault="00DD2146" w:rsidP="00DD2146">
      <w:pPr>
        <w:pStyle w:val="Text"/>
      </w:pPr>
    </w:p>
    <w:p w14:paraId="6D7ADE9D" w14:textId="77777777" w:rsidR="00DD2146" w:rsidRPr="001D12B5" w:rsidRDefault="00DD2146" w:rsidP="00DD2146">
      <w:pPr>
        <w:pStyle w:val="Text"/>
        <w:rPr>
          <w:b/>
        </w:rPr>
      </w:pPr>
      <w:r w:rsidRPr="001D12B5">
        <w:rPr>
          <w:b/>
        </w:rPr>
        <w:t>3B</w:t>
      </w:r>
    </w:p>
    <w:p w14:paraId="1DBB21ED" w14:textId="77777777" w:rsidR="00DD2146" w:rsidRDefault="00DD2146" w:rsidP="00DD2146">
      <w:pPr>
        <w:pStyle w:val="Text"/>
      </w:pPr>
      <w:r>
        <w:t>1 late teens</w:t>
      </w:r>
    </w:p>
    <w:p w14:paraId="2F11425D" w14:textId="77777777" w:rsidR="00DD2146" w:rsidRDefault="00DD2146" w:rsidP="00DD2146">
      <w:pPr>
        <w:pStyle w:val="Text"/>
      </w:pPr>
      <w:r>
        <w:t>2 early twenties</w:t>
      </w:r>
    </w:p>
    <w:p w14:paraId="442BA547" w14:textId="77777777" w:rsidR="00DD2146" w:rsidRDefault="00DD2146" w:rsidP="00DD2146">
      <w:pPr>
        <w:pStyle w:val="Text"/>
      </w:pPr>
      <w:r>
        <w:t>3 mid-nineteen-sixties</w:t>
      </w:r>
    </w:p>
    <w:p w14:paraId="5970772C" w14:textId="77777777" w:rsidR="00DD2146" w:rsidRDefault="00DD2146" w:rsidP="00DD2146">
      <w:pPr>
        <w:pStyle w:val="Text"/>
      </w:pPr>
      <w:r>
        <w:t>4 late seventies</w:t>
      </w:r>
    </w:p>
    <w:p w14:paraId="4A98BFC8" w14:textId="77777777" w:rsidR="00DD2146" w:rsidRDefault="00DD2146" w:rsidP="00DD2146">
      <w:pPr>
        <w:pStyle w:val="Text"/>
      </w:pPr>
      <w:r>
        <w:t>5 early eighties</w:t>
      </w:r>
    </w:p>
    <w:p w14:paraId="61022B9A" w14:textId="77777777" w:rsidR="00DD2146" w:rsidRDefault="00DD2146" w:rsidP="00DD2146">
      <w:pPr>
        <w:pStyle w:val="Text"/>
      </w:pPr>
      <w:r>
        <w:t>6 early twenty-tens</w:t>
      </w:r>
    </w:p>
    <w:p w14:paraId="2B4FABE2" w14:textId="77777777" w:rsidR="00DD2146" w:rsidRDefault="00DD2146" w:rsidP="00DD2146">
      <w:pPr>
        <w:pStyle w:val="Text"/>
      </w:pPr>
      <w:r>
        <w:t xml:space="preserve"> </w:t>
      </w:r>
    </w:p>
    <w:p w14:paraId="2A81B706" w14:textId="77777777" w:rsidR="00DD2146" w:rsidRPr="001D12B5" w:rsidRDefault="00DD2146" w:rsidP="00DD2146">
      <w:pPr>
        <w:pStyle w:val="Text"/>
        <w:rPr>
          <w:b/>
        </w:rPr>
      </w:pPr>
      <w:r w:rsidRPr="001D12B5">
        <w:rPr>
          <w:b/>
        </w:rPr>
        <w:t>4A</w:t>
      </w:r>
    </w:p>
    <w:p w14:paraId="4D572451" w14:textId="77777777" w:rsidR="00DD2146" w:rsidRDefault="00DD2146" w:rsidP="00DD2146">
      <w:pPr>
        <w:pStyle w:val="Text"/>
      </w:pPr>
      <w:r>
        <w:t>paid employment: 76%</w:t>
      </w:r>
    </w:p>
    <w:p w14:paraId="231907AD" w14:textId="77777777" w:rsidR="00DD2146" w:rsidRDefault="00DD2146" w:rsidP="00DD2146">
      <w:pPr>
        <w:pStyle w:val="Text"/>
      </w:pPr>
      <w:r>
        <w:t>own savings account: 64%</w:t>
      </w:r>
    </w:p>
    <w:p w14:paraId="12483FEF" w14:textId="77777777" w:rsidR="00DD2146" w:rsidRDefault="00DD2146" w:rsidP="00DD2146">
      <w:pPr>
        <w:pStyle w:val="Text"/>
      </w:pPr>
      <w:r>
        <w:t>account-holders since age 10: 21%</w:t>
      </w:r>
    </w:p>
    <w:p w14:paraId="78C95D42" w14:textId="77777777" w:rsidR="00DD2146" w:rsidRDefault="00DD2146" w:rsidP="00DD2146">
      <w:pPr>
        <w:pStyle w:val="Text"/>
      </w:pPr>
      <w:r>
        <w:t>already saving for retirement: 12%</w:t>
      </w:r>
    </w:p>
    <w:p w14:paraId="600B97F9" w14:textId="77777777" w:rsidR="00DD2146" w:rsidRDefault="00DD2146" w:rsidP="00DD2146">
      <w:pPr>
        <w:pStyle w:val="Text"/>
      </w:pPr>
      <w:r>
        <w:t>opposed to all forms of debt: 29%</w:t>
      </w:r>
    </w:p>
    <w:p w14:paraId="37D213FC" w14:textId="77777777" w:rsidR="00DD2146" w:rsidRDefault="00DD2146" w:rsidP="00DD2146">
      <w:pPr>
        <w:pStyle w:val="Text"/>
      </w:pPr>
    </w:p>
    <w:p w14:paraId="11556CF0" w14:textId="77777777" w:rsidR="00DD2146" w:rsidRPr="001D12B5" w:rsidRDefault="00DD2146" w:rsidP="00DD2146">
      <w:pPr>
        <w:pStyle w:val="Text"/>
        <w:rPr>
          <w:b/>
        </w:rPr>
      </w:pPr>
      <w:r w:rsidRPr="001D12B5">
        <w:rPr>
          <w:b/>
        </w:rPr>
        <w:t>4B</w:t>
      </w:r>
    </w:p>
    <w:p w14:paraId="1540E41E" w14:textId="77777777" w:rsidR="00DD2146" w:rsidRDefault="00DD2146" w:rsidP="00DD2146">
      <w:pPr>
        <w:pStyle w:val="Text"/>
      </w:pPr>
      <w:r>
        <w:t>1 The employment figures for Generation Z, which are almost the same as for the older Generation Y, prove that they are not afraid of work.</w:t>
      </w:r>
    </w:p>
    <w:p w14:paraId="757C1DD3" w14:textId="77777777" w:rsidR="00DD2146" w:rsidRDefault="00DD2146" w:rsidP="00DD2146">
      <w:pPr>
        <w:pStyle w:val="Text"/>
      </w:pPr>
      <w:r>
        <w:t>2 The most surprising figure is that 12% of Generation Z is already saving for their retirement, even though most of them will not retire for fifty years or more.</w:t>
      </w:r>
    </w:p>
    <w:p w14:paraId="35911A12" w14:textId="77777777" w:rsidR="00DD2146" w:rsidRDefault="00DD2146" w:rsidP="00DD2146">
      <w:pPr>
        <w:pStyle w:val="Text"/>
      </w:pPr>
      <w:r>
        <w:t>3 They are especially against college debt, which has been a major problem for Generations X and Y in the USA.</w:t>
      </w:r>
    </w:p>
    <w:p w14:paraId="1AA1E61B" w14:textId="252673F1" w:rsidR="00DD2146" w:rsidRDefault="00DD2146" w:rsidP="00DD2146">
      <w:pPr>
        <w:pStyle w:val="Text"/>
      </w:pPr>
      <w:r>
        <w:t>4 The good news for banks is that 16</w:t>
      </w:r>
      <w:r w:rsidR="001D12B5">
        <w:t>–</w:t>
      </w:r>
      <w:r>
        <w:t>21 year olds like to save money. The bad news is that they don’t like to borrow it.</w:t>
      </w:r>
      <w:r>
        <w:tab/>
      </w:r>
    </w:p>
    <w:p w14:paraId="50054AD0" w14:textId="77777777" w:rsidR="00DD2146" w:rsidRDefault="00DD2146" w:rsidP="00DD2146">
      <w:pPr>
        <w:pStyle w:val="Text"/>
      </w:pPr>
    </w:p>
    <w:p w14:paraId="7613DF75" w14:textId="77777777" w:rsidR="00DD2146" w:rsidRPr="001D12B5" w:rsidRDefault="00DD2146" w:rsidP="00DD2146">
      <w:pPr>
        <w:pStyle w:val="Text"/>
        <w:rPr>
          <w:b/>
        </w:rPr>
      </w:pPr>
      <w:r w:rsidRPr="001D12B5">
        <w:rPr>
          <w:b/>
        </w:rPr>
        <w:t>5A</w:t>
      </w:r>
    </w:p>
    <w:p w14:paraId="737079CC" w14:textId="77777777" w:rsidR="00DD2146" w:rsidRDefault="00DD2146" w:rsidP="00DD2146">
      <w:pPr>
        <w:pStyle w:val="Text"/>
      </w:pPr>
      <w:r>
        <w:t>1 10.6 = the average number of hours each member of Generation Z spends online per day</w:t>
      </w:r>
    </w:p>
    <w:p w14:paraId="3CFD6F56" w14:textId="77777777" w:rsidR="00DD2146" w:rsidRDefault="00DD2146" w:rsidP="00DD2146">
      <w:pPr>
        <w:pStyle w:val="Text"/>
      </w:pPr>
      <w:r>
        <w:t>2 1 billion = the total number of hours Generation Z in the USA spends online per day</w:t>
      </w:r>
    </w:p>
    <w:p w14:paraId="61A50331" w14:textId="77777777" w:rsidR="00DD2146" w:rsidRDefault="00DD2146" w:rsidP="00DD2146">
      <w:pPr>
        <w:pStyle w:val="Text"/>
      </w:pPr>
      <w:r>
        <w:t>3 53% = the percentage of Generation Z who say they prefer face-to-face communication to online communication</w:t>
      </w:r>
    </w:p>
    <w:p w14:paraId="12785D8C" w14:textId="3AB13FAB" w:rsidR="00DD2146" w:rsidRDefault="00DD2146" w:rsidP="00DD2146">
      <w:pPr>
        <w:pStyle w:val="Text"/>
      </w:pPr>
      <w:r>
        <w:t>4 42 million = the total number of Generation Z who</w:t>
      </w:r>
      <w:r w:rsidR="001D12B5">
        <w:t> </w:t>
      </w:r>
      <w:r>
        <w:t>say they prefer face-to-face communication to</w:t>
      </w:r>
      <w:r w:rsidR="001D12B5">
        <w:t> </w:t>
      </w:r>
      <w:r>
        <w:t>online communication</w:t>
      </w:r>
    </w:p>
    <w:p w14:paraId="2EA9892B" w14:textId="77777777" w:rsidR="00DD2146" w:rsidRDefault="00DD2146" w:rsidP="00DD2146">
      <w:pPr>
        <w:pStyle w:val="Text"/>
      </w:pPr>
    </w:p>
    <w:p w14:paraId="39001123" w14:textId="26D5947F" w:rsidR="00DD2146" w:rsidRPr="001D12B5" w:rsidRDefault="00367444" w:rsidP="00DD2146">
      <w:pPr>
        <w:pStyle w:val="Text"/>
        <w:rPr>
          <w:b/>
        </w:rPr>
      </w:pPr>
      <w:r>
        <w:rPr>
          <w:b/>
        </w:rPr>
        <w:br w:type="column"/>
      </w:r>
      <w:r w:rsidR="00DD2146" w:rsidRPr="001D12B5">
        <w:rPr>
          <w:b/>
        </w:rPr>
        <w:t>5B</w:t>
      </w:r>
    </w:p>
    <w:p w14:paraId="529E2F60" w14:textId="77777777" w:rsidR="00DD2146" w:rsidRDefault="00DD2146" w:rsidP="00DD2146">
      <w:pPr>
        <w:pStyle w:val="Text"/>
      </w:pPr>
      <w:r>
        <w:t>Liz points out that, because more than half of Generation Z prefer face-to-face communication, the bank needs to connect with them on a personal level. This means doing more than just social media marketing.</w:t>
      </w:r>
    </w:p>
    <w:p w14:paraId="198C508A" w14:textId="77777777" w:rsidR="00DD2146" w:rsidRDefault="00DD2146" w:rsidP="00DD2146">
      <w:pPr>
        <w:pStyle w:val="Text"/>
      </w:pPr>
    </w:p>
    <w:p w14:paraId="36FA8FBB" w14:textId="77777777" w:rsidR="00DD2146" w:rsidRPr="001D12B5" w:rsidRDefault="00DD2146" w:rsidP="00DD2146">
      <w:pPr>
        <w:pStyle w:val="Text"/>
        <w:rPr>
          <w:b/>
        </w:rPr>
      </w:pPr>
      <w:r w:rsidRPr="001D12B5">
        <w:rPr>
          <w:b/>
        </w:rPr>
        <w:t>6</w:t>
      </w:r>
    </w:p>
    <w:p w14:paraId="4568CB5B" w14:textId="77777777" w:rsidR="00DD2146" w:rsidRPr="001D12B5" w:rsidRDefault="00DD2146" w:rsidP="00DD2146">
      <w:pPr>
        <w:pStyle w:val="Text"/>
        <w:rPr>
          <w:b/>
        </w:rPr>
      </w:pPr>
      <w:r w:rsidRPr="001D12B5">
        <w:rPr>
          <w:b/>
        </w:rPr>
        <w:t>Possible answer</w:t>
      </w:r>
    </w:p>
    <w:p w14:paraId="604E3467" w14:textId="46DDB78A" w:rsidR="00DD2146" w:rsidRDefault="00DD2146" w:rsidP="00DD2146">
      <w:pPr>
        <w:pStyle w:val="Text"/>
      </w:pPr>
      <w:r>
        <w:t>Liz adds impact to the figure of 10.6 hrs by putting it</w:t>
      </w:r>
      <w:r w:rsidR="001D12B5">
        <w:t> </w:t>
      </w:r>
      <w:r>
        <w:t xml:space="preserve">in context. She does this in two ways. First, she multiplies this figure by the number of Generation </w:t>
      </w:r>
      <w:proofErr w:type="spellStart"/>
      <w:r>
        <w:t>Zers</w:t>
      </w:r>
      <w:proofErr w:type="spellEnd"/>
      <w:r>
        <w:t xml:space="preserve"> in the USA to give her audience the total number of hours this generation spends online – a </w:t>
      </w:r>
      <w:r w:rsidR="001D12B5">
        <w:t> </w:t>
      </w:r>
      <w:proofErr w:type="spellStart"/>
      <w:r>
        <w:t>illion</w:t>
      </w:r>
      <w:proofErr w:type="spellEnd"/>
      <w:r>
        <w:t>. That’s a big, surprising and easy-to-remember number. But to give it even more meaning, Liz also tells her audience what they could do in that amount of time – watch every movie ever made (about 500,000 movies) one thousand times. This kind of information helps audience remember figures and makes the presentation more interesting.</w:t>
      </w:r>
    </w:p>
    <w:p w14:paraId="333D4529" w14:textId="77777777" w:rsidR="00DD2146" w:rsidRDefault="00DD2146" w:rsidP="00DD2146">
      <w:pPr>
        <w:pStyle w:val="Text"/>
      </w:pPr>
    </w:p>
    <w:p w14:paraId="50930565" w14:textId="77777777" w:rsidR="00DD2146" w:rsidRPr="001D12B5" w:rsidRDefault="00DD2146" w:rsidP="00DD2146">
      <w:pPr>
        <w:pStyle w:val="Text"/>
        <w:rPr>
          <w:b/>
        </w:rPr>
      </w:pPr>
      <w:r w:rsidRPr="001D12B5">
        <w:rPr>
          <w:b/>
        </w:rPr>
        <w:t>7</w:t>
      </w:r>
    </w:p>
    <w:p w14:paraId="3342C2D1" w14:textId="77777777" w:rsidR="00DD2146" w:rsidRDefault="00DD2146" w:rsidP="00DD2146">
      <w:pPr>
        <w:pStyle w:val="Text"/>
      </w:pPr>
      <w:r>
        <w:t>1 look, shows (Step 1)</w:t>
      </w:r>
    </w:p>
    <w:p w14:paraId="23389E93" w14:textId="77777777" w:rsidR="00DD2146" w:rsidRDefault="00DD2146" w:rsidP="00DD2146">
      <w:pPr>
        <w:pStyle w:val="Text"/>
      </w:pPr>
      <w:r>
        <w:t>2 see (Step 1)</w:t>
      </w:r>
    </w:p>
    <w:p w14:paraId="4E282E4A" w14:textId="77777777" w:rsidR="00DD2146" w:rsidRDefault="00DD2146" w:rsidP="00DD2146">
      <w:pPr>
        <w:pStyle w:val="Text"/>
      </w:pPr>
      <w:r>
        <w:t>3 context, figure (Step 1)</w:t>
      </w:r>
    </w:p>
    <w:p w14:paraId="7684B242" w14:textId="77777777" w:rsidR="00DD2146" w:rsidRDefault="00DD2146" w:rsidP="00DD2146">
      <w:pPr>
        <w:pStyle w:val="Text"/>
      </w:pPr>
      <w:r>
        <w:t>4 idea (step 2)</w:t>
      </w:r>
    </w:p>
    <w:p w14:paraId="5BB784F6" w14:textId="77777777" w:rsidR="00DD2146" w:rsidRDefault="00DD2146" w:rsidP="00DD2146">
      <w:pPr>
        <w:pStyle w:val="Text"/>
      </w:pPr>
      <w:r>
        <w:t>5 thing (Step 2)</w:t>
      </w:r>
    </w:p>
    <w:p w14:paraId="2A74BC4B" w14:textId="77777777" w:rsidR="00DD2146" w:rsidRDefault="00DD2146" w:rsidP="00DD2146">
      <w:pPr>
        <w:pStyle w:val="Text"/>
      </w:pPr>
      <w:r>
        <w:t>6 takeaway (Step 2)</w:t>
      </w:r>
    </w:p>
    <w:p w14:paraId="5B684470" w14:textId="77777777" w:rsidR="00DD2146" w:rsidRDefault="00DD2146" w:rsidP="00DD2146">
      <w:pPr>
        <w:pStyle w:val="Text"/>
      </w:pPr>
      <w:r>
        <w:t>7 summary (Step 2)</w:t>
      </w:r>
    </w:p>
    <w:p w14:paraId="4A16698F" w14:textId="77777777" w:rsidR="00DD2146" w:rsidRDefault="00DD2146" w:rsidP="00DD2146">
      <w:pPr>
        <w:pStyle w:val="Text"/>
      </w:pPr>
      <w:r>
        <w:t>8 terms, means (step 2/3)</w:t>
      </w:r>
    </w:p>
    <w:p w14:paraId="58DC69DD" w14:textId="77777777" w:rsidR="00DD2146" w:rsidRDefault="00DD2146" w:rsidP="00DD2146">
      <w:pPr>
        <w:pStyle w:val="Text"/>
      </w:pPr>
    </w:p>
    <w:p w14:paraId="1AD6381A" w14:textId="77777777" w:rsidR="00DD2146" w:rsidRPr="001D12B5" w:rsidRDefault="00DD2146" w:rsidP="00DD2146">
      <w:pPr>
        <w:pStyle w:val="Text"/>
        <w:rPr>
          <w:b/>
        </w:rPr>
      </w:pPr>
      <w:r w:rsidRPr="001D12B5">
        <w:rPr>
          <w:b/>
        </w:rPr>
        <w:t>8</w:t>
      </w:r>
    </w:p>
    <w:p w14:paraId="2732F7BE" w14:textId="77777777" w:rsidR="00DD2146" w:rsidRPr="001D12B5" w:rsidRDefault="00DD2146" w:rsidP="00DD2146">
      <w:pPr>
        <w:pStyle w:val="Text"/>
        <w:rPr>
          <w:b/>
        </w:rPr>
      </w:pPr>
      <w:r w:rsidRPr="001D12B5">
        <w:rPr>
          <w:b/>
        </w:rPr>
        <w:t>Possible answers</w:t>
      </w:r>
    </w:p>
    <w:p w14:paraId="6956F3A3" w14:textId="4CA866FE" w:rsidR="00DD2146" w:rsidRDefault="00DD2146" w:rsidP="00DD2146">
      <w:pPr>
        <w:pStyle w:val="Text"/>
      </w:pPr>
      <w:r>
        <w:t>33.4% (more than / just over 33% / a third / one in</w:t>
      </w:r>
      <w:r w:rsidR="001D12B5">
        <w:t> </w:t>
      </w:r>
      <w:r>
        <w:t>three)</w:t>
      </w:r>
    </w:p>
    <w:p w14:paraId="47CD9639" w14:textId="77777777" w:rsidR="00DD2146" w:rsidRDefault="00DD2146" w:rsidP="00DD2146">
      <w:pPr>
        <w:pStyle w:val="Text"/>
      </w:pPr>
      <w:r>
        <w:t>27.8% (well over 25% / a quarter / one out of five)</w:t>
      </w:r>
    </w:p>
    <w:p w14:paraId="3508D2AA" w14:textId="77777777" w:rsidR="00DD2146" w:rsidRDefault="00DD2146" w:rsidP="00DD2146">
      <w:pPr>
        <w:pStyle w:val="Text"/>
      </w:pPr>
      <w:r>
        <w:t>99.9 (nearly / almost / around / about / approximately 100)</w:t>
      </w:r>
    </w:p>
    <w:p w14:paraId="2E8681F3" w14:textId="77777777" w:rsidR="00DD2146" w:rsidRDefault="00DD2146" w:rsidP="00DD2146">
      <w:pPr>
        <w:pStyle w:val="Text"/>
      </w:pPr>
      <w:r>
        <w:t>€21m (over / above / around / about / roughly / approximately 20m euros)</w:t>
      </w:r>
    </w:p>
    <w:p w14:paraId="793417F9" w14:textId="28E3816F" w:rsidR="00DD2146" w:rsidRDefault="00DD2146" w:rsidP="00DD2146">
      <w:pPr>
        <w:pStyle w:val="Text"/>
      </w:pPr>
      <w:r>
        <w:t>11% (just over / roughly / more than 10% / one in</w:t>
      </w:r>
      <w:r w:rsidR="001D12B5">
        <w:t> </w:t>
      </w:r>
      <w:r>
        <w:t>ten)</w:t>
      </w:r>
    </w:p>
    <w:p w14:paraId="5E889D59" w14:textId="77777777" w:rsidR="00DD2146" w:rsidRDefault="00DD2146" w:rsidP="00DD2146">
      <w:pPr>
        <w:pStyle w:val="Text"/>
      </w:pPr>
      <w:r>
        <w:t>¥497 (roughly / around / about / approximately / almost 500 yen)</w:t>
      </w:r>
    </w:p>
    <w:p w14:paraId="3A093CC5" w14:textId="77777777" w:rsidR="00DD2146" w:rsidRDefault="00DD2146" w:rsidP="00DD2146">
      <w:pPr>
        <w:pStyle w:val="Text"/>
      </w:pPr>
      <w:r>
        <w:t>48.9% (nearly, almost, less than 50% / half)</w:t>
      </w:r>
    </w:p>
    <w:p w14:paraId="0F6D1874" w14:textId="77777777" w:rsidR="00DD2146" w:rsidRDefault="00DD2146" w:rsidP="00DD2146">
      <w:pPr>
        <w:pStyle w:val="Text"/>
      </w:pPr>
      <w:r>
        <w:t>₤995bn (nearly / almost  / around / about / approximately / roughly a trillion pounds)</w:t>
      </w:r>
    </w:p>
    <w:p w14:paraId="674FC72C" w14:textId="77777777" w:rsidR="00DD2146" w:rsidRDefault="00DD2146" w:rsidP="00DD2146">
      <w:pPr>
        <w:pStyle w:val="Text"/>
      </w:pPr>
    </w:p>
    <w:p w14:paraId="589C5E98" w14:textId="0F207AE7" w:rsidR="004362F0" w:rsidRDefault="00DD2146" w:rsidP="00DD2146">
      <w:pPr>
        <w:pStyle w:val="Text"/>
      </w:pPr>
      <w:r w:rsidRPr="001D12B5">
        <w:rPr>
          <w:b/>
        </w:rPr>
        <w:t>9A</w:t>
      </w:r>
      <w:r w:rsidR="001D12B5">
        <w:rPr>
          <w:b/>
        </w:rPr>
        <w:t>–</w:t>
      </w:r>
      <w:r w:rsidRPr="001D12B5">
        <w:rPr>
          <w:b/>
        </w:rPr>
        <w:t>C</w:t>
      </w:r>
      <w:r w:rsidR="001D12B5">
        <w:rPr>
          <w:b/>
        </w:rPr>
        <w:t xml:space="preserve"> </w:t>
      </w:r>
      <w:r>
        <w:t>Students’ own answers</w:t>
      </w:r>
    </w:p>
    <w:p w14:paraId="6C17AFE8" w14:textId="46705888" w:rsidR="00367444" w:rsidRDefault="00367444" w:rsidP="00DD2146">
      <w:pPr>
        <w:pStyle w:val="Text"/>
      </w:pPr>
      <w:r>
        <w:br w:type="page"/>
      </w:r>
    </w:p>
    <w:p w14:paraId="6AAD129B" w14:textId="166EC4F2" w:rsidR="004362F0" w:rsidRPr="00553568" w:rsidRDefault="004362F0">
      <w:pPr>
        <w:pStyle w:val="HeadASection"/>
        <w:rPr>
          <w:sz w:val="20"/>
          <w:szCs w:val="20"/>
          <w:lang w:val="en-GB" w:eastAsia="en-GB"/>
        </w:rPr>
      </w:pPr>
      <w:r w:rsidRPr="00553568">
        <w:rPr>
          <w:lang w:val="en-GB"/>
        </w:rPr>
        <w:lastRenderedPageBreak/>
        <w:t xml:space="preserve">5.5 Writing: </w:t>
      </w:r>
      <w:r w:rsidR="00935510" w:rsidRPr="00553568">
        <w:rPr>
          <w:lang w:val="en-GB"/>
        </w:rPr>
        <w:t>Letter about a price increase</w:t>
      </w:r>
    </w:p>
    <w:p w14:paraId="30B3E017" w14:textId="77777777" w:rsidR="001D12B5" w:rsidRPr="001D12B5" w:rsidRDefault="001D12B5" w:rsidP="001D12B5">
      <w:pPr>
        <w:pStyle w:val="Text"/>
        <w:rPr>
          <w:b/>
        </w:rPr>
      </w:pPr>
      <w:r w:rsidRPr="001D12B5">
        <w:rPr>
          <w:b/>
        </w:rPr>
        <w:t>1</w:t>
      </w:r>
    </w:p>
    <w:p w14:paraId="7FA89ABC" w14:textId="77777777" w:rsidR="001D12B5" w:rsidRDefault="001D12B5" w:rsidP="001D12B5">
      <w:pPr>
        <w:pStyle w:val="Text"/>
      </w:pPr>
      <w:r>
        <w:t>1 increase our prices by 5 percent from 1st October</w:t>
      </w:r>
    </w:p>
    <w:p w14:paraId="024509F9" w14:textId="77777777" w:rsidR="001D12B5" w:rsidRDefault="001D12B5" w:rsidP="001D12B5">
      <w:pPr>
        <w:pStyle w:val="Text"/>
      </w:pPr>
      <w:r>
        <w:t xml:space="preserve">2 if we do not raise prices </w:t>
      </w:r>
    </w:p>
    <w:p w14:paraId="2D9C49AF" w14:textId="77777777" w:rsidR="001D12B5" w:rsidRDefault="001D12B5" w:rsidP="001D12B5">
      <w:pPr>
        <w:pStyle w:val="Text"/>
      </w:pPr>
      <w:r>
        <w:t>3 we will continue to use the best materials</w:t>
      </w:r>
    </w:p>
    <w:p w14:paraId="5FC38934" w14:textId="77777777" w:rsidR="001D12B5" w:rsidRDefault="001D12B5" w:rsidP="001D12B5">
      <w:pPr>
        <w:pStyle w:val="Text"/>
      </w:pPr>
      <w:r>
        <w:t>4 our prices remain competitive</w:t>
      </w:r>
    </w:p>
    <w:p w14:paraId="73277D3D" w14:textId="77777777" w:rsidR="00367444" w:rsidRDefault="00367444" w:rsidP="001D12B5">
      <w:pPr>
        <w:pStyle w:val="Text"/>
        <w:rPr>
          <w:b/>
        </w:rPr>
      </w:pPr>
    </w:p>
    <w:p w14:paraId="489FFA98" w14:textId="4AC498D2" w:rsidR="001D12B5" w:rsidRPr="001D12B5" w:rsidRDefault="001D12B5" w:rsidP="001D12B5">
      <w:pPr>
        <w:pStyle w:val="Text"/>
        <w:rPr>
          <w:b/>
        </w:rPr>
      </w:pPr>
      <w:r w:rsidRPr="001D12B5">
        <w:rPr>
          <w:b/>
        </w:rPr>
        <w:t>2A</w:t>
      </w:r>
    </w:p>
    <w:p w14:paraId="3C5D6905" w14:textId="77777777" w:rsidR="001D12B5" w:rsidRDefault="001D12B5" w:rsidP="001D12B5">
      <w:pPr>
        <w:pStyle w:val="Text"/>
      </w:pPr>
      <w:r>
        <w:t>1 b</w:t>
      </w:r>
    </w:p>
    <w:p w14:paraId="6692A973" w14:textId="77777777" w:rsidR="001D12B5" w:rsidRDefault="001D12B5" w:rsidP="001D12B5">
      <w:pPr>
        <w:pStyle w:val="Text"/>
      </w:pPr>
      <w:r>
        <w:t>2 a</w:t>
      </w:r>
    </w:p>
    <w:p w14:paraId="237B894E" w14:textId="77777777" w:rsidR="001D12B5" w:rsidRDefault="001D12B5" w:rsidP="001D12B5">
      <w:pPr>
        <w:pStyle w:val="Text"/>
      </w:pPr>
    </w:p>
    <w:p w14:paraId="554F37B9" w14:textId="77777777" w:rsidR="001D12B5" w:rsidRPr="001D12B5" w:rsidRDefault="001D12B5" w:rsidP="001D12B5">
      <w:pPr>
        <w:pStyle w:val="Text"/>
        <w:rPr>
          <w:b/>
        </w:rPr>
      </w:pPr>
      <w:r w:rsidRPr="001D12B5">
        <w:rPr>
          <w:b/>
        </w:rPr>
        <w:t>2B</w:t>
      </w:r>
    </w:p>
    <w:p w14:paraId="5B198B7F" w14:textId="77777777" w:rsidR="001D12B5" w:rsidRDefault="001D12B5" w:rsidP="001D12B5">
      <w:pPr>
        <w:pStyle w:val="Text"/>
      </w:pPr>
      <w:r>
        <w:t>1 Unfortunately</w:t>
      </w:r>
    </w:p>
    <w:p w14:paraId="7E09786D" w14:textId="77777777" w:rsidR="001D12B5" w:rsidRDefault="001D12B5" w:rsidP="001D12B5">
      <w:pPr>
        <w:pStyle w:val="Text"/>
      </w:pPr>
      <w:r>
        <w:t>2 increase/rise</w:t>
      </w:r>
    </w:p>
    <w:p w14:paraId="4C5DE003" w14:textId="77777777" w:rsidR="001D12B5" w:rsidRDefault="001D12B5" w:rsidP="001D12B5">
      <w:pPr>
        <w:pStyle w:val="Text"/>
      </w:pPr>
      <w:r>
        <w:t>3 remain</w:t>
      </w:r>
    </w:p>
    <w:p w14:paraId="4867BB04" w14:textId="77777777" w:rsidR="001D12B5" w:rsidRDefault="001D12B5" w:rsidP="001D12B5">
      <w:pPr>
        <w:pStyle w:val="Text"/>
      </w:pPr>
      <w:r>
        <w:t>4 Quality</w:t>
      </w:r>
    </w:p>
    <w:p w14:paraId="4E7E5FD2" w14:textId="77777777" w:rsidR="001D12B5" w:rsidRDefault="001D12B5" w:rsidP="001D12B5">
      <w:pPr>
        <w:pStyle w:val="Text"/>
      </w:pPr>
      <w:r>
        <w:t>5 enclose</w:t>
      </w:r>
    </w:p>
    <w:p w14:paraId="612ECD2F" w14:textId="77777777" w:rsidR="001D12B5" w:rsidRDefault="001D12B5" w:rsidP="001D12B5">
      <w:pPr>
        <w:pStyle w:val="Text"/>
      </w:pPr>
      <w:r>
        <w:t>6 with</w:t>
      </w:r>
    </w:p>
    <w:p w14:paraId="5B82725E" w14:textId="77777777" w:rsidR="001D12B5" w:rsidRDefault="001D12B5" w:rsidP="001D12B5">
      <w:pPr>
        <w:pStyle w:val="Text"/>
      </w:pPr>
      <w:r>
        <w:t>7 for</w:t>
      </w:r>
    </w:p>
    <w:p w14:paraId="366A6860" w14:textId="77777777" w:rsidR="001D12B5" w:rsidRDefault="001D12B5" w:rsidP="001D12B5">
      <w:pPr>
        <w:pStyle w:val="Text"/>
      </w:pPr>
      <w:r>
        <w:t>8 supplying</w:t>
      </w:r>
    </w:p>
    <w:p w14:paraId="2B32F7C1" w14:textId="77777777" w:rsidR="001D12B5" w:rsidRDefault="001D12B5" w:rsidP="001D12B5">
      <w:pPr>
        <w:pStyle w:val="Text"/>
      </w:pPr>
    </w:p>
    <w:p w14:paraId="5D576886" w14:textId="77777777" w:rsidR="001D12B5" w:rsidRPr="001D12B5" w:rsidRDefault="001D12B5" w:rsidP="001D12B5">
      <w:pPr>
        <w:pStyle w:val="Text"/>
        <w:rPr>
          <w:b/>
        </w:rPr>
      </w:pPr>
      <w:r w:rsidRPr="001D12B5">
        <w:rPr>
          <w:b/>
        </w:rPr>
        <w:t>3A</w:t>
      </w:r>
    </w:p>
    <w:p w14:paraId="7D51CC78" w14:textId="77777777" w:rsidR="001D12B5" w:rsidRDefault="001D12B5" w:rsidP="001D12B5">
      <w:pPr>
        <w:pStyle w:val="Text"/>
      </w:pPr>
      <w:r>
        <w:t>1 e</w:t>
      </w:r>
    </w:p>
    <w:p w14:paraId="461E1819" w14:textId="77777777" w:rsidR="001D12B5" w:rsidRDefault="001D12B5" w:rsidP="001D12B5">
      <w:pPr>
        <w:pStyle w:val="Text"/>
      </w:pPr>
      <w:r>
        <w:t>2 g</w:t>
      </w:r>
    </w:p>
    <w:p w14:paraId="0B8F3E58" w14:textId="77777777" w:rsidR="001D12B5" w:rsidRDefault="001D12B5" w:rsidP="001D12B5">
      <w:pPr>
        <w:pStyle w:val="Text"/>
      </w:pPr>
      <w:r>
        <w:t xml:space="preserve">3 f </w:t>
      </w:r>
    </w:p>
    <w:p w14:paraId="11575F7B" w14:textId="77777777" w:rsidR="001D12B5" w:rsidRDefault="001D12B5" w:rsidP="001D12B5">
      <w:pPr>
        <w:pStyle w:val="Text"/>
      </w:pPr>
      <w:r>
        <w:t>4 c</w:t>
      </w:r>
    </w:p>
    <w:p w14:paraId="5FF6BD49" w14:textId="77777777" w:rsidR="001D12B5" w:rsidRDefault="001D12B5" w:rsidP="001D12B5">
      <w:pPr>
        <w:pStyle w:val="Text"/>
      </w:pPr>
      <w:r>
        <w:t>5 d</w:t>
      </w:r>
    </w:p>
    <w:p w14:paraId="17C87DED" w14:textId="77777777" w:rsidR="001D12B5" w:rsidRDefault="001D12B5" w:rsidP="001D12B5">
      <w:pPr>
        <w:pStyle w:val="Text"/>
      </w:pPr>
      <w:r>
        <w:t>6 h</w:t>
      </w:r>
    </w:p>
    <w:p w14:paraId="0193AFDD" w14:textId="77777777" w:rsidR="001D12B5" w:rsidRDefault="001D12B5" w:rsidP="001D12B5">
      <w:pPr>
        <w:pStyle w:val="Text"/>
      </w:pPr>
      <w:r>
        <w:t>7 a</w:t>
      </w:r>
    </w:p>
    <w:p w14:paraId="19CE5EB2" w14:textId="77777777" w:rsidR="001D12B5" w:rsidRDefault="001D12B5" w:rsidP="001D12B5">
      <w:pPr>
        <w:pStyle w:val="Text"/>
      </w:pPr>
      <w:r>
        <w:t>8 b</w:t>
      </w:r>
    </w:p>
    <w:p w14:paraId="1D1388FE" w14:textId="77777777" w:rsidR="001D12B5" w:rsidRDefault="001D12B5" w:rsidP="001D12B5">
      <w:pPr>
        <w:pStyle w:val="Text"/>
      </w:pPr>
    </w:p>
    <w:p w14:paraId="117B2B57" w14:textId="77777777" w:rsidR="001D12B5" w:rsidRPr="001D12B5" w:rsidRDefault="001D12B5" w:rsidP="001D12B5">
      <w:pPr>
        <w:pStyle w:val="Text"/>
        <w:rPr>
          <w:b/>
        </w:rPr>
      </w:pPr>
      <w:r w:rsidRPr="001D12B5">
        <w:rPr>
          <w:b/>
        </w:rPr>
        <w:t>3B</w:t>
      </w:r>
    </w:p>
    <w:p w14:paraId="3D3A6722" w14:textId="77777777" w:rsidR="001D12B5" w:rsidRPr="001D12B5" w:rsidRDefault="001D12B5" w:rsidP="001D12B5">
      <w:pPr>
        <w:pStyle w:val="Text"/>
        <w:rPr>
          <w:b/>
        </w:rPr>
      </w:pPr>
      <w:r w:rsidRPr="001D12B5">
        <w:rPr>
          <w:b/>
        </w:rPr>
        <w:t>Model answer</w:t>
      </w:r>
    </w:p>
    <w:p w14:paraId="0493603B" w14:textId="77777777" w:rsidR="001D12B5" w:rsidRDefault="001D12B5" w:rsidP="001D12B5">
      <w:pPr>
        <w:pStyle w:val="Text"/>
      </w:pPr>
      <w:r>
        <w:t>Dear Sir or Madam,</w:t>
      </w:r>
    </w:p>
    <w:p w14:paraId="24DF5D33" w14:textId="77777777" w:rsidR="001D12B5" w:rsidRDefault="001D12B5" w:rsidP="001D12B5">
      <w:pPr>
        <w:pStyle w:val="Text"/>
      </w:pPr>
      <w:r>
        <w:t>As you know, we have not raised our prices for two years. Unfortunately, we now need to increase our prices by 7 percent from 9th September. This is because of the new design which improves our product line. However, the new design also uses more expensive materials.</w:t>
      </w:r>
    </w:p>
    <w:p w14:paraId="280735FC" w14:textId="77777777" w:rsidR="001D12B5" w:rsidRDefault="001D12B5" w:rsidP="001D12B5">
      <w:pPr>
        <w:pStyle w:val="Text"/>
      </w:pPr>
      <w:r>
        <w:t>We know that quality is very important to our customers so we need to use the best materials. We are keeping the price rise small so our prices still remain competitive.</w:t>
      </w:r>
    </w:p>
    <w:p w14:paraId="37AED0D3" w14:textId="77777777" w:rsidR="001D12B5" w:rsidRDefault="001D12B5" w:rsidP="001D12B5">
      <w:pPr>
        <w:pStyle w:val="Text"/>
      </w:pPr>
      <w:r>
        <w:t>Enclosed with this letter is the new price list. If you have any questions, please do not hesitate to contact us.</w:t>
      </w:r>
    </w:p>
    <w:p w14:paraId="488E050B" w14:textId="77777777" w:rsidR="001D12B5" w:rsidRDefault="001D12B5" w:rsidP="001D12B5">
      <w:pPr>
        <w:pStyle w:val="Text"/>
      </w:pPr>
      <w:r>
        <w:t>We thank you for your business and look forward to supplying you in the future.</w:t>
      </w:r>
    </w:p>
    <w:p w14:paraId="0B646166" w14:textId="77777777" w:rsidR="001D12B5" w:rsidRDefault="001D12B5" w:rsidP="001D12B5">
      <w:pPr>
        <w:pStyle w:val="Text"/>
      </w:pPr>
      <w:r>
        <w:t>Yours faithfully,</w:t>
      </w:r>
    </w:p>
    <w:p w14:paraId="24F936D6" w14:textId="77777777" w:rsidR="001D12B5" w:rsidRDefault="001D12B5" w:rsidP="001D12B5">
      <w:pPr>
        <w:pStyle w:val="Text"/>
      </w:pPr>
      <w:r>
        <w:t>(name)</w:t>
      </w:r>
    </w:p>
    <w:p w14:paraId="07B96CBD" w14:textId="77777777" w:rsidR="001D12B5" w:rsidRDefault="001D12B5" w:rsidP="001D12B5">
      <w:pPr>
        <w:pStyle w:val="Text"/>
      </w:pPr>
    </w:p>
    <w:p w14:paraId="6F8D3C97" w14:textId="77777777" w:rsidR="001D12B5" w:rsidRPr="001D12B5" w:rsidRDefault="001D12B5" w:rsidP="001D12B5">
      <w:pPr>
        <w:pStyle w:val="Text"/>
        <w:rPr>
          <w:b/>
        </w:rPr>
      </w:pPr>
      <w:r w:rsidRPr="001D12B5">
        <w:rPr>
          <w:b/>
        </w:rPr>
        <w:t>3C</w:t>
      </w:r>
    </w:p>
    <w:p w14:paraId="096D7D18" w14:textId="185A53F6" w:rsidR="007D2FC7" w:rsidRDefault="001D12B5" w:rsidP="001D12B5">
      <w:pPr>
        <w:pStyle w:val="Text"/>
      </w:pPr>
      <w:r>
        <w:t>Students’ own answer</w:t>
      </w:r>
    </w:p>
    <w:p w14:paraId="7DBE7045" w14:textId="0DE6131C" w:rsidR="005C52A9" w:rsidRDefault="005C52A9" w:rsidP="007D2FC7">
      <w:pPr>
        <w:pStyle w:val="Text"/>
      </w:pPr>
    </w:p>
    <w:p w14:paraId="4E77DF61" w14:textId="7DD744EB" w:rsidR="005C52A9" w:rsidRDefault="005C52A9" w:rsidP="005C52A9">
      <w:pPr>
        <w:pStyle w:val="HeadUnit"/>
      </w:pPr>
      <w:r>
        <w:t>Unit 6</w:t>
      </w:r>
      <w:r w:rsidR="00935510">
        <w:t xml:space="preserve"> Teamwork</w:t>
      </w:r>
    </w:p>
    <w:p w14:paraId="5B06E058" w14:textId="6B3153A2" w:rsidR="005C52A9" w:rsidRPr="00553568" w:rsidRDefault="005C52A9">
      <w:pPr>
        <w:pStyle w:val="HeadASection"/>
        <w:rPr>
          <w:lang w:val="en-GB"/>
        </w:rPr>
      </w:pPr>
      <w:r w:rsidRPr="00553568">
        <w:rPr>
          <w:lang w:val="en-GB"/>
        </w:rPr>
        <w:t xml:space="preserve">6.1 </w:t>
      </w:r>
      <w:r w:rsidR="00935510" w:rsidRPr="00553568">
        <w:rPr>
          <w:lang w:val="en-GB"/>
        </w:rPr>
        <w:t>Working together</w:t>
      </w:r>
    </w:p>
    <w:p w14:paraId="1A876F8B" w14:textId="1B69A63D" w:rsidR="00B33375" w:rsidRPr="00DB1428" w:rsidRDefault="00B33375" w:rsidP="00DB1428">
      <w:pPr>
        <w:pStyle w:val="Text"/>
        <w:rPr>
          <w:b/>
        </w:rPr>
      </w:pPr>
      <w:r w:rsidRPr="00DB1428">
        <w:rPr>
          <w:b/>
        </w:rPr>
        <w:t>1</w:t>
      </w:r>
      <w:r w:rsidR="001D12B5">
        <w:rPr>
          <w:b/>
        </w:rPr>
        <w:t>–3</w:t>
      </w:r>
    </w:p>
    <w:p w14:paraId="58CED6B3" w14:textId="77777777" w:rsidR="00B33375" w:rsidRDefault="00B33375" w:rsidP="00DB1428">
      <w:pPr>
        <w:pStyle w:val="Text"/>
      </w:pPr>
      <w:r w:rsidRPr="00113842">
        <w:t>Students’ own answers</w:t>
      </w:r>
    </w:p>
    <w:p w14:paraId="6B912BEA" w14:textId="77777777" w:rsidR="001D12B5" w:rsidRDefault="001D12B5" w:rsidP="001D12B5">
      <w:pPr>
        <w:pStyle w:val="Text"/>
        <w:rPr>
          <w:lang w:val="en-US"/>
        </w:rPr>
      </w:pPr>
    </w:p>
    <w:p w14:paraId="3DE81F02" w14:textId="41EE3C6E" w:rsidR="001D12B5" w:rsidRPr="001D12B5" w:rsidRDefault="001D12B5" w:rsidP="001D12B5">
      <w:pPr>
        <w:pStyle w:val="Text"/>
        <w:rPr>
          <w:b/>
          <w:lang w:val="en-US"/>
        </w:rPr>
      </w:pPr>
      <w:r w:rsidRPr="001D12B5">
        <w:rPr>
          <w:b/>
          <w:lang w:val="en-US"/>
        </w:rPr>
        <w:t>4</w:t>
      </w:r>
    </w:p>
    <w:p w14:paraId="0CFA52CA" w14:textId="77777777" w:rsidR="001D12B5" w:rsidRPr="001D12B5" w:rsidRDefault="001D12B5" w:rsidP="001D12B5">
      <w:pPr>
        <w:pStyle w:val="Text"/>
        <w:rPr>
          <w:lang w:val="en-US"/>
        </w:rPr>
      </w:pPr>
      <w:r w:rsidRPr="001D12B5">
        <w:rPr>
          <w:lang w:val="en-US"/>
        </w:rPr>
        <w:t>1 b</w:t>
      </w:r>
    </w:p>
    <w:p w14:paraId="7A46D8A9" w14:textId="77777777" w:rsidR="001D12B5" w:rsidRPr="001D12B5" w:rsidRDefault="001D12B5" w:rsidP="001D12B5">
      <w:pPr>
        <w:pStyle w:val="Text"/>
        <w:rPr>
          <w:lang w:val="en-US"/>
        </w:rPr>
      </w:pPr>
      <w:r w:rsidRPr="001D12B5">
        <w:rPr>
          <w:lang w:val="en-US"/>
        </w:rPr>
        <w:t>2 b</w:t>
      </w:r>
    </w:p>
    <w:p w14:paraId="0AF2BDF7" w14:textId="77777777" w:rsidR="001D12B5" w:rsidRPr="001D12B5" w:rsidRDefault="001D12B5" w:rsidP="001D12B5">
      <w:pPr>
        <w:pStyle w:val="Text"/>
        <w:rPr>
          <w:lang w:val="en-US"/>
        </w:rPr>
      </w:pPr>
      <w:r w:rsidRPr="001D12B5">
        <w:rPr>
          <w:lang w:val="en-US"/>
        </w:rPr>
        <w:t>3 a</w:t>
      </w:r>
    </w:p>
    <w:p w14:paraId="1D6E55DE" w14:textId="77777777" w:rsidR="001D12B5" w:rsidRPr="001D12B5" w:rsidRDefault="001D12B5" w:rsidP="001D12B5">
      <w:pPr>
        <w:pStyle w:val="Text"/>
        <w:rPr>
          <w:lang w:val="en-US"/>
        </w:rPr>
      </w:pPr>
      <w:r w:rsidRPr="001D12B5">
        <w:rPr>
          <w:lang w:val="en-US"/>
        </w:rPr>
        <w:t>4 b</w:t>
      </w:r>
    </w:p>
    <w:p w14:paraId="2CE0F4C6" w14:textId="77777777" w:rsidR="001D12B5" w:rsidRPr="001D12B5" w:rsidRDefault="001D12B5" w:rsidP="001D12B5">
      <w:pPr>
        <w:pStyle w:val="Text"/>
        <w:rPr>
          <w:lang w:val="en-US"/>
        </w:rPr>
      </w:pPr>
    </w:p>
    <w:p w14:paraId="4D1B2293" w14:textId="77777777" w:rsidR="001D12B5" w:rsidRPr="001D12B5" w:rsidRDefault="001D12B5" w:rsidP="001D12B5">
      <w:pPr>
        <w:pStyle w:val="Text"/>
        <w:rPr>
          <w:b/>
          <w:lang w:val="en-US"/>
        </w:rPr>
      </w:pPr>
      <w:r w:rsidRPr="001D12B5">
        <w:rPr>
          <w:b/>
          <w:lang w:val="en-US"/>
        </w:rPr>
        <w:t>5</w:t>
      </w:r>
    </w:p>
    <w:p w14:paraId="250A48A8" w14:textId="77777777" w:rsidR="001D12B5" w:rsidRPr="001D12B5" w:rsidRDefault="001D12B5" w:rsidP="001D12B5">
      <w:pPr>
        <w:pStyle w:val="Text"/>
        <w:rPr>
          <w:lang w:val="en-US"/>
        </w:rPr>
      </w:pPr>
      <w:r w:rsidRPr="001D12B5">
        <w:rPr>
          <w:lang w:val="en-US"/>
        </w:rPr>
        <w:t xml:space="preserve">1 dangerous </w:t>
      </w:r>
    </w:p>
    <w:p w14:paraId="1692140C" w14:textId="77777777" w:rsidR="001D12B5" w:rsidRPr="001D12B5" w:rsidRDefault="001D12B5" w:rsidP="001D12B5">
      <w:pPr>
        <w:pStyle w:val="Text"/>
        <w:rPr>
          <w:lang w:val="en-US"/>
        </w:rPr>
      </w:pPr>
      <w:r w:rsidRPr="001D12B5">
        <w:rPr>
          <w:lang w:val="en-US"/>
        </w:rPr>
        <w:t>2 difficult</w:t>
      </w:r>
    </w:p>
    <w:p w14:paraId="7D17E0FB" w14:textId="77777777" w:rsidR="001D12B5" w:rsidRPr="001D12B5" w:rsidRDefault="001D12B5" w:rsidP="001D12B5">
      <w:pPr>
        <w:pStyle w:val="Text"/>
        <w:rPr>
          <w:lang w:val="en-US"/>
        </w:rPr>
      </w:pPr>
      <w:r w:rsidRPr="001D12B5">
        <w:rPr>
          <w:lang w:val="en-US"/>
        </w:rPr>
        <w:t>3 prepared to work</w:t>
      </w:r>
    </w:p>
    <w:p w14:paraId="181EE81C" w14:textId="77777777" w:rsidR="001D12B5" w:rsidRPr="001D12B5" w:rsidRDefault="001D12B5" w:rsidP="001D12B5">
      <w:pPr>
        <w:pStyle w:val="Text"/>
        <w:rPr>
          <w:lang w:val="en-US"/>
        </w:rPr>
      </w:pPr>
      <w:r w:rsidRPr="001D12B5">
        <w:rPr>
          <w:lang w:val="en-US"/>
        </w:rPr>
        <w:t>4 hurt</w:t>
      </w:r>
    </w:p>
    <w:p w14:paraId="74BB3570" w14:textId="77777777" w:rsidR="001D12B5" w:rsidRPr="001D12B5" w:rsidRDefault="001D12B5" w:rsidP="001D12B5">
      <w:pPr>
        <w:pStyle w:val="Text"/>
        <w:rPr>
          <w:lang w:val="en-US"/>
        </w:rPr>
      </w:pPr>
      <w:r w:rsidRPr="001D12B5">
        <w:rPr>
          <w:lang w:val="en-US"/>
        </w:rPr>
        <w:t>5 careful</w:t>
      </w:r>
    </w:p>
    <w:p w14:paraId="4CFDFD87" w14:textId="77777777" w:rsidR="001D12B5" w:rsidRPr="001D12B5" w:rsidRDefault="001D12B5" w:rsidP="001D12B5">
      <w:pPr>
        <w:pStyle w:val="Text"/>
        <w:rPr>
          <w:lang w:val="en-US"/>
        </w:rPr>
      </w:pPr>
      <w:r w:rsidRPr="001D12B5">
        <w:rPr>
          <w:lang w:val="en-US"/>
        </w:rPr>
        <w:t>6 communication skills</w:t>
      </w:r>
    </w:p>
    <w:p w14:paraId="46F3F6FD" w14:textId="77777777" w:rsidR="001D12B5" w:rsidRPr="001D12B5" w:rsidRDefault="001D12B5" w:rsidP="001D12B5">
      <w:pPr>
        <w:pStyle w:val="Text"/>
        <w:rPr>
          <w:lang w:val="en-US"/>
        </w:rPr>
      </w:pPr>
      <w:r w:rsidRPr="001D12B5">
        <w:rPr>
          <w:lang w:val="en-US"/>
        </w:rPr>
        <w:t>7 trust</w:t>
      </w:r>
    </w:p>
    <w:p w14:paraId="185724AD" w14:textId="77777777" w:rsidR="001D12B5" w:rsidRPr="001D12B5" w:rsidRDefault="001D12B5" w:rsidP="001D12B5">
      <w:pPr>
        <w:pStyle w:val="Text"/>
        <w:rPr>
          <w:lang w:val="en-US"/>
        </w:rPr>
      </w:pPr>
      <w:r w:rsidRPr="001D12B5">
        <w:rPr>
          <w:lang w:val="en-US"/>
        </w:rPr>
        <w:t>8 enjoys relaxes</w:t>
      </w:r>
    </w:p>
    <w:p w14:paraId="6226AF60" w14:textId="77777777" w:rsidR="001D12B5" w:rsidRPr="001D12B5" w:rsidRDefault="001D12B5" w:rsidP="001D12B5">
      <w:pPr>
        <w:pStyle w:val="Text"/>
        <w:rPr>
          <w:lang w:val="en-US"/>
        </w:rPr>
      </w:pPr>
    </w:p>
    <w:p w14:paraId="0122EE5D" w14:textId="77777777" w:rsidR="001D12B5" w:rsidRPr="001D12B5" w:rsidRDefault="001D12B5" w:rsidP="001D12B5">
      <w:pPr>
        <w:pStyle w:val="Text"/>
        <w:rPr>
          <w:b/>
          <w:lang w:val="en-US"/>
        </w:rPr>
      </w:pPr>
      <w:r w:rsidRPr="001D12B5">
        <w:rPr>
          <w:b/>
          <w:lang w:val="en-US"/>
        </w:rPr>
        <w:t>6</w:t>
      </w:r>
    </w:p>
    <w:p w14:paraId="341F1C42" w14:textId="77777777" w:rsidR="001D12B5" w:rsidRPr="001D12B5" w:rsidRDefault="001D12B5" w:rsidP="001D12B5">
      <w:pPr>
        <w:pStyle w:val="Text"/>
        <w:rPr>
          <w:b/>
          <w:lang w:val="en-US"/>
        </w:rPr>
      </w:pPr>
      <w:r w:rsidRPr="001D12B5">
        <w:rPr>
          <w:b/>
          <w:lang w:val="en-US"/>
        </w:rPr>
        <w:t>Possible answer</w:t>
      </w:r>
    </w:p>
    <w:p w14:paraId="288BEBD7" w14:textId="77777777" w:rsidR="001D12B5" w:rsidRPr="001D12B5" w:rsidRDefault="001D12B5" w:rsidP="001D12B5">
      <w:pPr>
        <w:pStyle w:val="Text"/>
        <w:rPr>
          <w:lang w:val="en-US"/>
        </w:rPr>
      </w:pPr>
      <w:r w:rsidRPr="001D12B5">
        <w:rPr>
          <w:lang w:val="en-US"/>
        </w:rPr>
        <w:t>They probably enjoy their work. They need a lot of special skills. These skills take a long time to learn, so they are probably very interested in the job and in using their skills. Helping people probably feels good.</w:t>
      </w:r>
    </w:p>
    <w:p w14:paraId="1AE3709C" w14:textId="77777777" w:rsidR="001D12B5" w:rsidRPr="001D12B5" w:rsidRDefault="001D12B5" w:rsidP="001D12B5">
      <w:pPr>
        <w:pStyle w:val="Text"/>
        <w:rPr>
          <w:lang w:val="en-US"/>
        </w:rPr>
      </w:pPr>
    </w:p>
    <w:p w14:paraId="2263D62C" w14:textId="77777777" w:rsidR="001D12B5" w:rsidRPr="001D12B5" w:rsidRDefault="001D12B5" w:rsidP="001D12B5">
      <w:pPr>
        <w:pStyle w:val="Text"/>
        <w:rPr>
          <w:b/>
          <w:lang w:val="en-US"/>
        </w:rPr>
      </w:pPr>
      <w:r w:rsidRPr="001D12B5">
        <w:rPr>
          <w:b/>
          <w:lang w:val="en-US"/>
        </w:rPr>
        <w:t>7A</w:t>
      </w:r>
    </w:p>
    <w:p w14:paraId="6B1C085F" w14:textId="77777777" w:rsidR="001D12B5" w:rsidRPr="001D12B5" w:rsidRDefault="001D12B5" w:rsidP="001D12B5">
      <w:pPr>
        <w:pStyle w:val="Text"/>
        <w:rPr>
          <w:lang w:val="en-US"/>
        </w:rPr>
      </w:pPr>
      <w:r w:rsidRPr="001D12B5">
        <w:rPr>
          <w:lang w:val="en-US"/>
        </w:rPr>
        <w:t>1 verb</w:t>
      </w:r>
    </w:p>
    <w:p w14:paraId="2D7A176A" w14:textId="77777777" w:rsidR="001D12B5" w:rsidRPr="001D12B5" w:rsidRDefault="001D12B5" w:rsidP="001D12B5">
      <w:pPr>
        <w:pStyle w:val="Text"/>
        <w:rPr>
          <w:lang w:val="en-US"/>
        </w:rPr>
      </w:pPr>
      <w:r w:rsidRPr="001D12B5">
        <w:rPr>
          <w:lang w:val="en-US"/>
        </w:rPr>
        <w:t>2 verb</w:t>
      </w:r>
    </w:p>
    <w:p w14:paraId="3FE11925" w14:textId="77777777" w:rsidR="001D12B5" w:rsidRPr="001D12B5" w:rsidRDefault="001D12B5" w:rsidP="001D12B5">
      <w:pPr>
        <w:pStyle w:val="Text"/>
        <w:rPr>
          <w:lang w:val="en-US"/>
        </w:rPr>
      </w:pPr>
      <w:r w:rsidRPr="001D12B5">
        <w:rPr>
          <w:lang w:val="en-US"/>
        </w:rPr>
        <w:t>3 noun</w:t>
      </w:r>
    </w:p>
    <w:p w14:paraId="398E7FE7" w14:textId="77777777" w:rsidR="001D12B5" w:rsidRPr="001D12B5" w:rsidRDefault="001D12B5" w:rsidP="001D12B5">
      <w:pPr>
        <w:pStyle w:val="Text"/>
        <w:rPr>
          <w:lang w:val="en-US"/>
        </w:rPr>
      </w:pPr>
      <w:r w:rsidRPr="001D12B5">
        <w:rPr>
          <w:lang w:val="en-US"/>
        </w:rPr>
        <w:t>4 noun</w:t>
      </w:r>
    </w:p>
    <w:p w14:paraId="2ACD8421" w14:textId="77777777" w:rsidR="001D12B5" w:rsidRPr="001D12B5" w:rsidRDefault="001D12B5" w:rsidP="001D12B5">
      <w:pPr>
        <w:pStyle w:val="Text"/>
        <w:rPr>
          <w:lang w:val="en-US"/>
        </w:rPr>
      </w:pPr>
      <w:r w:rsidRPr="001D12B5">
        <w:rPr>
          <w:lang w:val="en-US"/>
        </w:rPr>
        <w:t>5 noun</w:t>
      </w:r>
    </w:p>
    <w:p w14:paraId="2952BD35" w14:textId="77777777" w:rsidR="001D12B5" w:rsidRPr="001D12B5" w:rsidRDefault="001D12B5" w:rsidP="001D12B5">
      <w:pPr>
        <w:pStyle w:val="Text"/>
        <w:rPr>
          <w:lang w:val="en-US"/>
        </w:rPr>
      </w:pPr>
      <w:r w:rsidRPr="001D12B5">
        <w:rPr>
          <w:lang w:val="en-US"/>
        </w:rPr>
        <w:t>6 noun</w:t>
      </w:r>
    </w:p>
    <w:p w14:paraId="66315E36" w14:textId="77777777" w:rsidR="001D12B5" w:rsidRPr="001D12B5" w:rsidRDefault="001D12B5" w:rsidP="001D12B5">
      <w:pPr>
        <w:pStyle w:val="Text"/>
        <w:rPr>
          <w:lang w:val="en-US"/>
        </w:rPr>
      </w:pPr>
      <w:r w:rsidRPr="001D12B5">
        <w:rPr>
          <w:lang w:val="en-US"/>
        </w:rPr>
        <w:t>7 verb</w:t>
      </w:r>
    </w:p>
    <w:p w14:paraId="0EF83428" w14:textId="77777777" w:rsidR="001D12B5" w:rsidRPr="001D12B5" w:rsidRDefault="001D12B5" w:rsidP="001D12B5">
      <w:pPr>
        <w:pStyle w:val="Text"/>
        <w:rPr>
          <w:lang w:val="en-US"/>
        </w:rPr>
      </w:pPr>
      <w:r w:rsidRPr="001D12B5">
        <w:rPr>
          <w:lang w:val="en-US"/>
        </w:rPr>
        <w:t>8 adjective</w:t>
      </w:r>
    </w:p>
    <w:p w14:paraId="62F5A3A4" w14:textId="77777777" w:rsidR="001D12B5" w:rsidRPr="001D12B5" w:rsidRDefault="001D12B5" w:rsidP="001D12B5">
      <w:pPr>
        <w:pStyle w:val="Text"/>
        <w:rPr>
          <w:lang w:val="en-US"/>
        </w:rPr>
      </w:pPr>
      <w:r w:rsidRPr="001D12B5">
        <w:rPr>
          <w:lang w:val="en-US"/>
        </w:rPr>
        <w:t>9 adjective</w:t>
      </w:r>
    </w:p>
    <w:p w14:paraId="0493C4DD" w14:textId="77777777" w:rsidR="001D12B5" w:rsidRPr="001D12B5" w:rsidRDefault="001D12B5" w:rsidP="001D12B5">
      <w:pPr>
        <w:pStyle w:val="Text"/>
        <w:rPr>
          <w:lang w:val="en-US"/>
        </w:rPr>
      </w:pPr>
      <w:r w:rsidRPr="001D12B5">
        <w:rPr>
          <w:lang w:val="en-US"/>
        </w:rPr>
        <w:t>10 verb</w:t>
      </w:r>
    </w:p>
    <w:p w14:paraId="33F4168C" w14:textId="77777777" w:rsidR="001D12B5" w:rsidRPr="001D12B5" w:rsidRDefault="001D12B5" w:rsidP="001D12B5">
      <w:pPr>
        <w:pStyle w:val="Text"/>
        <w:rPr>
          <w:lang w:val="en-US"/>
        </w:rPr>
      </w:pPr>
    </w:p>
    <w:p w14:paraId="3611BE8B" w14:textId="77777777" w:rsidR="001D12B5" w:rsidRPr="001D12B5" w:rsidRDefault="001D12B5" w:rsidP="001D12B5">
      <w:pPr>
        <w:pStyle w:val="Text"/>
        <w:rPr>
          <w:b/>
          <w:lang w:val="en-US"/>
        </w:rPr>
      </w:pPr>
      <w:r w:rsidRPr="001D12B5">
        <w:rPr>
          <w:b/>
          <w:lang w:val="en-US"/>
        </w:rPr>
        <w:t>7B</w:t>
      </w:r>
    </w:p>
    <w:p w14:paraId="61C7B17C" w14:textId="77777777" w:rsidR="001D12B5" w:rsidRPr="001D12B5" w:rsidRDefault="001D12B5" w:rsidP="001D12B5">
      <w:pPr>
        <w:pStyle w:val="Text"/>
        <w:rPr>
          <w:lang w:val="en-US"/>
        </w:rPr>
      </w:pPr>
      <w:r w:rsidRPr="001D12B5">
        <w:rPr>
          <w:lang w:val="en-US"/>
        </w:rPr>
        <w:t>1 cooperate</w:t>
      </w:r>
    </w:p>
    <w:p w14:paraId="44F0DDD4" w14:textId="77777777" w:rsidR="001D12B5" w:rsidRPr="001D12B5" w:rsidRDefault="001D12B5" w:rsidP="001D12B5">
      <w:pPr>
        <w:pStyle w:val="Text"/>
        <w:rPr>
          <w:lang w:val="en-US"/>
        </w:rPr>
      </w:pPr>
      <w:r w:rsidRPr="001D12B5">
        <w:rPr>
          <w:lang w:val="en-US"/>
        </w:rPr>
        <w:t>2 disagree</w:t>
      </w:r>
    </w:p>
    <w:p w14:paraId="677AEA8D" w14:textId="77777777" w:rsidR="001D12B5" w:rsidRPr="001D12B5" w:rsidRDefault="001D12B5" w:rsidP="001D12B5">
      <w:pPr>
        <w:pStyle w:val="Text"/>
        <w:rPr>
          <w:lang w:val="en-US"/>
        </w:rPr>
      </w:pPr>
      <w:r w:rsidRPr="001D12B5">
        <w:rPr>
          <w:lang w:val="en-US"/>
        </w:rPr>
        <w:t>3 conflict management</w:t>
      </w:r>
    </w:p>
    <w:p w14:paraId="71850992" w14:textId="77777777" w:rsidR="001D12B5" w:rsidRPr="001D12B5" w:rsidRDefault="001D12B5" w:rsidP="001D12B5">
      <w:pPr>
        <w:pStyle w:val="Text"/>
        <w:rPr>
          <w:lang w:val="en-US"/>
        </w:rPr>
      </w:pPr>
      <w:r w:rsidRPr="001D12B5">
        <w:rPr>
          <w:lang w:val="en-US"/>
        </w:rPr>
        <w:t>4 agreement</w:t>
      </w:r>
    </w:p>
    <w:p w14:paraId="17CD2AE4" w14:textId="77777777" w:rsidR="001D12B5" w:rsidRPr="001D12B5" w:rsidRDefault="001D12B5" w:rsidP="001D12B5">
      <w:pPr>
        <w:pStyle w:val="Text"/>
        <w:rPr>
          <w:lang w:val="en-US"/>
        </w:rPr>
      </w:pPr>
      <w:r w:rsidRPr="001D12B5">
        <w:rPr>
          <w:lang w:val="en-US"/>
        </w:rPr>
        <w:t>5 respect</w:t>
      </w:r>
    </w:p>
    <w:p w14:paraId="34F32241" w14:textId="77777777" w:rsidR="001D12B5" w:rsidRPr="001D12B5" w:rsidRDefault="001D12B5" w:rsidP="001D12B5">
      <w:pPr>
        <w:pStyle w:val="Text"/>
        <w:rPr>
          <w:lang w:val="en-US"/>
        </w:rPr>
      </w:pPr>
      <w:r w:rsidRPr="001D12B5">
        <w:rPr>
          <w:lang w:val="en-US"/>
        </w:rPr>
        <w:t>6 argument</w:t>
      </w:r>
    </w:p>
    <w:p w14:paraId="6E75DEA5" w14:textId="77777777" w:rsidR="001D12B5" w:rsidRPr="001D12B5" w:rsidRDefault="001D12B5" w:rsidP="001D12B5">
      <w:pPr>
        <w:pStyle w:val="Text"/>
        <w:rPr>
          <w:lang w:val="en-US"/>
        </w:rPr>
      </w:pPr>
      <w:r w:rsidRPr="001D12B5">
        <w:rPr>
          <w:lang w:val="en-US"/>
        </w:rPr>
        <w:t>7 trust</w:t>
      </w:r>
    </w:p>
    <w:p w14:paraId="3AEB4146" w14:textId="77777777" w:rsidR="001D12B5" w:rsidRPr="001D12B5" w:rsidRDefault="001D12B5" w:rsidP="001D12B5">
      <w:pPr>
        <w:pStyle w:val="Text"/>
        <w:rPr>
          <w:lang w:val="en-US"/>
        </w:rPr>
      </w:pPr>
      <w:r w:rsidRPr="001D12B5">
        <w:rPr>
          <w:lang w:val="en-US"/>
        </w:rPr>
        <w:t>8 reliable</w:t>
      </w:r>
    </w:p>
    <w:p w14:paraId="6E33F278" w14:textId="77777777" w:rsidR="001D12B5" w:rsidRPr="001D12B5" w:rsidRDefault="001D12B5" w:rsidP="001D12B5">
      <w:pPr>
        <w:pStyle w:val="Text"/>
        <w:rPr>
          <w:lang w:val="en-US"/>
        </w:rPr>
      </w:pPr>
      <w:r w:rsidRPr="001D12B5">
        <w:rPr>
          <w:lang w:val="en-US"/>
        </w:rPr>
        <w:t>9 experienced</w:t>
      </w:r>
    </w:p>
    <w:p w14:paraId="59E9CFD7" w14:textId="77777777" w:rsidR="001D12B5" w:rsidRPr="001D12B5" w:rsidRDefault="001D12B5" w:rsidP="001D12B5">
      <w:pPr>
        <w:pStyle w:val="Text"/>
        <w:rPr>
          <w:lang w:val="en-US"/>
        </w:rPr>
      </w:pPr>
      <w:r w:rsidRPr="001D12B5">
        <w:rPr>
          <w:lang w:val="en-US"/>
        </w:rPr>
        <w:t>10 deal with</w:t>
      </w:r>
    </w:p>
    <w:p w14:paraId="55C423D2" w14:textId="4CFC7BE7" w:rsidR="001D12B5" w:rsidRPr="001D12B5" w:rsidRDefault="00367444" w:rsidP="001D12B5">
      <w:pPr>
        <w:pStyle w:val="Text"/>
        <w:rPr>
          <w:b/>
          <w:lang w:val="en-US"/>
        </w:rPr>
      </w:pPr>
      <w:r>
        <w:rPr>
          <w:lang w:val="en-US"/>
        </w:rPr>
        <w:br w:type="column"/>
      </w:r>
      <w:r w:rsidR="001D12B5" w:rsidRPr="001D12B5">
        <w:rPr>
          <w:b/>
          <w:lang w:val="en-US"/>
        </w:rPr>
        <w:lastRenderedPageBreak/>
        <w:t>8</w:t>
      </w:r>
    </w:p>
    <w:p w14:paraId="609F211A" w14:textId="77777777" w:rsidR="001D12B5" w:rsidRPr="001D12B5" w:rsidRDefault="001D12B5" w:rsidP="001D12B5">
      <w:pPr>
        <w:pStyle w:val="Text"/>
        <w:rPr>
          <w:lang w:val="en-US"/>
        </w:rPr>
      </w:pPr>
      <w:r w:rsidRPr="001D12B5">
        <w:rPr>
          <w:lang w:val="en-US"/>
        </w:rPr>
        <w:t>1 agree</w:t>
      </w:r>
    </w:p>
    <w:p w14:paraId="53C5DF46" w14:textId="77777777" w:rsidR="001D12B5" w:rsidRPr="001D12B5" w:rsidRDefault="001D12B5" w:rsidP="001D12B5">
      <w:pPr>
        <w:pStyle w:val="Text"/>
        <w:rPr>
          <w:lang w:val="en-US"/>
        </w:rPr>
      </w:pPr>
      <w:r w:rsidRPr="001D12B5">
        <w:rPr>
          <w:lang w:val="en-US"/>
        </w:rPr>
        <w:t>2 argue</w:t>
      </w:r>
    </w:p>
    <w:p w14:paraId="691371CB" w14:textId="77777777" w:rsidR="001D12B5" w:rsidRPr="001D12B5" w:rsidRDefault="001D12B5" w:rsidP="001D12B5">
      <w:pPr>
        <w:pStyle w:val="Text"/>
        <w:rPr>
          <w:lang w:val="en-US"/>
        </w:rPr>
      </w:pPr>
      <w:r w:rsidRPr="001D12B5">
        <w:rPr>
          <w:lang w:val="en-US"/>
        </w:rPr>
        <w:t>3 communicate</w:t>
      </w:r>
    </w:p>
    <w:p w14:paraId="2A017222" w14:textId="77777777" w:rsidR="001D12B5" w:rsidRPr="001D12B5" w:rsidRDefault="001D12B5" w:rsidP="001D12B5">
      <w:pPr>
        <w:pStyle w:val="Text"/>
        <w:rPr>
          <w:lang w:val="en-US"/>
        </w:rPr>
      </w:pPr>
      <w:r w:rsidRPr="001D12B5">
        <w:rPr>
          <w:lang w:val="en-US"/>
        </w:rPr>
        <w:t>4 cooperation</w:t>
      </w:r>
    </w:p>
    <w:p w14:paraId="14843FB9" w14:textId="77777777" w:rsidR="001D12B5" w:rsidRPr="001D12B5" w:rsidRDefault="001D12B5" w:rsidP="001D12B5">
      <w:pPr>
        <w:pStyle w:val="Text"/>
        <w:rPr>
          <w:lang w:val="en-US"/>
        </w:rPr>
      </w:pPr>
      <w:r w:rsidRPr="001D12B5">
        <w:rPr>
          <w:lang w:val="en-US"/>
        </w:rPr>
        <w:t>5 disagreement</w:t>
      </w:r>
    </w:p>
    <w:p w14:paraId="308D469E" w14:textId="77777777" w:rsidR="001D12B5" w:rsidRPr="001D12B5" w:rsidRDefault="001D12B5" w:rsidP="001D12B5">
      <w:pPr>
        <w:pStyle w:val="Text"/>
        <w:rPr>
          <w:lang w:val="en-US"/>
        </w:rPr>
      </w:pPr>
      <w:r w:rsidRPr="001D12B5">
        <w:rPr>
          <w:lang w:val="en-US"/>
        </w:rPr>
        <w:t>6 manage</w:t>
      </w:r>
    </w:p>
    <w:p w14:paraId="36DAEDE5" w14:textId="77777777" w:rsidR="001D12B5" w:rsidRPr="001D12B5" w:rsidRDefault="001D12B5" w:rsidP="001D12B5">
      <w:pPr>
        <w:pStyle w:val="Text"/>
        <w:rPr>
          <w:lang w:val="en-US"/>
        </w:rPr>
      </w:pPr>
      <w:r w:rsidRPr="001D12B5">
        <w:rPr>
          <w:lang w:val="en-US"/>
        </w:rPr>
        <w:t>7 respect</w:t>
      </w:r>
    </w:p>
    <w:p w14:paraId="07E54382" w14:textId="77777777" w:rsidR="001D12B5" w:rsidRPr="001D12B5" w:rsidRDefault="001D12B5" w:rsidP="001D12B5">
      <w:pPr>
        <w:pStyle w:val="Text"/>
        <w:rPr>
          <w:lang w:val="en-US"/>
        </w:rPr>
      </w:pPr>
      <w:r w:rsidRPr="001D12B5">
        <w:rPr>
          <w:lang w:val="en-US"/>
        </w:rPr>
        <w:t>8 trust</w:t>
      </w:r>
    </w:p>
    <w:p w14:paraId="015B997D" w14:textId="77777777" w:rsidR="001D12B5" w:rsidRPr="001D12B5" w:rsidRDefault="001D12B5" w:rsidP="001D12B5">
      <w:pPr>
        <w:pStyle w:val="Text"/>
        <w:rPr>
          <w:lang w:val="en-US"/>
        </w:rPr>
      </w:pPr>
    </w:p>
    <w:p w14:paraId="321BF9EC" w14:textId="77777777" w:rsidR="001D12B5" w:rsidRPr="001D12B5" w:rsidRDefault="001D12B5" w:rsidP="001D12B5">
      <w:pPr>
        <w:pStyle w:val="Text"/>
        <w:rPr>
          <w:b/>
          <w:lang w:val="en-US"/>
        </w:rPr>
      </w:pPr>
      <w:r w:rsidRPr="001D12B5">
        <w:rPr>
          <w:b/>
          <w:lang w:val="en-US"/>
        </w:rPr>
        <w:t>9A</w:t>
      </w:r>
    </w:p>
    <w:p w14:paraId="764F9E56" w14:textId="77777777" w:rsidR="001D12B5" w:rsidRPr="001D12B5" w:rsidRDefault="001D12B5" w:rsidP="001D12B5">
      <w:pPr>
        <w:pStyle w:val="Text"/>
        <w:rPr>
          <w:lang w:val="en-US"/>
        </w:rPr>
      </w:pPr>
      <w:r w:rsidRPr="001D12B5">
        <w:rPr>
          <w:lang w:val="en-US"/>
        </w:rPr>
        <w:t>1 argue</w:t>
      </w:r>
    </w:p>
    <w:p w14:paraId="677A3925" w14:textId="77777777" w:rsidR="001D12B5" w:rsidRPr="001D12B5" w:rsidRDefault="001D12B5" w:rsidP="001D12B5">
      <w:pPr>
        <w:pStyle w:val="Text"/>
        <w:rPr>
          <w:lang w:val="en-US"/>
        </w:rPr>
      </w:pPr>
      <w:r w:rsidRPr="001D12B5">
        <w:rPr>
          <w:lang w:val="en-US"/>
        </w:rPr>
        <w:t>2 argument</w:t>
      </w:r>
    </w:p>
    <w:p w14:paraId="56EF3840" w14:textId="77777777" w:rsidR="001D12B5" w:rsidRPr="001D12B5" w:rsidRDefault="001D12B5" w:rsidP="001D12B5">
      <w:pPr>
        <w:pStyle w:val="Text"/>
        <w:rPr>
          <w:lang w:val="en-US"/>
        </w:rPr>
      </w:pPr>
      <w:r w:rsidRPr="001D12B5">
        <w:rPr>
          <w:lang w:val="en-US"/>
        </w:rPr>
        <w:t>3 communication</w:t>
      </w:r>
    </w:p>
    <w:p w14:paraId="324DDA19" w14:textId="77777777" w:rsidR="001D12B5" w:rsidRPr="001D12B5" w:rsidRDefault="001D12B5" w:rsidP="001D12B5">
      <w:pPr>
        <w:pStyle w:val="Text"/>
        <w:rPr>
          <w:lang w:val="en-US"/>
        </w:rPr>
      </w:pPr>
      <w:r w:rsidRPr="001D12B5">
        <w:rPr>
          <w:lang w:val="en-US"/>
        </w:rPr>
        <w:t>4 communicate</w:t>
      </w:r>
    </w:p>
    <w:p w14:paraId="6FB4CBAB" w14:textId="77777777" w:rsidR="001D12B5" w:rsidRPr="001D12B5" w:rsidRDefault="001D12B5" w:rsidP="001D12B5">
      <w:pPr>
        <w:pStyle w:val="Text"/>
        <w:rPr>
          <w:lang w:val="en-US"/>
        </w:rPr>
      </w:pPr>
      <w:r w:rsidRPr="001D12B5">
        <w:rPr>
          <w:lang w:val="en-US"/>
        </w:rPr>
        <w:t>5 cooperate</w:t>
      </w:r>
    </w:p>
    <w:p w14:paraId="05F6501E" w14:textId="77777777" w:rsidR="001D12B5" w:rsidRPr="001D12B5" w:rsidRDefault="001D12B5" w:rsidP="001D12B5">
      <w:pPr>
        <w:pStyle w:val="Text"/>
        <w:rPr>
          <w:lang w:val="en-US"/>
        </w:rPr>
      </w:pPr>
      <w:r w:rsidRPr="001D12B5">
        <w:rPr>
          <w:lang w:val="en-US"/>
        </w:rPr>
        <w:t>6 cooperation</w:t>
      </w:r>
    </w:p>
    <w:p w14:paraId="556C3F14" w14:textId="77777777" w:rsidR="001D12B5" w:rsidRPr="001D12B5" w:rsidRDefault="001D12B5" w:rsidP="001D12B5">
      <w:pPr>
        <w:pStyle w:val="Text"/>
        <w:rPr>
          <w:lang w:val="en-US"/>
        </w:rPr>
      </w:pPr>
    </w:p>
    <w:p w14:paraId="34BCB43D" w14:textId="77777777" w:rsidR="001D12B5" w:rsidRPr="001D12B5" w:rsidRDefault="001D12B5" w:rsidP="001D12B5">
      <w:pPr>
        <w:pStyle w:val="Text"/>
        <w:rPr>
          <w:b/>
          <w:lang w:val="en-US"/>
        </w:rPr>
      </w:pPr>
      <w:r w:rsidRPr="001D12B5">
        <w:rPr>
          <w:b/>
          <w:lang w:val="en-US"/>
        </w:rPr>
        <w:t>9B</w:t>
      </w:r>
    </w:p>
    <w:p w14:paraId="465B570F" w14:textId="77777777" w:rsidR="001D12B5" w:rsidRPr="001D12B5" w:rsidRDefault="001D12B5" w:rsidP="001D12B5">
      <w:pPr>
        <w:pStyle w:val="Text"/>
        <w:rPr>
          <w:lang w:val="en-US"/>
        </w:rPr>
      </w:pPr>
      <w:r w:rsidRPr="001D12B5">
        <w:rPr>
          <w:lang w:val="en-US"/>
        </w:rPr>
        <w:t>Students’ own answer</w:t>
      </w:r>
    </w:p>
    <w:p w14:paraId="3927BE8E" w14:textId="77777777" w:rsidR="001D12B5" w:rsidRPr="001D12B5" w:rsidRDefault="001D12B5" w:rsidP="001D12B5">
      <w:pPr>
        <w:pStyle w:val="Text"/>
        <w:rPr>
          <w:lang w:val="en-US"/>
        </w:rPr>
      </w:pPr>
    </w:p>
    <w:p w14:paraId="44C61AD6" w14:textId="77777777" w:rsidR="001D12B5" w:rsidRPr="001D12B5" w:rsidRDefault="001D12B5" w:rsidP="001D12B5">
      <w:pPr>
        <w:pStyle w:val="Text"/>
        <w:rPr>
          <w:b/>
          <w:lang w:val="en-US"/>
        </w:rPr>
      </w:pPr>
      <w:r w:rsidRPr="001D12B5">
        <w:rPr>
          <w:b/>
          <w:lang w:val="en-US"/>
        </w:rPr>
        <w:t>10A</w:t>
      </w:r>
    </w:p>
    <w:p w14:paraId="7F0067FE" w14:textId="77777777" w:rsidR="001D12B5" w:rsidRPr="001D12B5" w:rsidRDefault="001D12B5" w:rsidP="001D12B5">
      <w:pPr>
        <w:pStyle w:val="Text"/>
        <w:rPr>
          <w:b/>
          <w:lang w:val="en-US"/>
        </w:rPr>
      </w:pPr>
      <w:r w:rsidRPr="001D12B5">
        <w:rPr>
          <w:b/>
          <w:lang w:val="en-US"/>
        </w:rPr>
        <w:t>Possible answers</w:t>
      </w:r>
    </w:p>
    <w:p w14:paraId="4DA27CD3" w14:textId="50D14725" w:rsidR="001D12B5" w:rsidRPr="001D12B5" w:rsidRDefault="001D12B5" w:rsidP="001D12B5">
      <w:pPr>
        <w:pStyle w:val="Text"/>
        <w:rPr>
          <w:lang w:val="en-US"/>
        </w:rPr>
      </w:pPr>
      <w:r w:rsidRPr="001D12B5">
        <w:rPr>
          <w:lang w:val="en-US"/>
        </w:rPr>
        <w:t>decide who will attend the meeting; choose a</w:t>
      </w:r>
      <w:r>
        <w:rPr>
          <w:lang w:val="en-US"/>
        </w:rPr>
        <w:t> </w:t>
      </w:r>
      <w:r w:rsidRPr="001D12B5">
        <w:rPr>
          <w:lang w:val="en-US"/>
        </w:rPr>
        <w:t>location for the meeting; plan the material of the presentations and what will happen in the two hours – who will speak and when; plan lunch; set specific goals for the meeting</w:t>
      </w:r>
    </w:p>
    <w:p w14:paraId="6D9B86BD" w14:textId="77777777" w:rsidR="001D12B5" w:rsidRPr="001D12B5" w:rsidRDefault="001D12B5" w:rsidP="001D12B5">
      <w:pPr>
        <w:pStyle w:val="Text"/>
        <w:rPr>
          <w:lang w:val="en-US"/>
        </w:rPr>
      </w:pPr>
      <w:r w:rsidRPr="001D12B5">
        <w:rPr>
          <w:lang w:val="en-US"/>
        </w:rPr>
        <w:t xml:space="preserve"> </w:t>
      </w:r>
    </w:p>
    <w:p w14:paraId="028CE392" w14:textId="77777777" w:rsidR="001D12B5" w:rsidRPr="001D12B5" w:rsidRDefault="001D12B5" w:rsidP="001D12B5">
      <w:pPr>
        <w:pStyle w:val="Text"/>
        <w:rPr>
          <w:b/>
          <w:lang w:val="en-US"/>
        </w:rPr>
      </w:pPr>
      <w:r w:rsidRPr="001D12B5">
        <w:rPr>
          <w:b/>
          <w:lang w:val="en-US"/>
        </w:rPr>
        <w:t>10B</w:t>
      </w:r>
    </w:p>
    <w:p w14:paraId="72030285" w14:textId="77777777" w:rsidR="001D12B5" w:rsidRPr="001D12B5" w:rsidRDefault="001D12B5" w:rsidP="001D12B5">
      <w:pPr>
        <w:pStyle w:val="Text"/>
        <w:rPr>
          <w:b/>
          <w:lang w:val="en-US"/>
        </w:rPr>
      </w:pPr>
      <w:r w:rsidRPr="001D12B5">
        <w:rPr>
          <w:b/>
          <w:lang w:val="en-US"/>
        </w:rPr>
        <w:t>Possible answers</w:t>
      </w:r>
    </w:p>
    <w:p w14:paraId="7884A825" w14:textId="1BA25EC5" w:rsidR="001D12B5" w:rsidRPr="001D12B5" w:rsidRDefault="001D12B5" w:rsidP="001D12B5">
      <w:pPr>
        <w:pStyle w:val="Text"/>
        <w:rPr>
          <w:lang w:val="en-US"/>
        </w:rPr>
      </w:pPr>
      <w:r w:rsidRPr="001D12B5">
        <w:rPr>
          <w:lang w:val="en-US"/>
        </w:rPr>
        <w:t>The people who attend the meeting will need to explain the new products, including a formal product presentation, and will need to help repair the relationship with XYQ Global. They will need to listen to XYQ Global as well, to understand what they’re unhappy about. They will need to be good at</w:t>
      </w:r>
      <w:r>
        <w:rPr>
          <w:lang w:val="en-US"/>
        </w:rPr>
        <w:t> </w:t>
      </w:r>
      <w:r w:rsidRPr="001D12B5">
        <w:rPr>
          <w:lang w:val="en-US"/>
        </w:rPr>
        <w:t>communication and conflict management.</w:t>
      </w:r>
    </w:p>
    <w:p w14:paraId="14337FB7" w14:textId="77777777" w:rsidR="001D12B5" w:rsidRPr="001D12B5" w:rsidRDefault="001D12B5" w:rsidP="001D12B5">
      <w:pPr>
        <w:pStyle w:val="Text"/>
        <w:rPr>
          <w:lang w:val="en-US"/>
        </w:rPr>
      </w:pPr>
      <w:r w:rsidRPr="001D12B5">
        <w:rPr>
          <w:lang w:val="en-US"/>
        </w:rPr>
        <w:t xml:space="preserve"> </w:t>
      </w:r>
    </w:p>
    <w:p w14:paraId="16B75517" w14:textId="77777777" w:rsidR="001D12B5" w:rsidRPr="001D12B5" w:rsidRDefault="001D12B5" w:rsidP="001D12B5">
      <w:pPr>
        <w:pStyle w:val="Text"/>
        <w:rPr>
          <w:b/>
          <w:lang w:val="en-US"/>
        </w:rPr>
      </w:pPr>
      <w:r w:rsidRPr="001D12B5">
        <w:rPr>
          <w:b/>
          <w:lang w:val="en-US"/>
        </w:rPr>
        <w:t>10C</w:t>
      </w:r>
    </w:p>
    <w:p w14:paraId="12482362" w14:textId="77777777" w:rsidR="001D12B5" w:rsidRPr="001D12B5" w:rsidRDefault="001D12B5" w:rsidP="001D12B5">
      <w:pPr>
        <w:pStyle w:val="Text"/>
        <w:rPr>
          <w:b/>
          <w:lang w:val="en-US"/>
        </w:rPr>
      </w:pPr>
      <w:r w:rsidRPr="001D12B5">
        <w:rPr>
          <w:b/>
          <w:lang w:val="en-US"/>
        </w:rPr>
        <w:t>Possible answers</w:t>
      </w:r>
    </w:p>
    <w:p w14:paraId="748219C6" w14:textId="702CED35" w:rsidR="001D12B5" w:rsidRPr="001D12B5" w:rsidRDefault="001D12B5" w:rsidP="001D12B5">
      <w:pPr>
        <w:pStyle w:val="Text"/>
        <w:rPr>
          <w:lang w:val="en-US"/>
        </w:rPr>
      </w:pPr>
      <w:r w:rsidRPr="001D12B5">
        <w:rPr>
          <w:lang w:val="en-US"/>
        </w:rPr>
        <w:t>• A new sales manager – should attend the meeting to give the product presentation</w:t>
      </w:r>
    </w:p>
    <w:p w14:paraId="3E23C375" w14:textId="0A1D4B08" w:rsidR="001D12B5" w:rsidRPr="001D12B5" w:rsidRDefault="001D12B5" w:rsidP="001D12B5">
      <w:pPr>
        <w:pStyle w:val="Text"/>
        <w:rPr>
          <w:lang w:val="en-US"/>
        </w:rPr>
      </w:pPr>
      <w:r w:rsidRPr="001D12B5">
        <w:rPr>
          <w:lang w:val="en-US"/>
        </w:rPr>
        <w:t>• An engineer – should explain the products to the new sales manager to prepare for the meeting</w:t>
      </w:r>
    </w:p>
    <w:p w14:paraId="7D0E2329" w14:textId="06012E66" w:rsidR="001D12B5" w:rsidRPr="001D12B5" w:rsidRDefault="001D12B5" w:rsidP="001D12B5">
      <w:pPr>
        <w:pStyle w:val="Text"/>
        <w:rPr>
          <w:lang w:val="en-US"/>
        </w:rPr>
      </w:pPr>
      <w:r w:rsidRPr="001D12B5">
        <w:rPr>
          <w:lang w:val="en-US"/>
        </w:rPr>
        <w:t>• A vice president – should attend the meeting to listen to XYQ’s complaints about product support</w:t>
      </w:r>
    </w:p>
    <w:p w14:paraId="2267DCEC" w14:textId="0F70FE29" w:rsidR="001D12B5" w:rsidRPr="001D12B5" w:rsidRDefault="001D12B5" w:rsidP="001D12B5">
      <w:pPr>
        <w:pStyle w:val="Text"/>
        <w:rPr>
          <w:lang w:val="en-US"/>
        </w:rPr>
      </w:pPr>
      <w:r w:rsidRPr="001D12B5">
        <w:rPr>
          <w:lang w:val="en-US"/>
        </w:rPr>
        <w:t>• A sales representative – should help the engineer to explain the products to the new sales manager to</w:t>
      </w:r>
      <w:r>
        <w:rPr>
          <w:lang w:val="en-US"/>
        </w:rPr>
        <w:t> </w:t>
      </w:r>
      <w:r w:rsidRPr="001D12B5">
        <w:rPr>
          <w:lang w:val="en-US"/>
        </w:rPr>
        <w:t>prepare for the meeting</w:t>
      </w:r>
    </w:p>
    <w:p w14:paraId="05931B7C" w14:textId="5BAF6FDA" w:rsidR="001D12B5" w:rsidRPr="001D12B5" w:rsidRDefault="001D12B5" w:rsidP="001D12B5">
      <w:pPr>
        <w:pStyle w:val="Text"/>
        <w:rPr>
          <w:lang w:val="en-US"/>
        </w:rPr>
      </w:pPr>
      <w:r w:rsidRPr="001D12B5">
        <w:rPr>
          <w:lang w:val="en-US"/>
        </w:rPr>
        <w:t xml:space="preserve">• A project manager – should </w:t>
      </w:r>
      <w:proofErr w:type="spellStart"/>
      <w:r w:rsidRPr="001D12B5">
        <w:rPr>
          <w:lang w:val="en-US"/>
        </w:rPr>
        <w:t>organise</w:t>
      </w:r>
      <w:proofErr w:type="spellEnd"/>
      <w:r w:rsidRPr="001D12B5">
        <w:rPr>
          <w:lang w:val="en-US"/>
        </w:rPr>
        <w:t xml:space="preserve"> the food, meeting room, and all other logistical details of the</w:t>
      </w:r>
      <w:r>
        <w:rPr>
          <w:lang w:val="en-US"/>
        </w:rPr>
        <w:t> </w:t>
      </w:r>
      <w:r w:rsidRPr="001D12B5">
        <w:rPr>
          <w:lang w:val="en-US"/>
        </w:rPr>
        <w:t>meeting.</w:t>
      </w:r>
    </w:p>
    <w:p w14:paraId="3B97561A" w14:textId="27CF931D" w:rsidR="001D12B5" w:rsidRPr="00367444" w:rsidRDefault="001D12B5" w:rsidP="001D12B5">
      <w:pPr>
        <w:pStyle w:val="Text"/>
        <w:rPr>
          <w:lang w:val="en-US"/>
        </w:rPr>
      </w:pPr>
      <w:r w:rsidRPr="001D12B5">
        <w:rPr>
          <w:lang w:val="en-US"/>
        </w:rPr>
        <w:t xml:space="preserve"> </w:t>
      </w:r>
      <w:r w:rsidR="00367444">
        <w:rPr>
          <w:lang w:val="en-US"/>
        </w:rPr>
        <w:br w:type="column"/>
      </w:r>
      <w:r w:rsidRPr="001D12B5">
        <w:rPr>
          <w:b/>
          <w:lang w:val="en-US"/>
        </w:rPr>
        <w:t>10D</w:t>
      </w:r>
    </w:p>
    <w:p w14:paraId="37CEEFA6" w14:textId="77777777" w:rsidR="001D12B5" w:rsidRPr="001D12B5" w:rsidRDefault="001D12B5" w:rsidP="001D12B5">
      <w:pPr>
        <w:pStyle w:val="Text"/>
        <w:rPr>
          <w:b/>
          <w:lang w:val="en-US"/>
        </w:rPr>
      </w:pPr>
      <w:r w:rsidRPr="001D12B5">
        <w:rPr>
          <w:b/>
          <w:lang w:val="en-US"/>
        </w:rPr>
        <w:t>Possible answer</w:t>
      </w:r>
    </w:p>
    <w:p w14:paraId="18CC82BB" w14:textId="4D236E0E" w:rsidR="001D12B5" w:rsidRPr="001D12B5" w:rsidRDefault="001D12B5" w:rsidP="001D12B5">
      <w:pPr>
        <w:pStyle w:val="Text"/>
        <w:rPr>
          <w:lang w:val="en-US"/>
        </w:rPr>
      </w:pPr>
      <w:r w:rsidRPr="001D12B5">
        <w:rPr>
          <w:lang w:val="en-US"/>
        </w:rPr>
        <w:t>11</w:t>
      </w:r>
      <w:r w:rsidR="0046146B">
        <w:rPr>
          <w:lang w:val="en-US"/>
        </w:rPr>
        <w:t>.</w:t>
      </w:r>
      <w:r w:rsidRPr="001D12B5">
        <w:rPr>
          <w:lang w:val="en-US"/>
        </w:rPr>
        <w:t>30–11</w:t>
      </w:r>
      <w:r w:rsidR="0046146B">
        <w:rPr>
          <w:lang w:val="en-US"/>
        </w:rPr>
        <w:t>.</w:t>
      </w:r>
      <w:r w:rsidRPr="001D12B5">
        <w:rPr>
          <w:lang w:val="en-US"/>
        </w:rPr>
        <w:t>40 – Introduction and welcome – CEO</w:t>
      </w:r>
    </w:p>
    <w:p w14:paraId="78C00816" w14:textId="188AA000" w:rsidR="001D12B5" w:rsidRPr="001D12B5" w:rsidRDefault="001D12B5" w:rsidP="001D12B5">
      <w:pPr>
        <w:pStyle w:val="Text"/>
        <w:rPr>
          <w:lang w:val="en-US"/>
        </w:rPr>
      </w:pPr>
      <w:r w:rsidRPr="001D12B5">
        <w:rPr>
          <w:lang w:val="en-US"/>
        </w:rPr>
        <w:t>11</w:t>
      </w:r>
      <w:r w:rsidR="0046146B">
        <w:rPr>
          <w:lang w:val="en-US"/>
        </w:rPr>
        <w:t>.</w:t>
      </w:r>
      <w:r w:rsidRPr="001D12B5">
        <w:rPr>
          <w:lang w:val="en-US"/>
        </w:rPr>
        <w:t>40–12</w:t>
      </w:r>
      <w:r w:rsidR="0046146B">
        <w:rPr>
          <w:lang w:val="en-US"/>
        </w:rPr>
        <w:t>.</w:t>
      </w:r>
      <w:r w:rsidRPr="001D12B5">
        <w:rPr>
          <w:lang w:val="en-US"/>
        </w:rPr>
        <w:t>10 – Discussion of problems that XYQ has with product support – Vice President</w:t>
      </w:r>
    </w:p>
    <w:p w14:paraId="7A03311F" w14:textId="10D57498" w:rsidR="001D12B5" w:rsidRPr="001D12B5" w:rsidRDefault="001D12B5" w:rsidP="001D12B5">
      <w:pPr>
        <w:pStyle w:val="Text"/>
        <w:rPr>
          <w:lang w:val="en-US"/>
        </w:rPr>
      </w:pPr>
      <w:r w:rsidRPr="001D12B5">
        <w:rPr>
          <w:lang w:val="en-US"/>
        </w:rPr>
        <w:t>12</w:t>
      </w:r>
      <w:r w:rsidR="0046146B">
        <w:rPr>
          <w:lang w:val="en-US"/>
        </w:rPr>
        <w:t>.</w:t>
      </w:r>
      <w:r w:rsidRPr="001D12B5">
        <w:rPr>
          <w:lang w:val="en-US"/>
        </w:rPr>
        <w:t>10–13</w:t>
      </w:r>
      <w:r w:rsidR="0046146B">
        <w:rPr>
          <w:lang w:val="en-US"/>
        </w:rPr>
        <w:t>.</w:t>
      </w:r>
      <w:r w:rsidRPr="001D12B5">
        <w:rPr>
          <w:lang w:val="en-US"/>
        </w:rPr>
        <w:t>00 – Lunch, with formal product presentation – Sales Manager</w:t>
      </w:r>
    </w:p>
    <w:p w14:paraId="1BD46CF0" w14:textId="71A30880" w:rsidR="00DB1428" w:rsidRDefault="001D12B5" w:rsidP="001D12B5">
      <w:pPr>
        <w:pStyle w:val="Text"/>
        <w:rPr>
          <w:lang w:val="en-US"/>
        </w:rPr>
      </w:pPr>
      <w:r w:rsidRPr="001D12B5">
        <w:rPr>
          <w:lang w:val="en-US"/>
        </w:rPr>
        <w:t>13</w:t>
      </w:r>
      <w:r w:rsidR="0046146B">
        <w:rPr>
          <w:lang w:val="en-US"/>
        </w:rPr>
        <w:t>.</w:t>
      </w:r>
      <w:r w:rsidRPr="001D12B5">
        <w:rPr>
          <w:lang w:val="en-US"/>
        </w:rPr>
        <w:t>00–13</w:t>
      </w:r>
      <w:r w:rsidR="0046146B">
        <w:rPr>
          <w:lang w:val="en-US"/>
        </w:rPr>
        <w:t>.</w:t>
      </w:r>
      <w:r w:rsidRPr="001D12B5">
        <w:rPr>
          <w:lang w:val="en-US"/>
        </w:rPr>
        <w:t>30 – Questions and answers, planning for</w:t>
      </w:r>
      <w:r w:rsidR="0046146B">
        <w:rPr>
          <w:lang w:val="en-US"/>
        </w:rPr>
        <w:t> </w:t>
      </w:r>
      <w:r w:rsidRPr="001D12B5">
        <w:rPr>
          <w:lang w:val="en-US"/>
        </w:rPr>
        <w:t>the future – CEO</w:t>
      </w:r>
    </w:p>
    <w:p w14:paraId="381D35EE" w14:textId="53AAAFA5" w:rsidR="005C52A9" w:rsidRDefault="005C52A9" w:rsidP="005C52A9">
      <w:pPr>
        <w:pStyle w:val="Text"/>
      </w:pPr>
    </w:p>
    <w:p w14:paraId="56213205" w14:textId="03694AA1" w:rsidR="005C52A9" w:rsidRPr="00553568" w:rsidRDefault="005C52A9">
      <w:pPr>
        <w:pStyle w:val="HeadASection"/>
        <w:rPr>
          <w:lang w:val="en-GB"/>
        </w:rPr>
      </w:pPr>
      <w:r w:rsidRPr="00553568">
        <w:rPr>
          <w:lang w:val="en-GB"/>
        </w:rPr>
        <w:t xml:space="preserve">6.2 </w:t>
      </w:r>
      <w:r w:rsidR="00935510" w:rsidRPr="00553568">
        <w:rPr>
          <w:lang w:val="en-GB"/>
        </w:rPr>
        <w:t>Team building</w:t>
      </w:r>
    </w:p>
    <w:p w14:paraId="53C5D246" w14:textId="77777777" w:rsidR="0046146B" w:rsidRPr="0046146B" w:rsidRDefault="0046146B" w:rsidP="0046146B">
      <w:pPr>
        <w:pStyle w:val="Text"/>
        <w:rPr>
          <w:b/>
        </w:rPr>
      </w:pPr>
      <w:r w:rsidRPr="0046146B">
        <w:rPr>
          <w:b/>
        </w:rPr>
        <w:t>1A</w:t>
      </w:r>
    </w:p>
    <w:p w14:paraId="67209D38" w14:textId="77777777" w:rsidR="0046146B" w:rsidRPr="0046146B" w:rsidRDefault="0046146B" w:rsidP="0046146B">
      <w:pPr>
        <w:pStyle w:val="Text"/>
        <w:rPr>
          <w:b/>
        </w:rPr>
      </w:pPr>
      <w:r w:rsidRPr="0046146B">
        <w:rPr>
          <w:b/>
        </w:rPr>
        <w:t>Possible answers</w:t>
      </w:r>
    </w:p>
    <w:p w14:paraId="693C6CB8" w14:textId="77777777" w:rsidR="0046146B" w:rsidRDefault="0046146B" w:rsidP="0046146B">
      <w:pPr>
        <w:pStyle w:val="Text"/>
      </w:pPr>
      <w:r>
        <w:t>Teams and athletes compete against each other, for example in the Olympics. Companies compete against each other in the marketplace, like Apple competing against other computer makers.</w:t>
      </w:r>
    </w:p>
    <w:p w14:paraId="4E23C6F4" w14:textId="77777777" w:rsidR="0046146B" w:rsidRDefault="0046146B" w:rsidP="0046146B">
      <w:pPr>
        <w:pStyle w:val="Text"/>
      </w:pPr>
      <w:r>
        <w:t>A football team needs to cooperate to score a goal because several team members move the ball nearer the net before the striker shoots. Business people need to cooperate to win new business, because sales people need the support of product people to create good products and explain them.</w:t>
      </w:r>
    </w:p>
    <w:p w14:paraId="4D945EFF" w14:textId="77777777" w:rsidR="0046146B" w:rsidRDefault="0046146B" w:rsidP="0046146B">
      <w:pPr>
        <w:pStyle w:val="Text"/>
      </w:pPr>
      <w:r>
        <w:t>Being good at football isn’t a skill – it’s a collection of skills. When people learn to play football, they must learn about moving the ball well, strategy, teamwork and so on, and these skills can always improve. It’s the same for business people. Being good at business means, perhaps, communicating well, understanding money, managing time and so on. Business people can always get better at these things.</w:t>
      </w:r>
    </w:p>
    <w:p w14:paraId="500D4D1A" w14:textId="0629C547" w:rsidR="0046146B" w:rsidRDefault="0046146B" w:rsidP="0046146B">
      <w:pPr>
        <w:pStyle w:val="Text"/>
      </w:pPr>
      <w:r>
        <w:t>Athletes must train and practise to keep fit and win. Footballers run as part of their training, so they are strong runners in matches. Successful companies train their employees in new skills – for example computer skills – and allow them to practise and develop those skills so they can perform their jobs well.</w:t>
      </w:r>
    </w:p>
    <w:p w14:paraId="2953D0F0" w14:textId="77777777" w:rsidR="0046146B" w:rsidRDefault="0046146B" w:rsidP="0046146B">
      <w:pPr>
        <w:pStyle w:val="Text"/>
      </w:pPr>
      <w:r>
        <w:t xml:space="preserve"> </w:t>
      </w:r>
    </w:p>
    <w:p w14:paraId="0F834FA5" w14:textId="77777777" w:rsidR="0046146B" w:rsidRPr="0046146B" w:rsidRDefault="0046146B" w:rsidP="0046146B">
      <w:pPr>
        <w:pStyle w:val="Text"/>
        <w:rPr>
          <w:b/>
        </w:rPr>
      </w:pPr>
      <w:r w:rsidRPr="0046146B">
        <w:rPr>
          <w:b/>
        </w:rPr>
        <w:t>1B</w:t>
      </w:r>
    </w:p>
    <w:p w14:paraId="3B933938" w14:textId="77777777" w:rsidR="0046146B" w:rsidRPr="0046146B" w:rsidRDefault="0046146B" w:rsidP="0046146B">
      <w:pPr>
        <w:pStyle w:val="Text"/>
        <w:rPr>
          <w:b/>
        </w:rPr>
      </w:pPr>
      <w:r w:rsidRPr="0046146B">
        <w:rPr>
          <w:b/>
        </w:rPr>
        <w:t>Possible answers</w:t>
      </w:r>
    </w:p>
    <w:p w14:paraId="1A06EFBD" w14:textId="116DB41B" w:rsidR="0046146B" w:rsidRDefault="0046146B" w:rsidP="0046146B">
      <w:pPr>
        <w:pStyle w:val="Text"/>
      </w:pPr>
      <w:r>
        <w:t>At work, I’m trying to develop my skills as a salesperson. I’m reading a lot of books about sales.</w:t>
      </w:r>
    </w:p>
    <w:p w14:paraId="1727E9B3" w14:textId="77777777" w:rsidR="0046146B" w:rsidRDefault="0046146B" w:rsidP="0046146B">
      <w:pPr>
        <w:pStyle w:val="Text"/>
      </w:pPr>
      <w:r>
        <w:t>I’ve challenged myself to compete in a golf tournament next month, so I practise every weekend.</w:t>
      </w:r>
    </w:p>
    <w:p w14:paraId="713D28CE" w14:textId="644B87AD" w:rsidR="0046146B" w:rsidRDefault="0046146B" w:rsidP="0046146B">
      <w:pPr>
        <w:pStyle w:val="Text"/>
      </w:pPr>
      <w:r>
        <w:t>I want to reduce the amount of fast food I eat, so I’m taking a cooking course.</w:t>
      </w:r>
    </w:p>
    <w:p w14:paraId="52534A31" w14:textId="77777777" w:rsidR="0046146B" w:rsidRDefault="0046146B" w:rsidP="0046146B">
      <w:pPr>
        <w:pStyle w:val="Text"/>
      </w:pPr>
      <w:r>
        <w:t xml:space="preserve"> </w:t>
      </w:r>
    </w:p>
    <w:p w14:paraId="60520E3E" w14:textId="77777777" w:rsidR="0046146B" w:rsidRPr="0046146B" w:rsidRDefault="0046146B" w:rsidP="0046146B">
      <w:pPr>
        <w:pStyle w:val="Text"/>
        <w:rPr>
          <w:b/>
        </w:rPr>
      </w:pPr>
      <w:r w:rsidRPr="0046146B">
        <w:rPr>
          <w:b/>
        </w:rPr>
        <w:t>2</w:t>
      </w:r>
    </w:p>
    <w:p w14:paraId="46F95590" w14:textId="77777777" w:rsidR="0046146B" w:rsidRDefault="0046146B" w:rsidP="0046146B">
      <w:pPr>
        <w:pStyle w:val="Text"/>
      </w:pPr>
      <w:r>
        <w:t>2</w:t>
      </w:r>
    </w:p>
    <w:p w14:paraId="49D52F34" w14:textId="614B7AF4" w:rsidR="0046146B" w:rsidRPr="0046146B" w:rsidRDefault="00367444" w:rsidP="0046146B">
      <w:pPr>
        <w:pStyle w:val="Text"/>
        <w:rPr>
          <w:b/>
        </w:rPr>
      </w:pPr>
      <w:r>
        <w:br w:type="column"/>
      </w:r>
      <w:r w:rsidR="0046146B" w:rsidRPr="0046146B">
        <w:rPr>
          <w:b/>
        </w:rPr>
        <w:lastRenderedPageBreak/>
        <w:t>3</w:t>
      </w:r>
    </w:p>
    <w:p w14:paraId="1280C106" w14:textId="77777777" w:rsidR="0046146B" w:rsidRDefault="0046146B" w:rsidP="0046146B">
      <w:pPr>
        <w:pStyle w:val="Text"/>
      </w:pPr>
      <w:r>
        <w:t>1 get fit</w:t>
      </w:r>
    </w:p>
    <w:p w14:paraId="7079C291" w14:textId="77777777" w:rsidR="0046146B" w:rsidRDefault="0046146B" w:rsidP="0046146B">
      <w:pPr>
        <w:pStyle w:val="Text"/>
      </w:pPr>
      <w:r>
        <w:t>2 improve employees’ fitness</w:t>
      </w:r>
    </w:p>
    <w:p w14:paraId="0A2A2825" w14:textId="77777777" w:rsidR="0046146B" w:rsidRDefault="0046146B" w:rsidP="0046146B">
      <w:pPr>
        <w:pStyle w:val="Text"/>
      </w:pPr>
      <w:r>
        <w:t>3 talk to</w:t>
      </w:r>
    </w:p>
    <w:p w14:paraId="0E52C379" w14:textId="77777777" w:rsidR="0046146B" w:rsidRDefault="0046146B" w:rsidP="0046146B">
      <w:pPr>
        <w:pStyle w:val="Text"/>
      </w:pPr>
      <w:r>
        <w:t>4 became more competitive</w:t>
      </w:r>
    </w:p>
    <w:p w14:paraId="1821BCFF" w14:textId="77777777" w:rsidR="0046146B" w:rsidRDefault="0046146B" w:rsidP="0046146B">
      <w:pPr>
        <w:pStyle w:val="Text"/>
      </w:pPr>
      <w:r>
        <w:t>5 some</w:t>
      </w:r>
    </w:p>
    <w:p w14:paraId="615C336A" w14:textId="77777777" w:rsidR="0046146B" w:rsidRDefault="0046146B" w:rsidP="0046146B">
      <w:pPr>
        <w:pStyle w:val="Text"/>
      </w:pPr>
    </w:p>
    <w:p w14:paraId="7FF842F7" w14:textId="77777777" w:rsidR="0046146B" w:rsidRDefault="0046146B" w:rsidP="0046146B">
      <w:pPr>
        <w:pStyle w:val="Text"/>
      </w:pPr>
      <w:r w:rsidRPr="0046146B">
        <w:rPr>
          <w:b/>
        </w:rPr>
        <w:t>4</w:t>
      </w:r>
    </w:p>
    <w:p w14:paraId="292D4CDD" w14:textId="74B5DD50" w:rsidR="0046146B" w:rsidRDefault="0046146B" w:rsidP="0046146B">
      <w:pPr>
        <w:pStyle w:val="Text"/>
      </w:pPr>
      <w:r>
        <w:t>Students’ own answer</w:t>
      </w:r>
    </w:p>
    <w:p w14:paraId="49EA8E94" w14:textId="77777777" w:rsidR="0046146B" w:rsidRDefault="0046146B" w:rsidP="0046146B">
      <w:pPr>
        <w:pStyle w:val="Text"/>
      </w:pPr>
    </w:p>
    <w:p w14:paraId="466CAADE" w14:textId="77777777" w:rsidR="0046146B" w:rsidRPr="0046146B" w:rsidRDefault="0046146B" w:rsidP="0046146B">
      <w:pPr>
        <w:pStyle w:val="Text"/>
        <w:rPr>
          <w:b/>
        </w:rPr>
      </w:pPr>
      <w:r w:rsidRPr="0046146B">
        <w:rPr>
          <w:b/>
        </w:rPr>
        <w:t>5A</w:t>
      </w:r>
    </w:p>
    <w:p w14:paraId="51E3DE17" w14:textId="77777777" w:rsidR="0046146B" w:rsidRDefault="0046146B" w:rsidP="0046146B">
      <w:pPr>
        <w:pStyle w:val="Text"/>
      </w:pPr>
      <w:r>
        <w:t>1 something</w:t>
      </w:r>
    </w:p>
    <w:p w14:paraId="2DCBF139" w14:textId="77777777" w:rsidR="0046146B" w:rsidRDefault="0046146B" w:rsidP="0046146B">
      <w:pPr>
        <w:pStyle w:val="Text"/>
      </w:pPr>
      <w:r>
        <w:t>2 everyone</w:t>
      </w:r>
    </w:p>
    <w:p w14:paraId="03F1DB85" w14:textId="77777777" w:rsidR="0046146B" w:rsidRDefault="0046146B" w:rsidP="0046146B">
      <w:pPr>
        <w:pStyle w:val="Text"/>
      </w:pPr>
      <w:r>
        <w:t>3 somewhere</w:t>
      </w:r>
    </w:p>
    <w:p w14:paraId="707F3F8D" w14:textId="77777777" w:rsidR="0046146B" w:rsidRDefault="0046146B" w:rsidP="0046146B">
      <w:pPr>
        <w:pStyle w:val="Text"/>
      </w:pPr>
      <w:r>
        <w:t>4 everywhere</w:t>
      </w:r>
    </w:p>
    <w:p w14:paraId="5CB5F3F0" w14:textId="77777777" w:rsidR="0046146B" w:rsidRDefault="0046146B" w:rsidP="0046146B">
      <w:pPr>
        <w:pStyle w:val="Text"/>
      </w:pPr>
      <w:r>
        <w:t>5 someone</w:t>
      </w:r>
    </w:p>
    <w:p w14:paraId="4B5C37CC" w14:textId="77777777" w:rsidR="0046146B" w:rsidRDefault="0046146B" w:rsidP="0046146B">
      <w:pPr>
        <w:pStyle w:val="Text"/>
      </w:pPr>
    </w:p>
    <w:p w14:paraId="2BD55F62" w14:textId="77777777" w:rsidR="0046146B" w:rsidRPr="0046146B" w:rsidRDefault="0046146B" w:rsidP="0046146B">
      <w:pPr>
        <w:pStyle w:val="Text"/>
        <w:rPr>
          <w:b/>
        </w:rPr>
      </w:pPr>
      <w:r w:rsidRPr="0046146B">
        <w:rPr>
          <w:b/>
        </w:rPr>
        <w:t>5B</w:t>
      </w:r>
    </w:p>
    <w:p w14:paraId="33B8F703" w14:textId="77777777" w:rsidR="0046146B" w:rsidRDefault="0046146B" w:rsidP="0046146B">
      <w:pPr>
        <w:pStyle w:val="Text"/>
      </w:pPr>
      <w:r>
        <w:t>a 1, 3, 5</w:t>
      </w:r>
    </w:p>
    <w:p w14:paraId="59E901B5" w14:textId="77777777" w:rsidR="0046146B" w:rsidRDefault="0046146B" w:rsidP="0046146B">
      <w:pPr>
        <w:pStyle w:val="Text"/>
      </w:pPr>
      <w:r>
        <w:t>b 2, 4</w:t>
      </w:r>
    </w:p>
    <w:p w14:paraId="5AF371DE" w14:textId="77777777" w:rsidR="0046146B" w:rsidRDefault="0046146B" w:rsidP="0046146B">
      <w:pPr>
        <w:pStyle w:val="Text"/>
      </w:pPr>
    </w:p>
    <w:p w14:paraId="486427D1" w14:textId="77777777" w:rsidR="0046146B" w:rsidRPr="0046146B" w:rsidRDefault="0046146B" w:rsidP="0046146B">
      <w:pPr>
        <w:pStyle w:val="Text"/>
        <w:rPr>
          <w:b/>
        </w:rPr>
      </w:pPr>
      <w:r w:rsidRPr="0046146B">
        <w:rPr>
          <w:b/>
        </w:rPr>
        <w:t>6</w:t>
      </w:r>
    </w:p>
    <w:p w14:paraId="4558526B" w14:textId="77777777" w:rsidR="0046146B" w:rsidRDefault="0046146B" w:rsidP="0046146B">
      <w:pPr>
        <w:pStyle w:val="Text"/>
      </w:pPr>
      <w:r>
        <w:t>1 b</w:t>
      </w:r>
    </w:p>
    <w:p w14:paraId="685EB660" w14:textId="77777777" w:rsidR="0046146B" w:rsidRDefault="0046146B" w:rsidP="0046146B">
      <w:pPr>
        <w:pStyle w:val="Text"/>
      </w:pPr>
      <w:r>
        <w:t>2 d</w:t>
      </w:r>
    </w:p>
    <w:p w14:paraId="1487631C" w14:textId="77777777" w:rsidR="0046146B" w:rsidRDefault="0046146B" w:rsidP="0046146B">
      <w:pPr>
        <w:pStyle w:val="Text"/>
      </w:pPr>
      <w:r>
        <w:t>3 a</w:t>
      </w:r>
    </w:p>
    <w:p w14:paraId="28F1E1AB" w14:textId="77777777" w:rsidR="0046146B" w:rsidRDefault="0046146B" w:rsidP="0046146B">
      <w:pPr>
        <w:pStyle w:val="Text"/>
      </w:pPr>
      <w:r>
        <w:t>4 c</w:t>
      </w:r>
    </w:p>
    <w:p w14:paraId="626B354F" w14:textId="77777777" w:rsidR="0046146B" w:rsidRDefault="0046146B" w:rsidP="0046146B">
      <w:pPr>
        <w:pStyle w:val="Text"/>
      </w:pPr>
      <w:r>
        <w:t>5 g</w:t>
      </w:r>
    </w:p>
    <w:p w14:paraId="45E90FE2" w14:textId="77777777" w:rsidR="0046146B" w:rsidRDefault="0046146B" w:rsidP="0046146B">
      <w:pPr>
        <w:pStyle w:val="Text"/>
      </w:pPr>
      <w:r>
        <w:t>6 e</w:t>
      </w:r>
    </w:p>
    <w:p w14:paraId="1913386E" w14:textId="77777777" w:rsidR="0046146B" w:rsidRDefault="0046146B" w:rsidP="0046146B">
      <w:pPr>
        <w:pStyle w:val="Text"/>
      </w:pPr>
      <w:r>
        <w:t>7 h</w:t>
      </w:r>
    </w:p>
    <w:p w14:paraId="116899F2" w14:textId="77777777" w:rsidR="0046146B" w:rsidRDefault="0046146B" w:rsidP="0046146B">
      <w:pPr>
        <w:pStyle w:val="Text"/>
      </w:pPr>
      <w:r>
        <w:t>8 f</w:t>
      </w:r>
    </w:p>
    <w:p w14:paraId="74E6A56A" w14:textId="77777777" w:rsidR="0046146B" w:rsidRDefault="0046146B" w:rsidP="0046146B">
      <w:pPr>
        <w:pStyle w:val="Text"/>
      </w:pPr>
    </w:p>
    <w:p w14:paraId="4F64BECE" w14:textId="77777777" w:rsidR="0046146B" w:rsidRPr="0046146B" w:rsidRDefault="0046146B" w:rsidP="0046146B">
      <w:pPr>
        <w:pStyle w:val="Text"/>
        <w:rPr>
          <w:b/>
        </w:rPr>
      </w:pPr>
      <w:r w:rsidRPr="0046146B">
        <w:rPr>
          <w:b/>
        </w:rPr>
        <w:t>7</w:t>
      </w:r>
    </w:p>
    <w:p w14:paraId="66F8C2DE" w14:textId="77777777" w:rsidR="0046146B" w:rsidRDefault="0046146B" w:rsidP="0046146B">
      <w:pPr>
        <w:pStyle w:val="Text"/>
      </w:pPr>
      <w:r>
        <w:t>1 everyone/everybody</w:t>
      </w:r>
    </w:p>
    <w:p w14:paraId="7058BD46" w14:textId="77777777" w:rsidR="0046146B" w:rsidRDefault="0046146B" w:rsidP="0046146B">
      <w:pPr>
        <w:pStyle w:val="Text"/>
      </w:pPr>
      <w:r>
        <w:t>2 everything</w:t>
      </w:r>
    </w:p>
    <w:p w14:paraId="17622596" w14:textId="77777777" w:rsidR="0046146B" w:rsidRDefault="0046146B" w:rsidP="0046146B">
      <w:pPr>
        <w:pStyle w:val="Text"/>
      </w:pPr>
      <w:r>
        <w:t>3 something</w:t>
      </w:r>
    </w:p>
    <w:p w14:paraId="2B48A869" w14:textId="77777777" w:rsidR="0046146B" w:rsidRDefault="0046146B" w:rsidP="0046146B">
      <w:pPr>
        <w:pStyle w:val="Text"/>
      </w:pPr>
      <w:r>
        <w:t>4 somewhere</w:t>
      </w:r>
    </w:p>
    <w:p w14:paraId="1D719179" w14:textId="77777777" w:rsidR="0046146B" w:rsidRDefault="0046146B" w:rsidP="0046146B">
      <w:pPr>
        <w:pStyle w:val="Text"/>
      </w:pPr>
      <w:r>
        <w:t>5 everywhere</w:t>
      </w:r>
    </w:p>
    <w:p w14:paraId="28E693D1" w14:textId="77777777" w:rsidR="0046146B" w:rsidRDefault="0046146B" w:rsidP="0046146B">
      <w:pPr>
        <w:pStyle w:val="Text"/>
      </w:pPr>
      <w:r>
        <w:t>6 someone/somebody</w:t>
      </w:r>
    </w:p>
    <w:p w14:paraId="30C18FFE" w14:textId="77777777" w:rsidR="0046146B" w:rsidRDefault="0046146B" w:rsidP="0046146B">
      <w:pPr>
        <w:pStyle w:val="Text"/>
      </w:pPr>
    </w:p>
    <w:p w14:paraId="0CBDDFAA" w14:textId="77777777" w:rsidR="0046146B" w:rsidRPr="0046146B" w:rsidRDefault="0046146B" w:rsidP="0046146B">
      <w:pPr>
        <w:pStyle w:val="Text"/>
        <w:rPr>
          <w:b/>
        </w:rPr>
      </w:pPr>
      <w:r w:rsidRPr="0046146B">
        <w:rPr>
          <w:b/>
        </w:rPr>
        <w:t>8A &amp; B</w:t>
      </w:r>
    </w:p>
    <w:p w14:paraId="6B3A2ECF" w14:textId="77777777" w:rsidR="0046146B" w:rsidRDefault="0046146B" w:rsidP="0046146B">
      <w:pPr>
        <w:pStyle w:val="Text"/>
      </w:pPr>
      <w:r>
        <w:t>Students’ own answers</w:t>
      </w:r>
    </w:p>
    <w:p w14:paraId="3222A1ED" w14:textId="77777777" w:rsidR="0046146B" w:rsidRDefault="0046146B" w:rsidP="0046146B">
      <w:pPr>
        <w:pStyle w:val="Text"/>
      </w:pPr>
    </w:p>
    <w:p w14:paraId="75AADC22" w14:textId="77777777" w:rsidR="0046146B" w:rsidRPr="0046146B" w:rsidRDefault="0046146B" w:rsidP="0046146B">
      <w:pPr>
        <w:pStyle w:val="Text"/>
        <w:rPr>
          <w:b/>
        </w:rPr>
      </w:pPr>
      <w:r w:rsidRPr="0046146B">
        <w:rPr>
          <w:b/>
        </w:rPr>
        <w:t>9</w:t>
      </w:r>
    </w:p>
    <w:p w14:paraId="2106249B" w14:textId="722DF623" w:rsidR="00AD38AF" w:rsidRDefault="0046146B" w:rsidP="0046146B">
      <w:pPr>
        <w:pStyle w:val="Text"/>
      </w:pPr>
      <w:r>
        <w:t>Students’ own answer</w:t>
      </w:r>
    </w:p>
    <w:p w14:paraId="68489905" w14:textId="77777777" w:rsidR="0046146B" w:rsidRPr="00AD38AF" w:rsidRDefault="0046146B" w:rsidP="0046146B">
      <w:pPr>
        <w:pStyle w:val="Text"/>
      </w:pPr>
    </w:p>
    <w:p w14:paraId="7ADF70EB" w14:textId="332E7B32" w:rsidR="005C52A9" w:rsidRPr="00553568" w:rsidRDefault="005C52A9">
      <w:pPr>
        <w:pStyle w:val="HeadASection"/>
        <w:rPr>
          <w:lang w:val="en-GB"/>
        </w:rPr>
      </w:pPr>
      <w:r w:rsidRPr="00553568">
        <w:rPr>
          <w:lang w:val="en-GB"/>
        </w:rPr>
        <w:t xml:space="preserve">6.3 Communication skills: </w:t>
      </w:r>
      <w:r w:rsidR="00935510" w:rsidRPr="00553568">
        <w:rPr>
          <w:lang w:val="en-GB"/>
        </w:rPr>
        <w:t>Supporting a colleague</w:t>
      </w:r>
    </w:p>
    <w:p w14:paraId="3B30164A" w14:textId="77777777" w:rsidR="0046146B" w:rsidRPr="0046146B" w:rsidRDefault="0046146B" w:rsidP="0046146B">
      <w:pPr>
        <w:pStyle w:val="Text"/>
        <w:rPr>
          <w:b/>
        </w:rPr>
      </w:pPr>
      <w:r w:rsidRPr="0046146B">
        <w:rPr>
          <w:b/>
        </w:rPr>
        <w:t>1A &amp; B</w:t>
      </w:r>
    </w:p>
    <w:p w14:paraId="3ED3D758" w14:textId="77777777" w:rsidR="0046146B" w:rsidRDefault="0046146B" w:rsidP="0046146B">
      <w:pPr>
        <w:pStyle w:val="Text"/>
      </w:pPr>
      <w:r>
        <w:t>Students’ own answers</w:t>
      </w:r>
    </w:p>
    <w:p w14:paraId="5FF9293A" w14:textId="77777777" w:rsidR="0046146B" w:rsidRDefault="0046146B" w:rsidP="0046146B">
      <w:pPr>
        <w:pStyle w:val="Text"/>
      </w:pPr>
    </w:p>
    <w:p w14:paraId="74AF833D" w14:textId="77777777" w:rsidR="0046146B" w:rsidRPr="0046146B" w:rsidRDefault="0046146B" w:rsidP="0046146B">
      <w:pPr>
        <w:pStyle w:val="Text"/>
        <w:rPr>
          <w:b/>
        </w:rPr>
      </w:pPr>
      <w:r w:rsidRPr="0046146B">
        <w:rPr>
          <w:b/>
        </w:rPr>
        <w:t>2A</w:t>
      </w:r>
    </w:p>
    <w:p w14:paraId="0C4AADF4" w14:textId="51D6412B" w:rsidR="0046146B" w:rsidRDefault="0046146B" w:rsidP="0046146B">
      <w:pPr>
        <w:pStyle w:val="Text"/>
      </w:pPr>
      <w:r>
        <w:t>1 Jasmine is on her phone and thinking about a proposal she submitted to give a talk at the Global HR Leadership conference in Miami.</w:t>
      </w:r>
    </w:p>
    <w:p w14:paraId="2800279C" w14:textId="77777777" w:rsidR="0046146B" w:rsidRDefault="0046146B" w:rsidP="0046146B">
      <w:pPr>
        <w:pStyle w:val="Text"/>
      </w:pPr>
      <w:r>
        <w:t xml:space="preserve">2 The email is from the conference organisers. It’s important to Jasmine because Orla encouraged her </w:t>
      </w:r>
      <w:r>
        <w:t>to send in a proposal, and it will look good on her resume that she was a presenter.</w:t>
      </w:r>
    </w:p>
    <w:p w14:paraId="28FC4777" w14:textId="77777777" w:rsidR="0046146B" w:rsidRDefault="0046146B" w:rsidP="0046146B">
      <w:pPr>
        <w:pStyle w:val="Text"/>
      </w:pPr>
      <w:r>
        <w:t>3 Her proposal wasn’t accepted. She is very upset about it.</w:t>
      </w:r>
    </w:p>
    <w:p w14:paraId="714E781E" w14:textId="77777777" w:rsidR="0046146B" w:rsidRDefault="0046146B" w:rsidP="0046146B">
      <w:pPr>
        <w:pStyle w:val="Text"/>
      </w:pPr>
    </w:p>
    <w:p w14:paraId="6A631992" w14:textId="77777777" w:rsidR="0046146B" w:rsidRPr="0046146B" w:rsidRDefault="0046146B" w:rsidP="0046146B">
      <w:pPr>
        <w:pStyle w:val="Text"/>
        <w:rPr>
          <w:b/>
        </w:rPr>
      </w:pPr>
      <w:r w:rsidRPr="0046146B">
        <w:rPr>
          <w:b/>
        </w:rPr>
        <w:t>2B</w:t>
      </w:r>
    </w:p>
    <w:p w14:paraId="76D8EDD9" w14:textId="77777777" w:rsidR="0046146B" w:rsidRPr="0046146B" w:rsidRDefault="0046146B" w:rsidP="0046146B">
      <w:pPr>
        <w:pStyle w:val="Text"/>
        <w:rPr>
          <w:b/>
        </w:rPr>
      </w:pPr>
      <w:r w:rsidRPr="0046146B">
        <w:rPr>
          <w:b/>
        </w:rPr>
        <w:t>Possible answer</w:t>
      </w:r>
    </w:p>
    <w:p w14:paraId="7B2988AD" w14:textId="77777777" w:rsidR="0046146B" w:rsidRDefault="0046146B" w:rsidP="0046146B">
      <w:pPr>
        <w:pStyle w:val="Text"/>
      </w:pPr>
      <w:r>
        <w:t>Thiago should show that he’s sorry and listen as much as possible without trying too hard to make Jasmine feel better. He should not say that everything’s OK or that she’ll get over it.</w:t>
      </w:r>
    </w:p>
    <w:p w14:paraId="036D55F4" w14:textId="77777777" w:rsidR="0046146B" w:rsidRDefault="0046146B" w:rsidP="0046146B">
      <w:pPr>
        <w:pStyle w:val="Text"/>
      </w:pPr>
    </w:p>
    <w:p w14:paraId="148723EC" w14:textId="77777777" w:rsidR="0046146B" w:rsidRPr="0046146B" w:rsidRDefault="0046146B" w:rsidP="0046146B">
      <w:pPr>
        <w:pStyle w:val="Text"/>
        <w:rPr>
          <w:b/>
        </w:rPr>
      </w:pPr>
      <w:r w:rsidRPr="0046146B">
        <w:rPr>
          <w:b/>
        </w:rPr>
        <w:t>3A</w:t>
      </w:r>
    </w:p>
    <w:p w14:paraId="0C97FC56" w14:textId="77777777" w:rsidR="0046146B" w:rsidRDefault="0046146B" w:rsidP="0046146B">
      <w:pPr>
        <w:pStyle w:val="Text"/>
      </w:pPr>
      <w:r>
        <w:t>1</w:t>
      </w:r>
    </w:p>
    <w:p w14:paraId="1F79C3A4" w14:textId="3BFA4E3B" w:rsidR="0046146B" w:rsidRDefault="0046146B" w:rsidP="0046146B">
      <w:pPr>
        <w:pStyle w:val="Text"/>
      </w:pPr>
      <w:r>
        <w:t>a 2</w:t>
      </w:r>
    </w:p>
    <w:p w14:paraId="1D53392E" w14:textId="77777777" w:rsidR="0046146B" w:rsidRDefault="0046146B" w:rsidP="0046146B">
      <w:pPr>
        <w:pStyle w:val="Text"/>
      </w:pPr>
      <w:r>
        <w:t>b 3</w:t>
      </w:r>
    </w:p>
    <w:p w14:paraId="1CC561F2" w14:textId="77777777" w:rsidR="0046146B" w:rsidRDefault="0046146B" w:rsidP="0046146B">
      <w:pPr>
        <w:pStyle w:val="Text"/>
      </w:pPr>
      <w:r>
        <w:t>c 4</w:t>
      </w:r>
    </w:p>
    <w:p w14:paraId="5B4B3849" w14:textId="77777777" w:rsidR="0046146B" w:rsidRDefault="0046146B" w:rsidP="0046146B">
      <w:pPr>
        <w:pStyle w:val="Text"/>
      </w:pPr>
      <w:r>
        <w:t>d 1</w:t>
      </w:r>
    </w:p>
    <w:p w14:paraId="6FBB2B46" w14:textId="77777777" w:rsidR="0046146B" w:rsidRDefault="0046146B" w:rsidP="0046146B">
      <w:pPr>
        <w:pStyle w:val="Text"/>
      </w:pPr>
      <w:r>
        <w:t>e 5</w:t>
      </w:r>
    </w:p>
    <w:p w14:paraId="7A7805B3" w14:textId="77777777" w:rsidR="0046146B" w:rsidRDefault="0046146B" w:rsidP="0046146B">
      <w:pPr>
        <w:pStyle w:val="Text"/>
      </w:pPr>
      <w:r>
        <w:t>2 Thiago is not very successful at all, but saying something positive about Jasmine at the end of their conversation works best.</w:t>
      </w:r>
    </w:p>
    <w:p w14:paraId="697FAC2B" w14:textId="5DA28CCC" w:rsidR="0046146B" w:rsidRDefault="0046146B" w:rsidP="0046146B">
      <w:pPr>
        <w:pStyle w:val="Text"/>
      </w:pPr>
      <w:r>
        <w:t xml:space="preserve">3 </w:t>
      </w:r>
      <w:proofErr w:type="spellStart"/>
      <w:r>
        <w:t>Azra</w:t>
      </w:r>
      <w:proofErr w:type="spellEnd"/>
      <w:r>
        <w:t xml:space="preserve"> is much more sympathetic than Thiago – perhaps too sympathetic. By telling Jasmine how sorry for Jasmine she is, she actually makes her feel worse rather than better. If anything, her approach is less successful than Thiago’s, although she obviously cares more.</w:t>
      </w:r>
    </w:p>
    <w:p w14:paraId="61FCEF78" w14:textId="77777777" w:rsidR="0046146B" w:rsidRDefault="0046146B" w:rsidP="0046146B">
      <w:pPr>
        <w:pStyle w:val="Text"/>
      </w:pPr>
    </w:p>
    <w:p w14:paraId="3F7BC67B" w14:textId="77777777" w:rsidR="0046146B" w:rsidRPr="0046146B" w:rsidRDefault="0046146B" w:rsidP="0046146B">
      <w:pPr>
        <w:pStyle w:val="Text"/>
        <w:rPr>
          <w:b/>
        </w:rPr>
      </w:pPr>
      <w:r w:rsidRPr="0046146B">
        <w:rPr>
          <w:b/>
        </w:rPr>
        <w:t>3B</w:t>
      </w:r>
    </w:p>
    <w:p w14:paraId="0A7A2824" w14:textId="77777777" w:rsidR="0046146B" w:rsidRPr="0046146B" w:rsidRDefault="0046146B" w:rsidP="0046146B">
      <w:pPr>
        <w:pStyle w:val="Text"/>
        <w:rPr>
          <w:b/>
        </w:rPr>
      </w:pPr>
      <w:r w:rsidRPr="0046146B">
        <w:rPr>
          <w:b/>
        </w:rPr>
        <w:t>Possible answer</w:t>
      </w:r>
    </w:p>
    <w:p w14:paraId="0B629D30" w14:textId="4A1D0788" w:rsidR="0046146B" w:rsidRDefault="0046146B" w:rsidP="0046146B">
      <w:pPr>
        <w:pStyle w:val="Text"/>
      </w:pPr>
      <w:r>
        <w:t>Thiago is probably trying too hard to pretend that Jasmine’s bad news is not important and that she shouldn’t be so upset. She’s upset because it is important to her. Trying to cheer her up by inviting her to go out with him and some friends for a drink also sounds a bit insensitive. Thiago probably wants to help Jasmine forget about the Miami conference, but that’s precisely what she cannot do. </w:t>
      </w:r>
      <w:proofErr w:type="spellStart"/>
      <w:r>
        <w:t>Azra</w:t>
      </w:r>
      <w:proofErr w:type="spellEnd"/>
      <w:r>
        <w:t>, on the other hand, is too sympathetic. She knows how much Jasmine wanted to give her presentation in Miami and is really sorry for her, but two people being really sorry about something they cannot change is one too many!</w:t>
      </w:r>
    </w:p>
    <w:p w14:paraId="6134DF13" w14:textId="77777777" w:rsidR="0046146B" w:rsidRDefault="0046146B" w:rsidP="0046146B">
      <w:pPr>
        <w:pStyle w:val="Text"/>
      </w:pPr>
    </w:p>
    <w:p w14:paraId="445ED549" w14:textId="77777777" w:rsidR="0046146B" w:rsidRPr="0046146B" w:rsidRDefault="0046146B" w:rsidP="0046146B">
      <w:pPr>
        <w:pStyle w:val="Text"/>
        <w:rPr>
          <w:b/>
        </w:rPr>
      </w:pPr>
      <w:r w:rsidRPr="0046146B">
        <w:rPr>
          <w:b/>
        </w:rPr>
        <w:t>4A</w:t>
      </w:r>
    </w:p>
    <w:p w14:paraId="05293541" w14:textId="77777777" w:rsidR="0046146B" w:rsidRDefault="0046146B" w:rsidP="0046146B">
      <w:pPr>
        <w:pStyle w:val="Text"/>
      </w:pPr>
      <w:r>
        <w:t>1 Alex is quite careful about how he introduces the subject of the Miami conference, which he has already heard about from Thiago. When Jasmine says that’s it’s no big deal, he is quick to assure her that her disappointment is totally understandable. This relaxes Jasmine who is still upset from receiving the news.</w:t>
      </w:r>
    </w:p>
    <w:p w14:paraId="18ECA907" w14:textId="3C2558F7" w:rsidR="0046146B" w:rsidRDefault="0046146B" w:rsidP="0046146B">
      <w:pPr>
        <w:pStyle w:val="Text"/>
      </w:pPr>
      <w:r>
        <w:t>2 Alex says that it sounds as if the organisers actually liked Jasmine’s proposal – it simply didn’t fit the conference theme for this year. It’s a fairly obvious point, but one that Jasmine appreciates.</w:t>
      </w:r>
    </w:p>
    <w:p w14:paraId="4A1D1DAD" w14:textId="77777777" w:rsidR="0046146B" w:rsidRDefault="0046146B" w:rsidP="0046146B">
      <w:pPr>
        <w:pStyle w:val="Text"/>
      </w:pPr>
      <w:r>
        <w:lastRenderedPageBreak/>
        <w:t>3 Alex mentions that he had to apply to engineering school three times before he finally got in. He does this to show Jasmine that he knows how she feels – his situation was much worse than hers.</w:t>
      </w:r>
    </w:p>
    <w:p w14:paraId="5A084F29" w14:textId="562CF5A6" w:rsidR="0046146B" w:rsidRDefault="0046146B" w:rsidP="0046146B">
      <w:pPr>
        <w:pStyle w:val="Text"/>
      </w:pPr>
      <w:r>
        <w:t>4 Alex says everyone likes Jasmine, but suggests that she expects too much of herself too soon. Compliments can be difficult – sometimes it’s not a good idea to pay them, but in this case Jasmine responds positively. They’re a good way to balance the negativity of her disappointment. Alex recognises that Jasmine is hard-working and ambitious, and she is obviously trying to impress Orla, so it’s a good idea to reassure her.</w:t>
      </w:r>
    </w:p>
    <w:p w14:paraId="0BD1C585" w14:textId="77777777" w:rsidR="0046146B" w:rsidRDefault="0046146B" w:rsidP="0046146B">
      <w:pPr>
        <w:pStyle w:val="Text"/>
      </w:pPr>
      <w:r>
        <w:t>5 Alex’s main piece of advice is to put Miami behind her and move on. He states this quite directly, but because he has already been supportive and understanding, Jasmine accepts it. He also suggests that she think about what she can learn from the situation.</w:t>
      </w:r>
    </w:p>
    <w:p w14:paraId="099328D5" w14:textId="3A05A448" w:rsidR="0046146B" w:rsidRDefault="0046146B" w:rsidP="0046146B">
      <w:pPr>
        <w:pStyle w:val="Text"/>
      </w:pPr>
      <w:r>
        <w:t>6 The good news is that because Jasmine is not going to Miami later in the year she’ll be able to work with him on the Ferguson pitch as his co-presenter. Perhaps he could have mentioned this earlier to cheer her up, but by waiting until she has told him about her disappointment it has much more effect.</w:t>
      </w:r>
    </w:p>
    <w:p w14:paraId="6D92189E" w14:textId="77777777" w:rsidR="0046146B" w:rsidRDefault="0046146B" w:rsidP="0046146B">
      <w:pPr>
        <w:pStyle w:val="Text"/>
      </w:pPr>
    </w:p>
    <w:p w14:paraId="18C749CE" w14:textId="77777777" w:rsidR="0046146B" w:rsidRPr="0046146B" w:rsidRDefault="0046146B" w:rsidP="0046146B">
      <w:pPr>
        <w:pStyle w:val="Text"/>
        <w:rPr>
          <w:b/>
        </w:rPr>
      </w:pPr>
      <w:r w:rsidRPr="0046146B">
        <w:rPr>
          <w:b/>
        </w:rPr>
        <w:t>4B</w:t>
      </w:r>
    </w:p>
    <w:p w14:paraId="30672699" w14:textId="77777777" w:rsidR="0046146B" w:rsidRPr="0046146B" w:rsidRDefault="0046146B" w:rsidP="0046146B">
      <w:pPr>
        <w:pStyle w:val="Text"/>
        <w:rPr>
          <w:b/>
        </w:rPr>
      </w:pPr>
      <w:r w:rsidRPr="0046146B">
        <w:rPr>
          <w:b/>
        </w:rPr>
        <w:t>Possible answer</w:t>
      </w:r>
    </w:p>
    <w:p w14:paraId="00408F5B" w14:textId="08ED49C7" w:rsidR="0046146B" w:rsidRDefault="0046146B" w:rsidP="0046146B">
      <w:pPr>
        <w:pStyle w:val="Text"/>
      </w:pPr>
      <w:r>
        <w:t xml:space="preserve">At times Thiago seems not to care about Jasmine’s situation, and </w:t>
      </w:r>
      <w:proofErr w:type="spellStart"/>
      <w:r>
        <w:t>Azra</w:t>
      </w:r>
      <w:proofErr w:type="spellEnd"/>
      <w:r>
        <w:t xml:space="preserve"> cares too much. Alex achieves a good balance. He is sympathetic but professional. He pays her a compliment, but is honest and is not afraid to talk about his own failures. He does a good job of making Jasmine feel considerably better at the end of their conversation.</w:t>
      </w:r>
    </w:p>
    <w:p w14:paraId="47C84C62" w14:textId="77777777" w:rsidR="0046146B" w:rsidRDefault="0046146B" w:rsidP="0046146B">
      <w:pPr>
        <w:pStyle w:val="Text"/>
      </w:pPr>
    </w:p>
    <w:p w14:paraId="6A271987" w14:textId="77777777" w:rsidR="0046146B" w:rsidRPr="0046146B" w:rsidRDefault="0046146B" w:rsidP="0046146B">
      <w:pPr>
        <w:pStyle w:val="Text"/>
        <w:rPr>
          <w:b/>
        </w:rPr>
      </w:pPr>
      <w:r w:rsidRPr="0046146B">
        <w:rPr>
          <w:b/>
        </w:rPr>
        <w:t>5</w:t>
      </w:r>
    </w:p>
    <w:p w14:paraId="790B34AB" w14:textId="77777777" w:rsidR="0046146B" w:rsidRDefault="0046146B" w:rsidP="0046146B">
      <w:pPr>
        <w:pStyle w:val="Text"/>
      </w:pPr>
      <w:r>
        <w:t>Students’ own answer</w:t>
      </w:r>
    </w:p>
    <w:p w14:paraId="3DF08227" w14:textId="77777777" w:rsidR="0046146B" w:rsidRDefault="0046146B" w:rsidP="0046146B">
      <w:pPr>
        <w:pStyle w:val="Text"/>
      </w:pPr>
    </w:p>
    <w:p w14:paraId="4EBDD9B9" w14:textId="77777777" w:rsidR="0046146B" w:rsidRPr="0046146B" w:rsidRDefault="0046146B" w:rsidP="0046146B">
      <w:pPr>
        <w:pStyle w:val="Text"/>
        <w:rPr>
          <w:b/>
        </w:rPr>
      </w:pPr>
      <w:r w:rsidRPr="0046146B">
        <w:rPr>
          <w:b/>
        </w:rPr>
        <w:t>6</w:t>
      </w:r>
    </w:p>
    <w:p w14:paraId="645679F4" w14:textId="77777777" w:rsidR="0046146B" w:rsidRDefault="0046146B" w:rsidP="0046146B">
      <w:pPr>
        <w:pStyle w:val="Text"/>
      </w:pPr>
      <w:r>
        <w:t>Students’ own answers</w:t>
      </w:r>
    </w:p>
    <w:p w14:paraId="6491671F" w14:textId="77777777" w:rsidR="0046146B" w:rsidRDefault="0046146B" w:rsidP="0046146B">
      <w:pPr>
        <w:pStyle w:val="Text"/>
      </w:pPr>
    </w:p>
    <w:p w14:paraId="392DF62A" w14:textId="77777777" w:rsidR="0046146B" w:rsidRPr="0046146B" w:rsidRDefault="0046146B" w:rsidP="0046146B">
      <w:pPr>
        <w:pStyle w:val="Text"/>
        <w:rPr>
          <w:b/>
        </w:rPr>
      </w:pPr>
      <w:r w:rsidRPr="0046146B">
        <w:rPr>
          <w:b/>
        </w:rPr>
        <w:t>7A</w:t>
      </w:r>
    </w:p>
    <w:p w14:paraId="3349844C" w14:textId="77777777" w:rsidR="0046146B" w:rsidRDefault="0046146B" w:rsidP="0046146B">
      <w:pPr>
        <w:pStyle w:val="Text"/>
      </w:pPr>
      <w:r>
        <w:t>1 feel</w:t>
      </w:r>
    </w:p>
    <w:p w14:paraId="266525B0" w14:textId="77777777" w:rsidR="0046146B" w:rsidRDefault="0046146B" w:rsidP="0046146B">
      <w:pPr>
        <w:pStyle w:val="Text"/>
      </w:pPr>
      <w:r>
        <w:t>2 big</w:t>
      </w:r>
    </w:p>
    <w:p w14:paraId="11638EC2" w14:textId="77777777" w:rsidR="0046146B" w:rsidRDefault="0046146B" w:rsidP="0046146B">
      <w:pPr>
        <w:pStyle w:val="Text"/>
      </w:pPr>
      <w:r>
        <w:t>3 bright</w:t>
      </w:r>
    </w:p>
    <w:p w14:paraId="33685655" w14:textId="77777777" w:rsidR="0046146B" w:rsidRDefault="0046146B" w:rsidP="0046146B">
      <w:pPr>
        <w:pStyle w:val="Text"/>
      </w:pPr>
      <w:r>
        <w:t>4 so</w:t>
      </w:r>
    </w:p>
    <w:p w14:paraId="44C4DB03" w14:textId="77777777" w:rsidR="0046146B" w:rsidRDefault="0046146B" w:rsidP="0046146B">
      <w:pPr>
        <w:pStyle w:val="Text"/>
      </w:pPr>
      <w:r>
        <w:t>5 bad</w:t>
      </w:r>
    </w:p>
    <w:p w14:paraId="4F12DDA7" w14:textId="77777777" w:rsidR="0046146B" w:rsidRDefault="0046146B" w:rsidP="0046146B">
      <w:pPr>
        <w:pStyle w:val="Text"/>
      </w:pPr>
      <w:r>
        <w:t xml:space="preserve">6 up </w:t>
      </w:r>
    </w:p>
    <w:p w14:paraId="21CE2829" w14:textId="77777777" w:rsidR="0046146B" w:rsidRDefault="0046146B" w:rsidP="0046146B">
      <w:pPr>
        <w:pStyle w:val="Text"/>
      </w:pPr>
    </w:p>
    <w:p w14:paraId="7CE77439" w14:textId="77777777" w:rsidR="0046146B" w:rsidRPr="0046146B" w:rsidRDefault="0046146B" w:rsidP="0046146B">
      <w:pPr>
        <w:pStyle w:val="Text"/>
        <w:rPr>
          <w:b/>
        </w:rPr>
      </w:pPr>
      <w:r w:rsidRPr="0046146B">
        <w:rPr>
          <w:b/>
        </w:rPr>
        <w:t>7B</w:t>
      </w:r>
    </w:p>
    <w:p w14:paraId="5662ABE9" w14:textId="77777777" w:rsidR="0046146B" w:rsidRDefault="0046146B" w:rsidP="0046146B">
      <w:pPr>
        <w:pStyle w:val="Text"/>
      </w:pPr>
      <w:r>
        <w:t>1 L</w:t>
      </w:r>
    </w:p>
    <w:p w14:paraId="2269F791" w14:textId="77777777" w:rsidR="0046146B" w:rsidRDefault="0046146B" w:rsidP="0046146B">
      <w:pPr>
        <w:pStyle w:val="Text"/>
      </w:pPr>
      <w:r>
        <w:t>2 J</w:t>
      </w:r>
    </w:p>
    <w:p w14:paraId="564B3B0F" w14:textId="77777777" w:rsidR="0046146B" w:rsidRDefault="0046146B" w:rsidP="0046146B">
      <w:pPr>
        <w:pStyle w:val="Text"/>
      </w:pPr>
      <w:r>
        <w:t xml:space="preserve">3 J </w:t>
      </w:r>
    </w:p>
    <w:p w14:paraId="1F258FEF" w14:textId="77777777" w:rsidR="0046146B" w:rsidRDefault="0046146B" w:rsidP="0046146B">
      <w:pPr>
        <w:pStyle w:val="Text"/>
      </w:pPr>
      <w:r>
        <w:t>4 L</w:t>
      </w:r>
    </w:p>
    <w:p w14:paraId="7F0F835C" w14:textId="77777777" w:rsidR="0046146B" w:rsidRDefault="0046146B" w:rsidP="0046146B">
      <w:pPr>
        <w:pStyle w:val="Text"/>
      </w:pPr>
      <w:r>
        <w:t>5 L</w:t>
      </w:r>
    </w:p>
    <w:p w14:paraId="6A27089E" w14:textId="2ADD46CE" w:rsidR="0046146B" w:rsidRPr="00367444" w:rsidRDefault="0046146B" w:rsidP="0046146B">
      <w:pPr>
        <w:pStyle w:val="Text"/>
      </w:pPr>
      <w:r>
        <w:t>6 J</w:t>
      </w:r>
      <w:r w:rsidR="00367444">
        <w:br w:type="column"/>
      </w:r>
      <w:r w:rsidRPr="0046146B">
        <w:rPr>
          <w:b/>
        </w:rPr>
        <w:t>8</w:t>
      </w:r>
    </w:p>
    <w:p w14:paraId="76828BDB" w14:textId="77777777" w:rsidR="0046146B" w:rsidRDefault="0046146B" w:rsidP="0046146B">
      <w:pPr>
        <w:pStyle w:val="Text"/>
      </w:pPr>
      <w:r>
        <w:t>1 sorry + work</w:t>
      </w:r>
    </w:p>
    <w:p w14:paraId="093C576F" w14:textId="77777777" w:rsidR="0046146B" w:rsidRDefault="0046146B" w:rsidP="0046146B">
      <w:pPr>
        <w:pStyle w:val="Text"/>
      </w:pPr>
      <w:r>
        <w:t>2 hope + disappointed</w:t>
      </w:r>
    </w:p>
    <w:p w14:paraId="6AF2EF00" w14:textId="77777777" w:rsidR="0046146B" w:rsidRDefault="0046146B" w:rsidP="0046146B">
      <w:pPr>
        <w:pStyle w:val="Text"/>
      </w:pPr>
      <w:r>
        <w:t>3 sounds + work</w:t>
      </w:r>
    </w:p>
    <w:p w14:paraId="04C7BD41" w14:textId="77777777" w:rsidR="0046146B" w:rsidRDefault="0046146B" w:rsidP="0046146B">
      <w:pPr>
        <w:pStyle w:val="Text"/>
      </w:pPr>
      <w:r>
        <w:t>4 know + important</w:t>
      </w:r>
    </w:p>
    <w:p w14:paraId="7DB4099A" w14:textId="77777777" w:rsidR="0046146B" w:rsidRDefault="0046146B" w:rsidP="0046146B">
      <w:pPr>
        <w:pStyle w:val="Text"/>
      </w:pPr>
      <w:r>
        <w:t>5 understand + feel</w:t>
      </w:r>
    </w:p>
    <w:p w14:paraId="7EE1527A" w14:textId="77777777" w:rsidR="0046146B" w:rsidRDefault="0046146B" w:rsidP="0046146B">
      <w:pPr>
        <w:pStyle w:val="Text"/>
      </w:pPr>
      <w:r>
        <w:t xml:space="preserve">6 can + try </w:t>
      </w:r>
    </w:p>
    <w:p w14:paraId="25260423" w14:textId="77777777" w:rsidR="0046146B" w:rsidRDefault="0046146B" w:rsidP="0046146B">
      <w:pPr>
        <w:pStyle w:val="Text"/>
      </w:pPr>
      <w:r>
        <w:t>7 makes + better</w:t>
      </w:r>
    </w:p>
    <w:p w14:paraId="3E798942" w14:textId="77777777" w:rsidR="0046146B" w:rsidRDefault="0046146B" w:rsidP="0046146B">
      <w:pPr>
        <w:pStyle w:val="Text"/>
      </w:pPr>
      <w:r>
        <w:t>8 behind + move</w:t>
      </w:r>
    </w:p>
    <w:p w14:paraId="57937AF2" w14:textId="77777777" w:rsidR="0046146B" w:rsidRDefault="0046146B" w:rsidP="0046146B">
      <w:pPr>
        <w:pStyle w:val="Text"/>
      </w:pPr>
      <w:r>
        <w:t xml:space="preserve">9 question + learn  </w:t>
      </w:r>
    </w:p>
    <w:p w14:paraId="4FE08B2D" w14:textId="77777777" w:rsidR="0046146B" w:rsidRDefault="0046146B" w:rsidP="0046146B">
      <w:pPr>
        <w:pStyle w:val="Text"/>
      </w:pPr>
      <w:r>
        <w:t>10 Look + way</w:t>
      </w:r>
    </w:p>
    <w:p w14:paraId="74482173" w14:textId="77777777" w:rsidR="0046146B" w:rsidRDefault="0046146B" w:rsidP="0046146B">
      <w:pPr>
        <w:pStyle w:val="Text"/>
      </w:pPr>
    </w:p>
    <w:p w14:paraId="0E382C65" w14:textId="77777777" w:rsidR="0046146B" w:rsidRPr="0046146B" w:rsidRDefault="0046146B" w:rsidP="0046146B">
      <w:pPr>
        <w:pStyle w:val="Text"/>
        <w:rPr>
          <w:b/>
        </w:rPr>
      </w:pPr>
      <w:r w:rsidRPr="0046146B">
        <w:rPr>
          <w:b/>
        </w:rPr>
        <w:t>9</w:t>
      </w:r>
    </w:p>
    <w:p w14:paraId="1C0BDCA9" w14:textId="77777777" w:rsidR="0046146B" w:rsidRDefault="0046146B" w:rsidP="0046146B">
      <w:pPr>
        <w:pStyle w:val="Text"/>
      </w:pPr>
      <w:r>
        <w:t>Students’ own answer</w:t>
      </w:r>
    </w:p>
    <w:p w14:paraId="0E1CFB31" w14:textId="77777777" w:rsidR="0046146B" w:rsidRDefault="0046146B" w:rsidP="0046146B">
      <w:pPr>
        <w:pStyle w:val="Text"/>
      </w:pPr>
    </w:p>
    <w:p w14:paraId="08DD3855" w14:textId="77777777" w:rsidR="0046146B" w:rsidRPr="0046146B" w:rsidRDefault="0046146B" w:rsidP="0046146B">
      <w:pPr>
        <w:pStyle w:val="Text"/>
        <w:rPr>
          <w:b/>
        </w:rPr>
      </w:pPr>
      <w:r w:rsidRPr="0046146B">
        <w:rPr>
          <w:b/>
        </w:rPr>
        <w:t>10A &amp; B</w:t>
      </w:r>
    </w:p>
    <w:p w14:paraId="330C45D5" w14:textId="1234188F" w:rsidR="007B345B" w:rsidRDefault="0046146B" w:rsidP="0046146B">
      <w:pPr>
        <w:pStyle w:val="Text"/>
      </w:pPr>
      <w:r>
        <w:t>Students’ own answers</w:t>
      </w:r>
    </w:p>
    <w:p w14:paraId="4309BEEA" w14:textId="77777777" w:rsidR="000B2245" w:rsidRDefault="000B2245" w:rsidP="000B2245">
      <w:pPr>
        <w:pStyle w:val="Text"/>
      </w:pPr>
    </w:p>
    <w:p w14:paraId="55A17912" w14:textId="5890066B" w:rsidR="005C52A9" w:rsidRPr="00553568" w:rsidRDefault="005C52A9">
      <w:pPr>
        <w:pStyle w:val="HeadASection"/>
        <w:rPr>
          <w:lang w:val="en-GB"/>
        </w:rPr>
      </w:pPr>
      <w:r w:rsidRPr="00553568">
        <w:rPr>
          <w:lang w:val="en-GB"/>
        </w:rPr>
        <w:t xml:space="preserve">6.4 Business skills: </w:t>
      </w:r>
      <w:r w:rsidR="00935510" w:rsidRPr="00553568">
        <w:rPr>
          <w:lang w:val="en-GB"/>
        </w:rPr>
        <w:t>Being positive in meetings</w:t>
      </w:r>
    </w:p>
    <w:p w14:paraId="59BEA02E" w14:textId="77777777" w:rsidR="0046146B" w:rsidRPr="0046146B" w:rsidRDefault="0046146B" w:rsidP="0046146B">
      <w:pPr>
        <w:pStyle w:val="Text"/>
        <w:rPr>
          <w:b/>
        </w:rPr>
      </w:pPr>
      <w:r w:rsidRPr="0046146B">
        <w:rPr>
          <w:b/>
        </w:rPr>
        <w:t>1</w:t>
      </w:r>
    </w:p>
    <w:p w14:paraId="0113F389" w14:textId="77777777" w:rsidR="0046146B" w:rsidRPr="0046146B" w:rsidRDefault="0046146B" w:rsidP="0046146B">
      <w:pPr>
        <w:pStyle w:val="Text"/>
        <w:rPr>
          <w:b/>
        </w:rPr>
      </w:pPr>
      <w:r w:rsidRPr="007D3CD2">
        <w:t>1</w:t>
      </w:r>
      <w:r w:rsidRPr="0046146B">
        <w:rPr>
          <w:b/>
        </w:rPr>
        <w:t xml:space="preserve"> Possible answer</w:t>
      </w:r>
    </w:p>
    <w:p w14:paraId="757274AE" w14:textId="77777777" w:rsidR="0046146B" w:rsidRDefault="0046146B" w:rsidP="0046146B">
      <w:pPr>
        <w:pStyle w:val="Text"/>
      </w:pPr>
      <w:r>
        <w:t xml:space="preserve">The feeling that it’s safe to ask questions, share ideas and make mistakes without negative reactions. </w:t>
      </w:r>
    </w:p>
    <w:p w14:paraId="67488BF5" w14:textId="77777777" w:rsidR="007D3CD2" w:rsidRPr="007D3CD2" w:rsidRDefault="0046146B" w:rsidP="0046146B">
      <w:pPr>
        <w:pStyle w:val="Text"/>
        <w:rPr>
          <w:b/>
        </w:rPr>
      </w:pPr>
      <w:r w:rsidRPr="007D3CD2">
        <w:rPr>
          <w:b/>
        </w:rPr>
        <w:t>Possible answer to ‘do you agree’</w:t>
      </w:r>
    </w:p>
    <w:p w14:paraId="42F333F8" w14:textId="652E2B44" w:rsidR="0046146B" w:rsidRDefault="0046146B" w:rsidP="0046146B">
      <w:pPr>
        <w:pStyle w:val="Text"/>
      </w:pPr>
      <w:r>
        <w:t>It’s also possible that a certain amount of conflict and risk in a team can sometimes make it perform better.</w:t>
      </w:r>
    </w:p>
    <w:p w14:paraId="071D80BF" w14:textId="77777777" w:rsidR="0046146B" w:rsidRDefault="0046146B" w:rsidP="0046146B">
      <w:pPr>
        <w:pStyle w:val="Text"/>
      </w:pPr>
      <w:r>
        <w:t>2 Students’ own answer</w:t>
      </w:r>
    </w:p>
    <w:p w14:paraId="11E0D616" w14:textId="77777777" w:rsidR="0046146B" w:rsidRDefault="0046146B" w:rsidP="0046146B">
      <w:pPr>
        <w:pStyle w:val="Text"/>
      </w:pPr>
      <w:r>
        <w:t xml:space="preserve">3 </w:t>
      </w:r>
      <w:r w:rsidRPr="0046146B">
        <w:rPr>
          <w:b/>
        </w:rPr>
        <w:t>Possible answer</w:t>
      </w:r>
    </w:p>
    <w:p w14:paraId="7981D465" w14:textId="3659C1B9" w:rsidR="0046146B" w:rsidRDefault="0046146B" w:rsidP="0046146B">
      <w:pPr>
        <w:pStyle w:val="Text"/>
      </w:pPr>
      <w:r>
        <w:t>The main thing a team leader can do to make a team feel a ‘safe’ place in which to share ideas and take risks, is to encourage team members to welcome and build on each other’s ideas and not compete with each other to see whose idea is best.</w:t>
      </w:r>
    </w:p>
    <w:p w14:paraId="04BE0EB2" w14:textId="77777777" w:rsidR="0046146B" w:rsidRDefault="0046146B" w:rsidP="0046146B">
      <w:pPr>
        <w:pStyle w:val="Text"/>
      </w:pPr>
    </w:p>
    <w:p w14:paraId="0A467AA4" w14:textId="77777777" w:rsidR="0046146B" w:rsidRPr="007D3CD2" w:rsidRDefault="0046146B" w:rsidP="0046146B">
      <w:pPr>
        <w:pStyle w:val="Text"/>
        <w:rPr>
          <w:b/>
        </w:rPr>
      </w:pPr>
      <w:r w:rsidRPr="007D3CD2">
        <w:rPr>
          <w:b/>
        </w:rPr>
        <w:t>2</w:t>
      </w:r>
    </w:p>
    <w:p w14:paraId="4CDB8CFD" w14:textId="77777777" w:rsidR="0046146B" w:rsidRDefault="0046146B" w:rsidP="0046146B">
      <w:pPr>
        <w:pStyle w:val="Text"/>
      </w:pPr>
      <w:r>
        <w:t>1 The company is having problems recruiting recent graduates.</w:t>
      </w:r>
    </w:p>
    <w:p w14:paraId="1DBCB495" w14:textId="77777777" w:rsidR="0046146B" w:rsidRDefault="0046146B" w:rsidP="0046146B">
      <w:pPr>
        <w:pStyle w:val="Text"/>
      </w:pPr>
      <w:r>
        <w:t>2 As a result, they are not recruiting the number of management trainees they need.</w:t>
      </w:r>
    </w:p>
    <w:p w14:paraId="6B687678" w14:textId="77777777" w:rsidR="0046146B" w:rsidRDefault="0046146B" w:rsidP="0046146B">
      <w:pPr>
        <w:pStyle w:val="Text"/>
      </w:pPr>
      <w:r>
        <w:t>3 c, d, f</w:t>
      </w:r>
    </w:p>
    <w:p w14:paraId="2195B83B" w14:textId="77777777" w:rsidR="0046146B" w:rsidRDefault="0046146B" w:rsidP="0046146B">
      <w:pPr>
        <w:pStyle w:val="Text"/>
      </w:pPr>
    </w:p>
    <w:p w14:paraId="07C972CC" w14:textId="77777777" w:rsidR="0046146B" w:rsidRPr="007D3CD2" w:rsidRDefault="0046146B" w:rsidP="0046146B">
      <w:pPr>
        <w:pStyle w:val="Text"/>
        <w:rPr>
          <w:b/>
        </w:rPr>
      </w:pPr>
      <w:r w:rsidRPr="007D3CD2">
        <w:rPr>
          <w:b/>
        </w:rPr>
        <w:t>3A</w:t>
      </w:r>
    </w:p>
    <w:p w14:paraId="5645BAE6" w14:textId="77777777" w:rsidR="0046146B" w:rsidRDefault="0046146B" w:rsidP="0046146B">
      <w:pPr>
        <w:pStyle w:val="Text"/>
      </w:pPr>
      <w:r>
        <w:t>1 d</w:t>
      </w:r>
    </w:p>
    <w:p w14:paraId="4C1FEBA3" w14:textId="77777777" w:rsidR="0046146B" w:rsidRDefault="0046146B" w:rsidP="0046146B">
      <w:pPr>
        <w:pStyle w:val="Text"/>
      </w:pPr>
      <w:r>
        <w:t>2 a</w:t>
      </w:r>
    </w:p>
    <w:p w14:paraId="7F9F9D22" w14:textId="77777777" w:rsidR="0046146B" w:rsidRDefault="0046146B" w:rsidP="0046146B">
      <w:pPr>
        <w:pStyle w:val="Text"/>
      </w:pPr>
      <w:r>
        <w:t>3 e</w:t>
      </w:r>
    </w:p>
    <w:p w14:paraId="295C2826" w14:textId="77777777" w:rsidR="0046146B" w:rsidRDefault="0046146B" w:rsidP="0046146B">
      <w:pPr>
        <w:pStyle w:val="Text"/>
      </w:pPr>
      <w:r>
        <w:t>4 c</w:t>
      </w:r>
    </w:p>
    <w:p w14:paraId="4F7D0AF4" w14:textId="77777777" w:rsidR="0046146B" w:rsidRDefault="0046146B" w:rsidP="0046146B">
      <w:pPr>
        <w:pStyle w:val="Text"/>
      </w:pPr>
      <w:r>
        <w:t>5 b</w:t>
      </w:r>
    </w:p>
    <w:p w14:paraId="0B1A019E" w14:textId="77777777" w:rsidR="0046146B" w:rsidRDefault="0046146B" w:rsidP="0046146B">
      <w:pPr>
        <w:pStyle w:val="Text"/>
      </w:pPr>
    </w:p>
    <w:p w14:paraId="7FBCCF1B" w14:textId="77777777" w:rsidR="0046146B" w:rsidRPr="007D3CD2" w:rsidRDefault="0046146B" w:rsidP="0046146B">
      <w:pPr>
        <w:pStyle w:val="Text"/>
        <w:rPr>
          <w:b/>
        </w:rPr>
      </w:pPr>
      <w:r w:rsidRPr="007D3CD2">
        <w:rPr>
          <w:b/>
        </w:rPr>
        <w:t>3B</w:t>
      </w:r>
    </w:p>
    <w:p w14:paraId="6E4C7FAE" w14:textId="77777777" w:rsidR="00367444" w:rsidRDefault="0046146B" w:rsidP="0046146B">
      <w:pPr>
        <w:pStyle w:val="Text"/>
      </w:pPr>
      <w:r>
        <w:t>Anatol suggests they stop the meeting and meet again in a couple of days when they’ve had time to think about the issue a bit more. He says there’s too much negativity.</w:t>
      </w:r>
    </w:p>
    <w:p w14:paraId="3F63FF9D" w14:textId="3380C684" w:rsidR="0046146B" w:rsidRPr="00367444" w:rsidRDefault="0046146B" w:rsidP="0046146B">
      <w:pPr>
        <w:pStyle w:val="Text"/>
      </w:pPr>
      <w:r w:rsidRPr="007D3CD2">
        <w:rPr>
          <w:b/>
        </w:rPr>
        <w:lastRenderedPageBreak/>
        <w:t>4</w:t>
      </w:r>
    </w:p>
    <w:p w14:paraId="7A51F170" w14:textId="77777777" w:rsidR="0046146B" w:rsidRDefault="0046146B" w:rsidP="0046146B">
      <w:pPr>
        <w:pStyle w:val="Text"/>
      </w:pPr>
      <w:r>
        <w:t>1 positive</w:t>
      </w:r>
    </w:p>
    <w:p w14:paraId="34A859DD" w14:textId="77777777" w:rsidR="0046146B" w:rsidRDefault="0046146B" w:rsidP="0046146B">
      <w:pPr>
        <w:pStyle w:val="Text"/>
      </w:pPr>
      <w:r>
        <w:t>2 possibilities</w:t>
      </w:r>
    </w:p>
    <w:p w14:paraId="398C36A5" w14:textId="77777777" w:rsidR="0046146B" w:rsidRDefault="0046146B" w:rsidP="0046146B">
      <w:pPr>
        <w:pStyle w:val="Text"/>
      </w:pPr>
      <w:r>
        <w:t>3 problem</w:t>
      </w:r>
    </w:p>
    <w:p w14:paraId="53193D18" w14:textId="77777777" w:rsidR="0046146B" w:rsidRDefault="0046146B" w:rsidP="0046146B">
      <w:pPr>
        <w:pStyle w:val="Text"/>
      </w:pPr>
    </w:p>
    <w:p w14:paraId="0A49A3CE" w14:textId="77777777" w:rsidR="0046146B" w:rsidRPr="007D3CD2" w:rsidRDefault="0046146B" w:rsidP="0046146B">
      <w:pPr>
        <w:pStyle w:val="Text"/>
        <w:rPr>
          <w:b/>
        </w:rPr>
      </w:pPr>
      <w:r w:rsidRPr="007D3CD2">
        <w:rPr>
          <w:b/>
        </w:rPr>
        <w:t>5A</w:t>
      </w:r>
    </w:p>
    <w:p w14:paraId="461DC065" w14:textId="77777777" w:rsidR="0046146B" w:rsidRDefault="0046146B" w:rsidP="0046146B">
      <w:pPr>
        <w:pStyle w:val="Text"/>
      </w:pPr>
      <w:r>
        <w:t>a 3</w:t>
      </w:r>
    </w:p>
    <w:p w14:paraId="7E6AC31F" w14:textId="77777777" w:rsidR="0046146B" w:rsidRDefault="0046146B" w:rsidP="0046146B">
      <w:pPr>
        <w:pStyle w:val="Text"/>
      </w:pPr>
      <w:r>
        <w:t>b 5</w:t>
      </w:r>
    </w:p>
    <w:p w14:paraId="60CC73B2" w14:textId="77777777" w:rsidR="0046146B" w:rsidRDefault="0046146B" w:rsidP="0046146B">
      <w:pPr>
        <w:pStyle w:val="Text"/>
      </w:pPr>
      <w:r>
        <w:t xml:space="preserve">c 6 </w:t>
      </w:r>
    </w:p>
    <w:p w14:paraId="1E7F6230" w14:textId="77777777" w:rsidR="0046146B" w:rsidRDefault="0046146B" w:rsidP="0046146B">
      <w:pPr>
        <w:pStyle w:val="Text"/>
      </w:pPr>
      <w:r>
        <w:t>d 1</w:t>
      </w:r>
    </w:p>
    <w:p w14:paraId="17E67BD8" w14:textId="77777777" w:rsidR="0046146B" w:rsidRDefault="0046146B" w:rsidP="0046146B">
      <w:pPr>
        <w:pStyle w:val="Text"/>
      </w:pPr>
      <w:r>
        <w:t>e 2</w:t>
      </w:r>
    </w:p>
    <w:p w14:paraId="0029CDFC" w14:textId="77777777" w:rsidR="0046146B" w:rsidRDefault="0046146B" w:rsidP="0046146B">
      <w:pPr>
        <w:pStyle w:val="Text"/>
      </w:pPr>
      <w:r>
        <w:t>f 4</w:t>
      </w:r>
    </w:p>
    <w:p w14:paraId="5ECFFF15" w14:textId="77777777" w:rsidR="0046146B" w:rsidRDefault="0046146B" w:rsidP="0046146B">
      <w:pPr>
        <w:pStyle w:val="Text"/>
      </w:pPr>
    </w:p>
    <w:p w14:paraId="6C79ADDB" w14:textId="77777777" w:rsidR="0046146B" w:rsidRPr="007D3CD2" w:rsidRDefault="0046146B" w:rsidP="0046146B">
      <w:pPr>
        <w:pStyle w:val="Text"/>
        <w:rPr>
          <w:b/>
        </w:rPr>
      </w:pPr>
      <w:r w:rsidRPr="007D3CD2">
        <w:rPr>
          <w:b/>
        </w:rPr>
        <w:t>5B</w:t>
      </w:r>
    </w:p>
    <w:p w14:paraId="130FA1FF" w14:textId="77777777" w:rsidR="0046146B" w:rsidRPr="007D3CD2" w:rsidRDefault="0046146B" w:rsidP="0046146B">
      <w:pPr>
        <w:pStyle w:val="Text"/>
        <w:rPr>
          <w:b/>
        </w:rPr>
      </w:pPr>
      <w:r w:rsidRPr="007D3CD2">
        <w:rPr>
          <w:b/>
        </w:rPr>
        <w:t>Possible answer</w:t>
      </w:r>
    </w:p>
    <w:p w14:paraId="59C67BCB" w14:textId="77777777" w:rsidR="0046146B" w:rsidRDefault="0046146B" w:rsidP="0046146B">
      <w:pPr>
        <w:pStyle w:val="Text"/>
      </w:pPr>
      <w:r>
        <w:t>In the first meeting, people are killing off each other’s ideas before there is a chance to discuss them. In the second meeting, a more positive atmosphere encourages people to build on each other’s ideas by thinking of other possibilities. Anatol and Michael both see possible problems with Erin’s ideas, but they ask questions rather than criticising. In one case, a good idea comes from this. And in the other case, it becomes clear that this is a decision for the board of directors.</w:t>
      </w:r>
    </w:p>
    <w:p w14:paraId="2E87F184" w14:textId="77777777" w:rsidR="0046146B" w:rsidRDefault="0046146B" w:rsidP="0046146B">
      <w:pPr>
        <w:pStyle w:val="Text"/>
      </w:pPr>
    </w:p>
    <w:p w14:paraId="30491578" w14:textId="77777777" w:rsidR="0046146B" w:rsidRPr="007D3CD2" w:rsidRDefault="0046146B" w:rsidP="0046146B">
      <w:pPr>
        <w:pStyle w:val="Text"/>
        <w:rPr>
          <w:b/>
        </w:rPr>
      </w:pPr>
      <w:r w:rsidRPr="007D3CD2">
        <w:rPr>
          <w:b/>
        </w:rPr>
        <w:t>5C</w:t>
      </w:r>
    </w:p>
    <w:p w14:paraId="7EC95F20" w14:textId="77777777" w:rsidR="0046146B" w:rsidRPr="007D3CD2" w:rsidRDefault="0046146B" w:rsidP="0046146B">
      <w:pPr>
        <w:pStyle w:val="Text"/>
        <w:rPr>
          <w:b/>
        </w:rPr>
      </w:pPr>
      <w:r w:rsidRPr="007D3CD2">
        <w:rPr>
          <w:b/>
        </w:rPr>
        <w:t>Possible answers</w:t>
      </w:r>
    </w:p>
    <w:p w14:paraId="0E535A38" w14:textId="0E0052EA" w:rsidR="0046146B" w:rsidRDefault="0046146B" w:rsidP="0046146B">
      <w:pPr>
        <w:pStyle w:val="Text"/>
      </w:pPr>
      <w:r>
        <w:t>a Most young people use their mobiles to hunt fo</w:t>
      </w:r>
      <w:r w:rsidR="007D3CD2">
        <w:t>r</w:t>
      </w:r>
      <w:r>
        <w:t xml:space="preserve"> jobs these days.</w:t>
      </w:r>
    </w:p>
    <w:p w14:paraId="2EB8D91B" w14:textId="7EF751BE" w:rsidR="0046146B" w:rsidRDefault="0046146B" w:rsidP="0046146B">
      <w:pPr>
        <w:pStyle w:val="Text"/>
      </w:pPr>
      <w:r>
        <w:t>b Young people prefer to work for smaller companies. By working in project teams, even in a</w:t>
      </w:r>
      <w:r w:rsidR="007D3CD2">
        <w:t> </w:t>
      </w:r>
      <w:r>
        <w:t>large company, they get the feeling of being part of a smaller company.</w:t>
      </w:r>
    </w:p>
    <w:p w14:paraId="046DB495" w14:textId="77777777" w:rsidR="0046146B" w:rsidRDefault="0046146B" w:rsidP="0046146B">
      <w:pPr>
        <w:pStyle w:val="Text"/>
      </w:pPr>
      <w:r>
        <w:t>c Erin pointed out that new graduates prefer a more informal, fun work culture.</w:t>
      </w:r>
    </w:p>
    <w:p w14:paraId="7FB56E73" w14:textId="77777777" w:rsidR="0046146B" w:rsidRDefault="0046146B" w:rsidP="0046146B">
      <w:pPr>
        <w:pStyle w:val="Text"/>
      </w:pPr>
      <w:r>
        <w:t>d Insurance is not a popular career choice for new graduates. But getting paid internships is harder than getting a job, so by offering internships to students, the company can attract them before they graduate. Hopefully, some of them will then stay at the company.</w:t>
      </w:r>
    </w:p>
    <w:p w14:paraId="6E5B2610" w14:textId="77777777" w:rsidR="0046146B" w:rsidRDefault="0046146B" w:rsidP="0046146B">
      <w:pPr>
        <w:pStyle w:val="Text"/>
      </w:pPr>
      <w:r>
        <w:t>e There are professional skills students need which they don’t learn at university, but which the company could coach them in.</w:t>
      </w:r>
    </w:p>
    <w:p w14:paraId="39D0306B" w14:textId="77777777" w:rsidR="0046146B" w:rsidRDefault="0046146B" w:rsidP="0046146B">
      <w:pPr>
        <w:pStyle w:val="Text"/>
      </w:pPr>
      <w:r>
        <w:t>f Currently, a quarter of the graduates they offer jobs to have taken another job by the time they make the offer. Mobile recruiting is a much faster way to stay in contact with job applicants.</w:t>
      </w:r>
    </w:p>
    <w:p w14:paraId="02DE5569" w14:textId="77777777" w:rsidR="0046146B" w:rsidRDefault="0046146B" w:rsidP="0046146B">
      <w:pPr>
        <w:pStyle w:val="Text"/>
      </w:pPr>
    </w:p>
    <w:p w14:paraId="267F5D23" w14:textId="77777777" w:rsidR="0046146B" w:rsidRPr="007D3CD2" w:rsidRDefault="0046146B" w:rsidP="0046146B">
      <w:pPr>
        <w:pStyle w:val="Text"/>
        <w:rPr>
          <w:b/>
        </w:rPr>
      </w:pPr>
      <w:r w:rsidRPr="007D3CD2">
        <w:rPr>
          <w:b/>
        </w:rPr>
        <w:t>5D</w:t>
      </w:r>
    </w:p>
    <w:p w14:paraId="7F24BFD6" w14:textId="77777777" w:rsidR="0046146B" w:rsidRPr="007D3CD2" w:rsidRDefault="0046146B" w:rsidP="0046146B">
      <w:pPr>
        <w:pStyle w:val="Text"/>
        <w:rPr>
          <w:b/>
        </w:rPr>
      </w:pPr>
      <w:r w:rsidRPr="007D3CD2">
        <w:rPr>
          <w:b/>
        </w:rPr>
        <w:t>Possible answer</w:t>
      </w:r>
    </w:p>
    <w:p w14:paraId="3FE06775" w14:textId="77777777" w:rsidR="0046146B" w:rsidRDefault="0046146B" w:rsidP="0046146B">
      <w:pPr>
        <w:pStyle w:val="Text"/>
      </w:pPr>
      <w:r>
        <w:t xml:space="preserve">Anatol sees a problem with the cost of offering student internships, but Erin suggests some of the money spent on graduate recruitment could be used for this instead. Michael wonders how the reorganisation of parts of the company into project </w:t>
      </w:r>
      <w:r>
        <w:t>teams can be managed, but Anatol says the board of directors can make a decision on that.</w:t>
      </w:r>
    </w:p>
    <w:p w14:paraId="1EEDD0F1" w14:textId="77777777" w:rsidR="0046146B" w:rsidRDefault="0046146B" w:rsidP="0046146B">
      <w:pPr>
        <w:pStyle w:val="Text"/>
      </w:pPr>
    </w:p>
    <w:p w14:paraId="2475746F" w14:textId="77777777" w:rsidR="0046146B" w:rsidRPr="007D3CD2" w:rsidRDefault="0046146B" w:rsidP="0046146B">
      <w:pPr>
        <w:pStyle w:val="Text"/>
        <w:rPr>
          <w:b/>
        </w:rPr>
      </w:pPr>
      <w:r w:rsidRPr="007D3CD2">
        <w:rPr>
          <w:b/>
        </w:rPr>
        <w:t>6A</w:t>
      </w:r>
    </w:p>
    <w:p w14:paraId="490099B8" w14:textId="77777777" w:rsidR="0046146B" w:rsidRDefault="0046146B" w:rsidP="0046146B">
      <w:pPr>
        <w:pStyle w:val="Text"/>
      </w:pPr>
      <w:r>
        <w:t>1 like + idea</w:t>
      </w:r>
    </w:p>
    <w:p w14:paraId="3716080D" w14:textId="77777777" w:rsidR="0046146B" w:rsidRDefault="0046146B" w:rsidP="0046146B">
      <w:pPr>
        <w:pStyle w:val="Text"/>
      </w:pPr>
      <w:r>
        <w:t>2 subject + don’t</w:t>
      </w:r>
    </w:p>
    <w:p w14:paraId="633FBD40" w14:textId="77777777" w:rsidR="0046146B" w:rsidRDefault="0046146B" w:rsidP="0046146B">
      <w:pPr>
        <w:pStyle w:val="Text"/>
      </w:pPr>
      <w:r>
        <w:t>3 problem + about</w:t>
      </w:r>
    </w:p>
    <w:p w14:paraId="1F4C3AFC" w14:textId="77777777" w:rsidR="0046146B" w:rsidRDefault="0046146B" w:rsidP="0046146B">
      <w:pPr>
        <w:pStyle w:val="Text"/>
      </w:pPr>
      <w:r>
        <w:t>4 might + idea</w:t>
      </w:r>
    </w:p>
    <w:p w14:paraId="4A7F9D41" w14:textId="77777777" w:rsidR="0046146B" w:rsidRDefault="0046146B" w:rsidP="0046146B">
      <w:pPr>
        <w:pStyle w:val="Text"/>
      </w:pPr>
      <w:r>
        <w:t>5 What + idea</w:t>
      </w:r>
    </w:p>
    <w:p w14:paraId="1CC099F0" w14:textId="77777777" w:rsidR="0046146B" w:rsidRDefault="0046146B" w:rsidP="0046146B">
      <w:pPr>
        <w:pStyle w:val="Text"/>
      </w:pPr>
      <w:r>
        <w:t>6 doing + could</w:t>
      </w:r>
    </w:p>
    <w:p w14:paraId="23DE3F11" w14:textId="77777777" w:rsidR="0046146B" w:rsidRDefault="0046146B" w:rsidP="0046146B">
      <w:pPr>
        <w:pStyle w:val="Text"/>
      </w:pPr>
      <w:r>
        <w:t>7 think + idea</w:t>
      </w:r>
    </w:p>
    <w:p w14:paraId="20262F77" w14:textId="77777777" w:rsidR="0046146B" w:rsidRDefault="0046146B" w:rsidP="0046146B">
      <w:pPr>
        <w:pStyle w:val="Text"/>
      </w:pPr>
      <w:r>
        <w:t>8 do + can</w:t>
      </w:r>
    </w:p>
    <w:p w14:paraId="73F7BC39" w14:textId="77777777" w:rsidR="0046146B" w:rsidRDefault="0046146B" w:rsidP="0046146B">
      <w:pPr>
        <w:pStyle w:val="Text"/>
      </w:pPr>
      <w:r>
        <w:t>9 wondering + manage</w:t>
      </w:r>
    </w:p>
    <w:p w14:paraId="01FCC84D" w14:textId="77777777" w:rsidR="0046146B" w:rsidRDefault="0046146B" w:rsidP="0046146B">
      <w:pPr>
        <w:pStyle w:val="Text"/>
      </w:pPr>
    </w:p>
    <w:p w14:paraId="599CF389" w14:textId="77777777" w:rsidR="0046146B" w:rsidRPr="007D3CD2" w:rsidRDefault="0046146B" w:rsidP="0046146B">
      <w:pPr>
        <w:pStyle w:val="Text"/>
        <w:rPr>
          <w:b/>
        </w:rPr>
      </w:pPr>
      <w:r w:rsidRPr="007D3CD2">
        <w:rPr>
          <w:b/>
        </w:rPr>
        <w:t>6B</w:t>
      </w:r>
    </w:p>
    <w:p w14:paraId="72ED759D" w14:textId="7A030C3C" w:rsidR="0046146B" w:rsidRDefault="0046146B" w:rsidP="0046146B">
      <w:pPr>
        <w:pStyle w:val="Text"/>
      </w:pPr>
      <w:r>
        <w:t>1</w:t>
      </w:r>
      <w:r w:rsidR="007D3CD2">
        <w:t xml:space="preserve"> </w:t>
      </w:r>
      <w:r>
        <w:t>P</w:t>
      </w:r>
    </w:p>
    <w:p w14:paraId="1AC5ED44" w14:textId="77777777" w:rsidR="0046146B" w:rsidRDefault="0046146B" w:rsidP="0046146B">
      <w:pPr>
        <w:pStyle w:val="Text"/>
      </w:pPr>
      <w:r>
        <w:t xml:space="preserve">2 ↔ </w:t>
      </w:r>
    </w:p>
    <w:p w14:paraId="362C0C77" w14:textId="77777777" w:rsidR="0046146B" w:rsidRDefault="0046146B" w:rsidP="0046146B">
      <w:pPr>
        <w:pStyle w:val="Text"/>
      </w:pPr>
      <w:r>
        <w:t>3 ?</w:t>
      </w:r>
    </w:p>
    <w:p w14:paraId="52E70500" w14:textId="77777777" w:rsidR="0046146B" w:rsidRDefault="0046146B" w:rsidP="0046146B">
      <w:pPr>
        <w:pStyle w:val="Text"/>
      </w:pPr>
      <w:r>
        <w:t>4 P</w:t>
      </w:r>
    </w:p>
    <w:p w14:paraId="03B7ADB1" w14:textId="77777777" w:rsidR="0046146B" w:rsidRDefault="0046146B" w:rsidP="0046146B">
      <w:pPr>
        <w:pStyle w:val="Text"/>
      </w:pPr>
      <w:r>
        <w:t>5 P</w:t>
      </w:r>
    </w:p>
    <w:p w14:paraId="388F06DD" w14:textId="77777777" w:rsidR="0046146B" w:rsidRDefault="0046146B" w:rsidP="0046146B">
      <w:pPr>
        <w:pStyle w:val="Text"/>
      </w:pPr>
      <w:r>
        <w:t xml:space="preserve">6 ↔ </w:t>
      </w:r>
    </w:p>
    <w:p w14:paraId="62072287" w14:textId="77777777" w:rsidR="0046146B" w:rsidRDefault="0046146B" w:rsidP="0046146B">
      <w:pPr>
        <w:pStyle w:val="Text"/>
      </w:pPr>
      <w:r>
        <w:t>7 P</w:t>
      </w:r>
    </w:p>
    <w:p w14:paraId="46C47181" w14:textId="77777777" w:rsidR="0046146B" w:rsidRDefault="0046146B" w:rsidP="0046146B">
      <w:pPr>
        <w:pStyle w:val="Text"/>
      </w:pPr>
      <w:r>
        <w:t>8 ↔</w:t>
      </w:r>
    </w:p>
    <w:p w14:paraId="7943413E" w14:textId="77777777" w:rsidR="0046146B" w:rsidRDefault="0046146B" w:rsidP="0046146B">
      <w:pPr>
        <w:pStyle w:val="Text"/>
      </w:pPr>
      <w:r>
        <w:t>9 ?</w:t>
      </w:r>
    </w:p>
    <w:p w14:paraId="242AF07F" w14:textId="77777777" w:rsidR="0046146B" w:rsidRDefault="0046146B" w:rsidP="0046146B">
      <w:pPr>
        <w:pStyle w:val="Text"/>
      </w:pPr>
    </w:p>
    <w:p w14:paraId="1E58ED1D" w14:textId="23736E54" w:rsidR="0046146B" w:rsidRPr="007D3CD2" w:rsidRDefault="0046146B" w:rsidP="0046146B">
      <w:pPr>
        <w:pStyle w:val="Text"/>
        <w:rPr>
          <w:b/>
        </w:rPr>
      </w:pPr>
      <w:r w:rsidRPr="007D3CD2">
        <w:rPr>
          <w:b/>
        </w:rPr>
        <w:t>7A</w:t>
      </w:r>
      <w:r w:rsidR="007D3CD2" w:rsidRPr="007D3CD2">
        <w:rPr>
          <w:b/>
        </w:rPr>
        <w:t>–</w:t>
      </w:r>
      <w:r w:rsidRPr="007D3CD2">
        <w:rPr>
          <w:b/>
        </w:rPr>
        <w:t>C</w:t>
      </w:r>
    </w:p>
    <w:p w14:paraId="61AC8955" w14:textId="1E5C63E2" w:rsidR="00EF431D" w:rsidRDefault="0046146B" w:rsidP="0046146B">
      <w:pPr>
        <w:pStyle w:val="Text"/>
      </w:pPr>
      <w:r>
        <w:t>Students’ own answers</w:t>
      </w:r>
    </w:p>
    <w:p w14:paraId="5970A6FF" w14:textId="77777777" w:rsidR="007D3CD2" w:rsidRPr="0046146B" w:rsidRDefault="007D3CD2" w:rsidP="0046146B">
      <w:pPr>
        <w:pStyle w:val="Text"/>
      </w:pPr>
    </w:p>
    <w:p w14:paraId="7CBB30EB" w14:textId="2C88141A" w:rsidR="005C52A9" w:rsidRPr="00553568" w:rsidRDefault="005C52A9">
      <w:pPr>
        <w:pStyle w:val="HeadASection"/>
        <w:rPr>
          <w:lang w:val="en-GB"/>
        </w:rPr>
      </w:pPr>
      <w:r w:rsidRPr="00553568">
        <w:rPr>
          <w:lang w:val="en-GB"/>
        </w:rPr>
        <w:t xml:space="preserve">6.5 Writing: </w:t>
      </w:r>
      <w:r w:rsidR="00935510" w:rsidRPr="00553568">
        <w:rPr>
          <w:lang w:val="en-GB"/>
        </w:rPr>
        <w:t>Making requests</w:t>
      </w:r>
    </w:p>
    <w:p w14:paraId="06ACA0C6" w14:textId="77777777" w:rsidR="002C6635" w:rsidRPr="002C6635" w:rsidRDefault="002C6635" w:rsidP="002C6635">
      <w:pPr>
        <w:pStyle w:val="Text"/>
        <w:rPr>
          <w:b/>
          <w:lang w:eastAsia="pl-PL"/>
        </w:rPr>
      </w:pPr>
      <w:r w:rsidRPr="002C6635">
        <w:rPr>
          <w:b/>
          <w:lang w:eastAsia="pl-PL"/>
        </w:rPr>
        <w:t>1</w:t>
      </w:r>
    </w:p>
    <w:p w14:paraId="27A08673" w14:textId="77777777" w:rsidR="002C6635" w:rsidRDefault="002C6635" w:rsidP="002C6635">
      <w:pPr>
        <w:pStyle w:val="Text"/>
        <w:rPr>
          <w:lang w:eastAsia="pl-PL"/>
        </w:rPr>
      </w:pPr>
      <w:r>
        <w:rPr>
          <w:lang w:eastAsia="pl-PL"/>
        </w:rPr>
        <w:t>1 to</w:t>
      </w:r>
    </w:p>
    <w:p w14:paraId="5452BE4C" w14:textId="77777777" w:rsidR="002C6635" w:rsidRDefault="002C6635" w:rsidP="002C6635">
      <w:pPr>
        <w:pStyle w:val="Text"/>
        <w:rPr>
          <w:lang w:eastAsia="pl-PL"/>
        </w:rPr>
      </w:pPr>
      <w:r>
        <w:rPr>
          <w:lang w:eastAsia="pl-PL"/>
        </w:rPr>
        <w:t>2 for/of</w:t>
      </w:r>
    </w:p>
    <w:p w14:paraId="055B3F42" w14:textId="77777777" w:rsidR="002C6635" w:rsidRDefault="002C6635" w:rsidP="002C6635">
      <w:pPr>
        <w:pStyle w:val="Text"/>
        <w:rPr>
          <w:lang w:eastAsia="pl-PL"/>
        </w:rPr>
      </w:pPr>
      <w:r>
        <w:rPr>
          <w:lang w:eastAsia="pl-PL"/>
        </w:rPr>
        <w:t>3 in</w:t>
      </w:r>
    </w:p>
    <w:p w14:paraId="18966BB2" w14:textId="77777777" w:rsidR="002C6635" w:rsidRDefault="002C6635" w:rsidP="002C6635">
      <w:pPr>
        <w:pStyle w:val="Text"/>
        <w:rPr>
          <w:lang w:eastAsia="pl-PL"/>
        </w:rPr>
      </w:pPr>
      <w:r>
        <w:rPr>
          <w:lang w:eastAsia="pl-PL"/>
        </w:rPr>
        <w:t>4 of</w:t>
      </w:r>
    </w:p>
    <w:p w14:paraId="5DAE3F4A" w14:textId="77777777" w:rsidR="002C6635" w:rsidRDefault="002C6635" w:rsidP="002C6635">
      <w:pPr>
        <w:pStyle w:val="Text"/>
        <w:rPr>
          <w:lang w:eastAsia="pl-PL"/>
        </w:rPr>
      </w:pPr>
      <w:r>
        <w:rPr>
          <w:lang w:eastAsia="pl-PL"/>
        </w:rPr>
        <w:t>5 to</w:t>
      </w:r>
    </w:p>
    <w:p w14:paraId="00BED97F" w14:textId="77777777" w:rsidR="002C6635" w:rsidRDefault="002C6635" w:rsidP="002C6635">
      <w:pPr>
        <w:pStyle w:val="Text"/>
        <w:rPr>
          <w:lang w:eastAsia="pl-PL"/>
        </w:rPr>
      </w:pPr>
      <w:r>
        <w:rPr>
          <w:lang w:eastAsia="pl-PL"/>
        </w:rPr>
        <w:t>6 with/about</w:t>
      </w:r>
    </w:p>
    <w:p w14:paraId="34AA87EC" w14:textId="77777777" w:rsidR="002C6635" w:rsidRDefault="002C6635" w:rsidP="002C6635">
      <w:pPr>
        <w:pStyle w:val="Text"/>
        <w:rPr>
          <w:lang w:eastAsia="pl-PL"/>
        </w:rPr>
      </w:pPr>
      <w:r>
        <w:rPr>
          <w:lang w:eastAsia="pl-PL"/>
        </w:rPr>
        <w:t>7 to</w:t>
      </w:r>
    </w:p>
    <w:p w14:paraId="0D2D37B7" w14:textId="77777777" w:rsidR="002C6635" w:rsidRDefault="002C6635" w:rsidP="002C6635">
      <w:pPr>
        <w:pStyle w:val="Text"/>
        <w:rPr>
          <w:lang w:eastAsia="pl-PL"/>
        </w:rPr>
      </w:pPr>
      <w:r>
        <w:rPr>
          <w:lang w:eastAsia="pl-PL"/>
        </w:rPr>
        <w:t>8 for</w:t>
      </w:r>
    </w:p>
    <w:p w14:paraId="1ABF1155" w14:textId="77777777" w:rsidR="002C6635" w:rsidRDefault="002C6635" w:rsidP="002C6635">
      <w:pPr>
        <w:pStyle w:val="Text"/>
        <w:rPr>
          <w:lang w:eastAsia="pl-PL"/>
        </w:rPr>
      </w:pPr>
      <w:r>
        <w:rPr>
          <w:lang w:eastAsia="pl-PL"/>
        </w:rPr>
        <w:t>9 on</w:t>
      </w:r>
    </w:p>
    <w:p w14:paraId="2F089B4C" w14:textId="77777777" w:rsidR="002C6635" w:rsidRDefault="002C6635" w:rsidP="002C6635">
      <w:pPr>
        <w:pStyle w:val="Text"/>
        <w:rPr>
          <w:lang w:eastAsia="pl-PL"/>
        </w:rPr>
      </w:pPr>
      <w:r>
        <w:rPr>
          <w:lang w:eastAsia="pl-PL"/>
        </w:rPr>
        <w:t>10 of</w:t>
      </w:r>
    </w:p>
    <w:p w14:paraId="783A7149" w14:textId="77777777" w:rsidR="002C6635" w:rsidRDefault="002C6635" w:rsidP="002C6635">
      <w:pPr>
        <w:pStyle w:val="Text"/>
        <w:rPr>
          <w:lang w:eastAsia="pl-PL"/>
        </w:rPr>
      </w:pPr>
    </w:p>
    <w:p w14:paraId="7518E854" w14:textId="77777777" w:rsidR="002C6635" w:rsidRPr="009811B4" w:rsidRDefault="002C6635" w:rsidP="002C6635">
      <w:pPr>
        <w:pStyle w:val="Text"/>
        <w:rPr>
          <w:b/>
          <w:lang w:eastAsia="pl-PL"/>
        </w:rPr>
      </w:pPr>
      <w:r w:rsidRPr="009811B4">
        <w:rPr>
          <w:b/>
          <w:lang w:eastAsia="pl-PL"/>
        </w:rPr>
        <w:t>2A</w:t>
      </w:r>
    </w:p>
    <w:p w14:paraId="5795C8D6" w14:textId="77777777" w:rsidR="002C6635" w:rsidRDefault="002C6635" w:rsidP="002C6635">
      <w:pPr>
        <w:pStyle w:val="Text"/>
        <w:rPr>
          <w:lang w:eastAsia="pl-PL"/>
        </w:rPr>
      </w:pPr>
      <w:r>
        <w:rPr>
          <w:lang w:eastAsia="pl-PL"/>
        </w:rPr>
        <w:t>1 possible, I’d like</w:t>
      </w:r>
    </w:p>
    <w:p w14:paraId="2846B05B" w14:textId="77777777" w:rsidR="002C6635" w:rsidRDefault="002C6635" w:rsidP="002C6635">
      <w:pPr>
        <w:pStyle w:val="Text"/>
        <w:rPr>
          <w:lang w:eastAsia="pl-PL"/>
        </w:rPr>
      </w:pPr>
      <w:r>
        <w:rPr>
          <w:lang w:eastAsia="pl-PL"/>
        </w:rPr>
        <w:t>2 would you mind</w:t>
      </w:r>
    </w:p>
    <w:p w14:paraId="3AE85B24" w14:textId="77777777" w:rsidR="002C6635" w:rsidRDefault="002C6635" w:rsidP="002C6635">
      <w:pPr>
        <w:pStyle w:val="Text"/>
        <w:rPr>
          <w:lang w:eastAsia="pl-PL"/>
        </w:rPr>
      </w:pPr>
      <w:r>
        <w:rPr>
          <w:lang w:eastAsia="pl-PL"/>
        </w:rPr>
        <w:t>3 Please</w:t>
      </w:r>
    </w:p>
    <w:p w14:paraId="7EFD43E0" w14:textId="77777777" w:rsidR="002C6635" w:rsidRDefault="002C6635" w:rsidP="002C6635">
      <w:pPr>
        <w:pStyle w:val="Text"/>
        <w:rPr>
          <w:lang w:eastAsia="pl-PL"/>
        </w:rPr>
      </w:pPr>
      <w:r>
        <w:rPr>
          <w:lang w:eastAsia="pl-PL"/>
        </w:rPr>
        <w:t xml:space="preserve">4 think I could </w:t>
      </w:r>
    </w:p>
    <w:p w14:paraId="5521D35F" w14:textId="77777777" w:rsidR="002C6635" w:rsidRDefault="002C6635" w:rsidP="002C6635">
      <w:pPr>
        <w:pStyle w:val="Text"/>
        <w:rPr>
          <w:lang w:eastAsia="pl-PL"/>
        </w:rPr>
      </w:pPr>
    </w:p>
    <w:p w14:paraId="0DB6CC0A" w14:textId="77777777" w:rsidR="002C6635" w:rsidRPr="009811B4" w:rsidRDefault="002C6635" w:rsidP="002C6635">
      <w:pPr>
        <w:pStyle w:val="Text"/>
        <w:rPr>
          <w:b/>
          <w:lang w:eastAsia="pl-PL"/>
        </w:rPr>
      </w:pPr>
      <w:r w:rsidRPr="009811B4">
        <w:rPr>
          <w:b/>
          <w:lang w:eastAsia="pl-PL"/>
        </w:rPr>
        <w:t>2B</w:t>
      </w:r>
    </w:p>
    <w:p w14:paraId="38BE5E05" w14:textId="77777777" w:rsidR="002C6635" w:rsidRDefault="002C6635" w:rsidP="002C6635">
      <w:pPr>
        <w:pStyle w:val="Text"/>
        <w:rPr>
          <w:lang w:eastAsia="pl-PL"/>
        </w:rPr>
      </w:pPr>
      <w:r>
        <w:rPr>
          <w:lang w:eastAsia="pl-PL"/>
        </w:rPr>
        <w:t>5 Could</w:t>
      </w:r>
    </w:p>
    <w:p w14:paraId="7A29BD1B" w14:textId="77777777" w:rsidR="002C6635" w:rsidRDefault="002C6635" w:rsidP="002C6635">
      <w:pPr>
        <w:pStyle w:val="Text"/>
        <w:rPr>
          <w:lang w:eastAsia="pl-PL"/>
        </w:rPr>
      </w:pPr>
      <w:r>
        <w:rPr>
          <w:lang w:eastAsia="pl-PL"/>
        </w:rPr>
        <w:t>6 can you / would you</w:t>
      </w:r>
    </w:p>
    <w:p w14:paraId="2E48A61A" w14:textId="77777777" w:rsidR="002C6635" w:rsidRDefault="002C6635" w:rsidP="002C6635">
      <w:pPr>
        <w:pStyle w:val="Text"/>
        <w:rPr>
          <w:lang w:eastAsia="pl-PL"/>
        </w:rPr>
      </w:pPr>
      <w:r>
        <w:rPr>
          <w:lang w:eastAsia="pl-PL"/>
        </w:rPr>
        <w:t>7  Would you / Can you</w:t>
      </w:r>
    </w:p>
    <w:p w14:paraId="3E0E92FD" w14:textId="186C63D8" w:rsidR="002C6635" w:rsidRDefault="002C6635" w:rsidP="002C6635">
      <w:pPr>
        <w:pStyle w:val="Text"/>
        <w:rPr>
          <w:lang w:eastAsia="pl-PL"/>
        </w:rPr>
      </w:pPr>
      <w:r>
        <w:rPr>
          <w:lang w:eastAsia="pl-PL"/>
        </w:rPr>
        <w:t>8 if I could have</w:t>
      </w:r>
    </w:p>
    <w:p w14:paraId="5029C44F" w14:textId="07CB2C3A" w:rsidR="002C6635" w:rsidRPr="009811B4" w:rsidRDefault="00367444" w:rsidP="002C6635">
      <w:pPr>
        <w:pStyle w:val="Text"/>
        <w:rPr>
          <w:b/>
          <w:lang w:eastAsia="pl-PL"/>
        </w:rPr>
      </w:pPr>
      <w:r>
        <w:rPr>
          <w:b/>
          <w:lang w:eastAsia="pl-PL"/>
        </w:rPr>
        <w:br w:type="column"/>
      </w:r>
      <w:r w:rsidR="002C6635" w:rsidRPr="009811B4">
        <w:rPr>
          <w:b/>
          <w:lang w:eastAsia="pl-PL"/>
        </w:rPr>
        <w:lastRenderedPageBreak/>
        <w:t>3A</w:t>
      </w:r>
    </w:p>
    <w:p w14:paraId="6D5CE0B7" w14:textId="64DF4300" w:rsidR="002C6635" w:rsidRPr="009811B4" w:rsidRDefault="009811B4" w:rsidP="002C6635">
      <w:pPr>
        <w:pStyle w:val="Text"/>
        <w:rPr>
          <w:b/>
          <w:lang w:eastAsia="pl-PL"/>
        </w:rPr>
      </w:pPr>
      <w:r>
        <w:rPr>
          <w:b/>
          <w:lang w:eastAsia="pl-PL"/>
        </w:rPr>
        <w:t>Possible</w:t>
      </w:r>
      <w:r w:rsidR="002C6635" w:rsidRPr="009811B4">
        <w:rPr>
          <w:b/>
          <w:lang w:eastAsia="pl-PL"/>
        </w:rPr>
        <w:t xml:space="preserve"> answers</w:t>
      </w:r>
    </w:p>
    <w:p w14:paraId="1F25BA67" w14:textId="77777777" w:rsidR="002C6635" w:rsidRDefault="002C6635" w:rsidP="002C6635">
      <w:pPr>
        <w:pStyle w:val="Text"/>
        <w:rPr>
          <w:lang w:eastAsia="pl-PL"/>
        </w:rPr>
      </w:pPr>
      <w:r>
        <w:rPr>
          <w:lang w:eastAsia="pl-PL"/>
        </w:rPr>
        <w:t>1 Alex and Miguel, would you mind doing</w:t>
      </w:r>
    </w:p>
    <w:p w14:paraId="056CC6E1" w14:textId="77777777" w:rsidR="002C6635" w:rsidRDefault="002C6635" w:rsidP="002C6635">
      <w:pPr>
        <w:pStyle w:val="Text"/>
        <w:rPr>
          <w:lang w:eastAsia="pl-PL"/>
        </w:rPr>
      </w:pPr>
      <w:r>
        <w:rPr>
          <w:lang w:eastAsia="pl-PL"/>
        </w:rPr>
        <w:t>2 Please contact them to transfer</w:t>
      </w:r>
    </w:p>
    <w:p w14:paraId="391667D3" w14:textId="77777777" w:rsidR="002C6635" w:rsidRDefault="002C6635" w:rsidP="002C6635">
      <w:pPr>
        <w:pStyle w:val="Text"/>
        <w:rPr>
          <w:lang w:eastAsia="pl-PL"/>
        </w:rPr>
      </w:pPr>
      <w:r>
        <w:rPr>
          <w:lang w:eastAsia="pl-PL"/>
        </w:rPr>
        <w:t>3 Do you think you could update me</w:t>
      </w:r>
    </w:p>
    <w:p w14:paraId="2B99EB6F" w14:textId="77777777" w:rsidR="002C6635" w:rsidRDefault="002C6635" w:rsidP="002C6635">
      <w:pPr>
        <w:pStyle w:val="Text"/>
        <w:rPr>
          <w:lang w:eastAsia="pl-PL"/>
        </w:rPr>
      </w:pPr>
      <w:r>
        <w:rPr>
          <w:lang w:eastAsia="pl-PL"/>
        </w:rPr>
        <w:t>4 Please send me a meeting invite.</w:t>
      </w:r>
    </w:p>
    <w:p w14:paraId="4AE9DCBD" w14:textId="77777777" w:rsidR="002C6635" w:rsidRDefault="002C6635" w:rsidP="002C6635">
      <w:pPr>
        <w:pStyle w:val="Text"/>
        <w:rPr>
          <w:lang w:eastAsia="pl-PL"/>
        </w:rPr>
      </w:pPr>
      <w:r>
        <w:rPr>
          <w:lang w:eastAsia="pl-PL"/>
        </w:rPr>
        <w:t>5 Would anyone like to help with these two tasks</w:t>
      </w:r>
    </w:p>
    <w:p w14:paraId="08C60938" w14:textId="77777777" w:rsidR="002C6635" w:rsidRDefault="002C6635" w:rsidP="002C6635">
      <w:pPr>
        <w:pStyle w:val="Text"/>
        <w:rPr>
          <w:lang w:eastAsia="pl-PL"/>
        </w:rPr>
      </w:pPr>
      <w:r>
        <w:rPr>
          <w:lang w:eastAsia="pl-PL"/>
        </w:rPr>
        <w:t xml:space="preserve"> </w:t>
      </w:r>
    </w:p>
    <w:p w14:paraId="305C528E" w14:textId="77777777" w:rsidR="002C6635" w:rsidRPr="009811B4" w:rsidRDefault="002C6635" w:rsidP="002C6635">
      <w:pPr>
        <w:pStyle w:val="Text"/>
        <w:rPr>
          <w:b/>
          <w:lang w:eastAsia="pl-PL"/>
        </w:rPr>
      </w:pPr>
      <w:r w:rsidRPr="009811B4">
        <w:rPr>
          <w:b/>
          <w:lang w:eastAsia="pl-PL"/>
        </w:rPr>
        <w:t>3B</w:t>
      </w:r>
    </w:p>
    <w:p w14:paraId="60D7E7AD" w14:textId="77777777" w:rsidR="002C6635" w:rsidRPr="009811B4" w:rsidRDefault="002C6635" w:rsidP="002C6635">
      <w:pPr>
        <w:pStyle w:val="Text"/>
        <w:rPr>
          <w:b/>
          <w:lang w:eastAsia="pl-PL"/>
        </w:rPr>
      </w:pPr>
      <w:r w:rsidRPr="009811B4">
        <w:rPr>
          <w:b/>
          <w:lang w:eastAsia="pl-PL"/>
        </w:rPr>
        <w:t>Model answer</w:t>
      </w:r>
    </w:p>
    <w:p w14:paraId="55DFCCBC" w14:textId="77777777" w:rsidR="002C6635" w:rsidRDefault="002C6635" w:rsidP="002C6635">
      <w:pPr>
        <w:pStyle w:val="Text"/>
        <w:rPr>
          <w:lang w:eastAsia="pl-PL"/>
        </w:rPr>
      </w:pPr>
      <w:r>
        <w:rPr>
          <w:lang w:eastAsia="pl-PL"/>
        </w:rPr>
        <w:t>Hi all,</w:t>
      </w:r>
    </w:p>
    <w:p w14:paraId="05BE2FED" w14:textId="77777777" w:rsidR="002C6635" w:rsidRDefault="002C6635" w:rsidP="002C6635">
      <w:pPr>
        <w:pStyle w:val="Text"/>
        <w:rPr>
          <w:lang w:eastAsia="pl-PL"/>
        </w:rPr>
      </w:pPr>
      <w:r>
        <w:rPr>
          <w:lang w:eastAsia="pl-PL"/>
        </w:rPr>
        <w:t>I am writing to update you for the conference.</w:t>
      </w:r>
    </w:p>
    <w:p w14:paraId="6C415297" w14:textId="026C98F4" w:rsidR="002C6635" w:rsidRDefault="002C6635" w:rsidP="002C6635">
      <w:pPr>
        <w:pStyle w:val="Text"/>
        <w:rPr>
          <w:lang w:eastAsia="pl-PL"/>
        </w:rPr>
      </w:pPr>
      <w:r>
        <w:rPr>
          <w:lang w:eastAsia="pl-PL"/>
        </w:rPr>
        <w:t>Unfortunately, the International trade speaker has cancelled, so we have to find out who else is available and book a new speaker. Please let me know if you have any ideas. We are already over budget, so if possible, I’d like Luis to try and make savings somewhere in the budget. Claire, would you find out how many people are coming? 40</w:t>
      </w:r>
      <w:r w:rsidR="009811B4">
        <w:rPr>
          <w:lang w:eastAsia="pl-PL"/>
        </w:rPr>
        <w:t> </w:t>
      </w:r>
      <w:r w:rsidR="009433FA">
        <w:rPr>
          <w:lang w:eastAsia="pl-PL"/>
        </w:rPr>
        <w:t>p</w:t>
      </w:r>
      <w:r w:rsidR="009811B4">
        <w:rPr>
          <w:lang w:eastAsia="pl-PL"/>
        </w:rPr>
        <w:t>ercent</w:t>
      </w:r>
      <w:r>
        <w:rPr>
          <w:lang w:eastAsia="pl-PL"/>
        </w:rPr>
        <w:t xml:space="preserve"> have not replied to our invitations and we need to find out who’s coming by the end of the week. After that, we need to look for 50 rooms in another hotel because the Blossom Hotel has closed. David, would you mind doing that? And finally, could you tell me what equipment we need in the venue?</w:t>
      </w:r>
    </w:p>
    <w:p w14:paraId="210A4D3D" w14:textId="77777777" w:rsidR="002C6635" w:rsidRDefault="002C6635" w:rsidP="002C6635">
      <w:pPr>
        <w:pStyle w:val="Text"/>
        <w:rPr>
          <w:lang w:eastAsia="pl-PL"/>
        </w:rPr>
      </w:pPr>
      <w:r>
        <w:rPr>
          <w:lang w:eastAsia="pl-PL"/>
        </w:rPr>
        <w:t>Thank you for your hard work.</w:t>
      </w:r>
    </w:p>
    <w:p w14:paraId="2341E3AB" w14:textId="77777777" w:rsidR="002C6635" w:rsidRDefault="002C6635" w:rsidP="002C6635">
      <w:pPr>
        <w:pStyle w:val="Text"/>
        <w:rPr>
          <w:lang w:eastAsia="pl-PL"/>
        </w:rPr>
      </w:pPr>
      <w:r>
        <w:rPr>
          <w:lang w:eastAsia="pl-PL"/>
        </w:rPr>
        <w:t>Regards,</w:t>
      </w:r>
    </w:p>
    <w:p w14:paraId="31C7EE0A" w14:textId="77777777" w:rsidR="002C6635" w:rsidRDefault="002C6635" w:rsidP="002C6635">
      <w:pPr>
        <w:pStyle w:val="Text"/>
        <w:rPr>
          <w:lang w:eastAsia="pl-PL"/>
        </w:rPr>
      </w:pPr>
      <w:r>
        <w:rPr>
          <w:lang w:eastAsia="pl-PL"/>
        </w:rPr>
        <w:t>(Name)</w:t>
      </w:r>
    </w:p>
    <w:p w14:paraId="5E03C415" w14:textId="77777777" w:rsidR="002C6635" w:rsidRDefault="002C6635" w:rsidP="002C6635">
      <w:pPr>
        <w:pStyle w:val="Text"/>
        <w:rPr>
          <w:lang w:eastAsia="pl-PL"/>
        </w:rPr>
      </w:pPr>
    </w:p>
    <w:p w14:paraId="51863A49" w14:textId="77777777" w:rsidR="002C6635" w:rsidRPr="009811B4" w:rsidRDefault="002C6635" w:rsidP="002C6635">
      <w:pPr>
        <w:pStyle w:val="Text"/>
        <w:rPr>
          <w:b/>
          <w:lang w:eastAsia="pl-PL"/>
        </w:rPr>
      </w:pPr>
      <w:r w:rsidRPr="009811B4">
        <w:rPr>
          <w:b/>
          <w:lang w:eastAsia="pl-PL"/>
        </w:rPr>
        <w:t>3C</w:t>
      </w:r>
    </w:p>
    <w:p w14:paraId="6F1F6C2E" w14:textId="641A55DA" w:rsidR="00391D17" w:rsidRDefault="002C6635" w:rsidP="002C6635">
      <w:pPr>
        <w:pStyle w:val="Text"/>
        <w:rPr>
          <w:lang w:eastAsia="pl-PL"/>
        </w:rPr>
      </w:pPr>
      <w:r>
        <w:rPr>
          <w:lang w:eastAsia="pl-PL"/>
        </w:rPr>
        <w:t>Students’ own answer</w:t>
      </w:r>
    </w:p>
    <w:p w14:paraId="615C79E3" w14:textId="77777777" w:rsidR="009811B4" w:rsidRDefault="009811B4" w:rsidP="002C6635">
      <w:pPr>
        <w:pStyle w:val="Text"/>
        <w:rPr>
          <w:lang w:eastAsia="pl-PL"/>
        </w:rPr>
      </w:pPr>
    </w:p>
    <w:p w14:paraId="2225F4E2" w14:textId="374A0E97" w:rsidR="00796D35" w:rsidRDefault="00AF036F" w:rsidP="00AF036F">
      <w:pPr>
        <w:pStyle w:val="HeadUnit"/>
        <w:rPr>
          <w:lang w:eastAsia="pl-PL"/>
        </w:rPr>
      </w:pPr>
      <w:r>
        <w:rPr>
          <w:lang w:eastAsia="pl-PL"/>
        </w:rPr>
        <w:t xml:space="preserve">Unit 7 </w:t>
      </w:r>
      <w:r w:rsidR="00935510">
        <w:rPr>
          <w:lang w:eastAsia="pl-PL"/>
        </w:rPr>
        <w:t>Research &amp; development</w:t>
      </w:r>
    </w:p>
    <w:p w14:paraId="0E1A85DF" w14:textId="354DAE07" w:rsidR="00AF036F" w:rsidRPr="00553568" w:rsidRDefault="00AF036F">
      <w:pPr>
        <w:pStyle w:val="HeadASection"/>
        <w:rPr>
          <w:lang w:val="en-GB"/>
        </w:rPr>
      </w:pPr>
      <w:r w:rsidRPr="00553568">
        <w:rPr>
          <w:lang w:val="en-GB"/>
        </w:rPr>
        <w:t xml:space="preserve">7.1 </w:t>
      </w:r>
      <w:r w:rsidR="00935510" w:rsidRPr="00553568">
        <w:rPr>
          <w:lang w:val="en-GB"/>
        </w:rPr>
        <w:t>A nimble company</w:t>
      </w:r>
    </w:p>
    <w:p w14:paraId="380CBCC5" w14:textId="77777777" w:rsidR="00013EC4" w:rsidRPr="00013EC4" w:rsidRDefault="00013EC4" w:rsidP="00013EC4">
      <w:pPr>
        <w:pStyle w:val="Text"/>
        <w:rPr>
          <w:b/>
          <w:lang w:eastAsia="pl-PL"/>
        </w:rPr>
      </w:pPr>
      <w:r w:rsidRPr="00013EC4">
        <w:rPr>
          <w:b/>
          <w:lang w:eastAsia="pl-PL"/>
        </w:rPr>
        <w:t>1</w:t>
      </w:r>
    </w:p>
    <w:p w14:paraId="691901DD" w14:textId="77777777" w:rsidR="00A24237" w:rsidRPr="00A24237" w:rsidRDefault="00A24237" w:rsidP="00A24237">
      <w:pPr>
        <w:pStyle w:val="Text"/>
        <w:rPr>
          <w:b/>
          <w:lang w:eastAsia="pl-PL"/>
        </w:rPr>
      </w:pPr>
      <w:r w:rsidRPr="00A24237">
        <w:rPr>
          <w:b/>
          <w:lang w:eastAsia="pl-PL"/>
        </w:rPr>
        <w:t>Possible answers</w:t>
      </w:r>
    </w:p>
    <w:p w14:paraId="7F696A8D" w14:textId="77777777" w:rsidR="00A24237" w:rsidRDefault="00A24237" w:rsidP="00A24237">
      <w:pPr>
        <w:pStyle w:val="Text"/>
        <w:rPr>
          <w:lang w:eastAsia="pl-PL"/>
        </w:rPr>
      </w:pPr>
      <w:r>
        <w:rPr>
          <w:lang w:eastAsia="pl-PL"/>
        </w:rPr>
        <w:t>making food, eating and drinking, getting dressed, writing, typing, using a phone</w:t>
      </w:r>
    </w:p>
    <w:p w14:paraId="0A299950" w14:textId="77777777" w:rsidR="00A24237" w:rsidRDefault="00A24237" w:rsidP="00A24237">
      <w:pPr>
        <w:pStyle w:val="Text"/>
        <w:rPr>
          <w:lang w:eastAsia="pl-PL"/>
        </w:rPr>
      </w:pPr>
    </w:p>
    <w:p w14:paraId="78EB4FBA" w14:textId="77777777" w:rsidR="00A24237" w:rsidRPr="00A24237" w:rsidRDefault="00A24237" w:rsidP="00A24237">
      <w:pPr>
        <w:pStyle w:val="Text"/>
        <w:rPr>
          <w:b/>
          <w:lang w:eastAsia="pl-PL"/>
        </w:rPr>
      </w:pPr>
      <w:r w:rsidRPr="00A24237">
        <w:rPr>
          <w:b/>
          <w:lang w:eastAsia="pl-PL"/>
        </w:rPr>
        <w:t>2</w:t>
      </w:r>
    </w:p>
    <w:p w14:paraId="765E7F37" w14:textId="77777777" w:rsidR="00A24237" w:rsidRPr="00A24237" w:rsidRDefault="00A24237" w:rsidP="00A24237">
      <w:pPr>
        <w:pStyle w:val="Text"/>
        <w:rPr>
          <w:b/>
          <w:lang w:eastAsia="pl-PL"/>
        </w:rPr>
      </w:pPr>
      <w:r w:rsidRPr="00A24237">
        <w:rPr>
          <w:b/>
          <w:lang w:eastAsia="pl-PL"/>
        </w:rPr>
        <w:t>Possible answers</w:t>
      </w:r>
    </w:p>
    <w:p w14:paraId="22434982" w14:textId="77777777" w:rsidR="00A24237" w:rsidRDefault="00A24237" w:rsidP="00A24237">
      <w:pPr>
        <w:pStyle w:val="Text"/>
        <w:rPr>
          <w:lang w:eastAsia="pl-PL"/>
        </w:rPr>
      </w:pPr>
      <w:r>
        <w:rPr>
          <w:lang w:eastAsia="pl-PL"/>
        </w:rPr>
        <w:t>1 cane / walking stick, glasses, special writing (braille) that they can feel with their fingers</w:t>
      </w:r>
    </w:p>
    <w:p w14:paraId="0A67C2B1" w14:textId="77777777" w:rsidR="00A24237" w:rsidRDefault="00A24237" w:rsidP="00A24237">
      <w:pPr>
        <w:pStyle w:val="Text"/>
        <w:rPr>
          <w:lang w:eastAsia="pl-PL"/>
        </w:rPr>
      </w:pPr>
      <w:r>
        <w:rPr>
          <w:lang w:eastAsia="pl-PL"/>
        </w:rPr>
        <w:t>2 cane / walking stick, walking frames, stair lifts, wheelchairs</w:t>
      </w:r>
    </w:p>
    <w:p w14:paraId="49A4B832" w14:textId="77777777" w:rsidR="00A24237" w:rsidRDefault="00A24237" w:rsidP="00A24237">
      <w:pPr>
        <w:pStyle w:val="Text"/>
        <w:rPr>
          <w:lang w:eastAsia="pl-PL"/>
        </w:rPr>
      </w:pPr>
      <w:r>
        <w:rPr>
          <w:lang w:eastAsia="pl-PL"/>
        </w:rPr>
        <w:t>3 cane / walking stick, walking frames, stair lifts, wheelchairs</w:t>
      </w:r>
    </w:p>
    <w:p w14:paraId="4F3B4355" w14:textId="77777777" w:rsidR="00A24237" w:rsidRDefault="00A24237" w:rsidP="00A24237">
      <w:pPr>
        <w:pStyle w:val="Text"/>
        <w:rPr>
          <w:lang w:eastAsia="pl-PL"/>
        </w:rPr>
      </w:pPr>
    </w:p>
    <w:p w14:paraId="2F9306AC" w14:textId="77777777" w:rsidR="00A24237" w:rsidRPr="00A24237" w:rsidRDefault="00A24237" w:rsidP="00A24237">
      <w:pPr>
        <w:pStyle w:val="Text"/>
        <w:rPr>
          <w:b/>
          <w:lang w:eastAsia="pl-PL"/>
        </w:rPr>
      </w:pPr>
      <w:r w:rsidRPr="00A24237">
        <w:rPr>
          <w:b/>
          <w:lang w:eastAsia="pl-PL"/>
        </w:rPr>
        <w:t>3</w:t>
      </w:r>
    </w:p>
    <w:p w14:paraId="3673B273" w14:textId="77777777" w:rsidR="00A24237" w:rsidRDefault="00A24237" w:rsidP="00A24237">
      <w:pPr>
        <w:pStyle w:val="Text"/>
        <w:rPr>
          <w:lang w:eastAsia="pl-PL"/>
        </w:rPr>
      </w:pPr>
      <w:r>
        <w:rPr>
          <w:lang w:eastAsia="pl-PL"/>
        </w:rPr>
        <w:t>Students’ own answer</w:t>
      </w:r>
    </w:p>
    <w:p w14:paraId="66AFF3B7" w14:textId="113F26D8" w:rsidR="00A24237" w:rsidRPr="00A24237" w:rsidRDefault="00367444" w:rsidP="00A24237">
      <w:pPr>
        <w:pStyle w:val="Text"/>
        <w:rPr>
          <w:b/>
          <w:lang w:eastAsia="pl-PL"/>
        </w:rPr>
      </w:pPr>
      <w:r>
        <w:rPr>
          <w:lang w:eastAsia="pl-PL"/>
        </w:rPr>
        <w:br w:type="column"/>
      </w:r>
      <w:r w:rsidR="00A24237" w:rsidRPr="00A24237">
        <w:rPr>
          <w:b/>
          <w:lang w:eastAsia="pl-PL"/>
        </w:rPr>
        <w:t>4A</w:t>
      </w:r>
    </w:p>
    <w:p w14:paraId="07258FCC" w14:textId="77777777" w:rsidR="00A24237" w:rsidRDefault="00A24237" w:rsidP="00A24237">
      <w:pPr>
        <w:pStyle w:val="Text"/>
        <w:rPr>
          <w:lang w:eastAsia="pl-PL"/>
        </w:rPr>
      </w:pPr>
      <w:r>
        <w:rPr>
          <w:lang w:eastAsia="pl-PL"/>
        </w:rPr>
        <w:t>1 It cuts things. (opens boxes and packages)</w:t>
      </w:r>
    </w:p>
    <w:p w14:paraId="470A3031" w14:textId="77777777" w:rsidR="00A24237" w:rsidRDefault="00A24237" w:rsidP="00A24237">
      <w:pPr>
        <w:pStyle w:val="Text"/>
        <w:rPr>
          <w:lang w:eastAsia="pl-PL"/>
        </w:rPr>
      </w:pPr>
      <w:r>
        <w:rPr>
          <w:lang w:eastAsia="pl-PL"/>
        </w:rPr>
        <w:t>2 The elderly and disabled people.</w:t>
      </w:r>
    </w:p>
    <w:p w14:paraId="6CE7B2A5" w14:textId="77777777" w:rsidR="00A24237" w:rsidRDefault="00A24237" w:rsidP="00A24237">
      <w:pPr>
        <w:pStyle w:val="Text"/>
        <w:rPr>
          <w:lang w:eastAsia="pl-PL"/>
        </w:rPr>
      </w:pPr>
      <w:r>
        <w:rPr>
          <w:lang w:eastAsia="pl-PL"/>
        </w:rPr>
        <w:t xml:space="preserve"> </w:t>
      </w:r>
    </w:p>
    <w:p w14:paraId="0FBD64E5" w14:textId="77777777" w:rsidR="00A24237" w:rsidRPr="00A24237" w:rsidRDefault="00A24237" w:rsidP="00A24237">
      <w:pPr>
        <w:pStyle w:val="Text"/>
        <w:rPr>
          <w:b/>
          <w:lang w:eastAsia="pl-PL"/>
        </w:rPr>
      </w:pPr>
      <w:r w:rsidRPr="00A24237">
        <w:rPr>
          <w:b/>
          <w:lang w:eastAsia="pl-PL"/>
        </w:rPr>
        <w:t>4B</w:t>
      </w:r>
    </w:p>
    <w:p w14:paraId="6FD46FE4" w14:textId="77777777" w:rsidR="00A24237" w:rsidRDefault="00A24237" w:rsidP="00A24237">
      <w:pPr>
        <w:pStyle w:val="Text"/>
        <w:rPr>
          <w:lang w:eastAsia="pl-PL"/>
        </w:rPr>
      </w:pPr>
      <w:r>
        <w:rPr>
          <w:lang w:eastAsia="pl-PL"/>
        </w:rPr>
        <w:t>1 c</w:t>
      </w:r>
    </w:p>
    <w:p w14:paraId="43D581B4" w14:textId="77777777" w:rsidR="00A24237" w:rsidRDefault="00A24237" w:rsidP="00A24237">
      <w:pPr>
        <w:pStyle w:val="Text"/>
        <w:rPr>
          <w:lang w:eastAsia="pl-PL"/>
        </w:rPr>
      </w:pPr>
      <w:r>
        <w:rPr>
          <w:lang w:eastAsia="pl-PL"/>
        </w:rPr>
        <w:t>2 a</w:t>
      </w:r>
    </w:p>
    <w:p w14:paraId="70DDA43D" w14:textId="77777777" w:rsidR="00A24237" w:rsidRDefault="00A24237" w:rsidP="00A24237">
      <w:pPr>
        <w:pStyle w:val="Text"/>
        <w:rPr>
          <w:lang w:eastAsia="pl-PL"/>
        </w:rPr>
      </w:pPr>
      <w:r>
        <w:rPr>
          <w:lang w:eastAsia="pl-PL"/>
        </w:rPr>
        <w:t>3 d</w:t>
      </w:r>
    </w:p>
    <w:p w14:paraId="01F2ADCD" w14:textId="77777777" w:rsidR="00A24237" w:rsidRDefault="00A24237" w:rsidP="00A24237">
      <w:pPr>
        <w:pStyle w:val="Text"/>
        <w:rPr>
          <w:lang w:eastAsia="pl-PL"/>
        </w:rPr>
      </w:pPr>
      <w:r>
        <w:rPr>
          <w:lang w:eastAsia="pl-PL"/>
        </w:rPr>
        <w:t>4 b</w:t>
      </w:r>
    </w:p>
    <w:p w14:paraId="56024BD7" w14:textId="77777777" w:rsidR="00A24237" w:rsidRDefault="00A24237" w:rsidP="00A24237">
      <w:pPr>
        <w:pStyle w:val="Text"/>
        <w:rPr>
          <w:lang w:eastAsia="pl-PL"/>
        </w:rPr>
      </w:pPr>
      <w:r>
        <w:rPr>
          <w:lang w:eastAsia="pl-PL"/>
        </w:rPr>
        <w:t>5 f</w:t>
      </w:r>
    </w:p>
    <w:p w14:paraId="3124640E" w14:textId="77777777" w:rsidR="00A24237" w:rsidRDefault="00A24237" w:rsidP="00A24237">
      <w:pPr>
        <w:pStyle w:val="Text"/>
        <w:rPr>
          <w:lang w:eastAsia="pl-PL"/>
        </w:rPr>
      </w:pPr>
      <w:r>
        <w:rPr>
          <w:lang w:eastAsia="pl-PL"/>
        </w:rPr>
        <w:t>6 e</w:t>
      </w:r>
    </w:p>
    <w:p w14:paraId="5C1F3B9C" w14:textId="77777777" w:rsidR="00A24237" w:rsidRDefault="00A24237" w:rsidP="00A24237">
      <w:pPr>
        <w:pStyle w:val="Text"/>
        <w:rPr>
          <w:lang w:eastAsia="pl-PL"/>
        </w:rPr>
      </w:pPr>
      <w:r>
        <w:rPr>
          <w:lang w:eastAsia="pl-PL"/>
        </w:rPr>
        <w:t>7 h</w:t>
      </w:r>
    </w:p>
    <w:p w14:paraId="353EB74C" w14:textId="77777777" w:rsidR="00A24237" w:rsidRDefault="00A24237" w:rsidP="00A24237">
      <w:pPr>
        <w:pStyle w:val="Text"/>
        <w:rPr>
          <w:lang w:eastAsia="pl-PL"/>
        </w:rPr>
      </w:pPr>
      <w:r>
        <w:rPr>
          <w:lang w:eastAsia="pl-PL"/>
        </w:rPr>
        <w:t>8 g</w:t>
      </w:r>
    </w:p>
    <w:p w14:paraId="420AC077" w14:textId="77777777" w:rsidR="00A24237" w:rsidRDefault="00A24237" w:rsidP="00A24237">
      <w:pPr>
        <w:pStyle w:val="Text"/>
        <w:rPr>
          <w:lang w:eastAsia="pl-PL"/>
        </w:rPr>
      </w:pPr>
      <w:r>
        <w:rPr>
          <w:lang w:eastAsia="pl-PL"/>
        </w:rPr>
        <w:t xml:space="preserve"> </w:t>
      </w:r>
    </w:p>
    <w:p w14:paraId="3186779D" w14:textId="77777777" w:rsidR="00A24237" w:rsidRPr="00A24237" w:rsidRDefault="00A24237" w:rsidP="00A24237">
      <w:pPr>
        <w:pStyle w:val="Text"/>
        <w:rPr>
          <w:b/>
          <w:lang w:eastAsia="pl-PL"/>
        </w:rPr>
      </w:pPr>
      <w:r w:rsidRPr="00A24237">
        <w:rPr>
          <w:b/>
          <w:lang w:eastAsia="pl-PL"/>
        </w:rPr>
        <w:t>4C</w:t>
      </w:r>
    </w:p>
    <w:p w14:paraId="0EA78879" w14:textId="77777777" w:rsidR="00A24237" w:rsidRDefault="00A24237" w:rsidP="00A24237">
      <w:pPr>
        <w:pStyle w:val="Text"/>
        <w:rPr>
          <w:lang w:eastAsia="pl-PL"/>
        </w:rPr>
      </w:pPr>
      <w:r>
        <w:rPr>
          <w:lang w:eastAsia="pl-PL"/>
        </w:rPr>
        <w:t>A clip to help keep cables organised.</w:t>
      </w:r>
    </w:p>
    <w:p w14:paraId="4C2B338B" w14:textId="77777777" w:rsidR="00A24237" w:rsidRDefault="00A24237" w:rsidP="00A24237">
      <w:pPr>
        <w:pStyle w:val="Text"/>
        <w:rPr>
          <w:lang w:eastAsia="pl-PL"/>
        </w:rPr>
      </w:pPr>
    </w:p>
    <w:p w14:paraId="30652E11" w14:textId="77777777" w:rsidR="00A24237" w:rsidRPr="00A24237" w:rsidRDefault="00A24237" w:rsidP="00A24237">
      <w:pPr>
        <w:pStyle w:val="Text"/>
        <w:rPr>
          <w:b/>
          <w:lang w:eastAsia="pl-PL"/>
        </w:rPr>
      </w:pPr>
      <w:r w:rsidRPr="00A24237">
        <w:rPr>
          <w:b/>
          <w:lang w:eastAsia="pl-PL"/>
        </w:rPr>
        <w:t>5</w:t>
      </w:r>
    </w:p>
    <w:p w14:paraId="34A52276" w14:textId="77777777" w:rsidR="00A24237" w:rsidRPr="00A24237" w:rsidRDefault="00A24237" w:rsidP="00A24237">
      <w:pPr>
        <w:pStyle w:val="Text"/>
        <w:rPr>
          <w:b/>
          <w:lang w:eastAsia="pl-PL"/>
        </w:rPr>
      </w:pPr>
      <w:r w:rsidRPr="00A24237">
        <w:rPr>
          <w:b/>
          <w:lang w:eastAsia="pl-PL"/>
        </w:rPr>
        <w:t>Possible answers</w:t>
      </w:r>
    </w:p>
    <w:p w14:paraId="3E27CC01" w14:textId="77777777" w:rsidR="00A24237" w:rsidRDefault="00A24237" w:rsidP="00A24237">
      <w:pPr>
        <w:pStyle w:val="Text"/>
        <w:rPr>
          <w:lang w:eastAsia="pl-PL"/>
        </w:rPr>
      </w:pPr>
      <w:r>
        <w:rPr>
          <w:lang w:eastAsia="pl-PL"/>
        </w:rPr>
        <w:t>1 Students’ own answer</w:t>
      </w:r>
    </w:p>
    <w:p w14:paraId="17CA129D" w14:textId="77777777" w:rsidR="00A24237" w:rsidRDefault="00A24237" w:rsidP="00A24237">
      <w:pPr>
        <w:pStyle w:val="Text"/>
        <w:rPr>
          <w:lang w:eastAsia="pl-PL"/>
        </w:rPr>
      </w:pPr>
      <w:r>
        <w:rPr>
          <w:lang w:eastAsia="pl-PL"/>
        </w:rPr>
        <w:t>2 Cutting material from newspapers and magazines, cutting paper for wrapping presents, opening mail, for kids to use instead of scissors</w:t>
      </w:r>
    </w:p>
    <w:p w14:paraId="3E38D91E" w14:textId="77777777" w:rsidR="00A24237" w:rsidRDefault="00A24237" w:rsidP="00A24237">
      <w:pPr>
        <w:pStyle w:val="Text"/>
        <w:rPr>
          <w:lang w:eastAsia="pl-PL"/>
        </w:rPr>
      </w:pPr>
    </w:p>
    <w:p w14:paraId="25EE23B3" w14:textId="77777777" w:rsidR="00A24237" w:rsidRPr="00A24237" w:rsidRDefault="00A24237" w:rsidP="00A24237">
      <w:pPr>
        <w:pStyle w:val="Text"/>
        <w:rPr>
          <w:b/>
          <w:lang w:eastAsia="pl-PL"/>
        </w:rPr>
      </w:pPr>
      <w:r w:rsidRPr="00A24237">
        <w:rPr>
          <w:b/>
          <w:lang w:eastAsia="pl-PL"/>
        </w:rPr>
        <w:t>6</w:t>
      </w:r>
    </w:p>
    <w:p w14:paraId="3BDC4EAA" w14:textId="77777777" w:rsidR="00A24237" w:rsidRDefault="00A24237" w:rsidP="00A24237">
      <w:pPr>
        <w:pStyle w:val="Text"/>
        <w:rPr>
          <w:lang w:eastAsia="pl-PL"/>
        </w:rPr>
      </w:pPr>
      <w:r>
        <w:rPr>
          <w:lang w:eastAsia="pl-PL"/>
        </w:rPr>
        <w:t>1 brief</w:t>
      </w:r>
    </w:p>
    <w:p w14:paraId="0DC291EC" w14:textId="77777777" w:rsidR="00A24237" w:rsidRDefault="00A24237" w:rsidP="00A24237">
      <w:pPr>
        <w:pStyle w:val="Text"/>
        <w:rPr>
          <w:lang w:eastAsia="pl-PL"/>
        </w:rPr>
      </w:pPr>
      <w:r>
        <w:rPr>
          <w:lang w:eastAsia="pl-PL"/>
        </w:rPr>
        <w:t>2 solutions</w:t>
      </w:r>
    </w:p>
    <w:p w14:paraId="7C64CD1E" w14:textId="77777777" w:rsidR="00A24237" w:rsidRDefault="00A24237" w:rsidP="00A24237">
      <w:pPr>
        <w:pStyle w:val="Text"/>
        <w:rPr>
          <w:lang w:eastAsia="pl-PL"/>
        </w:rPr>
      </w:pPr>
      <w:r>
        <w:rPr>
          <w:lang w:eastAsia="pl-PL"/>
        </w:rPr>
        <w:t>3 sketches</w:t>
      </w:r>
    </w:p>
    <w:p w14:paraId="421DF58E" w14:textId="77777777" w:rsidR="00A24237" w:rsidRDefault="00A24237" w:rsidP="00A24237">
      <w:pPr>
        <w:pStyle w:val="Text"/>
        <w:rPr>
          <w:lang w:eastAsia="pl-PL"/>
        </w:rPr>
      </w:pPr>
      <w:r>
        <w:rPr>
          <w:lang w:eastAsia="pl-PL"/>
        </w:rPr>
        <w:t>4 prototype</w:t>
      </w:r>
    </w:p>
    <w:p w14:paraId="12621398" w14:textId="77777777" w:rsidR="00A24237" w:rsidRDefault="00A24237" w:rsidP="00A24237">
      <w:pPr>
        <w:pStyle w:val="Text"/>
        <w:rPr>
          <w:lang w:eastAsia="pl-PL"/>
        </w:rPr>
      </w:pPr>
      <w:r>
        <w:rPr>
          <w:lang w:eastAsia="pl-PL"/>
        </w:rPr>
        <w:t>5 challenges</w:t>
      </w:r>
    </w:p>
    <w:p w14:paraId="57965AE0" w14:textId="77777777" w:rsidR="00A24237" w:rsidRDefault="00A24237" w:rsidP="00A24237">
      <w:pPr>
        <w:pStyle w:val="Text"/>
        <w:rPr>
          <w:lang w:eastAsia="pl-PL"/>
        </w:rPr>
      </w:pPr>
      <w:r>
        <w:rPr>
          <w:lang w:eastAsia="pl-PL"/>
        </w:rPr>
        <w:t>6 improvements</w:t>
      </w:r>
    </w:p>
    <w:p w14:paraId="3E29271B" w14:textId="77777777" w:rsidR="00A24237" w:rsidRDefault="00A24237" w:rsidP="00A24237">
      <w:pPr>
        <w:pStyle w:val="Text"/>
        <w:rPr>
          <w:lang w:eastAsia="pl-PL"/>
        </w:rPr>
      </w:pPr>
      <w:r>
        <w:rPr>
          <w:lang w:eastAsia="pl-PL"/>
        </w:rPr>
        <w:t>7 feedback</w:t>
      </w:r>
    </w:p>
    <w:p w14:paraId="4BCE0795" w14:textId="77777777" w:rsidR="00A24237" w:rsidRDefault="00A24237" w:rsidP="00A24237">
      <w:pPr>
        <w:pStyle w:val="Text"/>
        <w:rPr>
          <w:lang w:eastAsia="pl-PL"/>
        </w:rPr>
      </w:pPr>
      <w:r>
        <w:rPr>
          <w:lang w:eastAsia="pl-PL"/>
        </w:rPr>
        <w:t>8 Launch</w:t>
      </w:r>
    </w:p>
    <w:p w14:paraId="3A05B1A0" w14:textId="77777777" w:rsidR="00A24237" w:rsidRDefault="00A24237" w:rsidP="00A24237">
      <w:pPr>
        <w:pStyle w:val="Text"/>
        <w:rPr>
          <w:lang w:eastAsia="pl-PL"/>
        </w:rPr>
      </w:pPr>
      <w:r>
        <w:rPr>
          <w:lang w:eastAsia="pl-PL"/>
        </w:rPr>
        <w:t xml:space="preserve"> </w:t>
      </w:r>
    </w:p>
    <w:p w14:paraId="077C2071" w14:textId="77777777" w:rsidR="00A24237" w:rsidRPr="00A24237" w:rsidRDefault="00A24237" w:rsidP="00A24237">
      <w:pPr>
        <w:pStyle w:val="Text"/>
        <w:rPr>
          <w:b/>
          <w:lang w:eastAsia="pl-PL"/>
        </w:rPr>
      </w:pPr>
      <w:r w:rsidRPr="00A24237">
        <w:rPr>
          <w:b/>
          <w:lang w:eastAsia="pl-PL"/>
        </w:rPr>
        <w:t>7</w:t>
      </w:r>
    </w:p>
    <w:p w14:paraId="3FF5564F" w14:textId="77777777" w:rsidR="00A24237" w:rsidRDefault="00A24237" w:rsidP="00A24237">
      <w:pPr>
        <w:pStyle w:val="Text"/>
        <w:rPr>
          <w:lang w:eastAsia="pl-PL"/>
        </w:rPr>
      </w:pPr>
      <w:r>
        <w:rPr>
          <w:lang w:eastAsia="pl-PL"/>
        </w:rPr>
        <w:t>1 b</w:t>
      </w:r>
    </w:p>
    <w:p w14:paraId="41FCE493" w14:textId="77777777" w:rsidR="00A24237" w:rsidRDefault="00A24237" w:rsidP="00A24237">
      <w:pPr>
        <w:pStyle w:val="Text"/>
        <w:rPr>
          <w:lang w:eastAsia="pl-PL"/>
        </w:rPr>
      </w:pPr>
      <w:r>
        <w:rPr>
          <w:lang w:eastAsia="pl-PL"/>
        </w:rPr>
        <w:t>2 c</w:t>
      </w:r>
    </w:p>
    <w:p w14:paraId="1DD9A702" w14:textId="77777777" w:rsidR="00A24237" w:rsidRDefault="00A24237" w:rsidP="00A24237">
      <w:pPr>
        <w:pStyle w:val="Text"/>
        <w:rPr>
          <w:lang w:eastAsia="pl-PL"/>
        </w:rPr>
      </w:pPr>
      <w:r>
        <w:rPr>
          <w:lang w:eastAsia="pl-PL"/>
        </w:rPr>
        <w:t>3 a</w:t>
      </w:r>
    </w:p>
    <w:p w14:paraId="41E8B5C4" w14:textId="77777777" w:rsidR="00A24237" w:rsidRDefault="00A24237" w:rsidP="00A24237">
      <w:pPr>
        <w:pStyle w:val="Text"/>
        <w:rPr>
          <w:lang w:eastAsia="pl-PL"/>
        </w:rPr>
      </w:pPr>
      <w:r>
        <w:rPr>
          <w:lang w:eastAsia="pl-PL"/>
        </w:rPr>
        <w:t xml:space="preserve"> </w:t>
      </w:r>
    </w:p>
    <w:p w14:paraId="17920955" w14:textId="77777777" w:rsidR="00A24237" w:rsidRPr="00A24237" w:rsidRDefault="00A24237" w:rsidP="00A24237">
      <w:pPr>
        <w:pStyle w:val="Text"/>
        <w:rPr>
          <w:b/>
          <w:lang w:eastAsia="pl-PL"/>
        </w:rPr>
      </w:pPr>
      <w:r w:rsidRPr="00A24237">
        <w:rPr>
          <w:b/>
          <w:lang w:eastAsia="pl-PL"/>
        </w:rPr>
        <w:t>8</w:t>
      </w:r>
    </w:p>
    <w:p w14:paraId="587CAF49" w14:textId="77777777" w:rsidR="00A24237" w:rsidRDefault="00A24237" w:rsidP="00A24237">
      <w:pPr>
        <w:pStyle w:val="Text"/>
        <w:rPr>
          <w:lang w:eastAsia="pl-PL"/>
        </w:rPr>
      </w:pPr>
      <w:r>
        <w:rPr>
          <w:lang w:eastAsia="pl-PL"/>
        </w:rPr>
        <w:t>1 designer</w:t>
      </w:r>
    </w:p>
    <w:p w14:paraId="425D6035" w14:textId="77777777" w:rsidR="00A24237" w:rsidRDefault="00A24237" w:rsidP="00A24237">
      <w:pPr>
        <w:pStyle w:val="Text"/>
        <w:rPr>
          <w:lang w:eastAsia="pl-PL"/>
        </w:rPr>
      </w:pPr>
      <w:r>
        <w:rPr>
          <w:lang w:eastAsia="pl-PL"/>
        </w:rPr>
        <w:t>2 create</w:t>
      </w:r>
    </w:p>
    <w:p w14:paraId="13409F2F" w14:textId="77777777" w:rsidR="00A24237" w:rsidRDefault="00A24237" w:rsidP="00A24237">
      <w:pPr>
        <w:pStyle w:val="Text"/>
        <w:rPr>
          <w:lang w:eastAsia="pl-PL"/>
        </w:rPr>
      </w:pPr>
      <w:r>
        <w:rPr>
          <w:lang w:eastAsia="pl-PL"/>
        </w:rPr>
        <w:t>3 function</w:t>
      </w:r>
    </w:p>
    <w:p w14:paraId="31277DF4" w14:textId="77777777" w:rsidR="00A24237" w:rsidRDefault="00A24237" w:rsidP="00A24237">
      <w:pPr>
        <w:pStyle w:val="Text"/>
        <w:rPr>
          <w:lang w:eastAsia="pl-PL"/>
        </w:rPr>
      </w:pPr>
      <w:r>
        <w:rPr>
          <w:lang w:eastAsia="pl-PL"/>
        </w:rPr>
        <w:t>4 brief</w:t>
      </w:r>
    </w:p>
    <w:p w14:paraId="5317D61A" w14:textId="77777777" w:rsidR="00A24237" w:rsidRDefault="00A24237" w:rsidP="00A24237">
      <w:pPr>
        <w:pStyle w:val="Text"/>
        <w:rPr>
          <w:lang w:eastAsia="pl-PL"/>
        </w:rPr>
      </w:pPr>
      <w:r>
        <w:rPr>
          <w:lang w:eastAsia="pl-PL"/>
        </w:rPr>
        <w:t>5 feedback</w:t>
      </w:r>
    </w:p>
    <w:p w14:paraId="547D82D4" w14:textId="77777777" w:rsidR="00A24237" w:rsidRDefault="00A24237" w:rsidP="00A24237">
      <w:pPr>
        <w:pStyle w:val="Text"/>
        <w:rPr>
          <w:lang w:eastAsia="pl-PL"/>
        </w:rPr>
      </w:pPr>
      <w:r>
        <w:rPr>
          <w:lang w:eastAsia="pl-PL"/>
        </w:rPr>
        <w:t>6 challenge</w:t>
      </w:r>
    </w:p>
    <w:p w14:paraId="6E10E19E" w14:textId="77777777" w:rsidR="00A24237" w:rsidRDefault="00A24237" w:rsidP="00A24237">
      <w:pPr>
        <w:pStyle w:val="Text"/>
        <w:rPr>
          <w:lang w:eastAsia="pl-PL"/>
        </w:rPr>
      </w:pPr>
    </w:p>
    <w:p w14:paraId="18AC6C1A" w14:textId="77777777" w:rsidR="00A24237" w:rsidRPr="00A24237" w:rsidRDefault="00A24237" w:rsidP="00A24237">
      <w:pPr>
        <w:pStyle w:val="Text"/>
        <w:rPr>
          <w:b/>
          <w:lang w:eastAsia="pl-PL"/>
        </w:rPr>
      </w:pPr>
      <w:r w:rsidRPr="00A24237">
        <w:rPr>
          <w:b/>
          <w:lang w:eastAsia="pl-PL"/>
        </w:rPr>
        <w:t>9</w:t>
      </w:r>
    </w:p>
    <w:p w14:paraId="29BBE51B" w14:textId="77777777" w:rsidR="00A24237" w:rsidRDefault="00A24237" w:rsidP="00A24237">
      <w:pPr>
        <w:pStyle w:val="Text"/>
        <w:rPr>
          <w:lang w:eastAsia="pl-PL"/>
        </w:rPr>
      </w:pPr>
      <w:r>
        <w:rPr>
          <w:lang w:eastAsia="pl-PL"/>
        </w:rPr>
        <w:t>Students’ own answer</w:t>
      </w:r>
    </w:p>
    <w:p w14:paraId="28511779" w14:textId="77777777" w:rsidR="00A24237" w:rsidRDefault="00A24237" w:rsidP="00A24237">
      <w:pPr>
        <w:pStyle w:val="Text"/>
        <w:rPr>
          <w:lang w:eastAsia="pl-PL"/>
        </w:rPr>
      </w:pPr>
    </w:p>
    <w:p w14:paraId="49FE4E8E" w14:textId="77777777" w:rsidR="00A24237" w:rsidRPr="00A24237" w:rsidRDefault="00A24237" w:rsidP="00A24237">
      <w:pPr>
        <w:pStyle w:val="Text"/>
        <w:rPr>
          <w:b/>
          <w:lang w:eastAsia="pl-PL"/>
        </w:rPr>
      </w:pPr>
      <w:r w:rsidRPr="00A24237">
        <w:rPr>
          <w:b/>
          <w:lang w:eastAsia="pl-PL"/>
        </w:rPr>
        <w:t>10A–C</w:t>
      </w:r>
    </w:p>
    <w:p w14:paraId="02CD7113" w14:textId="3C187002" w:rsidR="00013EC4" w:rsidRDefault="00A24237" w:rsidP="00A24237">
      <w:pPr>
        <w:pStyle w:val="Text"/>
        <w:rPr>
          <w:lang w:eastAsia="pl-PL"/>
        </w:rPr>
      </w:pPr>
      <w:r>
        <w:rPr>
          <w:lang w:eastAsia="pl-PL"/>
        </w:rPr>
        <w:t>Students’ own answers</w:t>
      </w:r>
    </w:p>
    <w:p w14:paraId="202A85D3" w14:textId="704D1B93" w:rsidR="00367444" w:rsidRDefault="00367444" w:rsidP="00AF036F">
      <w:pPr>
        <w:pStyle w:val="Text"/>
        <w:rPr>
          <w:lang w:eastAsia="pl-PL"/>
        </w:rPr>
      </w:pPr>
      <w:r>
        <w:rPr>
          <w:lang w:eastAsia="pl-PL"/>
        </w:rPr>
        <w:br w:type="page"/>
      </w:r>
    </w:p>
    <w:p w14:paraId="6F3E648B" w14:textId="7D273CB6" w:rsidR="00AF036F" w:rsidRPr="00553568" w:rsidRDefault="00AF036F">
      <w:pPr>
        <w:pStyle w:val="HeadASection"/>
        <w:rPr>
          <w:lang w:val="en-GB"/>
        </w:rPr>
      </w:pPr>
      <w:r w:rsidRPr="00553568">
        <w:rPr>
          <w:lang w:val="en-GB"/>
        </w:rPr>
        <w:lastRenderedPageBreak/>
        <w:t xml:space="preserve">7.2 </w:t>
      </w:r>
      <w:r w:rsidR="00935510" w:rsidRPr="00553568">
        <w:rPr>
          <w:lang w:val="en-GB"/>
        </w:rPr>
        <w:t>Innovation</w:t>
      </w:r>
    </w:p>
    <w:p w14:paraId="33513D6E" w14:textId="39D9F299" w:rsidR="00CC4CDF" w:rsidRPr="00A24237" w:rsidRDefault="00A24237" w:rsidP="00CC4CDF">
      <w:pPr>
        <w:pStyle w:val="Text"/>
        <w:rPr>
          <w:b/>
        </w:rPr>
      </w:pPr>
      <w:r w:rsidRPr="00A24237">
        <w:rPr>
          <w:b/>
        </w:rPr>
        <w:t>1</w:t>
      </w:r>
    </w:p>
    <w:p w14:paraId="2A29F9FE" w14:textId="276849D6" w:rsidR="00A24237" w:rsidRDefault="00A24237" w:rsidP="00A24237">
      <w:pPr>
        <w:pStyle w:val="Text"/>
        <w:rPr>
          <w:lang w:eastAsia="pl-PL"/>
        </w:rPr>
      </w:pPr>
      <w:r>
        <w:rPr>
          <w:lang w:eastAsia="pl-PL"/>
        </w:rPr>
        <w:t>Students’ own answer</w:t>
      </w:r>
    </w:p>
    <w:p w14:paraId="66E551EF" w14:textId="06852AB3" w:rsidR="00A24237" w:rsidRDefault="00A24237" w:rsidP="00A24237">
      <w:pPr>
        <w:pStyle w:val="Text"/>
        <w:rPr>
          <w:lang w:eastAsia="pl-PL"/>
        </w:rPr>
      </w:pPr>
    </w:p>
    <w:p w14:paraId="3DC3C595" w14:textId="3019156D" w:rsidR="00A24237" w:rsidRPr="00A24237" w:rsidRDefault="00A24237" w:rsidP="00A24237">
      <w:pPr>
        <w:pStyle w:val="Text"/>
        <w:rPr>
          <w:b/>
          <w:lang w:eastAsia="pl-PL"/>
        </w:rPr>
      </w:pPr>
      <w:r w:rsidRPr="00A24237">
        <w:rPr>
          <w:b/>
          <w:lang w:eastAsia="pl-PL"/>
        </w:rPr>
        <w:t>2</w:t>
      </w:r>
    </w:p>
    <w:p w14:paraId="4D57B636" w14:textId="7DB626D1" w:rsidR="00A24237" w:rsidRDefault="00A24237" w:rsidP="00A24237">
      <w:pPr>
        <w:pStyle w:val="Text"/>
        <w:rPr>
          <w:lang w:eastAsia="pl-PL"/>
        </w:rPr>
      </w:pPr>
      <w:r w:rsidRPr="00A24237">
        <w:rPr>
          <w:lang w:eastAsia="pl-PL"/>
        </w:rPr>
        <w:t>1 They are receptionists. / They check in guests.</w:t>
      </w:r>
    </w:p>
    <w:p w14:paraId="3DF87F54" w14:textId="77777777" w:rsidR="00A24237" w:rsidRDefault="00A24237" w:rsidP="00A24237">
      <w:pPr>
        <w:pStyle w:val="Text"/>
        <w:rPr>
          <w:lang w:eastAsia="pl-PL"/>
        </w:rPr>
      </w:pPr>
      <w:r>
        <w:rPr>
          <w:lang w:eastAsia="pl-PL"/>
        </w:rPr>
        <w:t>1 They are receptionists. / They check in guests.</w:t>
      </w:r>
    </w:p>
    <w:p w14:paraId="013999CD" w14:textId="77777777" w:rsidR="00A24237" w:rsidRDefault="00A24237" w:rsidP="00A24237">
      <w:pPr>
        <w:pStyle w:val="Text"/>
        <w:rPr>
          <w:lang w:eastAsia="pl-PL"/>
        </w:rPr>
      </w:pPr>
      <w:r>
        <w:rPr>
          <w:lang w:eastAsia="pl-PL"/>
        </w:rPr>
        <w:t>2 Guests are attracted to the hotel because it is different – innovation attracts guests.</w:t>
      </w:r>
    </w:p>
    <w:p w14:paraId="19CE109C" w14:textId="77777777" w:rsidR="00A24237" w:rsidRDefault="00A24237" w:rsidP="00A24237">
      <w:pPr>
        <w:pStyle w:val="Text"/>
        <w:rPr>
          <w:lang w:eastAsia="pl-PL"/>
        </w:rPr>
      </w:pPr>
    </w:p>
    <w:p w14:paraId="116000ED" w14:textId="77777777" w:rsidR="00A24237" w:rsidRPr="00A24237" w:rsidRDefault="00A24237" w:rsidP="00A24237">
      <w:pPr>
        <w:pStyle w:val="Text"/>
        <w:rPr>
          <w:b/>
          <w:lang w:eastAsia="pl-PL"/>
        </w:rPr>
      </w:pPr>
      <w:r w:rsidRPr="00A24237">
        <w:rPr>
          <w:b/>
          <w:lang w:eastAsia="pl-PL"/>
        </w:rPr>
        <w:t>3</w:t>
      </w:r>
    </w:p>
    <w:p w14:paraId="2B103152" w14:textId="77777777" w:rsidR="00A24237" w:rsidRDefault="00A24237" w:rsidP="00A24237">
      <w:pPr>
        <w:pStyle w:val="Text"/>
        <w:rPr>
          <w:lang w:eastAsia="pl-PL"/>
        </w:rPr>
      </w:pPr>
      <w:r>
        <w:rPr>
          <w:lang w:eastAsia="pl-PL"/>
        </w:rPr>
        <w:t>1 F</w:t>
      </w:r>
    </w:p>
    <w:p w14:paraId="2740CEE0" w14:textId="77777777" w:rsidR="00A24237" w:rsidRDefault="00A24237" w:rsidP="00A24237">
      <w:pPr>
        <w:pStyle w:val="Text"/>
        <w:rPr>
          <w:lang w:eastAsia="pl-PL"/>
        </w:rPr>
      </w:pPr>
      <w:r>
        <w:rPr>
          <w:lang w:eastAsia="pl-PL"/>
        </w:rPr>
        <w:t>2 F</w:t>
      </w:r>
    </w:p>
    <w:p w14:paraId="7C4D2C6B" w14:textId="77777777" w:rsidR="00A24237" w:rsidRDefault="00A24237" w:rsidP="00A24237">
      <w:pPr>
        <w:pStyle w:val="Text"/>
        <w:rPr>
          <w:lang w:eastAsia="pl-PL"/>
        </w:rPr>
      </w:pPr>
      <w:r>
        <w:rPr>
          <w:lang w:eastAsia="pl-PL"/>
        </w:rPr>
        <w:t>3 T</w:t>
      </w:r>
    </w:p>
    <w:p w14:paraId="37AE008B" w14:textId="77777777" w:rsidR="00A24237" w:rsidRDefault="00A24237" w:rsidP="00A24237">
      <w:pPr>
        <w:pStyle w:val="Text"/>
        <w:rPr>
          <w:lang w:eastAsia="pl-PL"/>
        </w:rPr>
      </w:pPr>
      <w:r>
        <w:rPr>
          <w:lang w:eastAsia="pl-PL"/>
        </w:rPr>
        <w:t>4 T</w:t>
      </w:r>
    </w:p>
    <w:p w14:paraId="29579383" w14:textId="77777777" w:rsidR="00A24237" w:rsidRDefault="00A24237" w:rsidP="00A24237">
      <w:pPr>
        <w:pStyle w:val="Text"/>
        <w:rPr>
          <w:lang w:eastAsia="pl-PL"/>
        </w:rPr>
      </w:pPr>
      <w:r>
        <w:rPr>
          <w:lang w:eastAsia="pl-PL"/>
        </w:rPr>
        <w:t>5 F</w:t>
      </w:r>
    </w:p>
    <w:p w14:paraId="1FC2D937" w14:textId="77777777" w:rsidR="00A24237" w:rsidRDefault="00A24237" w:rsidP="00A24237">
      <w:pPr>
        <w:pStyle w:val="Text"/>
        <w:rPr>
          <w:lang w:eastAsia="pl-PL"/>
        </w:rPr>
      </w:pPr>
      <w:r>
        <w:rPr>
          <w:lang w:eastAsia="pl-PL"/>
        </w:rPr>
        <w:t>6 T</w:t>
      </w:r>
    </w:p>
    <w:p w14:paraId="1113D78B" w14:textId="77777777" w:rsidR="00A24237" w:rsidRDefault="00A24237" w:rsidP="00A24237">
      <w:pPr>
        <w:pStyle w:val="Text"/>
        <w:rPr>
          <w:lang w:eastAsia="pl-PL"/>
        </w:rPr>
      </w:pPr>
    </w:p>
    <w:p w14:paraId="4140AAB1" w14:textId="77777777" w:rsidR="00A24237" w:rsidRPr="00A24237" w:rsidRDefault="00A24237" w:rsidP="00A24237">
      <w:pPr>
        <w:pStyle w:val="Text"/>
        <w:rPr>
          <w:b/>
          <w:lang w:eastAsia="pl-PL"/>
        </w:rPr>
      </w:pPr>
      <w:r w:rsidRPr="00A24237">
        <w:rPr>
          <w:b/>
          <w:lang w:eastAsia="pl-PL"/>
        </w:rPr>
        <w:t>4</w:t>
      </w:r>
    </w:p>
    <w:p w14:paraId="68E10ECE" w14:textId="77777777" w:rsidR="00A24237" w:rsidRDefault="00A24237" w:rsidP="00A24237">
      <w:pPr>
        <w:pStyle w:val="Text"/>
        <w:rPr>
          <w:lang w:eastAsia="pl-PL"/>
        </w:rPr>
      </w:pPr>
      <w:r>
        <w:rPr>
          <w:lang w:eastAsia="pl-PL"/>
        </w:rPr>
        <w:t>Students’ own answer</w:t>
      </w:r>
    </w:p>
    <w:p w14:paraId="1D01F21E" w14:textId="77777777" w:rsidR="00A24237" w:rsidRDefault="00A24237" w:rsidP="00A24237">
      <w:pPr>
        <w:pStyle w:val="Text"/>
        <w:rPr>
          <w:lang w:eastAsia="pl-PL"/>
        </w:rPr>
      </w:pPr>
    </w:p>
    <w:p w14:paraId="6EB23759" w14:textId="77777777" w:rsidR="00A24237" w:rsidRPr="00A24237" w:rsidRDefault="00A24237" w:rsidP="00A24237">
      <w:pPr>
        <w:pStyle w:val="Text"/>
        <w:rPr>
          <w:b/>
          <w:lang w:eastAsia="pl-PL"/>
        </w:rPr>
      </w:pPr>
      <w:r w:rsidRPr="00A24237">
        <w:rPr>
          <w:b/>
          <w:lang w:eastAsia="pl-PL"/>
        </w:rPr>
        <w:t>5</w:t>
      </w:r>
    </w:p>
    <w:p w14:paraId="460231FD" w14:textId="77777777" w:rsidR="00A24237" w:rsidRDefault="00A24237" w:rsidP="00A24237">
      <w:pPr>
        <w:pStyle w:val="Text"/>
        <w:rPr>
          <w:lang w:eastAsia="pl-PL"/>
        </w:rPr>
      </w:pPr>
      <w:r>
        <w:rPr>
          <w:lang w:eastAsia="pl-PL"/>
        </w:rPr>
        <w:t>1 d</w:t>
      </w:r>
    </w:p>
    <w:p w14:paraId="5D449D09" w14:textId="77777777" w:rsidR="00A24237" w:rsidRDefault="00A24237" w:rsidP="00A24237">
      <w:pPr>
        <w:pStyle w:val="Text"/>
        <w:rPr>
          <w:lang w:eastAsia="pl-PL"/>
        </w:rPr>
      </w:pPr>
      <w:r>
        <w:rPr>
          <w:lang w:eastAsia="pl-PL"/>
        </w:rPr>
        <w:t>2 f</w:t>
      </w:r>
    </w:p>
    <w:p w14:paraId="2C495237" w14:textId="77777777" w:rsidR="00A24237" w:rsidRDefault="00A24237" w:rsidP="00A24237">
      <w:pPr>
        <w:pStyle w:val="Text"/>
        <w:rPr>
          <w:lang w:eastAsia="pl-PL"/>
        </w:rPr>
      </w:pPr>
      <w:r>
        <w:rPr>
          <w:lang w:eastAsia="pl-PL"/>
        </w:rPr>
        <w:t>3 a, c</w:t>
      </w:r>
    </w:p>
    <w:p w14:paraId="13E3C9B2" w14:textId="77777777" w:rsidR="00A24237" w:rsidRDefault="00A24237" w:rsidP="00A24237">
      <w:pPr>
        <w:pStyle w:val="Text"/>
        <w:rPr>
          <w:lang w:eastAsia="pl-PL"/>
        </w:rPr>
      </w:pPr>
      <w:r>
        <w:rPr>
          <w:lang w:eastAsia="pl-PL"/>
        </w:rPr>
        <w:t>4 b, e</w:t>
      </w:r>
    </w:p>
    <w:p w14:paraId="1295B3F7" w14:textId="0D27256B" w:rsidR="00A24237" w:rsidRDefault="00A24237" w:rsidP="00A24237">
      <w:pPr>
        <w:pStyle w:val="Text"/>
        <w:rPr>
          <w:lang w:eastAsia="pl-PL"/>
        </w:rPr>
      </w:pPr>
      <w:r>
        <w:rPr>
          <w:lang w:eastAsia="pl-PL"/>
        </w:rPr>
        <w:t xml:space="preserve"> </w:t>
      </w:r>
    </w:p>
    <w:p w14:paraId="1425D36A" w14:textId="77777777" w:rsidR="00A24237" w:rsidRPr="00A24237" w:rsidRDefault="00A24237" w:rsidP="00A24237">
      <w:pPr>
        <w:pStyle w:val="Text"/>
        <w:rPr>
          <w:b/>
          <w:lang w:eastAsia="pl-PL"/>
        </w:rPr>
      </w:pPr>
      <w:r w:rsidRPr="00A24237">
        <w:rPr>
          <w:b/>
          <w:lang w:eastAsia="pl-PL"/>
        </w:rPr>
        <w:t>6</w:t>
      </w:r>
    </w:p>
    <w:p w14:paraId="0A2C4455" w14:textId="77777777" w:rsidR="00A24237" w:rsidRDefault="00A24237" w:rsidP="00A24237">
      <w:pPr>
        <w:pStyle w:val="Text"/>
        <w:rPr>
          <w:lang w:eastAsia="pl-PL"/>
        </w:rPr>
      </w:pPr>
      <w:r>
        <w:rPr>
          <w:lang w:eastAsia="pl-PL"/>
        </w:rPr>
        <w:t>1 can</w:t>
      </w:r>
    </w:p>
    <w:p w14:paraId="5F46148B" w14:textId="77777777" w:rsidR="00A24237" w:rsidRDefault="00A24237" w:rsidP="00A24237">
      <w:pPr>
        <w:pStyle w:val="Text"/>
        <w:rPr>
          <w:lang w:eastAsia="pl-PL"/>
        </w:rPr>
      </w:pPr>
      <w:r>
        <w:rPr>
          <w:lang w:eastAsia="pl-PL"/>
        </w:rPr>
        <w:t>2 don’t need to</w:t>
      </w:r>
    </w:p>
    <w:p w14:paraId="1E8F0405" w14:textId="77777777" w:rsidR="00A24237" w:rsidRDefault="00A24237" w:rsidP="00A24237">
      <w:pPr>
        <w:pStyle w:val="Text"/>
        <w:rPr>
          <w:lang w:eastAsia="pl-PL"/>
        </w:rPr>
      </w:pPr>
      <w:r>
        <w:rPr>
          <w:lang w:eastAsia="pl-PL"/>
        </w:rPr>
        <w:t>3 don’t have to</w:t>
      </w:r>
    </w:p>
    <w:p w14:paraId="6F9A0064" w14:textId="77777777" w:rsidR="00A24237" w:rsidRDefault="00A24237" w:rsidP="00A24237">
      <w:pPr>
        <w:pStyle w:val="Text"/>
        <w:rPr>
          <w:lang w:eastAsia="pl-PL"/>
        </w:rPr>
      </w:pPr>
      <w:r>
        <w:rPr>
          <w:lang w:eastAsia="pl-PL"/>
        </w:rPr>
        <w:t>4 need to</w:t>
      </w:r>
    </w:p>
    <w:p w14:paraId="020DEE99" w14:textId="77777777" w:rsidR="00A24237" w:rsidRDefault="00A24237" w:rsidP="00A24237">
      <w:pPr>
        <w:pStyle w:val="Text"/>
        <w:rPr>
          <w:lang w:eastAsia="pl-PL"/>
        </w:rPr>
      </w:pPr>
      <w:r>
        <w:rPr>
          <w:lang w:eastAsia="pl-PL"/>
        </w:rPr>
        <w:t>5 have to</w:t>
      </w:r>
    </w:p>
    <w:p w14:paraId="38922BDE" w14:textId="0BF89298" w:rsidR="00A24237" w:rsidRDefault="00A24237" w:rsidP="00A24237">
      <w:pPr>
        <w:pStyle w:val="Text"/>
        <w:rPr>
          <w:lang w:eastAsia="pl-PL"/>
        </w:rPr>
      </w:pPr>
      <w:r>
        <w:rPr>
          <w:lang w:eastAsia="pl-PL"/>
        </w:rPr>
        <w:t>6 can’t</w:t>
      </w:r>
    </w:p>
    <w:p w14:paraId="5AA9A582" w14:textId="77777777" w:rsidR="00A24237" w:rsidRDefault="00A24237" w:rsidP="00A24237">
      <w:pPr>
        <w:pStyle w:val="Text"/>
        <w:rPr>
          <w:lang w:eastAsia="pl-PL"/>
        </w:rPr>
      </w:pPr>
    </w:p>
    <w:p w14:paraId="393F5F78" w14:textId="77777777" w:rsidR="00A24237" w:rsidRPr="00A24237" w:rsidRDefault="00A24237" w:rsidP="00A24237">
      <w:pPr>
        <w:pStyle w:val="Text"/>
        <w:rPr>
          <w:b/>
          <w:lang w:eastAsia="pl-PL"/>
        </w:rPr>
      </w:pPr>
      <w:r w:rsidRPr="00A24237">
        <w:rPr>
          <w:b/>
          <w:lang w:eastAsia="pl-PL"/>
        </w:rPr>
        <w:t>7</w:t>
      </w:r>
    </w:p>
    <w:p w14:paraId="4F3E4001" w14:textId="77777777" w:rsidR="00A24237" w:rsidRDefault="00A24237" w:rsidP="00A24237">
      <w:pPr>
        <w:pStyle w:val="Text"/>
        <w:rPr>
          <w:lang w:eastAsia="pl-PL"/>
        </w:rPr>
      </w:pPr>
      <w:r>
        <w:rPr>
          <w:lang w:eastAsia="pl-PL"/>
        </w:rPr>
        <w:t>1 don’t have to</w:t>
      </w:r>
    </w:p>
    <w:p w14:paraId="222A5629" w14:textId="77777777" w:rsidR="00A24237" w:rsidRDefault="00A24237" w:rsidP="00A24237">
      <w:pPr>
        <w:pStyle w:val="Text"/>
        <w:rPr>
          <w:lang w:eastAsia="pl-PL"/>
        </w:rPr>
      </w:pPr>
      <w:r>
        <w:rPr>
          <w:lang w:eastAsia="pl-PL"/>
        </w:rPr>
        <w:t>2 can</w:t>
      </w:r>
    </w:p>
    <w:p w14:paraId="4D3816AB" w14:textId="77777777" w:rsidR="00A24237" w:rsidRDefault="00A24237" w:rsidP="00A24237">
      <w:pPr>
        <w:pStyle w:val="Text"/>
        <w:rPr>
          <w:lang w:eastAsia="pl-PL"/>
        </w:rPr>
      </w:pPr>
      <w:r>
        <w:rPr>
          <w:lang w:eastAsia="pl-PL"/>
        </w:rPr>
        <w:t>3 need to</w:t>
      </w:r>
    </w:p>
    <w:p w14:paraId="7BCA8BAA" w14:textId="77777777" w:rsidR="00A24237" w:rsidRDefault="00A24237" w:rsidP="00A24237">
      <w:pPr>
        <w:pStyle w:val="Text"/>
        <w:rPr>
          <w:lang w:eastAsia="pl-PL"/>
        </w:rPr>
      </w:pPr>
      <w:r>
        <w:rPr>
          <w:lang w:eastAsia="pl-PL"/>
        </w:rPr>
        <w:t>4 can’t</w:t>
      </w:r>
    </w:p>
    <w:p w14:paraId="245CE807" w14:textId="77777777" w:rsidR="00A24237" w:rsidRDefault="00A24237" w:rsidP="00A24237">
      <w:pPr>
        <w:pStyle w:val="Text"/>
        <w:rPr>
          <w:lang w:eastAsia="pl-PL"/>
        </w:rPr>
      </w:pPr>
      <w:r>
        <w:rPr>
          <w:lang w:eastAsia="pl-PL"/>
        </w:rPr>
        <w:t>5 have to</w:t>
      </w:r>
    </w:p>
    <w:p w14:paraId="1B3E2458" w14:textId="77777777" w:rsidR="00A24237" w:rsidRDefault="00A24237" w:rsidP="00A24237">
      <w:pPr>
        <w:pStyle w:val="Text"/>
        <w:rPr>
          <w:lang w:eastAsia="pl-PL"/>
        </w:rPr>
      </w:pPr>
      <w:r>
        <w:rPr>
          <w:lang w:eastAsia="pl-PL"/>
        </w:rPr>
        <w:t>6 can</w:t>
      </w:r>
    </w:p>
    <w:p w14:paraId="3A05089B" w14:textId="77777777" w:rsidR="00A24237" w:rsidRDefault="00A24237" w:rsidP="00A24237">
      <w:pPr>
        <w:pStyle w:val="Text"/>
        <w:rPr>
          <w:lang w:eastAsia="pl-PL"/>
        </w:rPr>
      </w:pPr>
      <w:r>
        <w:rPr>
          <w:lang w:eastAsia="pl-PL"/>
        </w:rPr>
        <w:t>7 can’t</w:t>
      </w:r>
    </w:p>
    <w:p w14:paraId="6E27E478" w14:textId="77777777" w:rsidR="00A24237" w:rsidRDefault="00A24237" w:rsidP="00A24237">
      <w:pPr>
        <w:pStyle w:val="Text"/>
        <w:rPr>
          <w:lang w:eastAsia="pl-PL"/>
        </w:rPr>
      </w:pPr>
      <w:r>
        <w:rPr>
          <w:lang w:eastAsia="pl-PL"/>
        </w:rPr>
        <w:t>8 don’t need to</w:t>
      </w:r>
    </w:p>
    <w:p w14:paraId="0B74B859" w14:textId="77777777" w:rsidR="00A24237" w:rsidRDefault="00A24237" w:rsidP="00A24237">
      <w:pPr>
        <w:pStyle w:val="Text"/>
        <w:rPr>
          <w:lang w:eastAsia="pl-PL"/>
        </w:rPr>
      </w:pPr>
    </w:p>
    <w:p w14:paraId="17D0DF6A" w14:textId="77777777" w:rsidR="00A24237" w:rsidRPr="00A24237" w:rsidRDefault="00A24237" w:rsidP="00A24237">
      <w:pPr>
        <w:pStyle w:val="Text"/>
        <w:rPr>
          <w:b/>
          <w:lang w:eastAsia="pl-PL"/>
        </w:rPr>
      </w:pPr>
      <w:r w:rsidRPr="00A24237">
        <w:rPr>
          <w:b/>
          <w:lang w:eastAsia="pl-PL"/>
        </w:rPr>
        <w:t>8A</w:t>
      </w:r>
    </w:p>
    <w:p w14:paraId="43179802" w14:textId="77777777" w:rsidR="00A24237" w:rsidRPr="00A24237" w:rsidRDefault="00A24237" w:rsidP="00A24237">
      <w:pPr>
        <w:pStyle w:val="Text"/>
        <w:rPr>
          <w:b/>
          <w:lang w:eastAsia="pl-PL"/>
        </w:rPr>
      </w:pPr>
      <w:r w:rsidRPr="00A24237">
        <w:rPr>
          <w:b/>
          <w:lang w:eastAsia="pl-PL"/>
        </w:rPr>
        <w:t>Model answer</w:t>
      </w:r>
    </w:p>
    <w:p w14:paraId="7B2F6EE6" w14:textId="77777777" w:rsidR="00A24237" w:rsidRDefault="00A24237" w:rsidP="00A24237">
      <w:pPr>
        <w:pStyle w:val="Text"/>
        <w:rPr>
          <w:lang w:eastAsia="pl-PL"/>
        </w:rPr>
      </w:pPr>
      <w:r>
        <w:rPr>
          <w:lang w:eastAsia="pl-PL"/>
        </w:rPr>
        <w:t>You can’t use a card with this machine, you have to use cash. If you want to pay by card, you can go to the nearby shop.</w:t>
      </w:r>
    </w:p>
    <w:p w14:paraId="4C7AA8A3" w14:textId="1BF6B840" w:rsidR="00A24237" w:rsidRPr="00367444" w:rsidRDefault="00A24237" w:rsidP="00A24237">
      <w:pPr>
        <w:pStyle w:val="Text"/>
        <w:rPr>
          <w:lang w:eastAsia="pl-PL"/>
        </w:rPr>
      </w:pPr>
      <w:r>
        <w:rPr>
          <w:lang w:eastAsia="pl-PL"/>
        </w:rPr>
        <w:t>First, you have to put your money in the machine. You don’t need to have the exact amount, because the machine can give change. You need to press the correct button to make your choice. You don’t have to hold it or press it more than once. You have to wait for the product to come out, then you need to press the change button to get your change.</w:t>
      </w:r>
      <w:r w:rsidR="00367444">
        <w:rPr>
          <w:lang w:eastAsia="pl-PL"/>
        </w:rPr>
        <w:br w:type="column"/>
      </w:r>
      <w:r w:rsidRPr="00A24237">
        <w:rPr>
          <w:b/>
          <w:lang w:eastAsia="pl-PL"/>
        </w:rPr>
        <w:t>8B</w:t>
      </w:r>
    </w:p>
    <w:p w14:paraId="18A44085" w14:textId="77777777" w:rsidR="00A24237" w:rsidRDefault="00A24237" w:rsidP="00A24237">
      <w:pPr>
        <w:pStyle w:val="Text"/>
        <w:rPr>
          <w:lang w:eastAsia="pl-PL"/>
        </w:rPr>
      </w:pPr>
      <w:r>
        <w:rPr>
          <w:lang w:eastAsia="pl-PL"/>
        </w:rPr>
        <w:t>Students’ own answer</w:t>
      </w:r>
    </w:p>
    <w:p w14:paraId="704BF6D8" w14:textId="77777777" w:rsidR="00A24237" w:rsidRDefault="00A24237" w:rsidP="00A24237">
      <w:pPr>
        <w:pStyle w:val="Text"/>
        <w:rPr>
          <w:lang w:eastAsia="pl-PL"/>
        </w:rPr>
      </w:pPr>
    </w:p>
    <w:p w14:paraId="2D49B614" w14:textId="77777777" w:rsidR="00A24237" w:rsidRPr="00A24237" w:rsidRDefault="00A24237" w:rsidP="00A24237">
      <w:pPr>
        <w:pStyle w:val="Text"/>
        <w:rPr>
          <w:b/>
          <w:lang w:eastAsia="pl-PL"/>
        </w:rPr>
      </w:pPr>
      <w:r w:rsidRPr="00A24237">
        <w:rPr>
          <w:b/>
          <w:lang w:eastAsia="pl-PL"/>
        </w:rPr>
        <w:t>9</w:t>
      </w:r>
    </w:p>
    <w:p w14:paraId="4FFC16FC" w14:textId="7FDAEF9C" w:rsidR="00A24237" w:rsidRDefault="00A24237" w:rsidP="00A24237">
      <w:pPr>
        <w:pStyle w:val="Text"/>
        <w:rPr>
          <w:lang w:eastAsia="pl-PL"/>
        </w:rPr>
      </w:pPr>
      <w:r>
        <w:rPr>
          <w:lang w:eastAsia="pl-PL"/>
        </w:rPr>
        <w:t>Students’ own answer</w:t>
      </w:r>
    </w:p>
    <w:p w14:paraId="2CBEFBC9" w14:textId="35CE2B75" w:rsidR="00AF036F" w:rsidRDefault="00AF036F" w:rsidP="00AF036F">
      <w:pPr>
        <w:pStyle w:val="Text"/>
        <w:rPr>
          <w:lang w:eastAsia="pl-PL"/>
        </w:rPr>
      </w:pPr>
    </w:p>
    <w:p w14:paraId="4165EE63" w14:textId="4B256D5A" w:rsidR="00AF036F" w:rsidRPr="00553568" w:rsidRDefault="00AF036F">
      <w:pPr>
        <w:pStyle w:val="HeadASection"/>
        <w:rPr>
          <w:lang w:val="en-GB"/>
        </w:rPr>
      </w:pPr>
      <w:r w:rsidRPr="00553568">
        <w:rPr>
          <w:lang w:val="en-GB"/>
        </w:rPr>
        <w:t xml:space="preserve">7.3 Communication skills: </w:t>
      </w:r>
      <w:r w:rsidR="00935510" w:rsidRPr="00553568">
        <w:rPr>
          <w:lang w:val="en-GB"/>
        </w:rPr>
        <w:t>Giving explanations</w:t>
      </w:r>
    </w:p>
    <w:p w14:paraId="40985156" w14:textId="77777777" w:rsidR="00FE1044" w:rsidRPr="00FE1044" w:rsidRDefault="00FE1044" w:rsidP="00FE1044">
      <w:pPr>
        <w:pStyle w:val="Text"/>
        <w:rPr>
          <w:b/>
          <w:lang w:eastAsia="pl-PL"/>
        </w:rPr>
      </w:pPr>
      <w:r w:rsidRPr="00FE1044">
        <w:rPr>
          <w:b/>
          <w:lang w:eastAsia="pl-PL"/>
        </w:rPr>
        <w:t>1</w:t>
      </w:r>
    </w:p>
    <w:p w14:paraId="2E751840" w14:textId="77777777" w:rsidR="00FE1044" w:rsidRPr="00FE1044" w:rsidRDefault="00FE1044" w:rsidP="00FE1044">
      <w:pPr>
        <w:pStyle w:val="Text"/>
        <w:rPr>
          <w:b/>
          <w:lang w:eastAsia="pl-PL"/>
        </w:rPr>
      </w:pPr>
      <w:r w:rsidRPr="00FE1044">
        <w:rPr>
          <w:b/>
          <w:lang w:eastAsia="pl-PL"/>
        </w:rPr>
        <w:t>Possible answer</w:t>
      </w:r>
    </w:p>
    <w:p w14:paraId="5D301814" w14:textId="77777777" w:rsidR="00FE1044" w:rsidRDefault="00FE1044" w:rsidP="00FE1044">
      <w:pPr>
        <w:pStyle w:val="Text"/>
        <w:rPr>
          <w:lang w:eastAsia="pl-PL"/>
        </w:rPr>
      </w:pPr>
      <w:r>
        <w:rPr>
          <w:lang w:eastAsia="pl-PL"/>
        </w:rPr>
        <w:t>Use pictures, speak to the audience and ask them questions, speak slowly, vary your tone of voice to sound more interesting.</w:t>
      </w:r>
    </w:p>
    <w:p w14:paraId="1918A663" w14:textId="77777777" w:rsidR="00FE1044" w:rsidRDefault="00FE1044" w:rsidP="00FE1044">
      <w:pPr>
        <w:pStyle w:val="Text"/>
        <w:rPr>
          <w:lang w:eastAsia="pl-PL"/>
        </w:rPr>
      </w:pPr>
    </w:p>
    <w:p w14:paraId="61B3E5C0" w14:textId="77777777" w:rsidR="00FE1044" w:rsidRPr="00FE1044" w:rsidRDefault="00FE1044" w:rsidP="00FE1044">
      <w:pPr>
        <w:pStyle w:val="Text"/>
        <w:rPr>
          <w:b/>
          <w:lang w:eastAsia="pl-PL"/>
        </w:rPr>
      </w:pPr>
      <w:r w:rsidRPr="00FE1044">
        <w:rPr>
          <w:b/>
          <w:lang w:eastAsia="pl-PL"/>
        </w:rPr>
        <w:t>2</w:t>
      </w:r>
    </w:p>
    <w:p w14:paraId="4D81E305" w14:textId="77777777" w:rsidR="00FE1044" w:rsidRDefault="00FE1044" w:rsidP="00FE1044">
      <w:pPr>
        <w:pStyle w:val="Text"/>
        <w:rPr>
          <w:lang w:eastAsia="pl-PL"/>
        </w:rPr>
      </w:pPr>
      <w:r>
        <w:rPr>
          <w:lang w:eastAsia="pl-PL"/>
        </w:rPr>
        <w:t>1 It’s complicated, and he doesn’t like carrying receipts with him.</w:t>
      </w:r>
    </w:p>
    <w:p w14:paraId="0AEF22B7" w14:textId="36BB9DE4" w:rsidR="00FE1044" w:rsidRDefault="00FE1044" w:rsidP="00FE1044">
      <w:pPr>
        <w:pStyle w:val="Text"/>
        <w:rPr>
          <w:lang w:eastAsia="pl-PL"/>
        </w:rPr>
      </w:pPr>
      <w:r>
        <w:rPr>
          <w:lang w:eastAsia="pl-PL"/>
        </w:rPr>
        <w:t>2 Something easy to use, like an app, would be an improvement.</w:t>
      </w:r>
    </w:p>
    <w:p w14:paraId="13138F8A" w14:textId="77777777" w:rsidR="00FE1044" w:rsidRDefault="00FE1044" w:rsidP="00FE1044">
      <w:pPr>
        <w:pStyle w:val="Text"/>
        <w:rPr>
          <w:lang w:eastAsia="pl-PL"/>
        </w:rPr>
      </w:pPr>
      <w:r>
        <w:rPr>
          <w:lang w:eastAsia="pl-PL"/>
        </w:rPr>
        <w:t>3 He thinks it might be boring.</w:t>
      </w:r>
    </w:p>
    <w:p w14:paraId="7076586D" w14:textId="77777777" w:rsidR="00FE1044" w:rsidRDefault="00FE1044" w:rsidP="00FE1044">
      <w:pPr>
        <w:pStyle w:val="Text"/>
        <w:rPr>
          <w:lang w:eastAsia="pl-PL"/>
        </w:rPr>
      </w:pPr>
      <w:r>
        <w:rPr>
          <w:lang w:eastAsia="pl-PL"/>
        </w:rPr>
        <w:t>4 Possible answer: An interesting, interactive session.</w:t>
      </w:r>
    </w:p>
    <w:p w14:paraId="072B4FC0" w14:textId="77777777" w:rsidR="00FE1044" w:rsidRDefault="00FE1044" w:rsidP="00FE1044">
      <w:pPr>
        <w:pStyle w:val="Text"/>
        <w:rPr>
          <w:lang w:eastAsia="pl-PL"/>
        </w:rPr>
      </w:pPr>
    </w:p>
    <w:p w14:paraId="239F3FDC" w14:textId="77777777" w:rsidR="00FE1044" w:rsidRPr="00FE1044" w:rsidRDefault="00FE1044" w:rsidP="00FE1044">
      <w:pPr>
        <w:pStyle w:val="Text"/>
        <w:rPr>
          <w:b/>
          <w:lang w:eastAsia="pl-PL"/>
        </w:rPr>
      </w:pPr>
      <w:r w:rsidRPr="00FE1044">
        <w:rPr>
          <w:b/>
          <w:lang w:eastAsia="pl-PL"/>
        </w:rPr>
        <w:t xml:space="preserve">3A </w:t>
      </w:r>
      <w:r w:rsidRPr="00FE1044">
        <w:rPr>
          <w:b/>
          <w:lang w:eastAsia="pl-PL"/>
        </w:rPr>
        <w:tab/>
      </w:r>
    </w:p>
    <w:p w14:paraId="2F619CDC" w14:textId="6B6AC6C7" w:rsidR="00FE1044" w:rsidRDefault="00FE1044" w:rsidP="00FE1044">
      <w:pPr>
        <w:pStyle w:val="Text"/>
        <w:rPr>
          <w:lang w:eastAsia="pl-PL"/>
        </w:rPr>
      </w:pPr>
      <w:r>
        <w:rPr>
          <w:lang w:eastAsia="pl-PL"/>
        </w:rPr>
        <w:t>1 It’s an app, it’s user-friendly, there’s no need to fill in Excel spreadsheets or keep paper receipts.</w:t>
      </w:r>
    </w:p>
    <w:p w14:paraId="4ECB77C4" w14:textId="77777777" w:rsidR="00FE1044" w:rsidRDefault="00FE1044" w:rsidP="00FE1044">
      <w:pPr>
        <w:pStyle w:val="Text"/>
        <w:rPr>
          <w:lang w:eastAsia="pl-PL"/>
        </w:rPr>
      </w:pPr>
      <w:r>
        <w:rPr>
          <w:lang w:eastAsia="pl-PL"/>
        </w:rPr>
        <w:t xml:space="preserve">2 Shaun’s explanation is unclear, and she doesn’t understand it. </w:t>
      </w:r>
    </w:p>
    <w:p w14:paraId="6EBE7DDB" w14:textId="77777777" w:rsidR="00FE1044" w:rsidRDefault="00FE1044" w:rsidP="00FE1044">
      <w:pPr>
        <w:pStyle w:val="Text"/>
        <w:rPr>
          <w:lang w:eastAsia="pl-PL"/>
        </w:rPr>
      </w:pPr>
    </w:p>
    <w:p w14:paraId="1CEF2ABB" w14:textId="77777777" w:rsidR="00FE1044" w:rsidRPr="00FE1044" w:rsidRDefault="00FE1044" w:rsidP="00FE1044">
      <w:pPr>
        <w:pStyle w:val="Text"/>
        <w:rPr>
          <w:b/>
          <w:lang w:eastAsia="pl-PL"/>
        </w:rPr>
      </w:pPr>
      <w:r w:rsidRPr="00FE1044">
        <w:rPr>
          <w:b/>
          <w:lang w:eastAsia="pl-PL"/>
        </w:rPr>
        <w:t xml:space="preserve">3B </w:t>
      </w:r>
      <w:r w:rsidRPr="00FE1044">
        <w:rPr>
          <w:b/>
          <w:lang w:eastAsia="pl-PL"/>
        </w:rPr>
        <w:tab/>
      </w:r>
    </w:p>
    <w:p w14:paraId="1E46F844" w14:textId="77777777" w:rsidR="00FE1044" w:rsidRDefault="00FE1044" w:rsidP="00FE1044">
      <w:pPr>
        <w:pStyle w:val="Text"/>
        <w:rPr>
          <w:lang w:eastAsia="pl-PL"/>
        </w:rPr>
      </w:pPr>
      <w:r>
        <w:rPr>
          <w:lang w:eastAsia="pl-PL"/>
        </w:rPr>
        <w:t>1 His description is unclear. His voice is monotonous, he just reads from his notes, he doesn’t check to see that everyone understands, and the session is not interactive.</w:t>
      </w:r>
    </w:p>
    <w:p w14:paraId="23AF0240" w14:textId="14D0AD62" w:rsidR="00FE1044" w:rsidRDefault="00FE1044" w:rsidP="00FE1044">
      <w:pPr>
        <w:pStyle w:val="Text"/>
        <w:rPr>
          <w:lang w:eastAsia="pl-PL"/>
        </w:rPr>
      </w:pPr>
      <w:r>
        <w:rPr>
          <w:lang w:eastAsia="pl-PL"/>
        </w:rPr>
        <w:t>2 They find his explanation difficult to follow, become bored and frustrated, and start to switch off.</w:t>
      </w:r>
    </w:p>
    <w:p w14:paraId="0BF617E9" w14:textId="576FF62F" w:rsidR="00FE1044" w:rsidRDefault="00FE1044" w:rsidP="00FE1044">
      <w:pPr>
        <w:pStyle w:val="Text"/>
        <w:rPr>
          <w:lang w:eastAsia="pl-PL"/>
        </w:rPr>
      </w:pPr>
      <w:r>
        <w:rPr>
          <w:lang w:eastAsia="pl-PL"/>
        </w:rPr>
        <w:t xml:space="preserve">3 He should divide the explanation into steps or short sections, use sequencing expressions (e.g.  </w:t>
      </w:r>
      <w:r w:rsidRPr="00FE1044">
        <w:rPr>
          <w:i/>
          <w:lang w:eastAsia="pl-PL"/>
        </w:rPr>
        <w:t>First</w:t>
      </w:r>
      <w:r>
        <w:rPr>
          <w:lang w:eastAsia="pl-PL"/>
        </w:rPr>
        <w:t xml:space="preserve">, </w:t>
      </w:r>
      <w:r w:rsidRPr="00FE1044">
        <w:rPr>
          <w:i/>
          <w:lang w:eastAsia="pl-PL"/>
        </w:rPr>
        <w:t>next</w:t>
      </w:r>
      <w:r>
        <w:rPr>
          <w:lang w:eastAsia="pl-PL"/>
        </w:rPr>
        <w:t>, etc.) to order the information, check the listeners understand, not assume everyone understands what he is saying, and make sure his tone of voice is lively and sounds interesting.</w:t>
      </w:r>
    </w:p>
    <w:p w14:paraId="7B000422" w14:textId="77777777" w:rsidR="00FE1044" w:rsidRDefault="00FE1044" w:rsidP="00FE1044">
      <w:pPr>
        <w:pStyle w:val="Text"/>
        <w:rPr>
          <w:lang w:eastAsia="pl-PL"/>
        </w:rPr>
      </w:pPr>
    </w:p>
    <w:p w14:paraId="4AAB78EC" w14:textId="77777777" w:rsidR="00FE1044" w:rsidRPr="00FE1044" w:rsidRDefault="00FE1044" w:rsidP="00FE1044">
      <w:pPr>
        <w:pStyle w:val="Text"/>
        <w:rPr>
          <w:b/>
          <w:lang w:eastAsia="pl-PL"/>
        </w:rPr>
      </w:pPr>
      <w:r w:rsidRPr="00FE1044">
        <w:rPr>
          <w:b/>
          <w:lang w:eastAsia="pl-PL"/>
        </w:rPr>
        <w:t>4A</w:t>
      </w:r>
    </w:p>
    <w:p w14:paraId="2F4AD738" w14:textId="77777777" w:rsidR="00FE1044" w:rsidRDefault="00FE1044" w:rsidP="00FE1044">
      <w:pPr>
        <w:pStyle w:val="Text"/>
        <w:rPr>
          <w:lang w:eastAsia="pl-PL"/>
        </w:rPr>
      </w:pPr>
      <w:r>
        <w:rPr>
          <w:lang w:eastAsia="pl-PL"/>
        </w:rPr>
        <w:t>1</w:t>
      </w:r>
    </w:p>
    <w:p w14:paraId="652F3EE2" w14:textId="77777777" w:rsidR="00FE1044" w:rsidRDefault="00FE1044" w:rsidP="00FE1044">
      <w:pPr>
        <w:pStyle w:val="Text"/>
        <w:rPr>
          <w:lang w:eastAsia="pl-PL"/>
        </w:rPr>
      </w:pPr>
      <w:r>
        <w:rPr>
          <w:lang w:eastAsia="pl-PL"/>
        </w:rPr>
        <w:t>a 5</w:t>
      </w:r>
    </w:p>
    <w:p w14:paraId="608C3F23" w14:textId="77777777" w:rsidR="00FE1044" w:rsidRDefault="00FE1044" w:rsidP="00FE1044">
      <w:pPr>
        <w:pStyle w:val="Text"/>
        <w:rPr>
          <w:lang w:eastAsia="pl-PL"/>
        </w:rPr>
      </w:pPr>
      <w:r>
        <w:rPr>
          <w:lang w:eastAsia="pl-PL"/>
        </w:rPr>
        <w:t>b 6</w:t>
      </w:r>
    </w:p>
    <w:p w14:paraId="7F5F1626" w14:textId="77777777" w:rsidR="00FE1044" w:rsidRDefault="00FE1044" w:rsidP="00FE1044">
      <w:pPr>
        <w:pStyle w:val="Text"/>
        <w:rPr>
          <w:lang w:eastAsia="pl-PL"/>
        </w:rPr>
      </w:pPr>
      <w:r>
        <w:rPr>
          <w:lang w:eastAsia="pl-PL"/>
        </w:rPr>
        <w:t>c 7</w:t>
      </w:r>
    </w:p>
    <w:p w14:paraId="7DE1BA58" w14:textId="77777777" w:rsidR="00FE1044" w:rsidRDefault="00FE1044" w:rsidP="00FE1044">
      <w:pPr>
        <w:pStyle w:val="Text"/>
        <w:rPr>
          <w:lang w:eastAsia="pl-PL"/>
        </w:rPr>
      </w:pPr>
      <w:r>
        <w:rPr>
          <w:lang w:eastAsia="pl-PL"/>
        </w:rPr>
        <w:t>d 3</w:t>
      </w:r>
    </w:p>
    <w:p w14:paraId="57B6BCA0" w14:textId="77777777" w:rsidR="00FE1044" w:rsidRDefault="00FE1044" w:rsidP="00FE1044">
      <w:pPr>
        <w:pStyle w:val="Text"/>
        <w:rPr>
          <w:lang w:eastAsia="pl-PL"/>
        </w:rPr>
      </w:pPr>
      <w:r>
        <w:rPr>
          <w:lang w:eastAsia="pl-PL"/>
        </w:rPr>
        <w:t>e 1</w:t>
      </w:r>
    </w:p>
    <w:p w14:paraId="186F2D4E" w14:textId="77777777" w:rsidR="00FE1044" w:rsidRDefault="00FE1044" w:rsidP="00FE1044">
      <w:pPr>
        <w:pStyle w:val="Text"/>
        <w:rPr>
          <w:lang w:eastAsia="pl-PL"/>
        </w:rPr>
      </w:pPr>
      <w:r>
        <w:rPr>
          <w:lang w:eastAsia="pl-PL"/>
        </w:rPr>
        <w:t>f 4</w:t>
      </w:r>
    </w:p>
    <w:p w14:paraId="7C29C161" w14:textId="77777777" w:rsidR="00FE1044" w:rsidRDefault="00FE1044" w:rsidP="00FE1044">
      <w:pPr>
        <w:pStyle w:val="Text"/>
        <w:rPr>
          <w:lang w:eastAsia="pl-PL"/>
        </w:rPr>
      </w:pPr>
      <w:r>
        <w:rPr>
          <w:lang w:eastAsia="pl-PL"/>
        </w:rPr>
        <w:t>g 2</w:t>
      </w:r>
    </w:p>
    <w:p w14:paraId="68ECA158" w14:textId="77777777" w:rsidR="00FE1044" w:rsidRDefault="00FE1044" w:rsidP="00FE1044">
      <w:pPr>
        <w:pStyle w:val="Text"/>
        <w:rPr>
          <w:lang w:eastAsia="pl-PL"/>
        </w:rPr>
      </w:pPr>
      <w:r>
        <w:rPr>
          <w:lang w:eastAsia="pl-PL"/>
        </w:rPr>
        <w:t xml:space="preserve">2 </w:t>
      </w:r>
      <w:proofErr w:type="spellStart"/>
      <w:r>
        <w:rPr>
          <w:lang w:eastAsia="pl-PL"/>
        </w:rPr>
        <w:t>Azra</w:t>
      </w:r>
      <w:proofErr w:type="spellEnd"/>
      <w:r>
        <w:rPr>
          <w:lang w:eastAsia="pl-PL"/>
        </w:rPr>
        <w:t xml:space="preserve"> will explain it to him.</w:t>
      </w:r>
    </w:p>
    <w:p w14:paraId="072267E8" w14:textId="63072905" w:rsidR="00FE1044" w:rsidRPr="00FE1044" w:rsidRDefault="00367444" w:rsidP="00FE1044">
      <w:pPr>
        <w:pStyle w:val="Text"/>
        <w:rPr>
          <w:b/>
          <w:lang w:eastAsia="pl-PL"/>
        </w:rPr>
      </w:pPr>
      <w:r>
        <w:rPr>
          <w:lang w:eastAsia="pl-PL"/>
        </w:rPr>
        <w:br w:type="column"/>
      </w:r>
      <w:r w:rsidR="00FE1044" w:rsidRPr="00FE1044">
        <w:rPr>
          <w:b/>
          <w:lang w:eastAsia="pl-PL"/>
        </w:rPr>
        <w:lastRenderedPageBreak/>
        <w:t>4B</w:t>
      </w:r>
    </w:p>
    <w:p w14:paraId="4DF8DFE9" w14:textId="77777777" w:rsidR="00FE1044" w:rsidRPr="00FE1044" w:rsidRDefault="00FE1044" w:rsidP="00FE1044">
      <w:pPr>
        <w:pStyle w:val="Text"/>
        <w:rPr>
          <w:b/>
          <w:lang w:eastAsia="pl-PL"/>
        </w:rPr>
      </w:pPr>
      <w:r w:rsidRPr="00FE1044">
        <w:rPr>
          <w:b/>
          <w:lang w:eastAsia="pl-PL"/>
        </w:rPr>
        <w:t>Possible answers</w:t>
      </w:r>
    </w:p>
    <w:p w14:paraId="5FB2C310" w14:textId="7187544E" w:rsidR="00FE1044" w:rsidRDefault="00FE1044" w:rsidP="00FE1044">
      <w:pPr>
        <w:pStyle w:val="Text"/>
        <w:rPr>
          <w:lang w:eastAsia="pl-PL"/>
        </w:rPr>
      </w:pPr>
      <w:r>
        <w:rPr>
          <w:lang w:eastAsia="pl-PL"/>
        </w:rPr>
        <w:t>1 Very clear. The session is interactive and practical, she speaks clearly, checks the audience is following her explanation, uses sequencing expressions, gives information in short sections that are easy to follow, and invites questions from the audience</w:t>
      </w:r>
    </w:p>
    <w:p w14:paraId="67F21959" w14:textId="5561A52C" w:rsidR="00FE1044" w:rsidRDefault="00FE1044" w:rsidP="00FE1044">
      <w:pPr>
        <w:pStyle w:val="Text"/>
        <w:rPr>
          <w:lang w:eastAsia="pl-PL"/>
        </w:rPr>
      </w:pPr>
      <w:r>
        <w:rPr>
          <w:lang w:eastAsia="pl-PL"/>
        </w:rPr>
        <w:t>2 They are able to understand immediately and enjoy the training session.</w:t>
      </w:r>
    </w:p>
    <w:p w14:paraId="4DC351AF" w14:textId="77777777" w:rsidR="00FE1044" w:rsidRDefault="00FE1044" w:rsidP="00FE1044">
      <w:pPr>
        <w:pStyle w:val="Text"/>
        <w:rPr>
          <w:lang w:eastAsia="pl-PL"/>
        </w:rPr>
      </w:pPr>
    </w:p>
    <w:p w14:paraId="5921850F" w14:textId="77777777" w:rsidR="00FE1044" w:rsidRPr="00FE1044" w:rsidRDefault="00FE1044" w:rsidP="00FE1044">
      <w:pPr>
        <w:pStyle w:val="Text"/>
        <w:rPr>
          <w:b/>
          <w:lang w:eastAsia="pl-PL"/>
        </w:rPr>
      </w:pPr>
      <w:r w:rsidRPr="00FE1044">
        <w:rPr>
          <w:b/>
          <w:lang w:eastAsia="pl-PL"/>
        </w:rPr>
        <w:t>4C</w:t>
      </w:r>
    </w:p>
    <w:p w14:paraId="75FA6C29" w14:textId="77777777" w:rsidR="00FE1044" w:rsidRDefault="00FE1044" w:rsidP="00FE1044">
      <w:pPr>
        <w:pStyle w:val="Text"/>
        <w:rPr>
          <w:lang w:eastAsia="pl-PL"/>
        </w:rPr>
      </w:pPr>
      <w:r>
        <w:rPr>
          <w:lang w:eastAsia="pl-PL"/>
        </w:rPr>
        <w:t>Orla uses all of the techniques.</w:t>
      </w:r>
    </w:p>
    <w:p w14:paraId="23144753" w14:textId="77777777" w:rsidR="00FE1044" w:rsidRDefault="00FE1044" w:rsidP="00FE1044">
      <w:pPr>
        <w:pStyle w:val="Text"/>
        <w:rPr>
          <w:lang w:eastAsia="pl-PL"/>
        </w:rPr>
      </w:pPr>
    </w:p>
    <w:p w14:paraId="5C00FA51" w14:textId="77777777" w:rsidR="00FE1044" w:rsidRPr="00FE1044" w:rsidRDefault="00FE1044" w:rsidP="00FE1044">
      <w:pPr>
        <w:pStyle w:val="Text"/>
        <w:rPr>
          <w:b/>
          <w:lang w:eastAsia="pl-PL"/>
        </w:rPr>
      </w:pPr>
      <w:r w:rsidRPr="00FE1044">
        <w:rPr>
          <w:b/>
          <w:lang w:eastAsia="pl-PL"/>
        </w:rPr>
        <w:t>5</w:t>
      </w:r>
    </w:p>
    <w:p w14:paraId="2C8FD3FD" w14:textId="77777777" w:rsidR="00FE1044" w:rsidRDefault="00FE1044" w:rsidP="00FE1044">
      <w:pPr>
        <w:pStyle w:val="Text"/>
        <w:rPr>
          <w:lang w:eastAsia="pl-PL"/>
        </w:rPr>
      </w:pPr>
      <w:r>
        <w:rPr>
          <w:lang w:eastAsia="pl-PL"/>
        </w:rPr>
        <w:t>1 Speak clearly and make sure you sound interested in what you’re saying.</w:t>
      </w:r>
    </w:p>
    <w:p w14:paraId="24C44D3B" w14:textId="77777777" w:rsidR="00FE1044" w:rsidRDefault="00FE1044" w:rsidP="00FE1044">
      <w:pPr>
        <w:pStyle w:val="Text"/>
        <w:rPr>
          <w:lang w:eastAsia="pl-PL"/>
        </w:rPr>
      </w:pPr>
      <w:r>
        <w:rPr>
          <w:lang w:eastAsia="pl-PL"/>
        </w:rPr>
        <w:t>2 Divide the procedure into smaller pieces of information to make it easier to understand.</w:t>
      </w:r>
    </w:p>
    <w:p w14:paraId="19D38C61" w14:textId="010E7B46" w:rsidR="00FE1044" w:rsidRDefault="00FE1044" w:rsidP="00FE1044">
      <w:pPr>
        <w:pStyle w:val="Text"/>
        <w:rPr>
          <w:lang w:eastAsia="pl-PL"/>
        </w:rPr>
      </w:pPr>
      <w:r>
        <w:rPr>
          <w:lang w:eastAsia="pl-PL"/>
        </w:rPr>
        <w:t xml:space="preserve">3 Use sequencing words/expressions to order the explanation clearly, e.g. </w:t>
      </w:r>
      <w:r w:rsidRPr="00FE1044">
        <w:rPr>
          <w:i/>
          <w:lang w:eastAsia="pl-PL"/>
        </w:rPr>
        <w:t>First</w:t>
      </w:r>
      <w:r>
        <w:rPr>
          <w:lang w:eastAsia="pl-PL"/>
        </w:rPr>
        <w:t xml:space="preserve">, </w:t>
      </w:r>
      <w:r w:rsidRPr="00FE1044">
        <w:rPr>
          <w:i/>
          <w:lang w:eastAsia="pl-PL"/>
        </w:rPr>
        <w:t>next</w:t>
      </w:r>
      <w:r>
        <w:rPr>
          <w:lang w:eastAsia="pl-PL"/>
        </w:rPr>
        <w:t>, etc.</w:t>
      </w:r>
    </w:p>
    <w:p w14:paraId="63BD24B3" w14:textId="10E83A08" w:rsidR="00FE1044" w:rsidRDefault="00FE1044" w:rsidP="00FE1044">
      <w:pPr>
        <w:pStyle w:val="Text"/>
        <w:rPr>
          <w:lang w:eastAsia="pl-PL"/>
        </w:rPr>
      </w:pPr>
      <w:r>
        <w:rPr>
          <w:lang w:eastAsia="pl-PL"/>
        </w:rPr>
        <w:t>4 Use examples and encourage the listeners to ask questions to check they have understood.</w:t>
      </w:r>
    </w:p>
    <w:p w14:paraId="6A35E175" w14:textId="77777777" w:rsidR="00FE1044" w:rsidRDefault="00FE1044" w:rsidP="00FE1044">
      <w:pPr>
        <w:pStyle w:val="Text"/>
        <w:rPr>
          <w:lang w:eastAsia="pl-PL"/>
        </w:rPr>
      </w:pPr>
    </w:p>
    <w:p w14:paraId="30173E11" w14:textId="77777777" w:rsidR="00FE1044" w:rsidRPr="00FE1044" w:rsidRDefault="00FE1044" w:rsidP="00FE1044">
      <w:pPr>
        <w:pStyle w:val="Text"/>
        <w:rPr>
          <w:b/>
          <w:lang w:eastAsia="pl-PL"/>
        </w:rPr>
      </w:pPr>
      <w:r w:rsidRPr="00FE1044">
        <w:rPr>
          <w:b/>
          <w:lang w:eastAsia="pl-PL"/>
        </w:rPr>
        <w:t>7A</w:t>
      </w:r>
    </w:p>
    <w:p w14:paraId="06B4CF9F" w14:textId="77777777" w:rsidR="00FE1044" w:rsidRDefault="00FE1044" w:rsidP="00FE1044">
      <w:pPr>
        <w:pStyle w:val="Text"/>
        <w:rPr>
          <w:lang w:eastAsia="pl-PL"/>
        </w:rPr>
      </w:pPr>
      <w:r>
        <w:rPr>
          <w:lang w:eastAsia="pl-PL"/>
        </w:rPr>
        <w:t>1 b</w:t>
      </w:r>
    </w:p>
    <w:p w14:paraId="618DB823" w14:textId="77777777" w:rsidR="00FE1044" w:rsidRDefault="00FE1044" w:rsidP="00FE1044">
      <w:pPr>
        <w:pStyle w:val="Text"/>
        <w:rPr>
          <w:lang w:eastAsia="pl-PL"/>
        </w:rPr>
      </w:pPr>
      <w:r>
        <w:rPr>
          <w:lang w:eastAsia="pl-PL"/>
        </w:rPr>
        <w:t>2 d</w:t>
      </w:r>
    </w:p>
    <w:p w14:paraId="14DE0B75" w14:textId="77777777" w:rsidR="00FE1044" w:rsidRDefault="00FE1044" w:rsidP="00FE1044">
      <w:pPr>
        <w:pStyle w:val="Text"/>
        <w:rPr>
          <w:lang w:eastAsia="pl-PL"/>
        </w:rPr>
      </w:pPr>
      <w:r>
        <w:rPr>
          <w:lang w:eastAsia="pl-PL"/>
        </w:rPr>
        <w:t>3 a</w:t>
      </w:r>
    </w:p>
    <w:p w14:paraId="256A3AD5" w14:textId="77777777" w:rsidR="00FE1044" w:rsidRDefault="00FE1044" w:rsidP="00FE1044">
      <w:pPr>
        <w:pStyle w:val="Text"/>
        <w:rPr>
          <w:lang w:eastAsia="pl-PL"/>
        </w:rPr>
      </w:pPr>
      <w:r>
        <w:rPr>
          <w:lang w:eastAsia="pl-PL"/>
        </w:rPr>
        <w:t>4 f</w:t>
      </w:r>
    </w:p>
    <w:p w14:paraId="775FC11C" w14:textId="77777777" w:rsidR="00FE1044" w:rsidRDefault="00FE1044" w:rsidP="00FE1044">
      <w:pPr>
        <w:pStyle w:val="Text"/>
        <w:rPr>
          <w:lang w:eastAsia="pl-PL"/>
        </w:rPr>
      </w:pPr>
      <w:r>
        <w:rPr>
          <w:lang w:eastAsia="pl-PL"/>
        </w:rPr>
        <w:t>5 g</w:t>
      </w:r>
    </w:p>
    <w:p w14:paraId="2F80572B" w14:textId="77777777" w:rsidR="00FE1044" w:rsidRDefault="00FE1044" w:rsidP="00FE1044">
      <w:pPr>
        <w:pStyle w:val="Text"/>
        <w:rPr>
          <w:lang w:eastAsia="pl-PL"/>
        </w:rPr>
      </w:pPr>
      <w:r>
        <w:rPr>
          <w:lang w:eastAsia="pl-PL"/>
        </w:rPr>
        <w:t>6 c</w:t>
      </w:r>
    </w:p>
    <w:p w14:paraId="699CDA2B" w14:textId="77777777" w:rsidR="00FE1044" w:rsidRDefault="00FE1044" w:rsidP="00FE1044">
      <w:pPr>
        <w:pStyle w:val="Text"/>
        <w:rPr>
          <w:lang w:eastAsia="pl-PL"/>
        </w:rPr>
      </w:pPr>
      <w:r>
        <w:rPr>
          <w:lang w:eastAsia="pl-PL"/>
        </w:rPr>
        <w:t>7 e</w:t>
      </w:r>
    </w:p>
    <w:p w14:paraId="416AA3C0" w14:textId="77777777" w:rsidR="00FE1044" w:rsidRDefault="00FE1044" w:rsidP="00FE1044">
      <w:pPr>
        <w:pStyle w:val="Text"/>
        <w:rPr>
          <w:lang w:eastAsia="pl-PL"/>
        </w:rPr>
      </w:pPr>
    </w:p>
    <w:p w14:paraId="3318C774" w14:textId="77777777" w:rsidR="00FE1044" w:rsidRPr="00FE1044" w:rsidRDefault="00FE1044" w:rsidP="00FE1044">
      <w:pPr>
        <w:pStyle w:val="Text"/>
        <w:rPr>
          <w:b/>
          <w:lang w:eastAsia="pl-PL"/>
        </w:rPr>
      </w:pPr>
      <w:r w:rsidRPr="00FE1044">
        <w:rPr>
          <w:b/>
          <w:lang w:eastAsia="pl-PL"/>
        </w:rPr>
        <w:t xml:space="preserve">7B </w:t>
      </w:r>
      <w:r w:rsidRPr="00FE1044">
        <w:rPr>
          <w:b/>
          <w:lang w:eastAsia="pl-PL"/>
        </w:rPr>
        <w:tab/>
      </w:r>
    </w:p>
    <w:p w14:paraId="58A88AA6" w14:textId="77777777" w:rsidR="00FE1044" w:rsidRPr="00FE1044" w:rsidRDefault="00FE1044" w:rsidP="00FE1044">
      <w:pPr>
        <w:pStyle w:val="Text"/>
        <w:rPr>
          <w:b/>
          <w:lang w:eastAsia="pl-PL"/>
        </w:rPr>
      </w:pPr>
      <w:r w:rsidRPr="00FE1044">
        <w:rPr>
          <w:b/>
          <w:lang w:eastAsia="pl-PL"/>
        </w:rPr>
        <w:t>Starting:</w:t>
      </w:r>
    </w:p>
    <w:p w14:paraId="54DBF684" w14:textId="77777777" w:rsidR="00FE1044" w:rsidRDefault="00FE1044" w:rsidP="00FE1044">
      <w:pPr>
        <w:pStyle w:val="Text"/>
        <w:rPr>
          <w:lang w:eastAsia="pl-PL"/>
        </w:rPr>
      </w:pPr>
      <w:r>
        <w:rPr>
          <w:lang w:eastAsia="pl-PL"/>
        </w:rPr>
        <w:t>You start by …</w:t>
      </w:r>
    </w:p>
    <w:p w14:paraId="158D1B98" w14:textId="77777777" w:rsidR="00FE1044" w:rsidRPr="00FE1044" w:rsidRDefault="00FE1044" w:rsidP="00FE1044">
      <w:pPr>
        <w:pStyle w:val="Text"/>
        <w:rPr>
          <w:b/>
          <w:lang w:eastAsia="pl-PL"/>
        </w:rPr>
      </w:pPr>
      <w:r w:rsidRPr="00FE1044">
        <w:rPr>
          <w:b/>
          <w:lang w:eastAsia="pl-PL"/>
        </w:rPr>
        <w:t>Ordering:</w:t>
      </w:r>
    </w:p>
    <w:p w14:paraId="61685070" w14:textId="77777777" w:rsidR="00FE1044" w:rsidRDefault="00FE1044" w:rsidP="00FE1044">
      <w:pPr>
        <w:pStyle w:val="Text"/>
        <w:rPr>
          <w:lang w:eastAsia="pl-PL"/>
        </w:rPr>
      </w:pPr>
      <w:r>
        <w:rPr>
          <w:lang w:eastAsia="pl-PL"/>
        </w:rPr>
        <w:t>Then you …</w:t>
      </w:r>
    </w:p>
    <w:p w14:paraId="79E2B7B2" w14:textId="77777777" w:rsidR="00FE1044" w:rsidRDefault="00FE1044" w:rsidP="00FE1044">
      <w:pPr>
        <w:pStyle w:val="Text"/>
        <w:rPr>
          <w:lang w:eastAsia="pl-PL"/>
        </w:rPr>
      </w:pPr>
      <w:r>
        <w:rPr>
          <w:lang w:eastAsia="pl-PL"/>
        </w:rPr>
        <w:t>After that, …</w:t>
      </w:r>
    </w:p>
    <w:p w14:paraId="09AE0DCC" w14:textId="77777777" w:rsidR="00FE1044" w:rsidRDefault="00FE1044" w:rsidP="00FE1044">
      <w:pPr>
        <w:pStyle w:val="Text"/>
        <w:rPr>
          <w:lang w:eastAsia="pl-PL"/>
        </w:rPr>
      </w:pPr>
      <w:r>
        <w:rPr>
          <w:lang w:eastAsia="pl-PL"/>
        </w:rPr>
        <w:t>The next step is to …</w:t>
      </w:r>
    </w:p>
    <w:p w14:paraId="7553EE66" w14:textId="77777777" w:rsidR="00FE1044" w:rsidRDefault="00FE1044" w:rsidP="00FE1044">
      <w:pPr>
        <w:pStyle w:val="Text"/>
        <w:rPr>
          <w:lang w:eastAsia="pl-PL"/>
        </w:rPr>
      </w:pPr>
      <w:r>
        <w:rPr>
          <w:lang w:eastAsia="pl-PL"/>
        </w:rPr>
        <w:t>Once you’ve done that, …</w:t>
      </w:r>
    </w:p>
    <w:p w14:paraId="2FEDAE1A" w14:textId="77777777" w:rsidR="00FE1044" w:rsidRPr="00FE1044" w:rsidRDefault="00FE1044" w:rsidP="00FE1044">
      <w:pPr>
        <w:pStyle w:val="Text"/>
        <w:rPr>
          <w:b/>
          <w:lang w:eastAsia="pl-PL"/>
        </w:rPr>
      </w:pPr>
      <w:r w:rsidRPr="00FE1044">
        <w:rPr>
          <w:b/>
          <w:lang w:eastAsia="pl-PL"/>
        </w:rPr>
        <w:t>Finishing:</w:t>
      </w:r>
    </w:p>
    <w:p w14:paraId="4C3CD66A" w14:textId="77777777" w:rsidR="00FE1044" w:rsidRDefault="00FE1044" w:rsidP="00FE1044">
      <w:pPr>
        <w:pStyle w:val="Text"/>
        <w:rPr>
          <w:lang w:eastAsia="pl-PL"/>
        </w:rPr>
      </w:pPr>
      <w:r>
        <w:rPr>
          <w:lang w:eastAsia="pl-PL"/>
        </w:rPr>
        <w:t>The last step is to …</w:t>
      </w:r>
    </w:p>
    <w:p w14:paraId="54FA7879" w14:textId="77777777" w:rsidR="00FE1044" w:rsidRDefault="00FE1044" w:rsidP="00FE1044">
      <w:pPr>
        <w:pStyle w:val="Text"/>
        <w:rPr>
          <w:lang w:eastAsia="pl-PL"/>
        </w:rPr>
      </w:pPr>
      <w:r>
        <w:rPr>
          <w:lang w:eastAsia="pl-PL"/>
        </w:rPr>
        <w:t>When you’ve completed all the steps …</w:t>
      </w:r>
    </w:p>
    <w:p w14:paraId="27EC9D3D" w14:textId="77777777" w:rsidR="00FE1044" w:rsidRDefault="00FE1044" w:rsidP="00FE1044">
      <w:pPr>
        <w:pStyle w:val="Text"/>
        <w:rPr>
          <w:lang w:eastAsia="pl-PL"/>
        </w:rPr>
      </w:pPr>
    </w:p>
    <w:p w14:paraId="3B58FA7D" w14:textId="77777777" w:rsidR="00FE1044" w:rsidRPr="00FE1044" w:rsidRDefault="00FE1044" w:rsidP="00FE1044">
      <w:pPr>
        <w:pStyle w:val="Text"/>
        <w:rPr>
          <w:b/>
          <w:lang w:eastAsia="pl-PL"/>
        </w:rPr>
      </w:pPr>
      <w:r w:rsidRPr="00FE1044">
        <w:rPr>
          <w:b/>
          <w:lang w:eastAsia="pl-PL"/>
        </w:rPr>
        <w:t xml:space="preserve">7C </w:t>
      </w:r>
      <w:r w:rsidRPr="00FE1044">
        <w:rPr>
          <w:b/>
          <w:lang w:eastAsia="pl-PL"/>
        </w:rPr>
        <w:tab/>
      </w:r>
    </w:p>
    <w:p w14:paraId="5F8E5245" w14:textId="77777777" w:rsidR="00FE1044" w:rsidRPr="00FE1044" w:rsidRDefault="00FE1044" w:rsidP="00FE1044">
      <w:pPr>
        <w:pStyle w:val="Text"/>
        <w:rPr>
          <w:b/>
          <w:lang w:eastAsia="pl-PL"/>
        </w:rPr>
      </w:pPr>
      <w:r w:rsidRPr="00FE1044">
        <w:rPr>
          <w:b/>
          <w:lang w:eastAsia="pl-PL"/>
        </w:rPr>
        <w:t>Starting:</w:t>
      </w:r>
    </w:p>
    <w:p w14:paraId="71F6F821" w14:textId="77777777" w:rsidR="00FE1044" w:rsidRDefault="00FE1044" w:rsidP="00FE1044">
      <w:pPr>
        <w:pStyle w:val="Text"/>
        <w:rPr>
          <w:lang w:eastAsia="pl-PL"/>
        </w:rPr>
      </w:pPr>
      <w:r>
        <w:rPr>
          <w:lang w:eastAsia="pl-PL"/>
        </w:rPr>
        <w:t xml:space="preserve">The first thing you do is . . . </w:t>
      </w:r>
    </w:p>
    <w:p w14:paraId="2A9A0CBD" w14:textId="77777777" w:rsidR="00FE1044" w:rsidRDefault="00FE1044" w:rsidP="00FE1044">
      <w:pPr>
        <w:pStyle w:val="Text"/>
        <w:rPr>
          <w:lang w:eastAsia="pl-PL"/>
        </w:rPr>
      </w:pPr>
      <w:r>
        <w:rPr>
          <w:lang w:eastAsia="pl-PL"/>
        </w:rPr>
        <w:t>To begin, (you should) …</w:t>
      </w:r>
    </w:p>
    <w:p w14:paraId="72E78726" w14:textId="77777777" w:rsidR="00FE1044" w:rsidRPr="00FE1044" w:rsidRDefault="00FE1044" w:rsidP="00FE1044">
      <w:pPr>
        <w:pStyle w:val="Text"/>
        <w:rPr>
          <w:b/>
          <w:lang w:eastAsia="pl-PL"/>
        </w:rPr>
      </w:pPr>
      <w:r w:rsidRPr="00FE1044">
        <w:rPr>
          <w:b/>
          <w:lang w:eastAsia="pl-PL"/>
        </w:rPr>
        <w:t>Ordering:</w:t>
      </w:r>
    </w:p>
    <w:p w14:paraId="3738AA80" w14:textId="77777777" w:rsidR="00FE1044" w:rsidRDefault="00FE1044" w:rsidP="00FE1044">
      <w:pPr>
        <w:pStyle w:val="Text"/>
        <w:rPr>
          <w:lang w:eastAsia="pl-PL"/>
        </w:rPr>
      </w:pPr>
      <w:r>
        <w:rPr>
          <w:lang w:eastAsia="pl-PL"/>
        </w:rPr>
        <w:t>When you finish that, then …</w:t>
      </w:r>
    </w:p>
    <w:p w14:paraId="13F1C758" w14:textId="77777777" w:rsidR="00FE1044" w:rsidRDefault="00FE1044" w:rsidP="00FE1044">
      <w:pPr>
        <w:pStyle w:val="Text"/>
        <w:rPr>
          <w:lang w:eastAsia="pl-PL"/>
        </w:rPr>
      </w:pPr>
      <w:r>
        <w:rPr>
          <w:lang w:eastAsia="pl-PL"/>
        </w:rPr>
        <w:t>Next, …</w:t>
      </w:r>
    </w:p>
    <w:p w14:paraId="3D794273" w14:textId="77777777" w:rsidR="00FE1044" w:rsidRDefault="00FE1044" w:rsidP="00FE1044">
      <w:pPr>
        <w:pStyle w:val="Text"/>
        <w:rPr>
          <w:lang w:eastAsia="pl-PL"/>
        </w:rPr>
      </w:pPr>
      <w:r>
        <w:rPr>
          <w:lang w:eastAsia="pl-PL"/>
        </w:rPr>
        <w:t>Once you’ve finished …</w:t>
      </w:r>
    </w:p>
    <w:p w14:paraId="6FF71A8E" w14:textId="77777777" w:rsidR="00FE1044" w:rsidRPr="00FE1044" w:rsidRDefault="00FE1044" w:rsidP="00FE1044">
      <w:pPr>
        <w:pStyle w:val="Text"/>
        <w:rPr>
          <w:b/>
          <w:lang w:eastAsia="pl-PL"/>
        </w:rPr>
      </w:pPr>
      <w:r w:rsidRPr="00FE1044">
        <w:rPr>
          <w:b/>
          <w:lang w:eastAsia="pl-PL"/>
        </w:rPr>
        <w:t>Finishing:</w:t>
      </w:r>
    </w:p>
    <w:p w14:paraId="75C29F30" w14:textId="77777777" w:rsidR="00FE1044" w:rsidRDefault="00FE1044" w:rsidP="00FE1044">
      <w:pPr>
        <w:pStyle w:val="Text"/>
        <w:rPr>
          <w:lang w:eastAsia="pl-PL"/>
        </w:rPr>
      </w:pPr>
      <w:r>
        <w:rPr>
          <w:lang w:eastAsia="pl-PL"/>
        </w:rPr>
        <w:t>The last thing you do is  …</w:t>
      </w:r>
    </w:p>
    <w:p w14:paraId="4661D9F7" w14:textId="77777777" w:rsidR="00FE1044" w:rsidRDefault="00FE1044" w:rsidP="00FE1044">
      <w:pPr>
        <w:pStyle w:val="Text"/>
        <w:rPr>
          <w:lang w:eastAsia="pl-PL"/>
        </w:rPr>
      </w:pPr>
      <w:r>
        <w:rPr>
          <w:lang w:eastAsia="pl-PL"/>
        </w:rPr>
        <w:t>Finally, …</w:t>
      </w:r>
    </w:p>
    <w:p w14:paraId="4ACE546F" w14:textId="24BD8061" w:rsidR="00FE1044" w:rsidRPr="00FE1044" w:rsidRDefault="00367444" w:rsidP="00FE1044">
      <w:pPr>
        <w:pStyle w:val="Text"/>
        <w:rPr>
          <w:b/>
          <w:lang w:eastAsia="pl-PL"/>
        </w:rPr>
      </w:pPr>
      <w:r>
        <w:rPr>
          <w:lang w:eastAsia="pl-PL"/>
        </w:rPr>
        <w:br w:type="column"/>
      </w:r>
      <w:r w:rsidR="00FE1044" w:rsidRPr="00FE1044">
        <w:rPr>
          <w:b/>
          <w:lang w:eastAsia="pl-PL"/>
        </w:rPr>
        <w:t xml:space="preserve">8A </w:t>
      </w:r>
      <w:r w:rsidR="00FE1044" w:rsidRPr="00FE1044">
        <w:rPr>
          <w:b/>
          <w:lang w:eastAsia="pl-PL"/>
        </w:rPr>
        <w:tab/>
      </w:r>
    </w:p>
    <w:p w14:paraId="688A0482" w14:textId="77777777" w:rsidR="00FE1044" w:rsidRDefault="00FE1044" w:rsidP="00FE1044">
      <w:pPr>
        <w:pStyle w:val="Text"/>
        <w:rPr>
          <w:lang w:eastAsia="pl-PL"/>
        </w:rPr>
      </w:pPr>
      <w:r>
        <w:rPr>
          <w:lang w:eastAsia="pl-PL"/>
        </w:rPr>
        <w:t>1 like this</w:t>
      </w:r>
    </w:p>
    <w:p w14:paraId="11DBD56F" w14:textId="77777777" w:rsidR="00FE1044" w:rsidRDefault="00FE1044" w:rsidP="00FE1044">
      <w:pPr>
        <w:pStyle w:val="Text"/>
        <w:rPr>
          <w:lang w:eastAsia="pl-PL"/>
        </w:rPr>
      </w:pPr>
      <w:r>
        <w:rPr>
          <w:lang w:eastAsia="pl-PL"/>
        </w:rPr>
        <w:t>2 Any questions so far?</w:t>
      </w:r>
    </w:p>
    <w:p w14:paraId="3997AD82" w14:textId="77777777" w:rsidR="00FE1044" w:rsidRDefault="00FE1044" w:rsidP="00FE1044">
      <w:pPr>
        <w:pStyle w:val="Text"/>
        <w:rPr>
          <w:lang w:eastAsia="pl-PL"/>
        </w:rPr>
      </w:pPr>
      <w:r>
        <w:rPr>
          <w:lang w:eastAsia="pl-PL"/>
        </w:rPr>
        <w:t>3 Do you see that?</w:t>
      </w:r>
    </w:p>
    <w:p w14:paraId="0AE8382F" w14:textId="77777777" w:rsidR="00FE1044" w:rsidRDefault="00FE1044" w:rsidP="00FE1044">
      <w:pPr>
        <w:pStyle w:val="Text"/>
        <w:rPr>
          <w:lang w:eastAsia="pl-PL"/>
        </w:rPr>
      </w:pPr>
      <w:r>
        <w:rPr>
          <w:lang w:eastAsia="pl-PL"/>
        </w:rPr>
        <w:t>4 because it’s the easiest thing to do</w:t>
      </w:r>
    </w:p>
    <w:p w14:paraId="09C02264" w14:textId="77777777" w:rsidR="00FE1044" w:rsidRDefault="00FE1044" w:rsidP="00FE1044">
      <w:pPr>
        <w:pStyle w:val="Text"/>
        <w:rPr>
          <w:lang w:eastAsia="pl-PL"/>
        </w:rPr>
      </w:pPr>
    </w:p>
    <w:p w14:paraId="2AF41C76" w14:textId="77777777" w:rsidR="00FE1044" w:rsidRDefault="00FE1044" w:rsidP="00FE1044">
      <w:pPr>
        <w:pStyle w:val="Text"/>
        <w:rPr>
          <w:lang w:eastAsia="pl-PL"/>
        </w:rPr>
      </w:pPr>
    </w:p>
    <w:p w14:paraId="71F4B54E" w14:textId="77777777" w:rsidR="00FE1044" w:rsidRPr="00FE1044" w:rsidRDefault="00FE1044" w:rsidP="00FE1044">
      <w:pPr>
        <w:pStyle w:val="Text"/>
        <w:rPr>
          <w:b/>
          <w:lang w:eastAsia="pl-PL"/>
        </w:rPr>
      </w:pPr>
      <w:r w:rsidRPr="00FE1044">
        <w:rPr>
          <w:b/>
          <w:lang w:eastAsia="pl-PL"/>
        </w:rPr>
        <w:t>8B</w:t>
      </w:r>
    </w:p>
    <w:p w14:paraId="53DC5464" w14:textId="77777777" w:rsidR="00FE1044" w:rsidRDefault="00FE1044" w:rsidP="00FE1044">
      <w:pPr>
        <w:pStyle w:val="Text"/>
        <w:rPr>
          <w:lang w:eastAsia="pl-PL"/>
        </w:rPr>
      </w:pPr>
      <w:r w:rsidRPr="00FE1044">
        <w:rPr>
          <w:b/>
          <w:lang w:eastAsia="pl-PL"/>
        </w:rPr>
        <w:t>Give an example:</w:t>
      </w:r>
      <w:r>
        <w:rPr>
          <w:lang w:eastAsia="pl-PL"/>
        </w:rPr>
        <w:t xml:space="preserve"> So in this case, …</w:t>
      </w:r>
    </w:p>
    <w:p w14:paraId="469E5F43" w14:textId="2D39BE2D" w:rsidR="00FE1044" w:rsidRDefault="00FE1044" w:rsidP="00FE1044">
      <w:pPr>
        <w:pStyle w:val="Text"/>
        <w:rPr>
          <w:lang w:eastAsia="pl-PL"/>
        </w:rPr>
      </w:pPr>
      <w:r w:rsidRPr="00FE1044">
        <w:rPr>
          <w:b/>
          <w:lang w:eastAsia="pl-PL"/>
        </w:rPr>
        <w:t>Give an opportunity to ask questions:</w:t>
      </w:r>
      <w:r>
        <w:rPr>
          <w:lang w:eastAsia="pl-PL"/>
        </w:rPr>
        <w:t xml:space="preserve"> Any questions?</w:t>
      </w:r>
    </w:p>
    <w:p w14:paraId="44B96C80" w14:textId="77777777" w:rsidR="00FE1044" w:rsidRDefault="00FE1044" w:rsidP="00FE1044">
      <w:pPr>
        <w:pStyle w:val="Text"/>
        <w:rPr>
          <w:lang w:eastAsia="pl-PL"/>
        </w:rPr>
      </w:pPr>
      <w:r w:rsidRPr="00FE1044">
        <w:rPr>
          <w:b/>
          <w:lang w:eastAsia="pl-PL"/>
        </w:rPr>
        <w:t>Check the listener has understood:</w:t>
      </w:r>
      <w:r>
        <w:rPr>
          <w:lang w:eastAsia="pl-PL"/>
        </w:rPr>
        <w:t xml:space="preserve"> Does everybody understand?</w:t>
      </w:r>
    </w:p>
    <w:p w14:paraId="18843834" w14:textId="3C9F98BB" w:rsidR="00FE1044" w:rsidRDefault="00FE1044" w:rsidP="00FE1044">
      <w:pPr>
        <w:pStyle w:val="Text"/>
        <w:rPr>
          <w:lang w:eastAsia="pl-PL"/>
        </w:rPr>
      </w:pPr>
      <w:r w:rsidRPr="00FE1044">
        <w:rPr>
          <w:b/>
          <w:lang w:eastAsia="pl-PL"/>
        </w:rPr>
        <w:t>Give a reason:</w:t>
      </w:r>
      <w:r>
        <w:rPr>
          <w:lang w:eastAsia="pl-PL"/>
        </w:rPr>
        <w:t xml:space="preserve"> Accounts need the information for reporting reasons.</w:t>
      </w:r>
    </w:p>
    <w:p w14:paraId="236CE43B" w14:textId="77777777" w:rsidR="00FE1044" w:rsidRDefault="00FE1044" w:rsidP="00FE1044">
      <w:pPr>
        <w:pStyle w:val="Text"/>
        <w:rPr>
          <w:lang w:eastAsia="pl-PL"/>
        </w:rPr>
      </w:pPr>
    </w:p>
    <w:p w14:paraId="237C6DE6" w14:textId="77777777" w:rsidR="00FE1044" w:rsidRPr="00FE1044" w:rsidRDefault="00FE1044" w:rsidP="00FE1044">
      <w:pPr>
        <w:pStyle w:val="Text"/>
        <w:rPr>
          <w:b/>
          <w:lang w:eastAsia="pl-PL"/>
        </w:rPr>
      </w:pPr>
      <w:r w:rsidRPr="00FE1044">
        <w:rPr>
          <w:b/>
          <w:lang w:eastAsia="pl-PL"/>
        </w:rPr>
        <w:t>9</w:t>
      </w:r>
    </w:p>
    <w:p w14:paraId="7790C873" w14:textId="77777777" w:rsidR="00FE1044" w:rsidRDefault="00FE1044" w:rsidP="00FE1044">
      <w:pPr>
        <w:pStyle w:val="Text"/>
        <w:rPr>
          <w:lang w:eastAsia="pl-PL"/>
        </w:rPr>
      </w:pPr>
      <w:r>
        <w:rPr>
          <w:lang w:eastAsia="pl-PL"/>
        </w:rPr>
        <w:t>Students' own answer</w:t>
      </w:r>
    </w:p>
    <w:p w14:paraId="13944829" w14:textId="3AA0F8F4" w:rsidR="00AF036F" w:rsidRDefault="00AF036F" w:rsidP="00AF036F">
      <w:pPr>
        <w:pStyle w:val="Text"/>
        <w:rPr>
          <w:lang w:eastAsia="pl-PL"/>
        </w:rPr>
      </w:pPr>
    </w:p>
    <w:p w14:paraId="4C7B7AFD" w14:textId="2D926537" w:rsidR="00AF036F" w:rsidRPr="00553568" w:rsidRDefault="00AF036F">
      <w:pPr>
        <w:pStyle w:val="HeadASection"/>
        <w:rPr>
          <w:lang w:val="en-GB"/>
        </w:rPr>
      </w:pPr>
      <w:r w:rsidRPr="00553568">
        <w:rPr>
          <w:lang w:val="en-GB"/>
        </w:rPr>
        <w:t xml:space="preserve">7.4 Business skills: </w:t>
      </w:r>
      <w:r w:rsidR="00935510" w:rsidRPr="00553568">
        <w:rPr>
          <w:lang w:val="en-GB"/>
        </w:rPr>
        <w:t>Dealing with technical problems</w:t>
      </w:r>
    </w:p>
    <w:p w14:paraId="1BF71B8B" w14:textId="77777777" w:rsidR="008803F9" w:rsidRPr="008803F9" w:rsidRDefault="008803F9" w:rsidP="008803F9">
      <w:pPr>
        <w:pStyle w:val="Text"/>
        <w:rPr>
          <w:b/>
          <w:lang w:eastAsia="pl-PL"/>
        </w:rPr>
      </w:pPr>
      <w:r w:rsidRPr="008803F9">
        <w:rPr>
          <w:b/>
          <w:lang w:eastAsia="pl-PL"/>
        </w:rPr>
        <w:t>1A</w:t>
      </w:r>
    </w:p>
    <w:p w14:paraId="71E862F5" w14:textId="77777777" w:rsidR="008803F9" w:rsidRPr="008803F9" w:rsidRDefault="008803F9" w:rsidP="008803F9">
      <w:pPr>
        <w:pStyle w:val="Text"/>
        <w:rPr>
          <w:b/>
          <w:lang w:eastAsia="pl-PL"/>
        </w:rPr>
      </w:pPr>
      <w:r w:rsidRPr="008803F9">
        <w:rPr>
          <w:b/>
          <w:lang w:eastAsia="pl-PL"/>
        </w:rPr>
        <w:t>Possible answers</w:t>
      </w:r>
    </w:p>
    <w:p w14:paraId="7B294B6F" w14:textId="77777777" w:rsidR="008803F9" w:rsidRDefault="008803F9" w:rsidP="008803F9">
      <w:pPr>
        <w:pStyle w:val="Text"/>
        <w:rPr>
          <w:lang w:eastAsia="pl-PL"/>
        </w:rPr>
      </w:pPr>
      <w:r>
        <w:rPr>
          <w:lang w:eastAsia="pl-PL"/>
        </w:rPr>
        <w:t>1 Ground rules help meetings run smoothly.</w:t>
      </w:r>
    </w:p>
    <w:p w14:paraId="7A3FDA08" w14:textId="77777777" w:rsidR="008803F9" w:rsidRDefault="008803F9" w:rsidP="008803F9">
      <w:pPr>
        <w:pStyle w:val="Text"/>
        <w:rPr>
          <w:lang w:eastAsia="pl-PL"/>
        </w:rPr>
      </w:pPr>
      <w:r>
        <w:rPr>
          <w:lang w:eastAsia="pl-PL"/>
        </w:rPr>
        <w:t>2 The group should agree on the ground rules together.</w:t>
      </w:r>
    </w:p>
    <w:p w14:paraId="7E9C56B8" w14:textId="77777777" w:rsidR="008803F9" w:rsidRDefault="008803F9" w:rsidP="008803F9">
      <w:pPr>
        <w:pStyle w:val="Text"/>
        <w:rPr>
          <w:lang w:eastAsia="pl-PL"/>
        </w:rPr>
      </w:pPr>
      <w:r>
        <w:rPr>
          <w:lang w:eastAsia="pl-PL"/>
        </w:rPr>
        <w:t>3 Students’ own answer</w:t>
      </w:r>
    </w:p>
    <w:p w14:paraId="4EB7CDC0" w14:textId="77777777" w:rsidR="008803F9" w:rsidRDefault="008803F9" w:rsidP="008803F9">
      <w:pPr>
        <w:pStyle w:val="Text"/>
        <w:rPr>
          <w:lang w:eastAsia="pl-PL"/>
        </w:rPr>
      </w:pPr>
    </w:p>
    <w:p w14:paraId="7C5D10CB" w14:textId="77777777" w:rsidR="008803F9" w:rsidRPr="008803F9" w:rsidRDefault="008803F9" w:rsidP="008803F9">
      <w:pPr>
        <w:pStyle w:val="Text"/>
        <w:rPr>
          <w:b/>
          <w:lang w:eastAsia="pl-PL"/>
        </w:rPr>
      </w:pPr>
      <w:r w:rsidRPr="008803F9">
        <w:rPr>
          <w:b/>
          <w:lang w:eastAsia="pl-PL"/>
        </w:rPr>
        <w:t>1B</w:t>
      </w:r>
    </w:p>
    <w:p w14:paraId="195A37FB" w14:textId="77777777" w:rsidR="008803F9" w:rsidRPr="008803F9" w:rsidRDefault="008803F9" w:rsidP="008803F9">
      <w:pPr>
        <w:pStyle w:val="Text"/>
        <w:rPr>
          <w:b/>
          <w:lang w:eastAsia="pl-PL"/>
        </w:rPr>
      </w:pPr>
      <w:r w:rsidRPr="008803F9">
        <w:rPr>
          <w:b/>
          <w:lang w:eastAsia="pl-PL"/>
        </w:rPr>
        <w:t>Possible answers</w:t>
      </w:r>
    </w:p>
    <w:p w14:paraId="352251F4" w14:textId="77777777" w:rsidR="008803F9" w:rsidRDefault="008803F9" w:rsidP="008803F9">
      <w:pPr>
        <w:pStyle w:val="Text"/>
        <w:rPr>
          <w:lang w:eastAsia="pl-PL"/>
        </w:rPr>
      </w:pPr>
      <w:r>
        <w:rPr>
          <w:lang w:eastAsia="pl-PL"/>
        </w:rPr>
        <w:t>Give everyone the chance to speak.</w:t>
      </w:r>
    </w:p>
    <w:p w14:paraId="00AED935" w14:textId="77777777" w:rsidR="008803F9" w:rsidRDefault="008803F9" w:rsidP="008803F9">
      <w:pPr>
        <w:pStyle w:val="Text"/>
        <w:rPr>
          <w:lang w:eastAsia="pl-PL"/>
        </w:rPr>
      </w:pPr>
      <w:r>
        <w:rPr>
          <w:lang w:eastAsia="pl-PL"/>
        </w:rPr>
        <w:t>Announce your name and position / job title (especially if you are new or meeting people who don’t know each other well).</w:t>
      </w:r>
    </w:p>
    <w:p w14:paraId="4ECF7861" w14:textId="77777777" w:rsidR="008803F9" w:rsidRDefault="008803F9" w:rsidP="008803F9">
      <w:pPr>
        <w:pStyle w:val="Text"/>
        <w:rPr>
          <w:lang w:eastAsia="pl-PL"/>
        </w:rPr>
      </w:pPr>
      <w:r>
        <w:rPr>
          <w:lang w:eastAsia="pl-PL"/>
        </w:rPr>
        <w:t>Ask everyone to speak clearly (and a little slower than usual).</w:t>
      </w:r>
    </w:p>
    <w:p w14:paraId="084A0EF0" w14:textId="77777777" w:rsidR="008803F9" w:rsidRDefault="008803F9" w:rsidP="008803F9">
      <w:pPr>
        <w:pStyle w:val="Text"/>
        <w:rPr>
          <w:lang w:eastAsia="pl-PL"/>
        </w:rPr>
      </w:pPr>
      <w:r>
        <w:rPr>
          <w:lang w:eastAsia="pl-PL"/>
        </w:rPr>
        <w:t>Use people’s names to indicate who you want to speak to.</w:t>
      </w:r>
    </w:p>
    <w:p w14:paraId="1C2BC922" w14:textId="77777777" w:rsidR="008803F9" w:rsidRDefault="008803F9" w:rsidP="008803F9">
      <w:pPr>
        <w:pStyle w:val="Text"/>
        <w:rPr>
          <w:lang w:eastAsia="pl-PL"/>
        </w:rPr>
      </w:pPr>
      <w:r>
        <w:rPr>
          <w:lang w:eastAsia="pl-PL"/>
        </w:rPr>
        <w:t>Press ‘mute’ when you are not speaking to stop background noise.</w:t>
      </w:r>
    </w:p>
    <w:p w14:paraId="56CFDCD1" w14:textId="77777777" w:rsidR="008803F9" w:rsidRDefault="008803F9" w:rsidP="008803F9">
      <w:pPr>
        <w:pStyle w:val="Text"/>
        <w:rPr>
          <w:lang w:eastAsia="pl-PL"/>
        </w:rPr>
      </w:pPr>
    </w:p>
    <w:p w14:paraId="7F5711FE" w14:textId="77777777" w:rsidR="008803F9" w:rsidRPr="008803F9" w:rsidRDefault="008803F9" w:rsidP="008803F9">
      <w:pPr>
        <w:pStyle w:val="Text"/>
        <w:rPr>
          <w:b/>
          <w:lang w:eastAsia="pl-PL"/>
        </w:rPr>
      </w:pPr>
      <w:r w:rsidRPr="008803F9">
        <w:rPr>
          <w:b/>
          <w:lang w:eastAsia="pl-PL"/>
        </w:rPr>
        <w:t>2A</w:t>
      </w:r>
    </w:p>
    <w:p w14:paraId="4A5A35D5" w14:textId="77777777" w:rsidR="008803F9" w:rsidRDefault="008803F9" w:rsidP="008803F9">
      <w:pPr>
        <w:pStyle w:val="Text"/>
        <w:rPr>
          <w:lang w:eastAsia="pl-PL"/>
        </w:rPr>
      </w:pPr>
      <w:r>
        <w:rPr>
          <w:lang w:eastAsia="pl-PL"/>
        </w:rPr>
        <w:t>1 echo</w:t>
      </w:r>
    </w:p>
    <w:p w14:paraId="01D01043" w14:textId="77777777" w:rsidR="008803F9" w:rsidRDefault="008803F9" w:rsidP="008803F9">
      <w:pPr>
        <w:pStyle w:val="Text"/>
        <w:rPr>
          <w:lang w:eastAsia="pl-PL"/>
        </w:rPr>
      </w:pPr>
      <w:r>
        <w:rPr>
          <w:lang w:eastAsia="pl-PL"/>
        </w:rPr>
        <w:t>2 volume settings</w:t>
      </w:r>
    </w:p>
    <w:p w14:paraId="260C92B0" w14:textId="77777777" w:rsidR="008803F9" w:rsidRDefault="008803F9" w:rsidP="008803F9">
      <w:pPr>
        <w:pStyle w:val="Text"/>
        <w:rPr>
          <w:lang w:eastAsia="pl-PL"/>
        </w:rPr>
      </w:pPr>
      <w:r>
        <w:rPr>
          <w:lang w:eastAsia="pl-PL"/>
        </w:rPr>
        <w:t>3 mute button</w:t>
      </w:r>
    </w:p>
    <w:p w14:paraId="4B643432" w14:textId="77777777" w:rsidR="008803F9" w:rsidRDefault="008803F9" w:rsidP="008803F9">
      <w:pPr>
        <w:pStyle w:val="Text"/>
        <w:rPr>
          <w:lang w:eastAsia="pl-PL"/>
        </w:rPr>
      </w:pPr>
      <w:r>
        <w:rPr>
          <w:lang w:eastAsia="pl-PL"/>
        </w:rPr>
        <w:t>4 cut out</w:t>
      </w:r>
    </w:p>
    <w:p w14:paraId="5E332CDE" w14:textId="77777777" w:rsidR="008803F9" w:rsidRDefault="008803F9" w:rsidP="008803F9">
      <w:pPr>
        <w:pStyle w:val="Text"/>
        <w:rPr>
          <w:lang w:eastAsia="pl-PL"/>
        </w:rPr>
      </w:pPr>
      <w:r>
        <w:rPr>
          <w:lang w:eastAsia="pl-PL"/>
        </w:rPr>
        <w:t>5 blank (screen)</w:t>
      </w:r>
    </w:p>
    <w:p w14:paraId="6C4D1E28" w14:textId="77777777" w:rsidR="008803F9" w:rsidRDefault="008803F9" w:rsidP="008803F9">
      <w:pPr>
        <w:pStyle w:val="Text"/>
        <w:rPr>
          <w:lang w:eastAsia="pl-PL"/>
        </w:rPr>
      </w:pPr>
      <w:r>
        <w:rPr>
          <w:lang w:eastAsia="pl-PL"/>
        </w:rPr>
        <w:t>6 hang up</w:t>
      </w:r>
    </w:p>
    <w:p w14:paraId="658AD8BE" w14:textId="77777777" w:rsidR="008803F9" w:rsidRDefault="008803F9" w:rsidP="008803F9">
      <w:pPr>
        <w:pStyle w:val="Text"/>
        <w:rPr>
          <w:lang w:eastAsia="pl-PL"/>
        </w:rPr>
      </w:pPr>
    </w:p>
    <w:p w14:paraId="1AA9E6BD" w14:textId="77777777" w:rsidR="008803F9" w:rsidRPr="0066649F" w:rsidRDefault="008803F9" w:rsidP="008803F9">
      <w:pPr>
        <w:pStyle w:val="Text"/>
        <w:rPr>
          <w:b/>
          <w:lang w:eastAsia="pl-PL"/>
        </w:rPr>
      </w:pPr>
      <w:r w:rsidRPr="0066649F">
        <w:rPr>
          <w:b/>
          <w:lang w:eastAsia="pl-PL"/>
        </w:rPr>
        <w:t>2B</w:t>
      </w:r>
    </w:p>
    <w:p w14:paraId="0305A1DA" w14:textId="77777777" w:rsidR="008803F9" w:rsidRDefault="008803F9" w:rsidP="008803F9">
      <w:pPr>
        <w:pStyle w:val="Text"/>
        <w:rPr>
          <w:lang w:eastAsia="pl-PL"/>
        </w:rPr>
      </w:pPr>
      <w:r>
        <w:rPr>
          <w:lang w:eastAsia="pl-PL"/>
        </w:rPr>
        <w:t>1 name, before</w:t>
      </w:r>
    </w:p>
    <w:p w14:paraId="0A1EDCB9" w14:textId="77777777" w:rsidR="008803F9" w:rsidRDefault="008803F9" w:rsidP="008803F9">
      <w:pPr>
        <w:pStyle w:val="Text"/>
        <w:rPr>
          <w:lang w:eastAsia="pl-PL"/>
        </w:rPr>
      </w:pPr>
      <w:r>
        <w:rPr>
          <w:lang w:eastAsia="pl-PL"/>
        </w:rPr>
        <w:t>2 brief, speak</w:t>
      </w:r>
    </w:p>
    <w:p w14:paraId="5D066559" w14:textId="77777777" w:rsidR="008803F9" w:rsidRDefault="008803F9" w:rsidP="008803F9">
      <w:pPr>
        <w:pStyle w:val="Text"/>
        <w:rPr>
          <w:lang w:eastAsia="pl-PL"/>
        </w:rPr>
      </w:pPr>
      <w:r>
        <w:rPr>
          <w:lang w:eastAsia="pl-PL"/>
        </w:rPr>
        <w:t>3 slowly, clearly</w:t>
      </w:r>
    </w:p>
    <w:p w14:paraId="596AE462" w14:textId="77777777" w:rsidR="008803F9" w:rsidRDefault="008803F9" w:rsidP="008803F9">
      <w:pPr>
        <w:pStyle w:val="Text"/>
        <w:rPr>
          <w:lang w:eastAsia="pl-PL"/>
        </w:rPr>
      </w:pPr>
      <w:r>
        <w:rPr>
          <w:lang w:eastAsia="pl-PL"/>
        </w:rPr>
        <w:t>4 button, noise</w:t>
      </w:r>
    </w:p>
    <w:p w14:paraId="46DABC88" w14:textId="14F2E1BB" w:rsidR="008803F9" w:rsidRPr="0066649F" w:rsidRDefault="00367444" w:rsidP="008803F9">
      <w:pPr>
        <w:pStyle w:val="Text"/>
        <w:rPr>
          <w:b/>
          <w:lang w:eastAsia="pl-PL"/>
        </w:rPr>
      </w:pPr>
      <w:r>
        <w:rPr>
          <w:lang w:eastAsia="pl-PL"/>
        </w:rPr>
        <w:br w:type="column"/>
      </w:r>
      <w:r w:rsidR="008803F9" w:rsidRPr="0066649F">
        <w:rPr>
          <w:b/>
          <w:lang w:eastAsia="pl-PL"/>
        </w:rPr>
        <w:lastRenderedPageBreak/>
        <w:t>3A</w:t>
      </w:r>
    </w:p>
    <w:p w14:paraId="507F8872" w14:textId="77777777" w:rsidR="008803F9" w:rsidRDefault="008803F9" w:rsidP="008803F9">
      <w:pPr>
        <w:pStyle w:val="Text"/>
        <w:rPr>
          <w:lang w:eastAsia="pl-PL"/>
        </w:rPr>
      </w:pPr>
      <w:r>
        <w:rPr>
          <w:lang w:eastAsia="pl-PL"/>
        </w:rPr>
        <w:t>1 Donna c, b</w:t>
      </w:r>
    </w:p>
    <w:p w14:paraId="47A24B7D" w14:textId="77777777" w:rsidR="008803F9" w:rsidRDefault="008803F9" w:rsidP="008803F9">
      <w:pPr>
        <w:pStyle w:val="Text"/>
        <w:rPr>
          <w:lang w:eastAsia="pl-PL"/>
        </w:rPr>
      </w:pPr>
      <w:r>
        <w:rPr>
          <w:lang w:eastAsia="pl-PL"/>
        </w:rPr>
        <w:t>2 Paul d, b</w:t>
      </w:r>
    </w:p>
    <w:p w14:paraId="3836DE97" w14:textId="77777777" w:rsidR="008803F9" w:rsidRDefault="008803F9" w:rsidP="008803F9">
      <w:pPr>
        <w:pStyle w:val="Text"/>
        <w:rPr>
          <w:lang w:eastAsia="pl-PL"/>
        </w:rPr>
      </w:pPr>
      <w:r>
        <w:rPr>
          <w:lang w:eastAsia="pl-PL"/>
        </w:rPr>
        <w:t>3 Carl f, e</w:t>
      </w:r>
    </w:p>
    <w:p w14:paraId="2C061B14" w14:textId="77777777" w:rsidR="008803F9" w:rsidRDefault="008803F9" w:rsidP="008803F9">
      <w:pPr>
        <w:pStyle w:val="Text"/>
        <w:rPr>
          <w:lang w:eastAsia="pl-PL"/>
        </w:rPr>
      </w:pPr>
      <w:r>
        <w:rPr>
          <w:lang w:eastAsia="pl-PL"/>
        </w:rPr>
        <w:t>4 Lena a</w:t>
      </w:r>
    </w:p>
    <w:p w14:paraId="0149880A" w14:textId="77777777" w:rsidR="008803F9" w:rsidRDefault="008803F9" w:rsidP="008803F9">
      <w:pPr>
        <w:pStyle w:val="Text"/>
        <w:rPr>
          <w:lang w:eastAsia="pl-PL"/>
        </w:rPr>
      </w:pPr>
      <w:r>
        <w:rPr>
          <w:lang w:eastAsia="pl-PL"/>
        </w:rPr>
        <w:t xml:space="preserve"> </w:t>
      </w:r>
    </w:p>
    <w:p w14:paraId="7CF49CD4" w14:textId="77777777" w:rsidR="008803F9" w:rsidRPr="0066649F" w:rsidRDefault="008803F9" w:rsidP="008803F9">
      <w:pPr>
        <w:pStyle w:val="Text"/>
        <w:rPr>
          <w:b/>
          <w:lang w:eastAsia="pl-PL"/>
        </w:rPr>
      </w:pPr>
      <w:r w:rsidRPr="0066649F">
        <w:rPr>
          <w:b/>
          <w:lang w:eastAsia="pl-PL"/>
        </w:rPr>
        <w:t>3B</w:t>
      </w:r>
    </w:p>
    <w:p w14:paraId="4F316FDF" w14:textId="77777777" w:rsidR="008803F9" w:rsidRDefault="008803F9" w:rsidP="008803F9">
      <w:pPr>
        <w:pStyle w:val="Text"/>
        <w:rPr>
          <w:lang w:eastAsia="pl-PL"/>
        </w:rPr>
      </w:pPr>
      <w:r>
        <w:rPr>
          <w:lang w:eastAsia="pl-PL"/>
        </w:rPr>
        <w:t>1 Donna turns off her camera.</w:t>
      </w:r>
    </w:p>
    <w:p w14:paraId="369D90F5" w14:textId="77777777" w:rsidR="008803F9" w:rsidRDefault="008803F9" w:rsidP="008803F9">
      <w:pPr>
        <w:pStyle w:val="Text"/>
        <w:rPr>
          <w:lang w:eastAsia="pl-PL"/>
        </w:rPr>
      </w:pPr>
      <w:r>
        <w:rPr>
          <w:lang w:eastAsia="pl-PL"/>
        </w:rPr>
        <w:t>2 Paul hangs up and Sam calls him back.</w:t>
      </w:r>
    </w:p>
    <w:p w14:paraId="55CEE3C4" w14:textId="77777777" w:rsidR="008803F9" w:rsidRDefault="008803F9" w:rsidP="008803F9">
      <w:pPr>
        <w:pStyle w:val="Text"/>
        <w:rPr>
          <w:lang w:eastAsia="pl-PL"/>
        </w:rPr>
      </w:pPr>
      <w:r>
        <w:rPr>
          <w:lang w:eastAsia="pl-PL"/>
        </w:rPr>
        <w:t>3 Carl moves closer to the microphone / checks the volume settings / moves his mobile phone away from his computer.</w:t>
      </w:r>
    </w:p>
    <w:p w14:paraId="7D04AB18" w14:textId="77777777" w:rsidR="008803F9" w:rsidRDefault="008803F9" w:rsidP="008803F9">
      <w:pPr>
        <w:pStyle w:val="Text"/>
        <w:rPr>
          <w:lang w:eastAsia="pl-PL"/>
        </w:rPr>
      </w:pPr>
      <w:r>
        <w:rPr>
          <w:lang w:eastAsia="pl-PL"/>
        </w:rPr>
        <w:t>4 Lena uses the mute button.</w:t>
      </w:r>
    </w:p>
    <w:p w14:paraId="3724B034" w14:textId="77777777" w:rsidR="008803F9" w:rsidRDefault="008803F9" w:rsidP="008803F9">
      <w:pPr>
        <w:pStyle w:val="Text"/>
        <w:rPr>
          <w:lang w:eastAsia="pl-PL"/>
        </w:rPr>
      </w:pPr>
    </w:p>
    <w:p w14:paraId="158897BB" w14:textId="77777777" w:rsidR="008803F9" w:rsidRPr="0066649F" w:rsidRDefault="008803F9" w:rsidP="008803F9">
      <w:pPr>
        <w:pStyle w:val="Text"/>
        <w:rPr>
          <w:b/>
          <w:lang w:eastAsia="pl-PL"/>
        </w:rPr>
      </w:pPr>
      <w:r w:rsidRPr="0066649F">
        <w:rPr>
          <w:b/>
          <w:lang w:eastAsia="pl-PL"/>
        </w:rPr>
        <w:t>4A &amp; B</w:t>
      </w:r>
    </w:p>
    <w:p w14:paraId="3431966F" w14:textId="77777777" w:rsidR="008803F9" w:rsidRDefault="008803F9" w:rsidP="008803F9">
      <w:pPr>
        <w:pStyle w:val="Text"/>
        <w:rPr>
          <w:lang w:eastAsia="pl-PL"/>
        </w:rPr>
      </w:pPr>
      <w:r>
        <w:rPr>
          <w:lang w:eastAsia="pl-PL"/>
        </w:rPr>
        <w:t>1 Have you switched on your webcam? D</w:t>
      </w:r>
    </w:p>
    <w:p w14:paraId="6D64EE52" w14:textId="77777777" w:rsidR="008803F9" w:rsidRDefault="008803F9" w:rsidP="008803F9">
      <w:pPr>
        <w:pStyle w:val="Text"/>
        <w:rPr>
          <w:lang w:eastAsia="pl-PL"/>
        </w:rPr>
      </w:pPr>
      <w:r>
        <w:rPr>
          <w:lang w:eastAsia="pl-PL"/>
        </w:rPr>
        <w:t>2 Your screen is blank. S</w:t>
      </w:r>
    </w:p>
    <w:p w14:paraId="5417C35D" w14:textId="77777777" w:rsidR="008803F9" w:rsidRDefault="008803F9" w:rsidP="008803F9">
      <w:pPr>
        <w:pStyle w:val="Text"/>
        <w:rPr>
          <w:lang w:eastAsia="pl-PL"/>
        </w:rPr>
      </w:pPr>
      <w:r>
        <w:rPr>
          <w:lang w:eastAsia="pl-PL"/>
        </w:rPr>
        <w:t>3 You keep cutting out. S</w:t>
      </w:r>
    </w:p>
    <w:p w14:paraId="2EAE9F21" w14:textId="77777777" w:rsidR="008803F9" w:rsidRDefault="008803F9" w:rsidP="008803F9">
      <w:pPr>
        <w:pStyle w:val="Text"/>
        <w:rPr>
          <w:lang w:eastAsia="pl-PL"/>
        </w:rPr>
      </w:pPr>
      <w:r>
        <w:rPr>
          <w:lang w:eastAsia="pl-PL"/>
        </w:rPr>
        <w:t>4 The connection is bad. S</w:t>
      </w:r>
    </w:p>
    <w:p w14:paraId="7C1B6E61" w14:textId="2AE43EE9" w:rsidR="008803F9" w:rsidRDefault="008803F9" w:rsidP="008803F9">
      <w:pPr>
        <w:pStyle w:val="Text"/>
        <w:rPr>
          <w:lang w:eastAsia="pl-PL"/>
        </w:rPr>
      </w:pPr>
      <w:r>
        <w:rPr>
          <w:lang w:eastAsia="pl-PL"/>
        </w:rPr>
        <w:t>5 Would you mind hanging up and I’ll call you back?</w:t>
      </w:r>
      <w:r w:rsidR="0066649F">
        <w:rPr>
          <w:lang w:eastAsia="pl-PL"/>
        </w:rPr>
        <w:t> </w:t>
      </w:r>
      <w:r>
        <w:rPr>
          <w:lang w:eastAsia="pl-PL"/>
        </w:rPr>
        <w:t>D</w:t>
      </w:r>
    </w:p>
    <w:p w14:paraId="436684B0" w14:textId="77777777" w:rsidR="008803F9" w:rsidRDefault="008803F9" w:rsidP="008803F9">
      <w:pPr>
        <w:pStyle w:val="Text"/>
        <w:rPr>
          <w:lang w:eastAsia="pl-PL"/>
        </w:rPr>
      </w:pPr>
      <w:r>
        <w:rPr>
          <w:lang w:eastAsia="pl-PL"/>
        </w:rPr>
        <w:t>6 I’m afraid we can’t hear you very well, either. S</w:t>
      </w:r>
    </w:p>
    <w:p w14:paraId="4EFD1ABF" w14:textId="77777777" w:rsidR="008803F9" w:rsidRDefault="008803F9" w:rsidP="008803F9">
      <w:pPr>
        <w:pStyle w:val="Text"/>
        <w:rPr>
          <w:lang w:eastAsia="pl-PL"/>
        </w:rPr>
      </w:pPr>
      <w:r>
        <w:rPr>
          <w:lang w:eastAsia="pl-PL"/>
        </w:rPr>
        <w:t>7 Could you move closer to the microphone? D</w:t>
      </w:r>
    </w:p>
    <w:p w14:paraId="5EF7DDD0" w14:textId="77777777" w:rsidR="008803F9" w:rsidRDefault="008803F9" w:rsidP="008803F9">
      <w:pPr>
        <w:pStyle w:val="Text"/>
        <w:rPr>
          <w:lang w:eastAsia="pl-PL"/>
        </w:rPr>
      </w:pPr>
      <w:r>
        <w:rPr>
          <w:lang w:eastAsia="pl-PL"/>
        </w:rPr>
        <w:t>8 If you can just check your volume settings, please? D</w:t>
      </w:r>
    </w:p>
    <w:p w14:paraId="660558E4" w14:textId="77777777" w:rsidR="008803F9" w:rsidRDefault="008803F9" w:rsidP="008803F9">
      <w:pPr>
        <w:pStyle w:val="Text"/>
        <w:rPr>
          <w:lang w:eastAsia="pl-PL"/>
        </w:rPr>
      </w:pPr>
      <w:r>
        <w:rPr>
          <w:lang w:eastAsia="pl-PL"/>
        </w:rPr>
        <w:t>9 There’s a bit of an echo. S</w:t>
      </w:r>
    </w:p>
    <w:p w14:paraId="763004FB" w14:textId="77777777" w:rsidR="008803F9" w:rsidRDefault="008803F9" w:rsidP="008803F9">
      <w:pPr>
        <w:pStyle w:val="Text"/>
        <w:rPr>
          <w:lang w:eastAsia="pl-PL"/>
        </w:rPr>
      </w:pPr>
      <w:r>
        <w:rPr>
          <w:lang w:eastAsia="pl-PL"/>
        </w:rPr>
        <w:t>10 Can you move your mobile phone away from your computer? D</w:t>
      </w:r>
    </w:p>
    <w:p w14:paraId="2B3C0F70" w14:textId="77777777" w:rsidR="008803F9" w:rsidRDefault="008803F9" w:rsidP="008803F9">
      <w:pPr>
        <w:pStyle w:val="Text"/>
        <w:rPr>
          <w:lang w:eastAsia="pl-PL"/>
        </w:rPr>
      </w:pPr>
      <w:r>
        <w:rPr>
          <w:lang w:eastAsia="pl-PL"/>
        </w:rPr>
        <w:t>11 I can hear a lot of background noise. S</w:t>
      </w:r>
    </w:p>
    <w:p w14:paraId="3A291813" w14:textId="77777777" w:rsidR="008803F9" w:rsidRDefault="008803F9" w:rsidP="008803F9">
      <w:pPr>
        <w:pStyle w:val="Text"/>
        <w:rPr>
          <w:lang w:eastAsia="pl-PL"/>
        </w:rPr>
      </w:pPr>
      <w:r>
        <w:rPr>
          <w:lang w:eastAsia="pl-PL"/>
        </w:rPr>
        <w:t>12 Would you mind using the mute button? D</w:t>
      </w:r>
    </w:p>
    <w:p w14:paraId="558D6951" w14:textId="77777777" w:rsidR="008803F9" w:rsidRDefault="008803F9" w:rsidP="008803F9">
      <w:pPr>
        <w:pStyle w:val="Text"/>
        <w:rPr>
          <w:lang w:eastAsia="pl-PL"/>
        </w:rPr>
      </w:pPr>
    </w:p>
    <w:p w14:paraId="2D0E2F27" w14:textId="77777777" w:rsidR="008803F9" w:rsidRPr="0066649F" w:rsidRDefault="008803F9" w:rsidP="008803F9">
      <w:pPr>
        <w:pStyle w:val="Text"/>
        <w:rPr>
          <w:b/>
          <w:lang w:eastAsia="pl-PL"/>
        </w:rPr>
      </w:pPr>
      <w:r w:rsidRPr="0066649F">
        <w:rPr>
          <w:b/>
          <w:lang w:eastAsia="pl-PL"/>
        </w:rPr>
        <w:t>4C</w:t>
      </w:r>
    </w:p>
    <w:p w14:paraId="1433C622" w14:textId="77777777" w:rsidR="008803F9" w:rsidRPr="0066649F" w:rsidRDefault="008803F9" w:rsidP="008803F9">
      <w:pPr>
        <w:pStyle w:val="Text"/>
        <w:rPr>
          <w:b/>
          <w:lang w:eastAsia="pl-PL"/>
        </w:rPr>
      </w:pPr>
      <w:r w:rsidRPr="0066649F">
        <w:rPr>
          <w:b/>
          <w:lang w:eastAsia="pl-PL"/>
        </w:rPr>
        <w:t>Possible answers</w:t>
      </w:r>
    </w:p>
    <w:p w14:paraId="2144CD76" w14:textId="77777777" w:rsidR="008803F9" w:rsidRDefault="008803F9" w:rsidP="008803F9">
      <w:pPr>
        <w:pStyle w:val="Text"/>
        <w:rPr>
          <w:lang w:eastAsia="pl-PL"/>
        </w:rPr>
      </w:pPr>
      <w:r w:rsidRPr="0066649F">
        <w:rPr>
          <w:b/>
          <w:lang w:eastAsia="pl-PL"/>
        </w:rPr>
        <w:t>S:</w:t>
      </w:r>
      <w:r>
        <w:rPr>
          <w:lang w:eastAsia="pl-PL"/>
        </w:rPr>
        <w:t xml:space="preserve"> I can hear a lot of background noise.</w:t>
      </w:r>
    </w:p>
    <w:p w14:paraId="678AE9CD" w14:textId="768F7612" w:rsidR="008803F9" w:rsidRDefault="008803F9" w:rsidP="008803F9">
      <w:pPr>
        <w:pStyle w:val="Text"/>
        <w:rPr>
          <w:lang w:eastAsia="pl-PL"/>
        </w:rPr>
      </w:pPr>
      <w:r w:rsidRPr="0066649F">
        <w:rPr>
          <w:b/>
          <w:lang w:eastAsia="pl-PL"/>
        </w:rPr>
        <w:t>D:</w:t>
      </w:r>
      <w:r>
        <w:rPr>
          <w:lang w:eastAsia="pl-PL"/>
        </w:rPr>
        <w:t xml:space="preserve"> Would you mind using the mute button? / Can</w:t>
      </w:r>
      <w:r w:rsidR="0066649F">
        <w:rPr>
          <w:lang w:eastAsia="pl-PL"/>
        </w:rPr>
        <w:t> </w:t>
      </w:r>
      <w:r>
        <w:rPr>
          <w:lang w:eastAsia="pl-PL"/>
        </w:rPr>
        <w:t>you move your mobile phone away from your</w:t>
      </w:r>
      <w:r w:rsidR="0066649F">
        <w:rPr>
          <w:lang w:eastAsia="pl-PL"/>
        </w:rPr>
        <w:t> </w:t>
      </w:r>
      <w:r>
        <w:rPr>
          <w:lang w:eastAsia="pl-PL"/>
        </w:rPr>
        <w:t xml:space="preserve">computer?                    </w:t>
      </w:r>
      <w:r>
        <w:rPr>
          <w:lang w:eastAsia="pl-PL"/>
        </w:rPr>
        <w:tab/>
      </w:r>
    </w:p>
    <w:p w14:paraId="573857AE" w14:textId="77777777" w:rsidR="008803F9" w:rsidRDefault="008803F9" w:rsidP="008803F9">
      <w:pPr>
        <w:pStyle w:val="Text"/>
        <w:rPr>
          <w:lang w:eastAsia="pl-PL"/>
        </w:rPr>
      </w:pPr>
      <w:r w:rsidRPr="0066649F">
        <w:rPr>
          <w:b/>
          <w:lang w:eastAsia="pl-PL"/>
        </w:rPr>
        <w:t>S:</w:t>
      </w:r>
      <w:r>
        <w:rPr>
          <w:lang w:eastAsia="pl-PL"/>
        </w:rPr>
        <w:t xml:space="preserve"> There’s a bit of an echo.</w:t>
      </w:r>
    </w:p>
    <w:p w14:paraId="278891DE" w14:textId="4EF5381E" w:rsidR="008803F9" w:rsidRDefault="008803F9" w:rsidP="008803F9">
      <w:pPr>
        <w:pStyle w:val="Text"/>
        <w:rPr>
          <w:lang w:eastAsia="pl-PL"/>
        </w:rPr>
      </w:pPr>
      <w:r w:rsidRPr="0066649F">
        <w:rPr>
          <w:b/>
          <w:lang w:eastAsia="pl-PL"/>
        </w:rPr>
        <w:t>D:</w:t>
      </w:r>
      <w:r>
        <w:rPr>
          <w:lang w:eastAsia="pl-PL"/>
        </w:rPr>
        <w:t xml:space="preserve"> Would you mind hanging up and I’ll call you back? / Would you mind using the mute button?</w:t>
      </w:r>
    </w:p>
    <w:p w14:paraId="3D50BB74" w14:textId="77777777" w:rsidR="008803F9" w:rsidRDefault="008803F9" w:rsidP="008803F9">
      <w:pPr>
        <w:pStyle w:val="Text"/>
        <w:rPr>
          <w:lang w:eastAsia="pl-PL"/>
        </w:rPr>
      </w:pPr>
      <w:r w:rsidRPr="0066649F">
        <w:rPr>
          <w:b/>
          <w:lang w:eastAsia="pl-PL"/>
        </w:rPr>
        <w:t>S:</w:t>
      </w:r>
      <w:r>
        <w:rPr>
          <w:lang w:eastAsia="pl-PL"/>
        </w:rPr>
        <w:t xml:space="preserve"> I’m afraid we can’t hear you very well.</w:t>
      </w:r>
    </w:p>
    <w:p w14:paraId="5D3427C2" w14:textId="77777777" w:rsidR="008803F9" w:rsidRDefault="008803F9" w:rsidP="008803F9">
      <w:pPr>
        <w:pStyle w:val="Text"/>
        <w:rPr>
          <w:lang w:eastAsia="pl-PL"/>
        </w:rPr>
      </w:pPr>
      <w:r w:rsidRPr="0066649F">
        <w:rPr>
          <w:b/>
          <w:lang w:eastAsia="pl-PL"/>
        </w:rPr>
        <w:t>D:</w:t>
      </w:r>
      <w:r>
        <w:rPr>
          <w:lang w:eastAsia="pl-PL"/>
        </w:rPr>
        <w:t xml:space="preserve"> If you can just check your volume settings, please? / Can you move closer to the microphone? </w:t>
      </w:r>
    </w:p>
    <w:p w14:paraId="34E6166B" w14:textId="77777777" w:rsidR="008803F9" w:rsidRDefault="008803F9" w:rsidP="008803F9">
      <w:pPr>
        <w:pStyle w:val="Text"/>
        <w:rPr>
          <w:lang w:eastAsia="pl-PL"/>
        </w:rPr>
      </w:pPr>
      <w:r w:rsidRPr="0066649F">
        <w:rPr>
          <w:b/>
          <w:lang w:eastAsia="pl-PL"/>
        </w:rPr>
        <w:t>S:</w:t>
      </w:r>
      <w:r>
        <w:rPr>
          <w:lang w:eastAsia="pl-PL"/>
        </w:rPr>
        <w:t xml:space="preserve"> My screen is blank.</w:t>
      </w:r>
    </w:p>
    <w:p w14:paraId="79F6D1A5" w14:textId="77777777" w:rsidR="008803F9" w:rsidRDefault="008803F9" w:rsidP="008803F9">
      <w:pPr>
        <w:pStyle w:val="Text"/>
        <w:rPr>
          <w:lang w:eastAsia="pl-PL"/>
        </w:rPr>
      </w:pPr>
      <w:r w:rsidRPr="0066649F">
        <w:rPr>
          <w:b/>
          <w:lang w:eastAsia="pl-PL"/>
        </w:rPr>
        <w:t>D:</w:t>
      </w:r>
      <w:r>
        <w:rPr>
          <w:lang w:eastAsia="pl-PL"/>
        </w:rPr>
        <w:t xml:space="preserve"> Have you switched on your webcam? / Would you mind hanging up and I’ll call you back?</w:t>
      </w:r>
    </w:p>
    <w:p w14:paraId="0CD5B1C9" w14:textId="77777777" w:rsidR="008803F9" w:rsidRDefault="008803F9" w:rsidP="008803F9">
      <w:pPr>
        <w:pStyle w:val="Text"/>
        <w:rPr>
          <w:lang w:eastAsia="pl-PL"/>
        </w:rPr>
      </w:pPr>
    </w:p>
    <w:p w14:paraId="7D1235D2" w14:textId="42878AAC" w:rsidR="008803F9" w:rsidRPr="0066649F" w:rsidRDefault="008803F9" w:rsidP="008803F9">
      <w:pPr>
        <w:pStyle w:val="Text"/>
        <w:rPr>
          <w:b/>
          <w:lang w:eastAsia="pl-PL"/>
        </w:rPr>
      </w:pPr>
      <w:r w:rsidRPr="0066649F">
        <w:rPr>
          <w:b/>
          <w:lang w:eastAsia="pl-PL"/>
        </w:rPr>
        <w:t>5A</w:t>
      </w:r>
      <w:r w:rsidR="0066649F" w:rsidRPr="0066649F">
        <w:rPr>
          <w:b/>
          <w:lang w:eastAsia="pl-PL"/>
        </w:rPr>
        <w:t>–</w:t>
      </w:r>
      <w:r w:rsidRPr="0066649F">
        <w:rPr>
          <w:b/>
          <w:lang w:eastAsia="pl-PL"/>
        </w:rPr>
        <w:t>E</w:t>
      </w:r>
    </w:p>
    <w:p w14:paraId="07B1BF24" w14:textId="44CA8A44" w:rsidR="00AF036F" w:rsidRDefault="008803F9" w:rsidP="008803F9">
      <w:pPr>
        <w:pStyle w:val="Text"/>
        <w:rPr>
          <w:lang w:eastAsia="pl-PL"/>
        </w:rPr>
      </w:pPr>
      <w:r>
        <w:rPr>
          <w:lang w:eastAsia="pl-PL"/>
        </w:rPr>
        <w:t>Students’ own answers</w:t>
      </w:r>
    </w:p>
    <w:p w14:paraId="2927298C" w14:textId="77777777" w:rsidR="00367444" w:rsidRDefault="00367444" w:rsidP="008803F9">
      <w:pPr>
        <w:pStyle w:val="Text"/>
        <w:rPr>
          <w:lang w:eastAsia="pl-PL"/>
        </w:rPr>
      </w:pPr>
    </w:p>
    <w:p w14:paraId="64559996" w14:textId="0A84B69F" w:rsidR="00AF036F" w:rsidRPr="00553568" w:rsidRDefault="00AF036F">
      <w:pPr>
        <w:pStyle w:val="HeadASection"/>
        <w:rPr>
          <w:lang w:val="en-GB"/>
        </w:rPr>
      </w:pPr>
      <w:r w:rsidRPr="00553568">
        <w:rPr>
          <w:lang w:val="en-GB"/>
        </w:rPr>
        <w:t xml:space="preserve">7.5 Writing: </w:t>
      </w:r>
      <w:r w:rsidR="00935510" w:rsidRPr="00553568">
        <w:rPr>
          <w:lang w:val="en-GB"/>
        </w:rPr>
        <w:t>Preparing slides</w:t>
      </w:r>
    </w:p>
    <w:p w14:paraId="2F035DC0" w14:textId="77777777" w:rsidR="0066649F" w:rsidRPr="0066649F" w:rsidRDefault="0066649F" w:rsidP="0066649F">
      <w:pPr>
        <w:pStyle w:val="Text"/>
        <w:rPr>
          <w:b/>
        </w:rPr>
      </w:pPr>
      <w:r w:rsidRPr="0066649F">
        <w:rPr>
          <w:b/>
        </w:rPr>
        <w:t>1A</w:t>
      </w:r>
    </w:p>
    <w:p w14:paraId="2F304D51" w14:textId="77777777" w:rsidR="0066649F" w:rsidRDefault="0066649F" w:rsidP="0066649F">
      <w:pPr>
        <w:pStyle w:val="Text"/>
      </w:pPr>
      <w:r>
        <w:t>C, B, A</w:t>
      </w:r>
    </w:p>
    <w:p w14:paraId="4F98963B" w14:textId="75622A34" w:rsidR="0066649F" w:rsidRPr="00367444" w:rsidRDefault="00367444" w:rsidP="0066649F">
      <w:pPr>
        <w:pStyle w:val="Text"/>
      </w:pPr>
      <w:r>
        <w:br w:type="column"/>
      </w:r>
      <w:r w:rsidR="0066649F" w:rsidRPr="0066649F">
        <w:rPr>
          <w:b/>
        </w:rPr>
        <w:t>1B</w:t>
      </w:r>
    </w:p>
    <w:p w14:paraId="2BC834D2" w14:textId="77777777" w:rsidR="0066649F" w:rsidRDefault="0066649F" w:rsidP="0066649F">
      <w:pPr>
        <w:pStyle w:val="Text"/>
      </w:pPr>
      <w:r>
        <w:t>1 colours</w:t>
      </w:r>
    </w:p>
    <w:p w14:paraId="3A9F1888" w14:textId="77777777" w:rsidR="0066649F" w:rsidRDefault="0066649F" w:rsidP="0066649F">
      <w:pPr>
        <w:pStyle w:val="Text"/>
      </w:pPr>
      <w:r>
        <w:t>2 production</w:t>
      </w:r>
    </w:p>
    <w:p w14:paraId="047CF4BF" w14:textId="77777777" w:rsidR="0066649F" w:rsidRDefault="0066649F" w:rsidP="0066649F">
      <w:pPr>
        <w:pStyle w:val="Text"/>
      </w:pPr>
      <w:r>
        <w:t>3 line</w:t>
      </w:r>
    </w:p>
    <w:p w14:paraId="48C606F9" w14:textId="77777777" w:rsidR="0066649F" w:rsidRDefault="0066649F" w:rsidP="0066649F">
      <w:pPr>
        <w:pStyle w:val="Text"/>
      </w:pPr>
      <w:r>
        <w:t>4 yellow</w:t>
      </w:r>
    </w:p>
    <w:p w14:paraId="70065226" w14:textId="77777777" w:rsidR="0066649F" w:rsidRDefault="0066649F" w:rsidP="0066649F">
      <w:pPr>
        <w:pStyle w:val="Text"/>
      </w:pPr>
      <w:r>
        <w:t>5 colours</w:t>
      </w:r>
    </w:p>
    <w:p w14:paraId="3D8A77E3" w14:textId="77777777" w:rsidR="0066649F" w:rsidRDefault="0066649F" w:rsidP="0066649F">
      <w:pPr>
        <w:pStyle w:val="Text"/>
      </w:pPr>
      <w:r>
        <w:t>6 Why</w:t>
      </w:r>
    </w:p>
    <w:p w14:paraId="04261184" w14:textId="77777777" w:rsidR="0066649F" w:rsidRDefault="0066649F" w:rsidP="0066649F">
      <w:pPr>
        <w:pStyle w:val="Text"/>
      </w:pPr>
      <w:r>
        <w:t>7 What</w:t>
      </w:r>
    </w:p>
    <w:p w14:paraId="437AA475" w14:textId="77777777" w:rsidR="0066649F" w:rsidRDefault="0066649F" w:rsidP="0066649F">
      <w:pPr>
        <w:pStyle w:val="Text"/>
      </w:pPr>
      <w:r>
        <w:t>8 When</w:t>
      </w:r>
    </w:p>
    <w:p w14:paraId="5303FC7C" w14:textId="77777777" w:rsidR="0066649F" w:rsidRDefault="0066649F" w:rsidP="0066649F">
      <w:pPr>
        <w:pStyle w:val="Text"/>
      </w:pPr>
    </w:p>
    <w:p w14:paraId="5AFA1509" w14:textId="77777777" w:rsidR="0066649F" w:rsidRPr="0066649F" w:rsidRDefault="0066649F" w:rsidP="0066649F">
      <w:pPr>
        <w:pStyle w:val="Text"/>
        <w:rPr>
          <w:b/>
        </w:rPr>
      </w:pPr>
      <w:r w:rsidRPr="0066649F">
        <w:rPr>
          <w:b/>
        </w:rPr>
        <w:t>2</w:t>
      </w:r>
    </w:p>
    <w:p w14:paraId="4705DB00" w14:textId="77777777" w:rsidR="0066649F" w:rsidRDefault="0066649F" w:rsidP="0066649F">
      <w:pPr>
        <w:pStyle w:val="Text"/>
      </w:pPr>
      <w:r>
        <w:t>1 decide, choose, start, send (out), launch</w:t>
      </w:r>
    </w:p>
    <w:p w14:paraId="46AF7BF2" w14:textId="77777777" w:rsidR="0066649F" w:rsidRDefault="0066649F" w:rsidP="0066649F">
      <w:pPr>
        <w:pStyle w:val="Text"/>
      </w:pPr>
      <w:r>
        <w:t>2 keeping, making, adding</w:t>
      </w:r>
    </w:p>
    <w:p w14:paraId="5532D0CC" w14:textId="72D7D3E5" w:rsidR="0066649F" w:rsidRDefault="0066649F" w:rsidP="0066649F">
      <w:pPr>
        <w:pStyle w:val="Text"/>
      </w:pPr>
      <w:r>
        <w:t xml:space="preserve">3 (negative) customer feedback, falling sales, </w:t>
      </w:r>
      <w:r>
        <w:br/>
        <w:t>(eco-friendly) packaging, colour change, (use of) recycled materials, (three) months</w:t>
      </w:r>
    </w:p>
    <w:p w14:paraId="198112CE" w14:textId="77777777" w:rsidR="0066649F" w:rsidRDefault="0066649F" w:rsidP="0066649F">
      <w:pPr>
        <w:pStyle w:val="Text"/>
      </w:pPr>
      <w:r>
        <w:t>4 decide on (the) colours, choose (the) material, start (the) production, launch (the) rebranded product line, keeping (the) yellow</w:t>
      </w:r>
    </w:p>
    <w:p w14:paraId="07BB2382" w14:textId="77777777" w:rsidR="0066649F" w:rsidRDefault="0066649F" w:rsidP="0066649F">
      <w:pPr>
        <w:pStyle w:val="Text"/>
      </w:pPr>
      <w:r>
        <w:t>5 choose (a) material, send out (a) press release</w:t>
      </w:r>
    </w:p>
    <w:p w14:paraId="314DEE52" w14:textId="77777777" w:rsidR="0066649F" w:rsidRDefault="0066649F" w:rsidP="0066649F">
      <w:pPr>
        <w:pStyle w:val="Text"/>
      </w:pPr>
    </w:p>
    <w:p w14:paraId="15BC8D31" w14:textId="77777777" w:rsidR="0066649F" w:rsidRPr="0066649F" w:rsidRDefault="0066649F" w:rsidP="0066649F">
      <w:pPr>
        <w:pStyle w:val="Text"/>
        <w:rPr>
          <w:b/>
        </w:rPr>
      </w:pPr>
      <w:r w:rsidRPr="0066649F">
        <w:rPr>
          <w:b/>
        </w:rPr>
        <w:t>3A</w:t>
      </w:r>
    </w:p>
    <w:p w14:paraId="7D815CA0" w14:textId="77777777" w:rsidR="0066649F" w:rsidRPr="0066649F" w:rsidRDefault="0066649F" w:rsidP="0066649F">
      <w:pPr>
        <w:pStyle w:val="Text"/>
        <w:rPr>
          <w:b/>
        </w:rPr>
      </w:pPr>
      <w:r w:rsidRPr="0066649F">
        <w:rPr>
          <w:b/>
        </w:rPr>
        <w:t>Possible answer</w:t>
      </w:r>
    </w:p>
    <w:p w14:paraId="66CB5F6F" w14:textId="77777777" w:rsidR="0066649F" w:rsidRDefault="0066649F" w:rsidP="0066649F">
      <w:pPr>
        <w:pStyle w:val="Text"/>
      </w:pPr>
      <w:r>
        <w:t>Slide 1 uses full sentences. It’s what the presenter should be saying, not what they should be showing their audience. A bulleted approach like Slide C in Exercise 1 would be far more appropriate here.</w:t>
      </w:r>
    </w:p>
    <w:p w14:paraId="2319022A" w14:textId="77777777" w:rsidR="0066649F" w:rsidRDefault="0066649F" w:rsidP="0066649F">
      <w:pPr>
        <w:pStyle w:val="Text"/>
      </w:pPr>
      <w:r>
        <w:t>Slide 2 has far too much information on it so it’s impossible to see it clearly. The font is too small and there is a spelling mistake (</w:t>
      </w:r>
      <w:proofErr w:type="spellStart"/>
      <w:r>
        <w:t>qwality</w:t>
      </w:r>
      <w:proofErr w:type="spellEnd"/>
      <w:r>
        <w:t xml:space="preserve"> = quality). The title is also something the presenter would say, not something they should show their audience.</w:t>
      </w:r>
    </w:p>
    <w:p w14:paraId="1174BAC3" w14:textId="77777777" w:rsidR="0066649F" w:rsidRDefault="0066649F" w:rsidP="0066649F">
      <w:pPr>
        <w:pStyle w:val="Text"/>
      </w:pPr>
      <w:r>
        <w:t>Slide 3 mixes different sorts of grammar in the ‘What?’ list. Bullet points are used erratically and there are three spelling mistakes (</w:t>
      </w:r>
      <w:proofErr w:type="spellStart"/>
      <w:r>
        <w:t>bying</w:t>
      </w:r>
      <w:proofErr w:type="spellEnd"/>
      <w:r>
        <w:t xml:space="preserve"> = buying, </w:t>
      </w:r>
      <w:proofErr w:type="spellStart"/>
      <w:r>
        <w:t>enqueries</w:t>
      </w:r>
      <w:proofErr w:type="spellEnd"/>
      <w:r>
        <w:t xml:space="preserve"> = enquiries, </w:t>
      </w:r>
      <w:proofErr w:type="spellStart"/>
      <w:r>
        <w:t>mutlinational</w:t>
      </w:r>
      <w:proofErr w:type="spellEnd"/>
      <w:r>
        <w:t xml:space="preserve"> = multinational). The first and last points are expressed as full sentences.</w:t>
      </w:r>
    </w:p>
    <w:p w14:paraId="462D727A" w14:textId="6E29C80F" w:rsidR="0066649F" w:rsidRDefault="0066649F" w:rsidP="0066649F">
      <w:pPr>
        <w:pStyle w:val="Text"/>
      </w:pPr>
      <w:r>
        <w:t>The slides are also all different in terms of styles, so would need unifying if they are to be used in sequence in one presentation.</w:t>
      </w:r>
    </w:p>
    <w:p w14:paraId="588D8F88" w14:textId="77777777" w:rsidR="0066649F" w:rsidRDefault="0066649F" w:rsidP="0066649F">
      <w:pPr>
        <w:pStyle w:val="Text"/>
      </w:pPr>
    </w:p>
    <w:p w14:paraId="49C82CBF" w14:textId="77777777" w:rsidR="0066649F" w:rsidRPr="0066649F" w:rsidRDefault="0066649F" w:rsidP="0066649F">
      <w:pPr>
        <w:pStyle w:val="Text"/>
        <w:rPr>
          <w:b/>
        </w:rPr>
      </w:pPr>
      <w:r w:rsidRPr="0066649F">
        <w:rPr>
          <w:b/>
        </w:rPr>
        <w:t>3B</w:t>
      </w:r>
    </w:p>
    <w:p w14:paraId="1F697B26" w14:textId="77777777" w:rsidR="0066649F" w:rsidRPr="0066649F" w:rsidRDefault="0066649F" w:rsidP="0066649F">
      <w:pPr>
        <w:pStyle w:val="Text"/>
        <w:rPr>
          <w:b/>
        </w:rPr>
      </w:pPr>
      <w:r w:rsidRPr="0066649F">
        <w:rPr>
          <w:b/>
        </w:rPr>
        <w:t>Model answer</w:t>
      </w:r>
    </w:p>
    <w:p w14:paraId="2CA61987" w14:textId="77777777" w:rsidR="0066649F" w:rsidRPr="001E628D" w:rsidRDefault="0066649F" w:rsidP="0066649F">
      <w:pPr>
        <w:pStyle w:val="Text"/>
        <w:rPr>
          <w:b/>
        </w:rPr>
      </w:pPr>
      <w:r w:rsidRPr="001E628D">
        <w:rPr>
          <w:b/>
        </w:rPr>
        <w:t>Slide 1</w:t>
      </w:r>
    </w:p>
    <w:p w14:paraId="7B2E16C6" w14:textId="77777777" w:rsidR="0066649F" w:rsidRPr="001E628D" w:rsidRDefault="0066649F" w:rsidP="0066649F">
      <w:pPr>
        <w:pStyle w:val="Text"/>
        <w:rPr>
          <w:u w:val="single"/>
        </w:rPr>
      </w:pPr>
      <w:r w:rsidRPr="001E628D">
        <w:rPr>
          <w:u w:val="single"/>
        </w:rPr>
        <w:t>Reasons for redesign</w:t>
      </w:r>
    </w:p>
    <w:p w14:paraId="322C95C1" w14:textId="77777777" w:rsidR="0066649F" w:rsidRDefault="0066649F" w:rsidP="0066649F">
      <w:pPr>
        <w:pStyle w:val="Text"/>
      </w:pPr>
      <w:r>
        <w:t xml:space="preserve">•    </w:t>
      </w:r>
      <w:r>
        <w:tab/>
        <w:t>new technology available</w:t>
      </w:r>
    </w:p>
    <w:p w14:paraId="7379CF46" w14:textId="77777777" w:rsidR="0066649F" w:rsidRDefault="0066649F" w:rsidP="0066649F">
      <w:pPr>
        <w:pStyle w:val="Text"/>
      </w:pPr>
      <w:r>
        <w:t xml:space="preserve">•    </w:t>
      </w:r>
      <w:r>
        <w:tab/>
        <w:t xml:space="preserve">new competitors in the market </w:t>
      </w:r>
    </w:p>
    <w:p w14:paraId="0A40A381" w14:textId="77777777" w:rsidR="001E628D" w:rsidRDefault="001E628D" w:rsidP="0066649F">
      <w:pPr>
        <w:pStyle w:val="Text"/>
        <w:rPr>
          <w:b/>
        </w:rPr>
      </w:pPr>
    </w:p>
    <w:p w14:paraId="2311992E" w14:textId="1AD220CA" w:rsidR="0066649F" w:rsidRPr="001E628D" w:rsidRDefault="0066649F" w:rsidP="0066649F">
      <w:pPr>
        <w:pStyle w:val="Text"/>
        <w:rPr>
          <w:b/>
        </w:rPr>
      </w:pPr>
      <w:r w:rsidRPr="001E628D">
        <w:rPr>
          <w:b/>
        </w:rPr>
        <w:t>Slide 2</w:t>
      </w:r>
    </w:p>
    <w:p w14:paraId="752E5126" w14:textId="77777777" w:rsidR="0066649F" w:rsidRPr="001E628D" w:rsidRDefault="0066649F" w:rsidP="0066649F">
      <w:pPr>
        <w:pStyle w:val="Text"/>
        <w:rPr>
          <w:u w:val="single"/>
        </w:rPr>
      </w:pPr>
      <w:r w:rsidRPr="001E628D">
        <w:rPr>
          <w:u w:val="single"/>
        </w:rPr>
        <w:t>Key features</w:t>
      </w:r>
    </w:p>
    <w:p w14:paraId="0CEC1E09" w14:textId="77777777" w:rsidR="0066649F" w:rsidRDefault="0066649F" w:rsidP="0066649F">
      <w:pPr>
        <w:pStyle w:val="Text"/>
      </w:pPr>
      <w:r>
        <w:t xml:space="preserve">•    </w:t>
      </w:r>
      <w:r>
        <w:tab/>
        <w:t>lighter</w:t>
      </w:r>
    </w:p>
    <w:p w14:paraId="5949033A" w14:textId="77777777" w:rsidR="0066649F" w:rsidRDefault="0066649F" w:rsidP="0066649F">
      <w:pPr>
        <w:pStyle w:val="Text"/>
      </w:pPr>
      <w:r>
        <w:t xml:space="preserve">•    </w:t>
      </w:r>
      <w:r>
        <w:tab/>
        <w:t>stronger</w:t>
      </w:r>
    </w:p>
    <w:p w14:paraId="610DBE9B" w14:textId="77777777" w:rsidR="0066649F" w:rsidRDefault="0066649F" w:rsidP="0066649F">
      <w:pPr>
        <w:pStyle w:val="Text"/>
      </w:pPr>
      <w:r>
        <w:t xml:space="preserve">•    </w:t>
      </w:r>
      <w:r>
        <w:tab/>
        <w:t>more moveable</w:t>
      </w:r>
    </w:p>
    <w:p w14:paraId="675627C8" w14:textId="77777777" w:rsidR="0066649F" w:rsidRDefault="0066649F" w:rsidP="0066649F">
      <w:pPr>
        <w:pStyle w:val="Text"/>
      </w:pPr>
      <w:r>
        <w:t xml:space="preserve">•    </w:t>
      </w:r>
      <w:r>
        <w:tab/>
        <w:t>better non-slip feet</w:t>
      </w:r>
    </w:p>
    <w:p w14:paraId="6F411DF0" w14:textId="77777777" w:rsidR="0066649F" w:rsidRDefault="0066649F" w:rsidP="0066649F">
      <w:pPr>
        <w:pStyle w:val="Text"/>
      </w:pPr>
      <w:r>
        <w:t xml:space="preserve">•    </w:t>
      </w:r>
      <w:r>
        <w:tab/>
        <w:t xml:space="preserve">more stable </w:t>
      </w:r>
    </w:p>
    <w:p w14:paraId="30266AD0" w14:textId="51F9F26B" w:rsidR="0066649F" w:rsidRPr="001E628D" w:rsidRDefault="00367444" w:rsidP="0066649F">
      <w:pPr>
        <w:pStyle w:val="Text"/>
        <w:rPr>
          <w:b/>
        </w:rPr>
      </w:pPr>
      <w:r>
        <w:rPr>
          <w:b/>
        </w:rPr>
        <w:br w:type="column"/>
      </w:r>
      <w:r w:rsidR="0066649F" w:rsidRPr="001E628D">
        <w:rPr>
          <w:b/>
        </w:rPr>
        <w:lastRenderedPageBreak/>
        <w:t xml:space="preserve">Slide 3 </w:t>
      </w:r>
    </w:p>
    <w:p w14:paraId="4CDC7352" w14:textId="10A2CAD4" w:rsidR="0066649F" w:rsidRDefault="001E4A3D" w:rsidP="001E4A3D">
      <w:pPr>
        <w:pStyle w:val="Text"/>
      </w:pPr>
      <w:r>
        <w:rPr>
          <w:noProof/>
          <w:color w:val="000000"/>
          <w:sz w:val="22"/>
          <w:szCs w:val="22"/>
        </w:rPr>
        <w:drawing>
          <wp:inline distT="0" distB="0" distL="0" distR="0" wp14:anchorId="5BFFB2C9" wp14:editId="3042E047">
            <wp:extent cx="2552065" cy="1797050"/>
            <wp:effectExtent l="0" t="0" r="635" b="0"/>
            <wp:docPr id="4" name="Obraz 4" descr="https://lh3.googleusercontent.com/Pg7CI7jpEc8zi6xGuef2PAlhQkR_fZYgqWCYV3I7EBmZ2ZhbY02YrY0x7icwzYBTq0EVBVirdbnmaMqwkqwZYhmeLSagYLW60gMqsVdU18u5SANnkLFAFbVyxPICSSq6TuCKLZ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g7CI7jpEc8zi6xGuef2PAlhQkR_fZYgqWCYV3I7EBmZ2ZhbY02YrY0x7icwzYBTq0EVBVirdbnmaMqwkqwZYhmeLSagYLW60gMqsVdU18u5SANnkLFAFbVyxPICSSq6TuCKLZV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065" cy="1797050"/>
                    </a:xfrm>
                    <a:prstGeom prst="rect">
                      <a:avLst/>
                    </a:prstGeom>
                    <a:noFill/>
                    <a:ln>
                      <a:noFill/>
                    </a:ln>
                  </pic:spPr>
                </pic:pic>
              </a:graphicData>
            </a:graphic>
          </wp:inline>
        </w:drawing>
      </w:r>
    </w:p>
    <w:p w14:paraId="4040EEC0" w14:textId="77777777" w:rsidR="0066649F" w:rsidRDefault="0066649F" w:rsidP="0066649F">
      <w:pPr>
        <w:pStyle w:val="Text"/>
      </w:pPr>
    </w:p>
    <w:p w14:paraId="16140D0D" w14:textId="77777777" w:rsidR="0066649F" w:rsidRPr="001E628D" w:rsidRDefault="0066649F" w:rsidP="0066649F">
      <w:pPr>
        <w:pStyle w:val="Text"/>
        <w:rPr>
          <w:b/>
        </w:rPr>
      </w:pPr>
      <w:r w:rsidRPr="001E628D">
        <w:rPr>
          <w:b/>
        </w:rPr>
        <w:t>3C</w:t>
      </w:r>
    </w:p>
    <w:p w14:paraId="6D4931AE" w14:textId="05FBF1F2" w:rsidR="00EF431D" w:rsidRDefault="0066649F" w:rsidP="0066649F">
      <w:pPr>
        <w:pStyle w:val="Text"/>
      </w:pPr>
      <w:r>
        <w:t>Students’ own  answer</w:t>
      </w:r>
    </w:p>
    <w:p w14:paraId="2D7D91A7" w14:textId="77777777" w:rsidR="001E4A3D" w:rsidRDefault="001E4A3D" w:rsidP="0066649F">
      <w:pPr>
        <w:pStyle w:val="Text"/>
      </w:pPr>
    </w:p>
    <w:p w14:paraId="1029E6A0" w14:textId="4D85B28F" w:rsidR="008C5E55" w:rsidRDefault="008C5E55" w:rsidP="008C5E55">
      <w:pPr>
        <w:pStyle w:val="HeadUnit"/>
      </w:pPr>
      <w:r>
        <w:t xml:space="preserve">Unit 8 </w:t>
      </w:r>
      <w:r w:rsidR="00935510">
        <w:t>Green solutions</w:t>
      </w:r>
    </w:p>
    <w:p w14:paraId="5930C8CC" w14:textId="686E5049" w:rsidR="008C5E55" w:rsidRPr="00553568" w:rsidRDefault="008C5E55">
      <w:pPr>
        <w:pStyle w:val="HeadASection"/>
        <w:rPr>
          <w:lang w:val="en-GB"/>
        </w:rPr>
      </w:pPr>
      <w:r w:rsidRPr="00553568">
        <w:rPr>
          <w:lang w:val="en-GB"/>
        </w:rPr>
        <w:t xml:space="preserve">8.1 </w:t>
      </w:r>
      <w:r w:rsidR="00935510" w:rsidRPr="00553568">
        <w:rPr>
          <w:lang w:val="en-GB"/>
        </w:rPr>
        <w:t>Green business</w:t>
      </w:r>
    </w:p>
    <w:p w14:paraId="1422E4DE" w14:textId="77777777" w:rsidR="004E0955" w:rsidRPr="004E0955" w:rsidRDefault="004E0955" w:rsidP="004E0955">
      <w:pPr>
        <w:pStyle w:val="Text"/>
        <w:rPr>
          <w:b/>
          <w:lang w:eastAsia="pl-PL"/>
        </w:rPr>
      </w:pPr>
      <w:r w:rsidRPr="004E0955">
        <w:rPr>
          <w:b/>
          <w:lang w:eastAsia="pl-PL"/>
        </w:rPr>
        <w:t>1</w:t>
      </w:r>
    </w:p>
    <w:p w14:paraId="19B2C7DB" w14:textId="49DE9D27" w:rsidR="004E0955" w:rsidRDefault="004E0955" w:rsidP="004E0955">
      <w:pPr>
        <w:pStyle w:val="Text"/>
        <w:rPr>
          <w:lang w:eastAsia="pl-PL"/>
        </w:rPr>
      </w:pPr>
      <w:r w:rsidRPr="004E0955">
        <w:rPr>
          <w:lang w:eastAsia="pl-PL"/>
        </w:rPr>
        <w:t>Students’ own answer</w:t>
      </w:r>
    </w:p>
    <w:p w14:paraId="316A8A0A" w14:textId="5F3E6571" w:rsidR="001E4A3D" w:rsidRDefault="001E4A3D" w:rsidP="004E0955">
      <w:pPr>
        <w:pStyle w:val="Text"/>
        <w:rPr>
          <w:lang w:eastAsia="pl-PL"/>
        </w:rPr>
      </w:pPr>
    </w:p>
    <w:p w14:paraId="77C688A6" w14:textId="1B1446F5" w:rsidR="001E4A3D" w:rsidRPr="001E4A3D" w:rsidRDefault="001E4A3D" w:rsidP="004E0955">
      <w:pPr>
        <w:pStyle w:val="Text"/>
        <w:rPr>
          <w:b/>
          <w:lang w:eastAsia="pl-PL"/>
        </w:rPr>
      </w:pPr>
      <w:r w:rsidRPr="001E4A3D">
        <w:rPr>
          <w:b/>
          <w:lang w:eastAsia="pl-PL"/>
        </w:rPr>
        <w:t>2A</w:t>
      </w:r>
    </w:p>
    <w:p w14:paraId="73F2D687" w14:textId="60F1934A" w:rsidR="001E4A3D" w:rsidRDefault="001E4A3D" w:rsidP="004E0955">
      <w:pPr>
        <w:pStyle w:val="Text"/>
        <w:rPr>
          <w:lang w:eastAsia="pl-PL"/>
        </w:rPr>
      </w:pPr>
      <w:r w:rsidRPr="001E4A3D">
        <w:rPr>
          <w:lang w:eastAsia="pl-PL"/>
        </w:rPr>
        <w:t>cacti, cliffs, fence, rocks, surfers and waves</w:t>
      </w:r>
    </w:p>
    <w:p w14:paraId="5AF4B36C" w14:textId="789409ED" w:rsidR="001E4A3D" w:rsidRDefault="001E4A3D" w:rsidP="004E0955">
      <w:pPr>
        <w:pStyle w:val="Text"/>
        <w:rPr>
          <w:lang w:eastAsia="pl-PL"/>
        </w:rPr>
      </w:pPr>
    </w:p>
    <w:p w14:paraId="624DC52D" w14:textId="50945D4E" w:rsidR="001E4A3D" w:rsidRPr="001E4A3D" w:rsidRDefault="001E4A3D" w:rsidP="004E0955">
      <w:pPr>
        <w:pStyle w:val="Text"/>
        <w:rPr>
          <w:b/>
          <w:lang w:eastAsia="pl-PL"/>
        </w:rPr>
      </w:pPr>
      <w:r w:rsidRPr="001E4A3D">
        <w:rPr>
          <w:b/>
          <w:lang w:eastAsia="pl-PL"/>
        </w:rPr>
        <w:t>2B</w:t>
      </w:r>
    </w:p>
    <w:p w14:paraId="2463933D" w14:textId="77777777" w:rsidR="001E4A3D" w:rsidRDefault="001E4A3D" w:rsidP="001E4A3D">
      <w:pPr>
        <w:pStyle w:val="Text"/>
        <w:rPr>
          <w:lang w:eastAsia="pl-PL"/>
        </w:rPr>
      </w:pPr>
      <w:r w:rsidRPr="004E0955">
        <w:rPr>
          <w:lang w:eastAsia="pl-PL"/>
        </w:rPr>
        <w:t>Students’ own answer</w:t>
      </w:r>
    </w:p>
    <w:p w14:paraId="66CC6229" w14:textId="2EAC68BB" w:rsidR="001E4A3D" w:rsidRDefault="001E4A3D" w:rsidP="004E0955">
      <w:pPr>
        <w:pStyle w:val="Text"/>
        <w:rPr>
          <w:lang w:eastAsia="pl-PL"/>
        </w:rPr>
      </w:pPr>
    </w:p>
    <w:p w14:paraId="00E587D8" w14:textId="77777777" w:rsidR="001E4A3D" w:rsidRPr="001E4A3D" w:rsidRDefault="001E4A3D" w:rsidP="001E4A3D">
      <w:pPr>
        <w:pStyle w:val="Text"/>
        <w:rPr>
          <w:b/>
          <w:lang w:eastAsia="pl-PL"/>
        </w:rPr>
      </w:pPr>
      <w:r w:rsidRPr="001E4A3D">
        <w:rPr>
          <w:b/>
          <w:lang w:eastAsia="pl-PL"/>
        </w:rPr>
        <w:t>3</w:t>
      </w:r>
    </w:p>
    <w:p w14:paraId="009907D2" w14:textId="77777777" w:rsidR="001E4A3D" w:rsidRDefault="001E4A3D" w:rsidP="001E4A3D">
      <w:pPr>
        <w:pStyle w:val="Text"/>
        <w:rPr>
          <w:lang w:eastAsia="pl-PL"/>
        </w:rPr>
      </w:pPr>
      <w:r>
        <w:rPr>
          <w:lang w:eastAsia="pl-PL"/>
        </w:rPr>
        <w:t>1 d</w:t>
      </w:r>
    </w:p>
    <w:p w14:paraId="09CDA610" w14:textId="77777777" w:rsidR="001E4A3D" w:rsidRDefault="001E4A3D" w:rsidP="001E4A3D">
      <w:pPr>
        <w:pStyle w:val="Text"/>
        <w:rPr>
          <w:lang w:eastAsia="pl-PL"/>
        </w:rPr>
      </w:pPr>
      <w:r>
        <w:rPr>
          <w:lang w:eastAsia="pl-PL"/>
        </w:rPr>
        <w:t>2 e</w:t>
      </w:r>
    </w:p>
    <w:p w14:paraId="31685737" w14:textId="77777777" w:rsidR="001E4A3D" w:rsidRDefault="001E4A3D" w:rsidP="001E4A3D">
      <w:pPr>
        <w:pStyle w:val="Text"/>
        <w:rPr>
          <w:lang w:eastAsia="pl-PL"/>
        </w:rPr>
      </w:pPr>
      <w:r>
        <w:rPr>
          <w:lang w:eastAsia="pl-PL"/>
        </w:rPr>
        <w:t>3 a</w:t>
      </w:r>
    </w:p>
    <w:p w14:paraId="0AE6A84E" w14:textId="77777777" w:rsidR="001E4A3D" w:rsidRDefault="001E4A3D" w:rsidP="001E4A3D">
      <w:pPr>
        <w:pStyle w:val="Text"/>
        <w:rPr>
          <w:lang w:eastAsia="pl-PL"/>
        </w:rPr>
      </w:pPr>
      <w:r>
        <w:rPr>
          <w:lang w:eastAsia="pl-PL"/>
        </w:rPr>
        <w:t>4 c</w:t>
      </w:r>
    </w:p>
    <w:p w14:paraId="4DD3721B" w14:textId="77777777" w:rsidR="001E4A3D" w:rsidRDefault="001E4A3D" w:rsidP="001E4A3D">
      <w:pPr>
        <w:pStyle w:val="Text"/>
        <w:rPr>
          <w:lang w:eastAsia="pl-PL"/>
        </w:rPr>
      </w:pPr>
      <w:r>
        <w:rPr>
          <w:lang w:eastAsia="pl-PL"/>
        </w:rPr>
        <w:t>5 b</w:t>
      </w:r>
    </w:p>
    <w:p w14:paraId="43CD515F" w14:textId="77777777" w:rsidR="001E4A3D" w:rsidRDefault="001E4A3D" w:rsidP="001E4A3D">
      <w:pPr>
        <w:pStyle w:val="Text"/>
        <w:rPr>
          <w:lang w:eastAsia="pl-PL"/>
        </w:rPr>
      </w:pPr>
    </w:p>
    <w:p w14:paraId="36B78201" w14:textId="77777777" w:rsidR="001E4A3D" w:rsidRPr="001E4A3D" w:rsidRDefault="001E4A3D" w:rsidP="001E4A3D">
      <w:pPr>
        <w:pStyle w:val="Text"/>
        <w:rPr>
          <w:b/>
          <w:lang w:eastAsia="pl-PL"/>
        </w:rPr>
      </w:pPr>
      <w:r w:rsidRPr="001E4A3D">
        <w:rPr>
          <w:b/>
          <w:lang w:eastAsia="pl-PL"/>
        </w:rPr>
        <w:t>4</w:t>
      </w:r>
    </w:p>
    <w:p w14:paraId="390327B2" w14:textId="77777777" w:rsidR="001E4A3D" w:rsidRDefault="001E4A3D" w:rsidP="001E4A3D">
      <w:pPr>
        <w:pStyle w:val="Text"/>
        <w:rPr>
          <w:lang w:eastAsia="pl-PL"/>
        </w:rPr>
      </w:pPr>
      <w:r>
        <w:rPr>
          <w:lang w:eastAsia="pl-PL"/>
        </w:rPr>
        <w:t>1 T</w:t>
      </w:r>
    </w:p>
    <w:p w14:paraId="4916AE81" w14:textId="77777777" w:rsidR="001E4A3D" w:rsidRDefault="001E4A3D" w:rsidP="001E4A3D">
      <w:pPr>
        <w:pStyle w:val="Text"/>
        <w:rPr>
          <w:lang w:eastAsia="pl-PL"/>
        </w:rPr>
      </w:pPr>
      <w:r>
        <w:rPr>
          <w:lang w:eastAsia="pl-PL"/>
        </w:rPr>
        <w:t>2 F – A ‘huge density’ of construction was planned, including a large resort.</w:t>
      </w:r>
    </w:p>
    <w:p w14:paraId="063178B6" w14:textId="77777777" w:rsidR="001E4A3D" w:rsidRDefault="001E4A3D" w:rsidP="001E4A3D">
      <w:pPr>
        <w:pStyle w:val="Text"/>
        <w:rPr>
          <w:lang w:eastAsia="pl-PL"/>
        </w:rPr>
      </w:pPr>
      <w:r>
        <w:rPr>
          <w:lang w:eastAsia="pl-PL"/>
        </w:rPr>
        <w:t>3 T</w:t>
      </w:r>
    </w:p>
    <w:p w14:paraId="32F09C89" w14:textId="77777777" w:rsidR="001E4A3D" w:rsidRDefault="001E4A3D" w:rsidP="001E4A3D">
      <w:pPr>
        <w:pStyle w:val="Text"/>
        <w:rPr>
          <w:lang w:eastAsia="pl-PL"/>
        </w:rPr>
      </w:pPr>
      <w:r>
        <w:rPr>
          <w:lang w:eastAsia="pl-PL"/>
        </w:rPr>
        <w:t>4 F – it wants to keep the cliffs open to the public</w:t>
      </w:r>
    </w:p>
    <w:p w14:paraId="53B1F302" w14:textId="0E58FEE8" w:rsidR="001E4A3D" w:rsidRDefault="001E4A3D" w:rsidP="001E4A3D">
      <w:pPr>
        <w:pStyle w:val="Text"/>
        <w:rPr>
          <w:lang w:eastAsia="pl-PL"/>
        </w:rPr>
      </w:pPr>
      <w:r>
        <w:rPr>
          <w:lang w:eastAsia="pl-PL"/>
        </w:rPr>
        <w:t>5 F – One problem was there were traffic jams / too much traffic / there were no bathrooms.</w:t>
      </w:r>
    </w:p>
    <w:p w14:paraId="6CC47941" w14:textId="77777777" w:rsidR="001E4A3D" w:rsidRDefault="001E4A3D" w:rsidP="001E4A3D">
      <w:pPr>
        <w:pStyle w:val="Text"/>
        <w:rPr>
          <w:lang w:eastAsia="pl-PL"/>
        </w:rPr>
      </w:pPr>
      <w:r>
        <w:rPr>
          <w:lang w:eastAsia="pl-PL"/>
        </w:rPr>
        <w:t>6 T</w:t>
      </w:r>
    </w:p>
    <w:p w14:paraId="486C912C" w14:textId="77777777" w:rsidR="001E4A3D" w:rsidRDefault="001E4A3D" w:rsidP="001E4A3D">
      <w:pPr>
        <w:pStyle w:val="Text"/>
        <w:rPr>
          <w:lang w:eastAsia="pl-PL"/>
        </w:rPr>
      </w:pPr>
      <w:r>
        <w:rPr>
          <w:lang w:eastAsia="pl-PL"/>
        </w:rPr>
        <w:t>7 F – 12 rooms.</w:t>
      </w:r>
    </w:p>
    <w:p w14:paraId="080A27D2" w14:textId="77777777" w:rsidR="001E4A3D" w:rsidRDefault="001E4A3D" w:rsidP="001E4A3D">
      <w:pPr>
        <w:pStyle w:val="Text"/>
        <w:rPr>
          <w:lang w:eastAsia="pl-PL"/>
        </w:rPr>
      </w:pPr>
      <w:r>
        <w:rPr>
          <w:lang w:eastAsia="pl-PL"/>
        </w:rPr>
        <w:t>8 T</w:t>
      </w:r>
    </w:p>
    <w:p w14:paraId="08A646CF" w14:textId="77777777" w:rsidR="001E4A3D" w:rsidRDefault="001E4A3D" w:rsidP="001E4A3D">
      <w:pPr>
        <w:pStyle w:val="Text"/>
        <w:rPr>
          <w:lang w:eastAsia="pl-PL"/>
        </w:rPr>
      </w:pPr>
    </w:p>
    <w:p w14:paraId="6DF72A6B" w14:textId="77777777" w:rsidR="001E4A3D" w:rsidRPr="001E4A3D" w:rsidRDefault="001E4A3D" w:rsidP="001E4A3D">
      <w:pPr>
        <w:pStyle w:val="Text"/>
        <w:rPr>
          <w:b/>
          <w:lang w:eastAsia="pl-PL"/>
        </w:rPr>
      </w:pPr>
      <w:r w:rsidRPr="001E4A3D">
        <w:rPr>
          <w:b/>
          <w:lang w:eastAsia="pl-PL"/>
        </w:rPr>
        <w:t>5</w:t>
      </w:r>
    </w:p>
    <w:p w14:paraId="3E23460E" w14:textId="77777777" w:rsidR="001E4A3D" w:rsidRDefault="001E4A3D" w:rsidP="001E4A3D">
      <w:pPr>
        <w:pStyle w:val="Text"/>
        <w:rPr>
          <w:lang w:eastAsia="pl-PL"/>
        </w:rPr>
      </w:pPr>
      <w:r>
        <w:rPr>
          <w:lang w:eastAsia="pl-PL"/>
        </w:rPr>
        <w:t>Students' own answers</w:t>
      </w:r>
    </w:p>
    <w:p w14:paraId="6A43523D" w14:textId="77777777" w:rsidR="001E4A3D" w:rsidRDefault="001E4A3D" w:rsidP="001E4A3D">
      <w:pPr>
        <w:pStyle w:val="Text"/>
        <w:rPr>
          <w:lang w:eastAsia="pl-PL"/>
        </w:rPr>
      </w:pPr>
    </w:p>
    <w:p w14:paraId="33B6CF1E" w14:textId="77777777" w:rsidR="001E4A3D" w:rsidRPr="001E4A3D" w:rsidRDefault="001E4A3D" w:rsidP="001E4A3D">
      <w:pPr>
        <w:pStyle w:val="Text"/>
        <w:rPr>
          <w:b/>
          <w:lang w:eastAsia="pl-PL"/>
        </w:rPr>
      </w:pPr>
      <w:r w:rsidRPr="001E4A3D">
        <w:rPr>
          <w:b/>
          <w:lang w:eastAsia="pl-PL"/>
        </w:rPr>
        <w:t>6</w:t>
      </w:r>
    </w:p>
    <w:p w14:paraId="07348D64" w14:textId="6B7D7BEA" w:rsidR="001E4A3D" w:rsidRDefault="001E4A3D" w:rsidP="001E4A3D">
      <w:pPr>
        <w:pStyle w:val="Text"/>
        <w:rPr>
          <w:lang w:eastAsia="pl-PL"/>
        </w:rPr>
      </w:pPr>
      <w:r>
        <w:rPr>
          <w:lang w:eastAsia="pl-PL"/>
        </w:rPr>
        <w:t>1</w:t>
      </w:r>
      <w:r w:rsidR="00367444">
        <w:rPr>
          <w:lang w:eastAsia="pl-PL"/>
        </w:rPr>
        <w:t xml:space="preserve"> </w:t>
      </w:r>
      <w:r>
        <w:rPr>
          <w:lang w:eastAsia="pl-PL"/>
        </w:rPr>
        <w:t>b</w:t>
      </w:r>
    </w:p>
    <w:p w14:paraId="0620E07E" w14:textId="48079EA4" w:rsidR="001E4A3D" w:rsidRDefault="001E4A3D" w:rsidP="001E4A3D">
      <w:pPr>
        <w:pStyle w:val="Text"/>
        <w:rPr>
          <w:lang w:eastAsia="pl-PL"/>
        </w:rPr>
      </w:pPr>
      <w:r>
        <w:rPr>
          <w:lang w:eastAsia="pl-PL"/>
        </w:rPr>
        <w:t>2</w:t>
      </w:r>
      <w:r w:rsidR="00367444">
        <w:rPr>
          <w:lang w:eastAsia="pl-PL"/>
        </w:rPr>
        <w:t xml:space="preserve"> </w:t>
      </w:r>
      <w:r>
        <w:rPr>
          <w:lang w:eastAsia="pl-PL"/>
        </w:rPr>
        <w:t>d</w:t>
      </w:r>
    </w:p>
    <w:p w14:paraId="3650E6DD" w14:textId="675DE34D" w:rsidR="001E4A3D" w:rsidRDefault="001E4A3D" w:rsidP="001E4A3D">
      <w:pPr>
        <w:pStyle w:val="Text"/>
        <w:rPr>
          <w:lang w:eastAsia="pl-PL"/>
        </w:rPr>
      </w:pPr>
      <w:r>
        <w:rPr>
          <w:lang w:eastAsia="pl-PL"/>
        </w:rPr>
        <w:t>3</w:t>
      </w:r>
      <w:r w:rsidR="00367444">
        <w:rPr>
          <w:lang w:eastAsia="pl-PL"/>
        </w:rPr>
        <w:t xml:space="preserve"> </w:t>
      </w:r>
      <w:r>
        <w:rPr>
          <w:lang w:eastAsia="pl-PL"/>
        </w:rPr>
        <w:t>c</w:t>
      </w:r>
    </w:p>
    <w:p w14:paraId="4FDFDEEB" w14:textId="28915FAE" w:rsidR="001E4A3D" w:rsidRPr="00367444" w:rsidRDefault="001E4A3D" w:rsidP="001E4A3D">
      <w:pPr>
        <w:pStyle w:val="Text"/>
        <w:rPr>
          <w:lang w:eastAsia="pl-PL"/>
        </w:rPr>
      </w:pPr>
      <w:r>
        <w:rPr>
          <w:lang w:eastAsia="pl-PL"/>
        </w:rPr>
        <w:t>4</w:t>
      </w:r>
      <w:r w:rsidR="00367444">
        <w:rPr>
          <w:lang w:eastAsia="pl-PL"/>
        </w:rPr>
        <w:t xml:space="preserve"> </w:t>
      </w:r>
      <w:r>
        <w:rPr>
          <w:lang w:eastAsia="pl-PL"/>
        </w:rPr>
        <w:t>a</w:t>
      </w:r>
      <w:r w:rsidR="00367444">
        <w:rPr>
          <w:lang w:eastAsia="pl-PL"/>
        </w:rPr>
        <w:br w:type="column"/>
      </w:r>
      <w:r w:rsidRPr="001E4A3D">
        <w:rPr>
          <w:b/>
          <w:lang w:eastAsia="pl-PL"/>
        </w:rPr>
        <w:t>7</w:t>
      </w:r>
    </w:p>
    <w:p w14:paraId="5A77C119" w14:textId="77777777" w:rsidR="001E4A3D" w:rsidRDefault="001E4A3D" w:rsidP="001E4A3D">
      <w:pPr>
        <w:pStyle w:val="Text"/>
        <w:rPr>
          <w:lang w:eastAsia="pl-PL"/>
        </w:rPr>
      </w:pPr>
      <w:r>
        <w:rPr>
          <w:lang w:eastAsia="pl-PL"/>
        </w:rPr>
        <w:t>1 environment</w:t>
      </w:r>
    </w:p>
    <w:p w14:paraId="3F37D338" w14:textId="77777777" w:rsidR="001E4A3D" w:rsidRDefault="001E4A3D" w:rsidP="001E4A3D">
      <w:pPr>
        <w:pStyle w:val="Text"/>
        <w:rPr>
          <w:lang w:eastAsia="pl-PL"/>
        </w:rPr>
      </w:pPr>
      <w:r>
        <w:rPr>
          <w:lang w:eastAsia="pl-PL"/>
        </w:rPr>
        <w:t>2 pollution</w:t>
      </w:r>
    </w:p>
    <w:p w14:paraId="5BAEDDD7" w14:textId="77777777" w:rsidR="001E4A3D" w:rsidRDefault="001E4A3D" w:rsidP="001E4A3D">
      <w:pPr>
        <w:pStyle w:val="Text"/>
        <w:rPr>
          <w:lang w:eastAsia="pl-PL"/>
        </w:rPr>
      </w:pPr>
      <w:r>
        <w:rPr>
          <w:lang w:eastAsia="pl-PL"/>
        </w:rPr>
        <w:t>3 damage</w:t>
      </w:r>
    </w:p>
    <w:p w14:paraId="5E815A6B" w14:textId="77777777" w:rsidR="001E4A3D" w:rsidRDefault="001E4A3D" w:rsidP="001E4A3D">
      <w:pPr>
        <w:pStyle w:val="Text"/>
        <w:rPr>
          <w:lang w:eastAsia="pl-PL"/>
        </w:rPr>
      </w:pPr>
      <w:r>
        <w:rPr>
          <w:lang w:eastAsia="pl-PL"/>
        </w:rPr>
        <w:t>4 reduction</w:t>
      </w:r>
    </w:p>
    <w:p w14:paraId="2376A87E" w14:textId="77777777" w:rsidR="001E4A3D" w:rsidRDefault="001E4A3D" w:rsidP="001E4A3D">
      <w:pPr>
        <w:pStyle w:val="Text"/>
        <w:rPr>
          <w:lang w:eastAsia="pl-PL"/>
        </w:rPr>
      </w:pPr>
      <w:r>
        <w:rPr>
          <w:lang w:eastAsia="pl-PL"/>
        </w:rPr>
        <w:t>5 destruction</w:t>
      </w:r>
    </w:p>
    <w:p w14:paraId="1A2AB9A6" w14:textId="77777777" w:rsidR="001E4A3D" w:rsidRDefault="001E4A3D" w:rsidP="001E4A3D">
      <w:pPr>
        <w:pStyle w:val="Text"/>
        <w:rPr>
          <w:lang w:eastAsia="pl-PL"/>
        </w:rPr>
      </w:pPr>
    </w:p>
    <w:p w14:paraId="7420E0E8" w14:textId="77777777" w:rsidR="001E4A3D" w:rsidRPr="001E4A3D" w:rsidRDefault="001E4A3D" w:rsidP="001E4A3D">
      <w:pPr>
        <w:pStyle w:val="Text"/>
        <w:rPr>
          <w:b/>
          <w:lang w:eastAsia="pl-PL"/>
        </w:rPr>
      </w:pPr>
      <w:r w:rsidRPr="001E4A3D">
        <w:rPr>
          <w:b/>
          <w:lang w:eastAsia="pl-PL"/>
        </w:rPr>
        <w:t>8</w:t>
      </w:r>
    </w:p>
    <w:p w14:paraId="2C6108B0" w14:textId="77777777" w:rsidR="001E4A3D" w:rsidRDefault="001E4A3D" w:rsidP="001E4A3D">
      <w:pPr>
        <w:pStyle w:val="Text"/>
        <w:rPr>
          <w:lang w:eastAsia="pl-PL"/>
        </w:rPr>
      </w:pPr>
      <w:r>
        <w:rPr>
          <w:lang w:eastAsia="pl-PL"/>
        </w:rPr>
        <w:t>conserve</w:t>
      </w:r>
    </w:p>
    <w:p w14:paraId="21970AB3" w14:textId="77777777" w:rsidR="001E4A3D" w:rsidRDefault="001E4A3D" w:rsidP="001E4A3D">
      <w:pPr>
        <w:pStyle w:val="Text"/>
        <w:rPr>
          <w:lang w:eastAsia="pl-PL"/>
        </w:rPr>
      </w:pPr>
      <w:r>
        <w:rPr>
          <w:lang w:eastAsia="pl-PL"/>
        </w:rPr>
        <w:t>damage</w:t>
      </w:r>
    </w:p>
    <w:p w14:paraId="3A8248CC" w14:textId="77777777" w:rsidR="001E4A3D" w:rsidRDefault="001E4A3D" w:rsidP="001E4A3D">
      <w:pPr>
        <w:pStyle w:val="Text"/>
        <w:rPr>
          <w:lang w:eastAsia="pl-PL"/>
        </w:rPr>
      </w:pPr>
      <w:r>
        <w:rPr>
          <w:lang w:eastAsia="pl-PL"/>
        </w:rPr>
        <w:t>destroy</w:t>
      </w:r>
    </w:p>
    <w:p w14:paraId="332F96CC" w14:textId="77777777" w:rsidR="001E4A3D" w:rsidRDefault="001E4A3D" w:rsidP="001E4A3D">
      <w:pPr>
        <w:pStyle w:val="Text"/>
        <w:rPr>
          <w:lang w:eastAsia="pl-PL"/>
        </w:rPr>
      </w:pPr>
      <w:r>
        <w:rPr>
          <w:lang w:eastAsia="pl-PL"/>
        </w:rPr>
        <w:t>protect</w:t>
      </w:r>
    </w:p>
    <w:p w14:paraId="43B8DE09" w14:textId="77777777" w:rsidR="001E4A3D" w:rsidRDefault="001E4A3D" w:rsidP="001E4A3D">
      <w:pPr>
        <w:pStyle w:val="Text"/>
        <w:rPr>
          <w:lang w:eastAsia="pl-PL"/>
        </w:rPr>
      </w:pPr>
      <w:r>
        <w:rPr>
          <w:lang w:eastAsia="pl-PL"/>
        </w:rPr>
        <w:t>pollute</w:t>
      </w:r>
    </w:p>
    <w:p w14:paraId="262AD584" w14:textId="77777777" w:rsidR="001E4A3D" w:rsidRDefault="001E4A3D" w:rsidP="001E4A3D">
      <w:pPr>
        <w:pStyle w:val="Text"/>
        <w:rPr>
          <w:lang w:eastAsia="pl-PL"/>
        </w:rPr>
      </w:pPr>
      <w:r>
        <w:rPr>
          <w:lang w:eastAsia="pl-PL"/>
        </w:rPr>
        <w:t>recycle</w:t>
      </w:r>
    </w:p>
    <w:p w14:paraId="544DDF0D" w14:textId="77777777" w:rsidR="001E4A3D" w:rsidRDefault="001E4A3D" w:rsidP="001E4A3D">
      <w:pPr>
        <w:pStyle w:val="Text"/>
        <w:rPr>
          <w:lang w:eastAsia="pl-PL"/>
        </w:rPr>
      </w:pPr>
      <w:r>
        <w:rPr>
          <w:lang w:eastAsia="pl-PL"/>
        </w:rPr>
        <w:t>reduce</w:t>
      </w:r>
    </w:p>
    <w:p w14:paraId="4A72D51B" w14:textId="77777777" w:rsidR="001E4A3D" w:rsidRDefault="001E4A3D" w:rsidP="001E4A3D">
      <w:pPr>
        <w:pStyle w:val="Text"/>
        <w:rPr>
          <w:lang w:eastAsia="pl-PL"/>
        </w:rPr>
      </w:pPr>
    </w:p>
    <w:p w14:paraId="32664F6A" w14:textId="77777777" w:rsidR="001E4A3D" w:rsidRPr="001E4A3D" w:rsidRDefault="001E4A3D" w:rsidP="001E4A3D">
      <w:pPr>
        <w:pStyle w:val="Text"/>
        <w:rPr>
          <w:b/>
          <w:lang w:eastAsia="pl-PL"/>
        </w:rPr>
      </w:pPr>
      <w:r w:rsidRPr="001E4A3D">
        <w:rPr>
          <w:b/>
          <w:lang w:eastAsia="pl-PL"/>
        </w:rPr>
        <w:t>9A</w:t>
      </w:r>
    </w:p>
    <w:p w14:paraId="1A0170D9" w14:textId="77777777" w:rsidR="001E4A3D" w:rsidRDefault="001E4A3D" w:rsidP="001E4A3D">
      <w:pPr>
        <w:pStyle w:val="Text"/>
        <w:rPr>
          <w:lang w:eastAsia="pl-PL"/>
        </w:rPr>
      </w:pPr>
      <w:r>
        <w:rPr>
          <w:lang w:eastAsia="pl-PL"/>
        </w:rPr>
        <w:t>1 recycle</w:t>
      </w:r>
    </w:p>
    <w:p w14:paraId="4452F86B" w14:textId="77777777" w:rsidR="001E4A3D" w:rsidRDefault="001E4A3D" w:rsidP="001E4A3D">
      <w:pPr>
        <w:pStyle w:val="Text"/>
        <w:rPr>
          <w:lang w:eastAsia="pl-PL"/>
        </w:rPr>
      </w:pPr>
      <w:r>
        <w:rPr>
          <w:lang w:eastAsia="pl-PL"/>
        </w:rPr>
        <w:t xml:space="preserve">2 pollution </w:t>
      </w:r>
    </w:p>
    <w:p w14:paraId="3E10F491" w14:textId="77777777" w:rsidR="001E4A3D" w:rsidRDefault="001E4A3D" w:rsidP="001E4A3D">
      <w:pPr>
        <w:pStyle w:val="Text"/>
        <w:rPr>
          <w:lang w:eastAsia="pl-PL"/>
        </w:rPr>
      </w:pPr>
      <w:r>
        <w:rPr>
          <w:lang w:eastAsia="pl-PL"/>
        </w:rPr>
        <w:t>3 reduce</w:t>
      </w:r>
    </w:p>
    <w:p w14:paraId="2B833465" w14:textId="77777777" w:rsidR="001E4A3D" w:rsidRDefault="001E4A3D" w:rsidP="001E4A3D">
      <w:pPr>
        <w:pStyle w:val="Text"/>
        <w:rPr>
          <w:lang w:eastAsia="pl-PL"/>
        </w:rPr>
      </w:pPr>
      <w:r>
        <w:rPr>
          <w:lang w:eastAsia="pl-PL"/>
        </w:rPr>
        <w:t>4 protect</w:t>
      </w:r>
    </w:p>
    <w:p w14:paraId="637DD8BC" w14:textId="77777777" w:rsidR="001E4A3D" w:rsidRDefault="001E4A3D" w:rsidP="001E4A3D">
      <w:pPr>
        <w:pStyle w:val="Text"/>
        <w:rPr>
          <w:lang w:eastAsia="pl-PL"/>
        </w:rPr>
      </w:pPr>
      <w:r>
        <w:rPr>
          <w:lang w:eastAsia="pl-PL"/>
        </w:rPr>
        <w:t>5 reduce</w:t>
      </w:r>
    </w:p>
    <w:p w14:paraId="6DF0A087" w14:textId="77777777" w:rsidR="001E4A3D" w:rsidRDefault="001E4A3D" w:rsidP="001E4A3D">
      <w:pPr>
        <w:pStyle w:val="Text"/>
        <w:rPr>
          <w:lang w:eastAsia="pl-PL"/>
        </w:rPr>
      </w:pPr>
    </w:p>
    <w:p w14:paraId="434B3B07" w14:textId="77777777" w:rsidR="001E4A3D" w:rsidRPr="001E4A3D" w:rsidRDefault="001E4A3D" w:rsidP="001E4A3D">
      <w:pPr>
        <w:pStyle w:val="Text"/>
        <w:rPr>
          <w:b/>
          <w:lang w:eastAsia="pl-PL"/>
        </w:rPr>
      </w:pPr>
      <w:r w:rsidRPr="001E4A3D">
        <w:rPr>
          <w:b/>
          <w:lang w:eastAsia="pl-PL"/>
        </w:rPr>
        <w:t>9B</w:t>
      </w:r>
    </w:p>
    <w:p w14:paraId="3824493F" w14:textId="77777777" w:rsidR="001E4A3D" w:rsidRDefault="001E4A3D" w:rsidP="001E4A3D">
      <w:pPr>
        <w:pStyle w:val="Text"/>
        <w:rPr>
          <w:lang w:eastAsia="pl-PL"/>
        </w:rPr>
      </w:pPr>
      <w:r>
        <w:rPr>
          <w:lang w:eastAsia="pl-PL"/>
        </w:rPr>
        <w:t>Students' own answer</w:t>
      </w:r>
    </w:p>
    <w:p w14:paraId="631AB739" w14:textId="77777777" w:rsidR="001E4A3D" w:rsidRDefault="001E4A3D" w:rsidP="001E4A3D">
      <w:pPr>
        <w:pStyle w:val="Text"/>
        <w:rPr>
          <w:lang w:eastAsia="pl-PL"/>
        </w:rPr>
      </w:pPr>
    </w:p>
    <w:p w14:paraId="12F3EE89" w14:textId="71B6333F" w:rsidR="001E4A3D" w:rsidRPr="001E4A3D" w:rsidRDefault="001E4A3D" w:rsidP="001E4A3D">
      <w:pPr>
        <w:pStyle w:val="Text"/>
        <w:rPr>
          <w:b/>
          <w:lang w:eastAsia="pl-PL"/>
        </w:rPr>
      </w:pPr>
      <w:r w:rsidRPr="001E4A3D">
        <w:rPr>
          <w:b/>
          <w:lang w:eastAsia="pl-PL"/>
        </w:rPr>
        <w:t>10A</w:t>
      </w:r>
      <w:r>
        <w:rPr>
          <w:b/>
          <w:lang w:eastAsia="pl-PL"/>
        </w:rPr>
        <w:t>–</w:t>
      </w:r>
      <w:r w:rsidRPr="001E4A3D">
        <w:rPr>
          <w:b/>
          <w:lang w:eastAsia="pl-PL"/>
        </w:rPr>
        <w:t>C</w:t>
      </w:r>
    </w:p>
    <w:p w14:paraId="3312B5AB" w14:textId="77777777" w:rsidR="001E4A3D" w:rsidRDefault="001E4A3D" w:rsidP="001E4A3D">
      <w:pPr>
        <w:pStyle w:val="Text"/>
        <w:rPr>
          <w:lang w:eastAsia="pl-PL"/>
        </w:rPr>
      </w:pPr>
      <w:r>
        <w:rPr>
          <w:lang w:eastAsia="pl-PL"/>
        </w:rPr>
        <w:t>Students’ own answers</w:t>
      </w:r>
    </w:p>
    <w:p w14:paraId="47AA76D7" w14:textId="77777777" w:rsidR="001B001F" w:rsidRPr="004E0955" w:rsidRDefault="001B001F" w:rsidP="004E0955">
      <w:pPr>
        <w:pStyle w:val="Text"/>
        <w:rPr>
          <w:lang w:eastAsia="pl-PL"/>
        </w:rPr>
      </w:pPr>
    </w:p>
    <w:p w14:paraId="2142FD10" w14:textId="7074A2A3" w:rsidR="00B50D73" w:rsidRPr="00553568" w:rsidRDefault="00B50D73">
      <w:pPr>
        <w:pStyle w:val="HeadASection"/>
        <w:rPr>
          <w:lang w:val="en-GB"/>
        </w:rPr>
      </w:pPr>
      <w:r w:rsidRPr="00553568">
        <w:rPr>
          <w:lang w:val="en-GB"/>
        </w:rPr>
        <w:t xml:space="preserve">8.2 </w:t>
      </w:r>
      <w:r w:rsidR="00935510" w:rsidRPr="00553568">
        <w:rPr>
          <w:lang w:val="en-GB"/>
        </w:rPr>
        <w:t>Transport solutions</w:t>
      </w:r>
    </w:p>
    <w:p w14:paraId="5D47AB9C" w14:textId="77777777" w:rsidR="001E4A3D" w:rsidRPr="001E4A3D" w:rsidRDefault="001E4A3D" w:rsidP="001E4A3D">
      <w:pPr>
        <w:pStyle w:val="Text"/>
        <w:rPr>
          <w:b/>
          <w:lang w:eastAsia="pl-PL"/>
        </w:rPr>
      </w:pPr>
      <w:r w:rsidRPr="001E4A3D">
        <w:rPr>
          <w:b/>
          <w:lang w:eastAsia="pl-PL"/>
        </w:rPr>
        <w:t>1A &amp; B</w:t>
      </w:r>
    </w:p>
    <w:p w14:paraId="218F5CCF" w14:textId="77777777" w:rsidR="001E4A3D" w:rsidRDefault="001E4A3D" w:rsidP="001E4A3D">
      <w:pPr>
        <w:pStyle w:val="Text"/>
        <w:rPr>
          <w:lang w:eastAsia="pl-PL"/>
        </w:rPr>
      </w:pPr>
      <w:r>
        <w:rPr>
          <w:lang w:eastAsia="pl-PL"/>
        </w:rPr>
        <w:t>Students' own answers</w:t>
      </w:r>
    </w:p>
    <w:p w14:paraId="13E84293" w14:textId="77777777" w:rsidR="001E4A3D" w:rsidRDefault="001E4A3D" w:rsidP="001E4A3D">
      <w:pPr>
        <w:pStyle w:val="Text"/>
        <w:rPr>
          <w:lang w:eastAsia="pl-PL"/>
        </w:rPr>
      </w:pPr>
    </w:p>
    <w:p w14:paraId="504EBEEB" w14:textId="77777777" w:rsidR="001E4A3D" w:rsidRPr="001E4A3D" w:rsidRDefault="001E4A3D" w:rsidP="001E4A3D">
      <w:pPr>
        <w:pStyle w:val="Text"/>
        <w:rPr>
          <w:b/>
          <w:lang w:eastAsia="pl-PL"/>
        </w:rPr>
      </w:pPr>
      <w:r w:rsidRPr="001E4A3D">
        <w:rPr>
          <w:b/>
          <w:lang w:eastAsia="pl-PL"/>
        </w:rPr>
        <w:t>2</w:t>
      </w:r>
    </w:p>
    <w:p w14:paraId="77FF1C14" w14:textId="77777777" w:rsidR="001E4A3D" w:rsidRDefault="001E4A3D" w:rsidP="001E4A3D">
      <w:pPr>
        <w:pStyle w:val="Text"/>
        <w:rPr>
          <w:lang w:eastAsia="pl-PL"/>
        </w:rPr>
      </w:pPr>
      <w:r>
        <w:rPr>
          <w:lang w:eastAsia="pl-PL"/>
        </w:rPr>
        <w:t>2</w:t>
      </w:r>
    </w:p>
    <w:p w14:paraId="10E51BE3" w14:textId="77777777" w:rsidR="001E4A3D" w:rsidRDefault="001E4A3D" w:rsidP="001E4A3D">
      <w:pPr>
        <w:pStyle w:val="Text"/>
        <w:rPr>
          <w:lang w:eastAsia="pl-PL"/>
        </w:rPr>
      </w:pPr>
    </w:p>
    <w:p w14:paraId="406B873E" w14:textId="77777777" w:rsidR="001E4A3D" w:rsidRPr="001E4A3D" w:rsidRDefault="001E4A3D" w:rsidP="001E4A3D">
      <w:pPr>
        <w:pStyle w:val="Text"/>
        <w:rPr>
          <w:b/>
          <w:lang w:eastAsia="pl-PL"/>
        </w:rPr>
      </w:pPr>
      <w:r w:rsidRPr="001E4A3D">
        <w:rPr>
          <w:b/>
          <w:lang w:eastAsia="pl-PL"/>
        </w:rPr>
        <w:t>3</w:t>
      </w:r>
    </w:p>
    <w:p w14:paraId="78301CB4" w14:textId="77777777" w:rsidR="001E4A3D" w:rsidRDefault="001E4A3D" w:rsidP="001E4A3D">
      <w:pPr>
        <w:pStyle w:val="Text"/>
        <w:rPr>
          <w:lang w:eastAsia="pl-PL"/>
        </w:rPr>
      </w:pPr>
      <w:r>
        <w:rPr>
          <w:lang w:eastAsia="pl-PL"/>
        </w:rPr>
        <w:t>1 consultant</w:t>
      </w:r>
    </w:p>
    <w:p w14:paraId="68CA14A8" w14:textId="77777777" w:rsidR="001E4A3D" w:rsidRDefault="001E4A3D" w:rsidP="001E4A3D">
      <w:pPr>
        <w:pStyle w:val="Text"/>
        <w:rPr>
          <w:lang w:eastAsia="pl-PL"/>
        </w:rPr>
      </w:pPr>
      <w:r>
        <w:rPr>
          <w:lang w:eastAsia="pl-PL"/>
        </w:rPr>
        <w:t>2 car</w:t>
      </w:r>
    </w:p>
    <w:p w14:paraId="2B876732" w14:textId="77777777" w:rsidR="001E4A3D" w:rsidRDefault="001E4A3D" w:rsidP="001E4A3D">
      <w:pPr>
        <w:pStyle w:val="Text"/>
        <w:rPr>
          <w:lang w:eastAsia="pl-PL"/>
        </w:rPr>
      </w:pPr>
      <w:r>
        <w:rPr>
          <w:lang w:eastAsia="pl-PL"/>
        </w:rPr>
        <w:t>3 space</w:t>
      </w:r>
    </w:p>
    <w:p w14:paraId="048EADCD" w14:textId="77777777" w:rsidR="001E4A3D" w:rsidRDefault="001E4A3D" w:rsidP="001E4A3D">
      <w:pPr>
        <w:pStyle w:val="Text"/>
        <w:rPr>
          <w:lang w:eastAsia="pl-PL"/>
        </w:rPr>
      </w:pPr>
      <w:r>
        <w:rPr>
          <w:lang w:eastAsia="pl-PL"/>
        </w:rPr>
        <w:t>4 city streets</w:t>
      </w:r>
    </w:p>
    <w:p w14:paraId="70AE53A2" w14:textId="77777777" w:rsidR="001E4A3D" w:rsidRDefault="001E4A3D" w:rsidP="001E4A3D">
      <w:pPr>
        <w:pStyle w:val="Text"/>
        <w:rPr>
          <w:lang w:eastAsia="pl-PL"/>
        </w:rPr>
      </w:pPr>
      <w:r>
        <w:rPr>
          <w:lang w:eastAsia="pl-PL"/>
        </w:rPr>
        <w:t>5 noise</w:t>
      </w:r>
    </w:p>
    <w:p w14:paraId="6ACB5699" w14:textId="77777777" w:rsidR="001E4A3D" w:rsidRDefault="001E4A3D" w:rsidP="001E4A3D">
      <w:pPr>
        <w:pStyle w:val="Text"/>
        <w:rPr>
          <w:lang w:eastAsia="pl-PL"/>
        </w:rPr>
      </w:pPr>
      <w:r>
        <w:rPr>
          <w:lang w:eastAsia="pl-PL"/>
        </w:rPr>
        <w:t>6 technology</w:t>
      </w:r>
    </w:p>
    <w:p w14:paraId="15C62964" w14:textId="77777777" w:rsidR="001E4A3D" w:rsidRDefault="001E4A3D" w:rsidP="001E4A3D">
      <w:pPr>
        <w:pStyle w:val="Text"/>
        <w:rPr>
          <w:lang w:eastAsia="pl-PL"/>
        </w:rPr>
      </w:pPr>
      <w:r>
        <w:rPr>
          <w:lang w:eastAsia="pl-PL"/>
        </w:rPr>
        <w:t>7 not enough</w:t>
      </w:r>
    </w:p>
    <w:p w14:paraId="6E2E93E7" w14:textId="77777777" w:rsidR="001E4A3D" w:rsidRDefault="001E4A3D" w:rsidP="001E4A3D">
      <w:pPr>
        <w:pStyle w:val="Text"/>
        <w:rPr>
          <w:lang w:eastAsia="pl-PL"/>
        </w:rPr>
      </w:pPr>
      <w:r>
        <w:rPr>
          <w:lang w:eastAsia="pl-PL"/>
        </w:rPr>
        <w:t>8 spend more</w:t>
      </w:r>
    </w:p>
    <w:p w14:paraId="0BECF610" w14:textId="77777777" w:rsidR="001E4A3D" w:rsidRDefault="001E4A3D" w:rsidP="001E4A3D">
      <w:pPr>
        <w:pStyle w:val="Text"/>
        <w:rPr>
          <w:lang w:eastAsia="pl-PL"/>
        </w:rPr>
      </w:pPr>
      <w:r>
        <w:rPr>
          <w:lang w:eastAsia="pl-PL"/>
        </w:rPr>
        <w:t>9 cleaner energy</w:t>
      </w:r>
    </w:p>
    <w:p w14:paraId="1CA88215" w14:textId="77777777" w:rsidR="001E4A3D" w:rsidRDefault="001E4A3D" w:rsidP="001E4A3D">
      <w:pPr>
        <w:pStyle w:val="Text"/>
        <w:rPr>
          <w:lang w:eastAsia="pl-PL"/>
        </w:rPr>
      </w:pPr>
      <w:r>
        <w:rPr>
          <w:lang w:eastAsia="pl-PL"/>
        </w:rPr>
        <w:t>10 quality of life</w:t>
      </w:r>
    </w:p>
    <w:p w14:paraId="079310EF" w14:textId="77777777" w:rsidR="001E4A3D" w:rsidRDefault="001E4A3D" w:rsidP="001E4A3D">
      <w:pPr>
        <w:pStyle w:val="Text"/>
        <w:rPr>
          <w:lang w:eastAsia="pl-PL"/>
        </w:rPr>
      </w:pPr>
    </w:p>
    <w:p w14:paraId="2FFD683B" w14:textId="77777777" w:rsidR="001E4A3D" w:rsidRPr="001E4A3D" w:rsidRDefault="001E4A3D" w:rsidP="001E4A3D">
      <w:pPr>
        <w:pStyle w:val="Text"/>
        <w:rPr>
          <w:b/>
          <w:lang w:eastAsia="pl-PL"/>
        </w:rPr>
      </w:pPr>
      <w:r w:rsidRPr="001E4A3D">
        <w:rPr>
          <w:b/>
          <w:lang w:eastAsia="pl-PL"/>
        </w:rPr>
        <w:t>4</w:t>
      </w:r>
    </w:p>
    <w:p w14:paraId="27947D3F" w14:textId="77777777" w:rsidR="001E4A3D" w:rsidRPr="001E4A3D" w:rsidRDefault="001E4A3D" w:rsidP="001E4A3D">
      <w:pPr>
        <w:pStyle w:val="Text"/>
        <w:rPr>
          <w:b/>
          <w:lang w:eastAsia="pl-PL"/>
        </w:rPr>
      </w:pPr>
      <w:r w:rsidRPr="001E4A3D">
        <w:rPr>
          <w:b/>
          <w:lang w:eastAsia="pl-PL"/>
        </w:rPr>
        <w:t>Possible answer</w:t>
      </w:r>
    </w:p>
    <w:p w14:paraId="06959D40" w14:textId="77777777" w:rsidR="001E4A3D" w:rsidRDefault="001E4A3D" w:rsidP="001E4A3D">
      <w:pPr>
        <w:pStyle w:val="Text"/>
        <w:rPr>
          <w:lang w:eastAsia="pl-PL"/>
        </w:rPr>
      </w:pPr>
      <w:r>
        <w:rPr>
          <w:lang w:eastAsia="pl-PL"/>
        </w:rPr>
        <w:t>Private transport - Advantages: door-to-door, safer at night, faster, possible to stop whenever and wherever you like, can carry lots of things; Disadvantages: cost of fuel, maintenance and insurance, time and stress of driving, problems finding parking spaces, dangerous drivers</w:t>
      </w:r>
    </w:p>
    <w:p w14:paraId="34BE5F0A" w14:textId="77777777" w:rsidR="001E4A3D" w:rsidRDefault="001E4A3D" w:rsidP="001E4A3D">
      <w:pPr>
        <w:pStyle w:val="Text"/>
        <w:rPr>
          <w:lang w:eastAsia="pl-PL"/>
        </w:rPr>
      </w:pPr>
      <w:r>
        <w:rPr>
          <w:lang w:eastAsia="pl-PL"/>
        </w:rPr>
        <w:lastRenderedPageBreak/>
        <w:t>Public transport - Advantages: time to relax during the journey, cheaper, gets you to the centre quicker than a car, no parking costs, save money on fuel, maintenance and insurance; Disadvantages: slower, not door-to-door, crowded, smelly, no privacy, no seats</w:t>
      </w:r>
    </w:p>
    <w:p w14:paraId="0650E4B8" w14:textId="77777777" w:rsidR="001E4A3D" w:rsidRDefault="001E4A3D" w:rsidP="001E4A3D">
      <w:pPr>
        <w:pStyle w:val="Text"/>
        <w:rPr>
          <w:lang w:eastAsia="pl-PL"/>
        </w:rPr>
      </w:pPr>
    </w:p>
    <w:p w14:paraId="68631167" w14:textId="77777777" w:rsidR="001E4A3D" w:rsidRPr="001E4A3D" w:rsidRDefault="001E4A3D" w:rsidP="001E4A3D">
      <w:pPr>
        <w:pStyle w:val="Text"/>
        <w:rPr>
          <w:b/>
          <w:lang w:eastAsia="pl-PL"/>
        </w:rPr>
      </w:pPr>
      <w:r w:rsidRPr="001E4A3D">
        <w:rPr>
          <w:b/>
          <w:lang w:eastAsia="pl-PL"/>
        </w:rPr>
        <w:t>5A</w:t>
      </w:r>
    </w:p>
    <w:p w14:paraId="3B9F7CDA" w14:textId="77777777" w:rsidR="001E4A3D" w:rsidRDefault="001E4A3D" w:rsidP="001E4A3D">
      <w:pPr>
        <w:pStyle w:val="Text"/>
        <w:rPr>
          <w:lang w:eastAsia="pl-PL"/>
        </w:rPr>
      </w:pPr>
      <w:r>
        <w:rPr>
          <w:lang w:eastAsia="pl-PL"/>
        </w:rPr>
        <w:t>1 b</w:t>
      </w:r>
    </w:p>
    <w:p w14:paraId="70858844" w14:textId="77777777" w:rsidR="001E4A3D" w:rsidRDefault="001E4A3D" w:rsidP="001E4A3D">
      <w:pPr>
        <w:pStyle w:val="Text"/>
        <w:rPr>
          <w:lang w:eastAsia="pl-PL"/>
        </w:rPr>
      </w:pPr>
      <w:r>
        <w:rPr>
          <w:lang w:eastAsia="pl-PL"/>
        </w:rPr>
        <w:t>2 c</w:t>
      </w:r>
    </w:p>
    <w:p w14:paraId="4DC98712" w14:textId="77777777" w:rsidR="001E4A3D" w:rsidRDefault="001E4A3D" w:rsidP="001E4A3D">
      <w:pPr>
        <w:pStyle w:val="Text"/>
        <w:rPr>
          <w:lang w:eastAsia="pl-PL"/>
        </w:rPr>
      </w:pPr>
      <w:r>
        <w:rPr>
          <w:lang w:eastAsia="pl-PL"/>
        </w:rPr>
        <w:t>3 a</w:t>
      </w:r>
    </w:p>
    <w:p w14:paraId="474FACCF" w14:textId="77777777" w:rsidR="001E4A3D" w:rsidRDefault="001E4A3D" w:rsidP="001E4A3D">
      <w:pPr>
        <w:pStyle w:val="Text"/>
        <w:rPr>
          <w:lang w:eastAsia="pl-PL"/>
        </w:rPr>
      </w:pPr>
      <w:r>
        <w:rPr>
          <w:lang w:eastAsia="pl-PL"/>
        </w:rPr>
        <w:t>4 d</w:t>
      </w:r>
    </w:p>
    <w:p w14:paraId="56A550EC" w14:textId="77777777" w:rsidR="001E4A3D" w:rsidRDefault="001E4A3D" w:rsidP="001E4A3D">
      <w:pPr>
        <w:pStyle w:val="Text"/>
        <w:rPr>
          <w:lang w:eastAsia="pl-PL"/>
        </w:rPr>
      </w:pPr>
    </w:p>
    <w:p w14:paraId="1F1E51C4" w14:textId="77777777" w:rsidR="001E4A3D" w:rsidRPr="001E4A3D" w:rsidRDefault="001E4A3D" w:rsidP="001E4A3D">
      <w:pPr>
        <w:pStyle w:val="Text"/>
        <w:rPr>
          <w:b/>
          <w:lang w:eastAsia="pl-PL"/>
        </w:rPr>
      </w:pPr>
      <w:r w:rsidRPr="001E4A3D">
        <w:rPr>
          <w:b/>
          <w:lang w:eastAsia="pl-PL"/>
        </w:rPr>
        <w:t>5B</w:t>
      </w:r>
    </w:p>
    <w:p w14:paraId="6933927C" w14:textId="77777777" w:rsidR="001E4A3D" w:rsidRDefault="001E4A3D" w:rsidP="001E4A3D">
      <w:pPr>
        <w:pStyle w:val="Text"/>
        <w:rPr>
          <w:lang w:eastAsia="pl-PL"/>
        </w:rPr>
      </w:pPr>
      <w:r>
        <w:rPr>
          <w:lang w:eastAsia="pl-PL"/>
        </w:rPr>
        <w:t>1 shouldn’t</w:t>
      </w:r>
    </w:p>
    <w:p w14:paraId="7A87876B" w14:textId="77777777" w:rsidR="001E4A3D" w:rsidRDefault="001E4A3D" w:rsidP="001E4A3D">
      <w:pPr>
        <w:pStyle w:val="Text"/>
        <w:rPr>
          <w:lang w:eastAsia="pl-PL"/>
        </w:rPr>
      </w:pPr>
      <w:r>
        <w:rPr>
          <w:lang w:eastAsia="pl-PL"/>
        </w:rPr>
        <w:t>2 could</w:t>
      </w:r>
    </w:p>
    <w:p w14:paraId="3C63150C" w14:textId="77777777" w:rsidR="001E4A3D" w:rsidRDefault="001E4A3D" w:rsidP="001E4A3D">
      <w:pPr>
        <w:pStyle w:val="Text"/>
        <w:rPr>
          <w:lang w:eastAsia="pl-PL"/>
        </w:rPr>
      </w:pPr>
      <w:r>
        <w:rPr>
          <w:lang w:eastAsia="pl-PL"/>
        </w:rPr>
        <w:t>3 should</w:t>
      </w:r>
    </w:p>
    <w:p w14:paraId="402B4CE5" w14:textId="77777777" w:rsidR="001E4A3D" w:rsidRDefault="001E4A3D" w:rsidP="001E4A3D">
      <w:pPr>
        <w:pStyle w:val="Text"/>
        <w:rPr>
          <w:lang w:eastAsia="pl-PL"/>
        </w:rPr>
      </w:pPr>
      <w:r>
        <w:rPr>
          <w:lang w:eastAsia="pl-PL"/>
        </w:rPr>
        <w:t>4 should</w:t>
      </w:r>
    </w:p>
    <w:p w14:paraId="5831B75F" w14:textId="77777777" w:rsidR="001E4A3D" w:rsidRDefault="001E4A3D" w:rsidP="001E4A3D">
      <w:pPr>
        <w:pStyle w:val="Text"/>
        <w:rPr>
          <w:lang w:eastAsia="pl-PL"/>
        </w:rPr>
      </w:pPr>
      <w:r>
        <w:rPr>
          <w:lang w:eastAsia="pl-PL"/>
        </w:rPr>
        <w:t>An infinitive verb form comes after each.</w:t>
      </w:r>
    </w:p>
    <w:p w14:paraId="06548A9C" w14:textId="77777777" w:rsidR="001E4A3D" w:rsidRDefault="001E4A3D" w:rsidP="001E4A3D">
      <w:pPr>
        <w:pStyle w:val="Text"/>
        <w:rPr>
          <w:lang w:eastAsia="pl-PL"/>
        </w:rPr>
      </w:pPr>
    </w:p>
    <w:p w14:paraId="74564701" w14:textId="77777777" w:rsidR="001E4A3D" w:rsidRPr="001E4A3D" w:rsidRDefault="001E4A3D" w:rsidP="001E4A3D">
      <w:pPr>
        <w:pStyle w:val="Text"/>
        <w:rPr>
          <w:b/>
          <w:lang w:eastAsia="pl-PL"/>
        </w:rPr>
      </w:pPr>
      <w:r w:rsidRPr="001E4A3D">
        <w:rPr>
          <w:b/>
          <w:lang w:eastAsia="pl-PL"/>
        </w:rPr>
        <w:t>6A</w:t>
      </w:r>
    </w:p>
    <w:p w14:paraId="2CEEE461" w14:textId="77777777" w:rsidR="001E4A3D" w:rsidRDefault="001E4A3D" w:rsidP="001E4A3D">
      <w:pPr>
        <w:pStyle w:val="Text"/>
        <w:rPr>
          <w:lang w:eastAsia="pl-PL"/>
        </w:rPr>
      </w:pPr>
      <w:r>
        <w:rPr>
          <w:lang w:eastAsia="pl-PL"/>
        </w:rPr>
        <w:t>1 b</w:t>
      </w:r>
    </w:p>
    <w:p w14:paraId="63BC302F" w14:textId="77777777" w:rsidR="001E4A3D" w:rsidRDefault="001E4A3D" w:rsidP="001E4A3D">
      <w:pPr>
        <w:pStyle w:val="Text"/>
        <w:rPr>
          <w:lang w:eastAsia="pl-PL"/>
        </w:rPr>
      </w:pPr>
      <w:r>
        <w:rPr>
          <w:lang w:eastAsia="pl-PL"/>
        </w:rPr>
        <w:t>2 e</w:t>
      </w:r>
    </w:p>
    <w:p w14:paraId="459157D6" w14:textId="77777777" w:rsidR="001E4A3D" w:rsidRDefault="001E4A3D" w:rsidP="001E4A3D">
      <w:pPr>
        <w:pStyle w:val="Text"/>
        <w:rPr>
          <w:lang w:eastAsia="pl-PL"/>
        </w:rPr>
      </w:pPr>
      <w:r>
        <w:rPr>
          <w:lang w:eastAsia="pl-PL"/>
        </w:rPr>
        <w:t>3 d</w:t>
      </w:r>
    </w:p>
    <w:p w14:paraId="73E381A2" w14:textId="77777777" w:rsidR="001E4A3D" w:rsidRDefault="001E4A3D" w:rsidP="001E4A3D">
      <w:pPr>
        <w:pStyle w:val="Text"/>
        <w:rPr>
          <w:lang w:eastAsia="pl-PL"/>
        </w:rPr>
      </w:pPr>
      <w:r>
        <w:rPr>
          <w:lang w:eastAsia="pl-PL"/>
        </w:rPr>
        <w:t>4 c</w:t>
      </w:r>
    </w:p>
    <w:p w14:paraId="79F11C55" w14:textId="77777777" w:rsidR="001E4A3D" w:rsidRDefault="001E4A3D" w:rsidP="001E4A3D">
      <w:pPr>
        <w:pStyle w:val="Text"/>
        <w:rPr>
          <w:lang w:eastAsia="pl-PL"/>
        </w:rPr>
      </w:pPr>
      <w:r>
        <w:rPr>
          <w:lang w:eastAsia="pl-PL"/>
        </w:rPr>
        <w:t>5 a</w:t>
      </w:r>
    </w:p>
    <w:p w14:paraId="31D8EC14" w14:textId="77777777" w:rsidR="001E4A3D" w:rsidRDefault="001E4A3D" w:rsidP="001E4A3D">
      <w:pPr>
        <w:pStyle w:val="Text"/>
        <w:rPr>
          <w:lang w:eastAsia="pl-PL"/>
        </w:rPr>
      </w:pPr>
    </w:p>
    <w:p w14:paraId="69E59733" w14:textId="77777777" w:rsidR="001E4A3D" w:rsidRPr="001E4A3D" w:rsidRDefault="001E4A3D" w:rsidP="001E4A3D">
      <w:pPr>
        <w:pStyle w:val="Text"/>
        <w:rPr>
          <w:b/>
          <w:lang w:eastAsia="pl-PL"/>
        </w:rPr>
      </w:pPr>
      <w:r w:rsidRPr="001E4A3D">
        <w:rPr>
          <w:b/>
          <w:lang w:eastAsia="pl-PL"/>
        </w:rPr>
        <w:t>6B</w:t>
      </w:r>
    </w:p>
    <w:p w14:paraId="27E67ADC" w14:textId="77777777" w:rsidR="001E4A3D" w:rsidRPr="001E4A3D" w:rsidRDefault="001E4A3D" w:rsidP="001E4A3D">
      <w:pPr>
        <w:pStyle w:val="Text"/>
        <w:rPr>
          <w:b/>
          <w:lang w:eastAsia="pl-PL"/>
        </w:rPr>
      </w:pPr>
      <w:r w:rsidRPr="001E4A3D">
        <w:rPr>
          <w:b/>
          <w:lang w:eastAsia="pl-PL"/>
        </w:rPr>
        <w:t>Possible answers</w:t>
      </w:r>
    </w:p>
    <w:p w14:paraId="50042303" w14:textId="77777777" w:rsidR="001E4A3D" w:rsidRDefault="001E4A3D" w:rsidP="001E4A3D">
      <w:pPr>
        <w:pStyle w:val="Text"/>
        <w:rPr>
          <w:lang w:eastAsia="pl-PL"/>
        </w:rPr>
      </w:pPr>
      <w:r>
        <w:rPr>
          <w:lang w:eastAsia="pl-PL"/>
        </w:rPr>
        <w:t>1 You could/should take your CV to shops and restaurants in town. (Situation 2)</w:t>
      </w:r>
    </w:p>
    <w:p w14:paraId="49C002CE" w14:textId="1EAF75EB" w:rsidR="001E4A3D" w:rsidRDefault="001E4A3D" w:rsidP="001E4A3D">
      <w:pPr>
        <w:pStyle w:val="Text"/>
        <w:rPr>
          <w:lang w:eastAsia="pl-PL"/>
        </w:rPr>
      </w:pPr>
      <w:r>
        <w:rPr>
          <w:lang w:eastAsia="pl-PL"/>
        </w:rPr>
        <w:t>2 You could/should think about the job you want to</w:t>
      </w:r>
      <w:r w:rsidR="003530A5">
        <w:rPr>
          <w:lang w:eastAsia="pl-PL"/>
        </w:rPr>
        <w:t> </w:t>
      </w:r>
      <w:r>
        <w:rPr>
          <w:lang w:eastAsia="pl-PL"/>
        </w:rPr>
        <w:t>do in the future. (Situation 1)</w:t>
      </w:r>
    </w:p>
    <w:p w14:paraId="66387512" w14:textId="77777777" w:rsidR="001E4A3D" w:rsidRDefault="001E4A3D" w:rsidP="001E4A3D">
      <w:pPr>
        <w:pStyle w:val="Text"/>
        <w:rPr>
          <w:lang w:eastAsia="pl-PL"/>
        </w:rPr>
      </w:pPr>
      <w:r>
        <w:rPr>
          <w:lang w:eastAsia="pl-PL"/>
        </w:rPr>
        <w:t>3 You shouldn’t lie when they ask you questions. (Situation 5)</w:t>
      </w:r>
    </w:p>
    <w:p w14:paraId="1EF02462" w14:textId="77777777" w:rsidR="001E4A3D" w:rsidRDefault="001E4A3D" w:rsidP="001E4A3D">
      <w:pPr>
        <w:pStyle w:val="Text"/>
        <w:rPr>
          <w:lang w:eastAsia="pl-PL"/>
        </w:rPr>
      </w:pPr>
      <w:r>
        <w:rPr>
          <w:lang w:eastAsia="pl-PL"/>
        </w:rPr>
        <w:t>4 You could/should ask if you can work from home some days. (Situation 3)</w:t>
      </w:r>
    </w:p>
    <w:p w14:paraId="7DB08C34" w14:textId="77777777" w:rsidR="001E4A3D" w:rsidRDefault="001E4A3D" w:rsidP="001E4A3D">
      <w:pPr>
        <w:pStyle w:val="Text"/>
        <w:rPr>
          <w:lang w:eastAsia="pl-PL"/>
        </w:rPr>
      </w:pPr>
      <w:r>
        <w:rPr>
          <w:lang w:eastAsia="pl-PL"/>
        </w:rPr>
        <w:t>5 You shouldn’t work so hard. It’s bad for your health. (Situation 4)</w:t>
      </w:r>
    </w:p>
    <w:p w14:paraId="78FFA777" w14:textId="77777777" w:rsidR="001E4A3D" w:rsidRDefault="001E4A3D" w:rsidP="001E4A3D">
      <w:pPr>
        <w:pStyle w:val="Text"/>
        <w:rPr>
          <w:lang w:eastAsia="pl-PL"/>
        </w:rPr>
      </w:pPr>
    </w:p>
    <w:p w14:paraId="02C874BF" w14:textId="77777777" w:rsidR="001E4A3D" w:rsidRPr="003530A5" w:rsidRDefault="001E4A3D" w:rsidP="001E4A3D">
      <w:pPr>
        <w:pStyle w:val="Text"/>
        <w:rPr>
          <w:b/>
          <w:lang w:eastAsia="pl-PL"/>
        </w:rPr>
      </w:pPr>
      <w:r w:rsidRPr="003530A5">
        <w:rPr>
          <w:b/>
          <w:lang w:eastAsia="pl-PL"/>
        </w:rPr>
        <w:t>6C &amp; D</w:t>
      </w:r>
    </w:p>
    <w:p w14:paraId="5F33883F" w14:textId="77777777" w:rsidR="001E4A3D" w:rsidRDefault="001E4A3D" w:rsidP="001E4A3D">
      <w:pPr>
        <w:pStyle w:val="Text"/>
        <w:rPr>
          <w:lang w:eastAsia="pl-PL"/>
        </w:rPr>
      </w:pPr>
      <w:r>
        <w:rPr>
          <w:lang w:eastAsia="pl-PL"/>
        </w:rPr>
        <w:t>Students’ own answers</w:t>
      </w:r>
    </w:p>
    <w:p w14:paraId="56FEAFF4" w14:textId="77777777" w:rsidR="001E4A3D" w:rsidRDefault="001E4A3D" w:rsidP="001E4A3D">
      <w:pPr>
        <w:pStyle w:val="Text"/>
        <w:rPr>
          <w:lang w:eastAsia="pl-PL"/>
        </w:rPr>
      </w:pPr>
    </w:p>
    <w:p w14:paraId="03B11709" w14:textId="1909DC06" w:rsidR="001E4A3D" w:rsidRPr="003530A5" w:rsidRDefault="001E4A3D" w:rsidP="001E4A3D">
      <w:pPr>
        <w:pStyle w:val="Text"/>
        <w:rPr>
          <w:b/>
          <w:lang w:eastAsia="pl-PL"/>
        </w:rPr>
      </w:pPr>
      <w:r w:rsidRPr="003530A5">
        <w:rPr>
          <w:b/>
          <w:lang w:eastAsia="pl-PL"/>
        </w:rPr>
        <w:t>7A</w:t>
      </w:r>
      <w:r w:rsidR="003530A5" w:rsidRPr="003530A5">
        <w:rPr>
          <w:b/>
          <w:lang w:eastAsia="pl-PL"/>
        </w:rPr>
        <w:t>–</w:t>
      </w:r>
      <w:r w:rsidRPr="003530A5">
        <w:rPr>
          <w:b/>
          <w:lang w:eastAsia="pl-PL"/>
        </w:rPr>
        <w:t>C</w:t>
      </w:r>
    </w:p>
    <w:p w14:paraId="3BCD5D42" w14:textId="77777777" w:rsidR="001E4A3D" w:rsidRDefault="001E4A3D" w:rsidP="001E4A3D">
      <w:pPr>
        <w:pStyle w:val="Text"/>
        <w:rPr>
          <w:lang w:eastAsia="pl-PL"/>
        </w:rPr>
      </w:pPr>
      <w:r>
        <w:rPr>
          <w:lang w:eastAsia="pl-PL"/>
        </w:rPr>
        <w:t>Students' own answers</w:t>
      </w:r>
    </w:p>
    <w:p w14:paraId="507F6E2A" w14:textId="77777777" w:rsidR="001E4A3D" w:rsidRDefault="001E4A3D" w:rsidP="001E4A3D">
      <w:pPr>
        <w:pStyle w:val="Text"/>
        <w:rPr>
          <w:lang w:eastAsia="pl-PL"/>
        </w:rPr>
      </w:pPr>
    </w:p>
    <w:p w14:paraId="53FEA2D5" w14:textId="77777777" w:rsidR="003530A5" w:rsidRDefault="001E4A3D" w:rsidP="001E4A3D">
      <w:pPr>
        <w:pStyle w:val="Text"/>
        <w:rPr>
          <w:b/>
          <w:lang w:eastAsia="pl-PL"/>
        </w:rPr>
      </w:pPr>
      <w:r w:rsidRPr="003530A5">
        <w:rPr>
          <w:b/>
          <w:lang w:eastAsia="pl-PL"/>
        </w:rPr>
        <w:t>8</w:t>
      </w:r>
    </w:p>
    <w:p w14:paraId="43B21C25" w14:textId="09B3DBA9" w:rsidR="001E4A3D" w:rsidRPr="003530A5" w:rsidRDefault="001E4A3D" w:rsidP="001E4A3D">
      <w:pPr>
        <w:pStyle w:val="Text"/>
        <w:rPr>
          <w:b/>
          <w:lang w:eastAsia="pl-PL"/>
        </w:rPr>
      </w:pPr>
      <w:r w:rsidRPr="003530A5">
        <w:rPr>
          <w:b/>
          <w:lang w:eastAsia="pl-PL"/>
        </w:rPr>
        <w:t>Model answer</w:t>
      </w:r>
    </w:p>
    <w:p w14:paraId="22EE9DF2" w14:textId="77777777" w:rsidR="001E4A3D" w:rsidRDefault="001E4A3D" w:rsidP="001E4A3D">
      <w:pPr>
        <w:pStyle w:val="Text"/>
        <w:rPr>
          <w:lang w:eastAsia="pl-PL"/>
        </w:rPr>
      </w:pPr>
      <w:r>
        <w:rPr>
          <w:lang w:eastAsia="pl-PL"/>
        </w:rPr>
        <w:t>Hello Jenny,</w:t>
      </w:r>
    </w:p>
    <w:p w14:paraId="372E12F9" w14:textId="2F8AEDAB" w:rsidR="001E4A3D" w:rsidRDefault="001E4A3D" w:rsidP="001E4A3D">
      <w:pPr>
        <w:pStyle w:val="Text"/>
        <w:rPr>
          <w:lang w:eastAsia="pl-PL"/>
        </w:rPr>
      </w:pPr>
      <w:r>
        <w:rPr>
          <w:lang w:eastAsia="pl-PL"/>
        </w:rPr>
        <w:t>It’s a great idea to visit Spain in spring because it’s</w:t>
      </w:r>
      <w:r w:rsidR="003530A5">
        <w:rPr>
          <w:lang w:eastAsia="pl-PL"/>
        </w:rPr>
        <w:t> </w:t>
      </w:r>
      <w:r>
        <w:rPr>
          <w:lang w:eastAsia="pl-PL"/>
        </w:rPr>
        <w:t>not too hot or crowded with tourists. After the</w:t>
      </w:r>
      <w:r w:rsidR="003530A5">
        <w:rPr>
          <w:lang w:eastAsia="pl-PL"/>
        </w:rPr>
        <w:t> </w:t>
      </w:r>
      <w:r>
        <w:rPr>
          <w:lang w:eastAsia="pl-PL"/>
        </w:rPr>
        <w:t>conference you should spend a few days sightseeing in Madrid. The museums and restaurants are great.</w:t>
      </w:r>
    </w:p>
    <w:p w14:paraId="7D9AADEC" w14:textId="77777777" w:rsidR="001E4A3D" w:rsidRDefault="001E4A3D" w:rsidP="001E4A3D">
      <w:pPr>
        <w:pStyle w:val="Text"/>
        <w:rPr>
          <w:lang w:eastAsia="pl-PL"/>
        </w:rPr>
      </w:pPr>
      <w:r>
        <w:rPr>
          <w:lang w:eastAsia="pl-PL"/>
        </w:rPr>
        <w:t xml:space="preserve">After that you could take the high-speed train to Valencia or Barcelona, spend some time in the city and go to the beach to relax. Then you could fly to Seville. If you want to explore Andalusia and other </w:t>
      </w:r>
      <w:r>
        <w:rPr>
          <w:lang w:eastAsia="pl-PL"/>
        </w:rPr>
        <w:t>cities in the south, you could hire a car. There are so many beautiful places to see. Enjoy!</w:t>
      </w:r>
    </w:p>
    <w:p w14:paraId="320F4446" w14:textId="77777777" w:rsidR="001E4A3D" w:rsidRDefault="001E4A3D" w:rsidP="001E4A3D">
      <w:pPr>
        <w:pStyle w:val="Text"/>
        <w:rPr>
          <w:lang w:eastAsia="pl-PL"/>
        </w:rPr>
      </w:pPr>
      <w:r>
        <w:rPr>
          <w:lang w:eastAsia="pl-PL"/>
        </w:rPr>
        <w:t>Best wishes,</w:t>
      </w:r>
    </w:p>
    <w:p w14:paraId="34E16E7D" w14:textId="7FCC8F23" w:rsidR="00B50D73" w:rsidRDefault="001E4A3D" w:rsidP="00B50D73">
      <w:pPr>
        <w:pStyle w:val="Text"/>
        <w:rPr>
          <w:lang w:eastAsia="pl-PL"/>
        </w:rPr>
      </w:pPr>
      <w:r>
        <w:rPr>
          <w:lang w:eastAsia="pl-PL"/>
        </w:rPr>
        <w:t>Sandra</w:t>
      </w:r>
    </w:p>
    <w:p w14:paraId="20369628" w14:textId="77777777" w:rsidR="001E4A3D" w:rsidRPr="004E0955" w:rsidRDefault="001E4A3D" w:rsidP="00B50D73">
      <w:pPr>
        <w:pStyle w:val="Text"/>
        <w:rPr>
          <w:lang w:eastAsia="pl-PL"/>
        </w:rPr>
      </w:pPr>
    </w:p>
    <w:p w14:paraId="2A646D9D" w14:textId="28FD6309" w:rsidR="00B50D73" w:rsidRPr="00553568" w:rsidRDefault="00B50D73">
      <w:pPr>
        <w:pStyle w:val="HeadASection"/>
        <w:rPr>
          <w:lang w:val="en-GB"/>
        </w:rPr>
      </w:pPr>
      <w:r w:rsidRPr="00553568">
        <w:rPr>
          <w:lang w:val="en-GB"/>
        </w:rPr>
        <w:t xml:space="preserve">8.3 Communication skills: </w:t>
      </w:r>
      <w:r w:rsidR="00935510" w:rsidRPr="00553568">
        <w:rPr>
          <w:lang w:val="en-GB"/>
        </w:rPr>
        <w:t>Giving and receiving feedback</w:t>
      </w:r>
    </w:p>
    <w:p w14:paraId="24D627A4" w14:textId="317675AD" w:rsidR="00BD62A8" w:rsidRDefault="00BD62A8" w:rsidP="00BD62A8">
      <w:pPr>
        <w:pStyle w:val="Text"/>
        <w:rPr>
          <w:b/>
          <w:lang w:eastAsia="pl-PL"/>
        </w:rPr>
      </w:pPr>
      <w:r w:rsidRPr="00BD62A8">
        <w:rPr>
          <w:b/>
          <w:lang w:eastAsia="pl-PL"/>
        </w:rPr>
        <w:t>1A</w:t>
      </w:r>
    </w:p>
    <w:p w14:paraId="4B74C59B" w14:textId="529904E9" w:rsidR="003530A5" w:rsidRDefault="003530A5" w:rsidP="003530A5">
      <w:pPr>
        <w:pStyle w:val="Text"/>
        <w:rPr>
          <w:lang w:eastAsia="pl-PL"/>
        </w:rPr>
      </w:pPr>
      <w:r>
        <w:rPr>
          <w:lang w:eastAsia="pl-PL"/>
        </w:rPr>
        <w:t>Students' own answer</w:t>
      </w:r>
      <w:r w:rsidR="00272C95">
        <w:rPr>
          <w:lang w:eastAsia="pl-PL"/>
        </w:rPr>
        <w:t>s</w:t>
      </w:r>
    </w:p>
    <w:p w14:paraId="4DA6D3A7" w14:textId="77777777" w:rsidR="003530A5" w:rsidRDefault="003530A5" w:rsidP="003530A5">
      <w:pPr>
        <w:pStyle w:val="Text"/>
        <w:rPr>
          <w:lang w:eastAsia="pl-PL"/>
        </w:rPr>
      </w:pPr>
    </w:p>
    <w:p w14:paraId="14129812" w14:textId="77777777" w:rsidR="003530A5" w:rsidRPr="003530A5" w:rsidRDefault="003530A5" w:rsidP="003530A5">
      <w:pPr>
        <w:pStyle w:val="Text"/>
        <w:rPr>
          <w:b/>
          <w:lang w:eastAsia="pl-PL"/>
        </w:rPr>
      </w:pPr>
      <w:r w:rsidRPr="003530A5">
        <w:rPr>
          <w:b/>
          <w:lang w:eastAsia="pl-PL"/>
        </w:rPr>
        <w:t>1B</w:t>
      </w:r>
    </w:p>
    <w:p w14:paraId="28609B52" w14:textId="14A0F747" w:rsidR="003530A5" w:rsidRDefault="003530A5" w:rsidP="003530A5">
      <w:pPr>
        <w:pStyle w:val="Text"/>
        <w:rPr>
          <w:lang w:eastAsia="pl-PL"/>
        </w:rPr>
      </w:pPr>
      <w:r>
        <w:rPr>
          <w:lang w:eastAsia="pl-PL"/>
        </w:rPr>
        <w:t xml:space="preserve">1 Feedback that gives examples of areas where the employee needs to improve. </w:t>
      </w:r>
    </w:p>
    <w:p w14:paraId="1D3355C8" w14:textId="77777777" w:rsidR="003530A5" w:rsidRDefault="003530A5" w:rsidP="003530A5">
      <w:pPr>
        <w:pStyle w:val="Text"/>
        <w:rPr>
          <w:lang w:eastAsia="pl-PL"/>
        </w:rPr>
      </w:pPr>
      <w:r>
        <w:rPr>
          <w:lang w:eastAsia="pl-PL"/>
        </w:rPr>
        <w:t xml:space="preserve">2 </w:t>
      </w:r>
      <w:r w:rsidRPr="003530A5">
        <w:rPr>
          <w:b/>
          <w:lang w:eastAsia="pl-PL"/>
        </w:rPr>
        <w:t>Possible answers</w:t>
      </w:r>
    </w:p>
    <w:p w14:paraId="556EADF3" w14:textId="77777777" w:rsidR="003530A5" w:rsidRPr="003530A5" w:rsidRDefault="003530A5" w:rsidP="003530A5">
      <w:pPr>
        <w:pStyle w:val="Text"/>
        <w:rPr>
          <w:b/>
          <w:lang w:eastAsia="pl-PL"/>
        </w:rPr>
      </w:pPr>
      <w:r w:rsidRPr="003530A5">
        <w:rPr>
          <w:b/>
          <w:lang w:eastAsia="pl-PL"/>
        </w:rPr>
        <w:t>Employees:</w:t>
      </w:r>
    </w:p>
    <w:p w14:paraId="12142A62" w14:textId="77777777" w:rsidR="003530A5" w:rsidRDefault="003530A5" w:rsidP="003530A5">
      <w:pPr>
        <w:pStyle w:val="Text"/>
        <w:rPr>
          <w:lang w:eastAsia="pl-PL"/>
        </w:rPr>
      </w:pPr>
      <w:r>
        <w:rPr>
          <w:lang w:eastAsia="pl-PL"/>
        </w:rPr>
        <w:t>To feel secure in your job.</w:t>
      </w:r>
    </w:p>
    <w:p w14:paraId="2AAAA2AE" w14:textId="77777777" w:rsidR="003530A5" w:rsidRDefault="003530A5" w:rsidP="003530A5">
      <w:pPr>
        <w:pStyle w:val="Text"/>
        <w:rPr>
          <w:lang w:eastAsia="pl-PL"/>
        </w:rPr>
      </w:pPr>
      <w:r>
        <w:rPr>
          <w:lang w:eastAsia="pl-PL"/>
        </w:rPr>
        <w:t>To understand your strengths and weaknesses.</w:t>
      </w:r>
    </w:p>
    <w:p w14:paraId="6F2FC613" w14:textId="77777777" w:rsidR="003530A5" w:rsidRDefault="003530A5" w:rsidP="003530A5">
      <w:pPr>
        <w:pStyle w:val="Text"/>
        <w:rPr>
          <w:lang w:eastAsia="pl-PL"/>
        </w:rPr>
      </w:pPr>
      <w:r>
        <w:rPr>
          <w:lang w:eastAsia="pl-PL"/>
        </w:rPr>
        <w:t>To understand when you are doing something well .</w:t>
      </w:r>
    </w:p>
    <w:p w14:paraId="16CEB114" w14:textId="77777777" w:rsidR="003530A5" w:rsidRDefault="003530A5" w:rsidP="003530A5">
      <w:pPr>
        <w:pStyle w:val="Text"/>
        <w:rPr>
          <w:lang w:eastAsia="pl-PL"/>
        </w:rPr>
      </w:pPr>
      <w:r>
        <w:rPr>
          <w:lang w:eastAsia="pl-PL"/>
        </w:rPr>
        <w:t>To understand how you can improve.</w:t>
      </w:r>
    </w:p>
    <w:p w14:paraId="126C0E95" w14:textId="77777777" w:rsidR="003530A5" w:rsidRDefault="003530A5" w:rsidP="003530A5">
      <w:pPr>
        <w:pStyle w:val="Text"/>
        <w:rPr>
          <w:lang w:eastAsia="pl-PL"/>
        </w:rPr>
      </w:pPr>
      <w:r>
        <w:rPr>
          <w:lang w:eastAsia="pl-PL"/>
        </w:rPr>
        <w:t>It can be rewarding.</w:t>
      </w:r>
    </w:p>
    <w:p w14:paraId="56781416" w14:textId="77777777" w:rsidR="003530A5" w:rsidRPr="003530A5" w:rsidRDefault="003530A5" w:rsidP="003530A5">
      <w:pPr>
        <w:pStyle w:val="Text"/>
        <w:rPr>
          <w:b/>
          <w:lang w:eastAsia="pl-PL"/>
        </w:rPr>
      </w:pPr>
      <w:r w:rsidRPr="003530A5">
        <w:rPr>
          <w:b/>
          <w:lang w:eastAsia="pl-PL"/>
        </w:rPr>
        <w:t>Employers:</w:t>
      </w:r>
    </w:p>
    <w:p w14:paraId="57A78567" w14:textId="77777777" w:rsidR="003530A5" w:rsidRDefault="003530A5" w:rsidP="003530A5">
      <w:pPr>
        <w:pStyle w:val="Text"/>
        <w:rPr>
          <w:lang w:eastAsia="pl-PL"/>
        </w:rPr>
      </w:pPr>
      <w:r>
        <w:rPr>
          <w:lang w:eastAsia="pl-PL"/>
        </w:rPr>
        <w:t>It reduces turnover of employees.</w:t>
      </w:r>
    </w:p>
    <w:p w14:paraId="50B5B275" w14:textId="77777777" w:rsidR="003530A5" w:rsidRDefault="003530A5" w:rsidP="003530A5">
      <w:pPr>
        <w:pStyle w:val="Text"/>
        <w:rPr>
          <w:lang w:eastAsia="pl-PL"/>
        </w:rPr>
      </w:pPr>
      <w:r>
        <w:rPr>
          <w:lang w:eastAsia="pl-PL"/>
        </w:rPr>
        <w:t>It helps increase productivity.</w:t>
      </w:r>
    </w:p>
    <w:p w14:paraId="658C1DE0" w14:textId="77777777" w:rsidR="003530A5" w:rsidRDefault="003530A5" w:rsidP="003530A5">
      <w:pPr>
        <w:pStyle w:val="Text"/>
        <w:rPr>
          <w:lang w:eastAsia="pl-PL"/>
        </w:rPr>
      </w:pPr>
      <w:r>
        <w:rPr>
          <w:lang w:eastAsia="pl-PL"/>
        </w:rPr>
        <w:t>It indicates training needs for employees.</w:t>
      </w:r>
    </w:p>
    <w:p w14:paraId="4B62FF61" w14:textId="77777777" w:rsidR="003530A5" w:rsidRDefault="003530A5" w:rsidP="003530A5">
      <w:pPr>
        <w:pStyle w:val="Text"/>
        <w:rPr>
          <w:lang w:eastAsia="pl-PL"/>
        </w:rPr>
      </w:pPr>
      <w:r>
        <w:rPr>
          <w:lang w:eastAsia="pl-PL"/>
        </w:rPr>
        <w:t xml:space="preserve">3 </w:t>
      </w:r>
      <w:r w:rsidRPr="003530A5">
        <w:rPr>
          <w:b/>
          <w:lang w:eastAsia="pl-PL"/>
        </w:rPr>
        <w:t>Possible answer</w:t>
      </w:r>
    </w:p>
    <w:p w14:paraId="2FEC0062" w14:textId="77777777" w:rsidR="003530A5" w:rsidRDefault="003530A5" w:rsidP="003530A5">
      <w:pPr>
        <w:pStyle w:val="Text"/>
        <w:rPr>
          <w:lang w:eastAsia="pl-PL"/>
        </w:rPr>
      </w:pPr>
      <w:r>
        <w:rPr>
          <w:lang w:eastAsia="pl-PL"/>
        </w:rPr>
        <w:t>It shows a balanced approach for giving feedback. It encourages a positive experience.</w:t>
      </w:r>
    </w:p>
    <w:p w14:paraId="0BD788C5" w14:textId="77777777" w:rsidR="003530A5" w:rsidRDefault="003530A5" w:rsidP="003530A5">
      <w:pPr>
        <w:pStyle w:val="Text"/>
        <w:rPr>
          <w:lang w:eastAsia="pl-PL"/>
        </w:rPr>
      </w:pPr>
      <w:r>
        <w:rPr>
          <w:lang w:eastAsia="pl-PL"/>
        </w:rPr>
        <w:t xml:space="preserve"> </w:t>
      </w:r>
    </w:p>
    <w:p w14:paraId="66A6A6E2" w14:textId="77777777" w:rsidR="003530A5" w:rsidRPr="003530A5" w:rsidRDefault="003530A5" w:rsidP="003530A5">
      <w:pPr>
        <w:pStyle w:val="Text"/>
        <w:rPr>
          <w:b/>
          <w:lang w:eastAsia="pl-PL"/>
        </w:rPr>
      </w:pPr>
      <w:r w:rsidRPr="003530A5">
        <w:rPr>
          <w:b/>
          <w:lang w:eastAsia="pl-PL"/>
        </w:rPr>
        <w:t>2A</w:t>
      </w:r>
    </w:p>
    <w:p w14:paraId="225D2A95" w14:textId="77777777" w:rsidR="003530A5" w:rsidRDefault="003530A5" w:rsidP="003530A5">
      <w:pPr>
        <w:pStyle w:val="Text"/>
        <w:rPr>
          <w:lang w:eastAsia="pl-PL"/>
        </w:rPr>
      </w:pPr>
      <w:r>
        <w:rPr>
          <w:lang w:eastAsia="pl-PL"/>
        </w:rPr>
        <w:t>1 As shown in the flashbacks, he knows that his performance over the past six months has not been perfect.</w:t>
      </w:r>
    </w:p>
    <w:p w14:paraId="6B3760FB" w14:textId="77777777" w:rsidR="003530A5" w:rsidRDefault="003530A5" w:rsidP="003530A5">
      <w:pPr>
        <w:pStyle w:val="Text"/>
        <w:rPr>
          <w:lang w:eastAsia="pl-PL"/>
        </w:rPr>
      </w:pPr>
      <w:r>
        <w:rPr>
          <w:lang w:eastAsia="pl-PL"/>
        </w:rPr>
        <w:t>2 He feels pressured after receiving several emails from Della.</w:t>
      </w:r>
    </w:p>
    <w:p w14:paraId="469068A1" w14:textId="77777777" w:rsidR="003530A5" w:rsidRDefault="003530A5" w:rsidP="003530A5">
      <w:pPr>
        <w:pStyle w:val="Text"/>
        <w:rPr>
          <w:lang w:eastAsia="pl-PL"/>
        </w:rPr>
      </w:pPr>
      <w:r>
        <w:rPr>
          <w:lang w:eastAsia="pl-PL"/>
        </w:rPr>
        <w:t>3 She was concerned, and only following the usual procedure.</w:t>
      </w:r>
    </w:p>
    <w:p w14:paraId="2D0AD49C" w14:textId="77777777" w:rsidR="003530A5" w:rsidRDefault="003530A5" w:rsidP="003530A5">
      <w:pPr>
        <w:pStyle w:val="Text"/>
        <w:rPr>
          <w:lang w:eastAsia="pl-PL"/>
        </w:rPr>
      </w:pPr>
    </w:p>
    <w:p w14:paraId="138B42A3" w14:textId="77777777" w:rsidR="003530A5" w:rsidRPr="003530A5" w:rsidRDefault="003530A5" w:rsidP="003530A5">
      <w:pPr>
        <w:pStyle w:val="Text"/>
        <w:rPr>
          <w:b/>
          <w:lang w:eastAsia="pl-PL"/>
        </w:rPr>
      </w:pPr>
      <w:r w:rsidRPr="003530A5">
        <w:rPr>
          <w:b/>
          <w:lang w:eastAsia="pl-PL"/>
        </w:rPr>
        <w:t>2B</w:t>
      </w:r>
    </w:p>
    <w:p w14:paraId="60881226" w14:textId="77777777" w:rsidR="003530A5" w:rsidRPr="003530A5" w:rsidRDefault="003530A5" w:rsidP="003530A5">
      <w:pPr>
        <w:pStyle w:val="Text"/>
        <w:rPr>
          <w:b/>
          <w:lang w:eastAsia="pl-PL"/>
        </w:rPr>
      </w:pPr>
      <w:r w:rsidRPr="003530A5">
        <w:rPr>
          <w:b/>
          <w:lang w:eastAsia="pl-PL"/>
        </w:rPr>
        <w:t>Possible answers</w:t>
      </w:r>
    </w:p>
    <w:p w14:paraId="5F2D18B7" w14:textId="7E50759B" w:rsidR="003530A5" w:rsidRDefault="003530A5" w:rsidP="003530A5">
      <w:pPr>
        <w:pStyle w:val="Text"/>
        <w:rPr>
          <w:lang w:eastAsia="pl-PL"/>
        </w:rPr>
      </w:pPr>
      <w:r>
        <w:rPr>
          <w:lang w:eastAsia="pl-PL"/>
        </w:rPr>
        <w:t>He doesn’t have good time management skills, he can seem disorganised, he can seem rude and disrespectful, and he doesn’t have good admin skills.</w:t>
      </w:r>
    </w:p>
    <w:p w14:paraId="601A074F" w14:textId="77777777" w:rsidR="003530A5" w:rsidRDefault="003530A5" w:rsidP="003530A5">
      <w:pPr>
        <w:pStyle w:val="Text"/>
        <w:rPr>
          <w:lang w:eastAsia="pl-PL"/>
        </w:rPr>
      </w:pPr>
    </w:p>
    <w:p w14:paraId="619751F1" w14:textId="77777777" w:rsidR="003530A5" w:rsidRPr="003530A5" w:rsidRDefault="003530A5" w:rsidP="003530A5">
      <w:pPr>
        <w:pStyle w:val="Text"/>
        <w:rPr>
          <w:b/>
          <w:lang w:eastAsia="pl-PL"/>
        </w:rPr>
      </w:pPr>
      <w:r w:rsidRPr="003530A5">
        <w:rPr>
          <w:b/>
          <w:lang w:eastAsia="pl-PL"/>
        </w:rPr>
        <w:t>3A</w:t>
      </w:r>
    </w:p>
    <w:p w14:paraId="052F6824" w14:textId="77777777" w:rsidR="003530A5" w:rsidRDefault="003530A5" w:rsidP="003530A5">
      <w:pPr>
        <w:pStyle w:val="Text"/>
        <w:rPr>
          <w:lang w:eastAsia="pl-PL"/>
        </w:rPr>
      </w:pPr>
      <w:r>
        <w:rPr>
          <w:lang w:eastAsia="pl-PL"/>
        </w:rPr>
        <w:t>1 He believes he is doing well.</w:t>
      </w:r>
    </w:p>
    <w:p w14:paraId="06BADB8A" w14:textId="77777777" w:rsidR="003530A5" w:rsidRDefault="003530A5" w:rsidP="003530A5">
      <w:pPr>
        <w:pStyle w:val="Text"/>
        <w:rPr>
          <w:lang w:eastAsia="pl-PL"/>
        </w:rPr>
      </w:pPr>
      <w:r>
        <w:rPr>
          <w:lang w:eastAsia="pl-PL"/>
        </w:rPr>
        <w:t>2 He’s enthusiastic and works hard; he’s great with technology; he is warm and has good interpersonal skills; he’s supportive of colleagues; he has an excellent sense of humour.</w:t>
      </w:r>
    </w:p>
    <w:p w14:paraId="4984E1EC" w14:textId="38696BC8" w:rsidR="003530A5" w:rsidRDefault="003530A5" w:rsidP="003530A5">
      <w:pPr>
        <w:pStyle w:val="Text"/>
        <w:rPr>
          <w:lang w:eastAsia="pl-PL"/>
        </w:rPr>
      </w:pPr>
      <w:r>
        <w:rPr>
          <w:lang w:eastAsia="pl-PL"/>
        </w:rPr>
        <w:t>3 When he tried to help Jasmine after her application for the Miami conference was turned down.</w:t>
      </w:r>
    </w:p>
    <w:p w14:paraId="09DBFBB2" w14:textId="77777777" w:rsidR="003530A5" w:rsidRDefault="003530A5" w:rsidP="003530A5">
      <w:pPr>
        <w:pStyle w:val="Text"/>
        <w:rPr>
          <w:lang w:eastAsia="pl-PL"/>
        </w:rPr>
      </w:pPr>
    </w:p>
    <w:p w14:paraId="575390CA" w14:textId="6C105047" w:rsidR="003530A5" w:rsidRPr="003530A5" w:rsidRDefault="00367444" w:rsidP="003530A5">
      <w:pPr>
        <w:pStyle w:val="Text"/>
        <w:rPr>
          <w:b/>
          <w:lang w:eastAsia="pl-PL"/>
        </w:rPr>
      </w:pPr>
      <w:r>
        <w:rPr>
          <w:b/>
          <w:lang w:eastAsia="pl-PL"/>
        </w:rPr>
        <w:br w:type="column"/>
      </w:r>
      <w:r w:rsidR="003530A5" w:rsidRPr="003530A5">
        <w:rPr>
          <w:b/>
          <w:lang w:eastAsia="pl-PL"/>
        </w:rPr>
        <w:lastRenderedPageBreak/>
        <w:t xml:space="preserve">3B </w:t>
      </w:r>
      <w:r w:rsidR="003530A5" w:rsidRPr="003530A5">
        <w:rPr>
          <w:b/>
          <w:lang w:eastAsia="pl-PL"/>
        </w:rPr>
        <w:tab/>
      </w:r>
    </w:p>
    <w:p w14:paraId="3BE666E8" w14:textId="77777777" w:rsidR="003530A5" w:rsidRDefault="003530A5" w:rsidP="003530A5">
      <w:pPr>
        <w:pStyle w:val="Text"/>
        <w:rPr>
          <w:lang w:eastAsia="pl-PL"/>
        </w:rPr>
      </w:pPr>
      <w:r>
        <w:rPr>
          <w:lang w:eastAsia="pl-PL"/>
        </w:rPr>
        <w:t>1 positive feedback</w:t>
      </w:r>
    </w:p>
    <w:p w14:paraId="11069DBD" w14:textId="77777777" w:rsidR="003530A5" w:rsidRDefault="003530A5" w:rsidP="003530A5">
      <w:pPr>
        <w:pStyle w:val="Text"/>
        <w:rPr>
          <w:lang w:eastAsia="pl-PL"/>
        </w:rPr>
      </w:pPr>
      <w:r>
        <w:rPr>
          <w:lang w:eastAsia="pl-PL"/>
        </w:rPr>
        <w:t>2 She explains what will happen during the feedback session.</w:t>
      </w:r>
    </w:p>
    <w:p w14:paraId="45DE0BC4" w14:textId="77777777" w:rsidR="003530A5" w:rsidRDefault="003530A5" w:rsidP="003530A5">
      <w:pPr>
        <w:pStyle w:val="Text"/>
        <w:rPr>
          <w:lang w:eastAsia="pl-PL"/>
        </w:rPr>
      </w:pPr>
      <w:r>
        <w:rPr>
          <w:lang w:eastAsia="pl-PL"/>
        </w:rPr>
        <w:t>3 parts 1, 2 and 3</w:t>
      </w:r>
    </w:p>
    <w:p w14:paraId="72762934" w14:textId="77777777" w:rsidR="003530A5" w:rsidRDefault="003530A5" w:rsidP="003530A5">
      <w:pPr>
        <w:pStyle w:val="Text"/>
        <w:rPr>
          <w:lang w:eastAsia="pl-PL"/>
        </w:rPr>
      </w:pPr>
    </w:p>
    <w:p w14:paraId="3A17A946" w14:textId="77777777" w:rsidR="003530A5" w:rsidRPr="003530A5" w:rsidRDefault="003530A5" w:rsidP="003530A5">
      <w:pPr>
        <w:pStyle w:val="Text"/>
        <w:rPr>
          <w:b/>
          <w:lang w:eastAsia="pl-PL"/>
        </w:rPr>
      </w:pPr>
      <w:r w:rsidRPr="003530A5">
        <w:rPr>
          <w:b/>
          <w:lang w:eastAsia="pl-PL"/>
        </w:rPr>
        <w:t>4A</w:t>
      </w:r>
    </w:p>
    <w:p w14:paraId="38C5C629" w14:textId="77777777" w:rsidR="003530A5" w:rsidRDefault="003530A5" w:rsidP="003530A5">
      <w:pPr>
        <w:pStyle w:val="Text"/>
        <w:rPr>
          <w:lang w:eastAsia="pl-PL"/>
        </w:rPr>
      </w:pPr>
      <w:r>
        <w:rPr>
          <w:lang w:eastAsia="pl-PL"/>
        </w:rPr>
        <w:t xml:space="preserve">1, 3, 5 </w:t>
      </w:r>
    </w:p>
    <w:p w14:paraId="164FE3AC" w14:textId="77777777" w:rsidR="003530A5" w:rsidRDefault="003530A5" w:rsidP="003530A5">
      <w:pPr>
        <w:pStyle w:val="Text"/>
        <w:rPr>
          <w:lang w:eastAsia="pl-PL"/>
        </w:rPr>
      </w:pPr>
    </w:p>
    <w:p w14:paraId="11DDE99F" w14:textId="77777777" w:rsidR="003530A5" w:rsidRPr="003530A5" w:rsidRDefault="003530A5" w:rsidP="003530A5">
      <w:pPr>
        <w:pStyle w:val="Text"/>
        <w:rPr>
          <w:b/>
          <w:lang w:eastAsia="pl-PL"/>
        </w:rPr>
      </w:pPr>
      <w:r w:rsidRPr="003530A5">
        <w:rPr>
          <w:b/>
          <w:lang w:eastAsia="pl-PL"/>
        </w:rPr>
        <w:t>4B</w:t>
      </w:r>
    </w:p>
    <w:p w14:paraId="09582BB7" w14:textId="77777777" w:rsidR="003530A5" w:rsidRDefault="003530A5" w:rsidP="003530A5">
      <w:pPr>
        <w:pStyle w:val="Text"/>
        <w:rPr>
          <w:lang w:eastAsia="pl-PL"/>
        </w:rPr>
      </w:pPr>
      <w:r>
        <w:rPr>
          <w:lang w:eastAsia="pl-PL"/>
        </w:rPr>
        <w:t>1 She gives an example.</w:t>
      </w:r>
    </w:p>
    <w:p w14:paraId="1691D2BD" w14:textId="77777777" w:rsidR="003530A5" w:rsidRDefault="003530A5" w:rsidP="003530A5">
      <w:pPr>
        <w:pStyle w:val="Text"/>
        <w:rPr>
          <w:lang w:eastAsia="pl-PL"/>
        </w:rPr>
      </w:pPr>
      <w:r>
        <w:rPr>
          <w:lang w:eastAsia="pl-PL"/>
        </w:rPr>
        <w:t>2 Pay more attention to how he speaks to colleagues in the future.</w:t>
      </w:r>
    </w:p>
    <w:p w14:paraId="734E6C88" w14:textId="77777777" w:rsidR="003530A5" w:rsidRDefault="003530A5" w:rsidP="003530A5">
      <w:pPr>
        <w:pStyle w:val="Text"/>
        <w:rPr>
          <w:lang w:eastAsia="pl-PL"/>
        </w:rPr>
      </w:pPr>
      <w:r>
        <w:rPr>
          <w:lang w:eastAsia="pl-PL"/>
        </w:rPr>
        <w:t>3 Positively.</w:t>
      </w:r>
    </w:p>
    <w:p w14:paraId="22A68F60" w14:textId="77777777" w:rsidR="003530A5" w:rsidRDefault="003530A5" w:rsidP="003530A5">
      <w:pPr>
        <w:pStyle w:val="Text"/>
        <w:rPr>
          <w:lang w:eastAsia="pl-PL"/>
        </w:rPr>
      </w:pPr>
    </w:p>
    <w:p w14:paraId="6AD713FD" w14:textId="77777777" w:rsidR="003530A5" w:rsidRPr="003530A5" w:rsidRDefault="003530A5" w:rsidP="003530A5">
      <w:pPr>
        <w:pStyle w:val="Text"/>
        <w:rPr>
          <w:b/>
          <w:lang w:eastAsia="pl-PL"/>
        </w:rPr>
      </w:pPr>
      <w:r w:rsidRPr="003530A5">
        <w:rPr>
          <w:b/>
          <w:lang w:eastAsia="pl-PL"/>
        </w:rPr>
        <w:t>5</w:t>
      </w:r>
    </w:p>
    <w:p w14:paraId="5826C100" w14:textId="77777777" w:rsidR="003530A5" w:rsidRDefault="003530A5" w:rsidP="003530A5">
      <w:pPr>
        <w:pStyle w:val="Text"/>
        <w:rPr>
          <w:lang w:eastAsia="pl-PL"/>
        </w:rPr>
      </w:pPr>
      <w:r>
        <w:rPr>
          <w:lang w:eastAsia="pl-PL"/>
        </w:rPr>
        <w:t xml:space="preserve">Follow the model for giving feedback: </w:t>
      </w:r>
    </w:p>
    <w:p w14:paraId="61C71303" w14:textId="460EC44B" w:rsidR="003530A5" w:rsidRDefault="003530A5" w:rsidP="003530A5">
      <w:pPr>
        <w:pStyle w:val="Text"/>
        <w:rPr>
          <w:lang w:eastAsia="pl-PL"/>
        </w:rPr>
      </w:pPr>
      <w:r>
        <w:rPr>
          <w:lang w:eastAsia="pl-PL"/>
        </w:rPr>
        <w:t xml:space="preserve">1 Prepare the person for the feedback and ask for their agreement. </w:t>
      </w:r>
    </w:p>
    <w:p w14:paraId="2D313727" w14:textId="77777777" w:rsidR="003530A5" w:rsidRDefault="003530A5" w:rsidP="003530A5">
      <w:pPr>
        <w:pStyle w:val="Text"/>
        <w:rPr>
          <w:lang w:eastAsia="pl-PL"/>
        </w:rPr>
      </w:pPr>
      <w:r>
        <w:rPr>
          <w:lang w:eastAsia="pl-PL"/>
        </w:rPr>
        <w:t xml:space="preserve">2 Provide clarification or examples if necessary. </w:t>
      </w:r>
    </w:p>
    <w:p w14:paraId="541D9D92" w14:textId="77777777" w:rsidR="003530A5" w:rsidRDefault="003530A5" w:rsidP="003530A5">
      <w:pPr>
        <w:pStyle w:val="Text"/>
        <w:rPr>
          <w:lang w:eastAsia="pl-PL"/>
        </w:rPr>
      </w:pPr>
      <w:r>
        <w:rPr>
          <w:lang w:eastAsia="pl-PL"/>
        </w:rPr>
        <w:t xml:space="preserve">3 Then invite the person to assess their own performance. </w:t>
      </w:r>
    </w:p>
    <w:p w14:paraId="0F32D20B" w14:textId="77777777" w:rsidR="003530A5" w:rsidRDefault="003530A5" w:rsidP="003530A5">
      <w:pPr>
        <w:pStyle w:val="Text"/>
        <w:rPr>
          <w:lang w:eastAsia="pl-PL"/>
        </w:rPr>
      </w:pPr>
      <w:r>
        <w:rPr>
          <w:lang w:eastAsia="pl-PL"/>
        </w:rPr>
        <w:t>4 Try to stay positive and diplomatic when receiving corrective feedback. Always thank the other person for their feedback, positive or corrective.</w:t>
      </w:r>
    </w:p>
    <w:p w14:paraId="2BB0A7F8" w14:textId="77777777" w:rsidR="003530A5" w:rsidRDefault="003530A5" w:rsidP="003530A5">
      <w:pPr>
        <w:pStyle w:val="Text"/>
        <w:rPr>
          <w:lang w:eastAsia="pl-PL"/>
        </w:rPr>
      </w:pPr>
    </w:p>
    <w:p w14:paraId="3328A2DF" w14:textId="77777777" w:rsidR="003530A5" w:rsidRPr="003530A5" w:rsidRDefault="003530A5" w:rsidP="003530A5">
      <w:pPr>
        <w:pStyle w:val="Text"/>
        <w:rPr>
          <w:b/>
          <w:lang w:eastAsia="pl-PL"/>
        </w:rPr>
      </w:pPr>
      <w:r w:rsidRPr="003530A5">
        <w:rPr>
          <w:b/>
          <w:lang w:eastAsia="pl-PL"/>
        </w:rPr>
        <w:t>6</w:t>
      </w:r>
    </w:p>
    <w:p w14:paraId="38FD0D51" w14:textId="77777777" w:rsidR="003530A5" w:rsidRDefault="003530A5" w:rsidP="003530A5">
      <w:pPr>
        <w:pStyle w:val="Text"/>
        <w:rPr>
          <w:lang w:eastAsia="pl-PL"/>
        </w:rPr>
      </w:pPr>
      <w:r>
        <w:rPr>
          <w:lang w:eastAsia="pl-PL"/>
        </w:rPr>
        <w:t>Students’ own answer</w:t>
      </w:r>
    </w:p>
    <w:p w14:paraId="5EF4C121" w14:textId="77777777" w:rsidR="003530A5" w:rsidRDefault="003530A5" w:rsidP="003530A5">
      <w:pPr>
        <w:pStyle w:val="Text"/>
        <w:rPr>
          <w:lang w:eastAsia="pl-PL"/>
        </w:rPr>
      </w:pPr>
    </w:p>
    <w:p w14:paraId="6EA1ED9F" w14:textId="77777777" w:rsidR="003530A5" w:rsidRPr="003530A5" w:rsidRDefault="003530A5" w:rsidP="003530A5">
      <w:pPr>
        <w:pStyle w:val="Text"/>
        <w:rPr>
          <w:b/>
          <w:lang w:eastAsia="pl-PL"/>
        </w:rPr>
      </w:pPr>
      <w:r w:rsidRPr="003530A5">
        <w:rPr>
          <w:b/>
          <w:lang w:eastAsia="pl-PL"/>
        </w:rPr>
        <w:t>7</w:t>
      </w:r>
    </w:p>
    <w:p w14:paraId="5525D669" w14:textId="77777777" w:rsidR="003530A5" w:rsidRDefault="003530A5" w:rsidP="003530A5">
      <w:pPr>
        <w:pStyle w:val="Text"/>
        <w:rPr>
          <w:lang w:eastAsia="pl-PL"/>
        </w:rPr>
      </w:pPr>
      <w:r>
        <w:rPr>
          <w:lang w:eastAsia="pl-PL"/>
        </w:rPr>
        <w:t>1 pleased with</w:t>
      </w:r>
    </w:p>
    <w:p w14:paraId="279F587B" w14:textId="77777777" w:rsidR="003530A5" w:rsidRDefault="003530A5" w:rsidP="003530A5">
      <w:pPr>
        <w:pStyle w:val="Text"/>
        <w:rPr>
          <w:lang w:eastAsia="pl-PL"/>
        </w:rPr>
      </w:pPr>
      <w:r>
        <w:rPr>
          <w:lang w:eastAsia="pl-PL"/>
        </w:rPr>
        <w:t xml:space="preserve">2 great with </w:t>
      </w:r>
    </w:p>
    <w:p w14:paraId="27123476" w14:textId="77777777" w:rsidR="003530A5" w:rsidRDefault="003530A5" w:rsidP="003530A5">
      <w:pPr>
        <w:pStyle w:val="Text"/>
        <w:rPr>
          <w:lang w:eastAsia="pl-PL"/>
        </w:rPr>
      </w:pPr>
      <w:r>
        <w:rPr>
          <w:lang w:eastAsia="pl-PL"/>
        </w:rPr>
        <w:t xml:space="preserve">3 were </w:t>
      </w:r>
    </w:p>
    <w:p w14:paraId="00735B2D" w14:textId="77777777" w:rsidR="003530A5" w:rsidRDefault="003530A5" w:rsidP="003530A5">
      <w:pPr>
        <w:pStyle w:val="Text"/>
        <w:rPr>
          <w:lang w:eastAsia="pl-PL"/>
        </w:rPr>
      </w:pPr>
      <w:r>
        <w:rPr>
          <w:lang w:eastAsia="pl-PL"/>
        </w:rPr>
        <w:t xml:space="preserve">4 have  </w:t>
      </w:r>
    </w:p>
    <w:p w14:paraId="647D8BB0" w14:textId="77777777" w:rsidR="003530A5" w:rsidRDefault="003530A5" w:rsidP="003530A5">
      <w:pPr>
        <w:pStyle w:val="Text"/>
        <w:rPr>
          <w:lang w:eastAsia="pl-PL"/>
        </w:rPr>
      </w:pPr>
      <w:r>
        <w:rPr>
          <w:lang w:eastAsia="pl-PL"/>
        </w:rPr>
        <w:t>5 for improvement</w:t>
      </w:r>
    </w:p>
    <w:p w14:paraId="3F64BD93" w14:textId="77777777" w:rsidR="003530A5" w:rsidRDefault="003530A5" w:rsidP="003530A5">
      <w:pPr>
        <w:pStyle w:val="Text"/>
        <w:rPr>
          <w:lang w:eastAsia="pl-PL"/>
        </w:rPr>
      </w:pPr>
      <w:r>
        <w:rPr>
          <w:lang w:eastAsia="pl-PL"/>
        </w:rPr>
        <w:t xml:space="preserve">6 could improve </w:t>
      </w:r>
    </w:p>
    <w:p w14:paraId="16C97F28" w14:textId="77777777" w:rsidR="003530A5" w:rsidRDefault="003530A5" w:rsidP="003530A5">
      <w:pPr>
        <w:pStyle w:val="Text"/>
        <w:rPr>
          <w:lang w:eastAsia="pl-PL"/>
        </w:rPr>
      </w:pPr>
      <w:r>
        <w:rPr>
          <w:lang w:eastAsia="pl-PL"/>
        </w:rPr>
        <w:t xml:space="preserve"> </w:t>
      </w:r>
    </w:p>
    <w:p w14:paraId="4B1FD156" w14:textId="77777777" w:rsidR="003530A5" w:rsidRPr="003530A5" w:rsidRDefault="003530A5" w:rsidP="003530A5">
      <w:pPr>
        <w:pStyle w:val="Text"/>
        <w:rPr>
          <w:b/>
          <w:lang w:eastAsia="pl-PL"/>
        </w:rPr>
      </w:pPr>
      <w:r w:rsidRPr="003530A5">
        <w:rPr>
          <w:b/>
          <w:lang w:eastAsia="pl-PL"/>
        </w:rPr>
        <w:t>8A</w:t>
      </w:r>
    </w:p>
    <w:p w14:paraId="1EAEA5BD" w14:textId="77777777" w:rsidR="003530A5" w:rsidRDefault="003530A5" w:rsidP="003530A5">
      <w:pPr>
        <w:pStyle w:val="Text"/>
        <w:rPr>
          <w:lang w:eastAsia="pl-PL"/>
        </w:rPr>
      </w:pPr>
      <w:r>
        <w:rPr>
          <w:lang w:eastAsia="pl-PL"/>
        </w:rPr>
        <w:t>1 b</w:t>
      </w:r>
    </w:p>
    <w:p w14:paraId="2D1900CE" w14:textId="77777777" w:rsidR="003530A5" w:rsidRDefault="003530A5" w:rsidP="003530A5">
      <w:pPr>
        <w:pStyle w:val="Text"/>
        <w:rPr>
          <w:lang w:eastAsia="pl-PL"/>
        </w:rPr>
      </w:pPr>
      <w:r>
        <w:rPr>
          <w:lang w:eastAsia="pl-PL"/>
        </w:rPr>
        <w:t>2 c</w:t>
      </w:r>
    </w:p>
    <w:p w14:paraId="33409AB4" w14:textId="77777777" w:rsidR="003530A5" w:rsidRDefault="003530A5" w:rsidP="003530A5">
      <w:pPr>
        <w:pStyle w:val="Text"/>
        <w:rPr>
          <w:lang w:eastAsia="pl-PL"/>
        </w:rPr>
      </w:pPr>
      <w:r>
        <w:rPr>
          <w:lang w:eastAsia="pl-PL"/>
        </w:rPr>
        <w:t>3 a</w:t>
      </w:r>
    </w:p>
    <w:p w14:paraId="507BCA40" w14:textId="77777777" w:rsidR="003530A5" w:rsidRDefault="003530A5" w:rsidP="003530A5">
      <w:pPr>
        <w:pStyle w:val="Text"/>
        <w:rPr>
          <w:lang w:eastAsia="pl-PL"/>
        </w:rPr>
      </w:pPr>
      <w:r>
        <w:rPr>
          <w:lang w:eastAsia="pl-PL"/>
        </w:rPr>
        <w:t>4 d</w:t>
      </w:r>
    </w:p>
    <w:p w14:paraId="380AD171" w14:textId="77777777" w:rsidR="003530A5" w:rsidRDefault="003530A5" w:rsidP="003530A5">
      <w:pPr>
        <w:pStyle w:val="Text"/>
        <w:rPr>
          <w:lang w:eastAsia="pl-PL"/>
        </w:rPr>
      </w:pPr>
    </w:p>
    <w:p w14:paraId="1211ADE0" w14:textId="77777777" w:rsidR="003530A5" w:rsidRPr="003530A5" w:rsidRDefault="003530A5" w:rsidP="003530A5">
      <w:pPr>
        <w:pStyle w:val="Text"/>
        <w:rPr>
          <w:b/>
          <w:lang w:eastAsia="pl-PL"/>
        </w:rPr>
      </w:pPr>
      <w:r w:rsidRPr="003530A5">
        <w:rPr>
          <w:b/>
          <w:lang w:eastAsia="pl-PL"/>
        </w:rPr>
        <w:t>8B</w:t>
      </w:r>
    </w:p>
    <w:p w14:paraId="4B482B56" w14:textId="27CD3CC0" w:rsidR="003530A5" w:rsidRPr="003530A5" w:rsidRDefault="003530A5" w:rsidP="003530A5">
      <w:pPr>
        <w:pStyle w:val="Text"/>
        <w:rPr>
          <w:b/>
          <w:lang w:eastAsia="pl-PL"/>
        </w:rPr>
      </w:pPr>
      <w:r>
        <w:rPr>
          <w:b/>
          <w:lang w:eastAsia="pl-PL"/>
        </w:rPr>
        <w:t>Possible</w:t>
      </w:r>
      <w:r w:rsidRPr="003530A5">
        <w:rPr>
          <w:b/>
          <w:lang w:eastAsia="pl-PL"/>
        </w:rPr>
        <w:t xml:space="preserve"> answer</w:t>
      </w:r>
      <w:r>
        <w:rPr>
          <w:b/>
          <w:lang w:eastAsia="pl-PL"/>
        </w:rPr>
        <w:t>s</w:t>
      </w:r>
    </w:p>
    <w:p w14:paraId="2AB36E97" w14:textId="77777777" w:rsidR="003530A5" w:rsidRPr="003530A5" w:rsidRDefault="003530A5" w:rsidP="003530A5">
      <w:pPr>
        <w:pStyle w:val="Text"/>
        <w:rPr>
          <w:b/>
          <w:lang w:eastAsia="pl-PL"/>
        </w:rPr>
      </w:pPr>
      <w:r w:rsidRPr="003530A5">
        <w:rPr>
          <w:b/>
          <w:lang w:eastAsia="pl-PL"/>
        </w:rPr>
        <w:t>Preparing someone for the feedback:</w:t>
      </w:r>
    </w:p>
    <w:p w14:paraId="40A6635C" w14:textId="77777777" w:rsidR="003530A5" w:rsidRDefault="003530A5" w:rsidP="003530A5">
      <w:pPr>
        <w:pStyle w:val="Text"/>
        <w:rPr>
          <w:lang w:eastAsia="pl-PL"/>
        </w:rPr>
      </w:pPr>
      <w:r>
        <w:rPr>
          <w:lang w:eastAsia="pl-PL"/>
        </w:rPr>
        <w:t>Let me explain the process.</w:t>
      </w:r>
    </w:p>
    <w:p w14:paraId="4A3E855B" w14:textId="77777777" w:rsidR="003530A5" w:rsidRDefault="003530A5" w:rsidP="003530A5">
      <w:pPr>
        <w:pStyle w:val="Text"/>
        <w:rPr>
          <w:lang w:eastAsia="pl-PL"/>
        </w:rPr>
      </w:pPr>
      <w:r>
        <w:rPr>
          <w:lang w:eastAsia="pl-PL"/>
        </w:rPr>
        <w:t xml:space="preserve">We’ll start with the positive feedback, then we’ll move on to areas for improvement. </w:t>
      </w:r>
    </w:p>
    <w:p w14:paraId="5B8ED218" w14:textId="77777777" w:rsidR="003530A5" w:rsidRDefault="003530A5" w:rsidP="003530A5">
      <w:pPr>
        <w:pStyle w:val="Text"/>
        <w:rPr>
          <w:lang w:eastAsia="pl-PL"/>
        </w:rPr>
      </w:pPr>
      <w:r>
        <w:rPr>
          <w:lang w:eastAsia="pl-PL"/>
        </w:rPr>
        <w:t>Asking for consent (agreement):</w:t>
      </w:r>
    </w:p>
    <w:p w14:paraId="111EBAFD" w14:textId="77777777" w:rsidR="003530A5" w:rsidRDefault="003530A5" w:rsidP="003530A5">
      <w:pPr>
        <w:pStyle w:val="Text"/>
        <w:rPr>
          <w:lang w:eastAsia="pl-PL"/>
        </w:rPr>
      </w:pPr>
      <w:r>
        <w:rPr>
          <w:lang w:eastAsia="pl-PL"/>
        </w:rPr>
        <w:t xml:space="preserve">How about that? </w:t>
      </w:r>
    </w:p>
    <w:p w14:paraId="730E4492" w14:textId="77777777" w:rsidR="003530A5" w:rsidRDefault="003530A5" w:rsidP="003530A5">
      <w:pPr>
        <w:pStyle w:val="Text"/>
        <w:rPr>
          <w:b/>
          <w:lang w:eastAsia="pl-PL"/>
        </w:rPr>
      </w:pPr>
    </w:p>
    <w:p w14:paraId="62F82E56" w14:textId="6F964627" w:rsidR="003530A5" w:rsidRPr="003530A5" w:rsidRDefault="003530A5" w:rsidP="003530A5">
      <w:pPr>
        <w:pStyle w:val="Text"/>
        <w:rPr>
          <w:b/>
          <w:lang w:eastAsia="pl-PL"/>
        </w:rPr>
      </w:pPr>
      <w:r w:rsidRPr="003530A5">
        <w:rPr>
          <w:b/>
          <w:lang w:eastAsia="pl-PL"/>
        </w:rPr>
        <w:t>Giving clarification:</w:t>
      </w:r>
    </w:p>
    <w:p w14:paraId="66167C72" w14:textId="77777777" w:rsidR="003530A5" w:rsidRDefault="003530A5" w:rsidP="003530A5">
      <w:pPr>
        <w:pStyle w:val="Text"/>
        <w:rPr>
          <w:lang w:eastAsia="pl-PL"/>
        </w:rPr>
      </w:pPr>
      <w:r>
        <w:rPr>
          <w:lang w:eastAsia="pl-PL"/>
        </w:rPr>
        <w:t>A good example of that was …</w:t>
      </w:r>
    </w:p>
    <w:p w14:paraId="07B10E24" w14:textId="77777777" w:rsidR="003530A5" w:rsidRDefault="003530A5" w:rsidP="003530A5">
      <w:pPr>
        <w:pStyle w:val="Text"/>
        <w:rPr>
          <w:lang w:eastAsia="pl-PL"/>
        </w:rPr>
      </w:pPr>
      <w:r>
        <w:rPr>
          <w:lang w:eastAsia="pl-PL"/>
        </w:rPr>
        <w:t>Let me explain why we’re concerned.</w:t>
      </w:r>
    </w:p>
    <w:p w14:paraId="2E781DB2" w14:textId="77777777" w:rsidR="003530A5" w:rsidRDefault="003530A5" w:rsidP="003530A5">
      <w:pPr>
        <w:pStyle w:val="Text"/>
        <w:rPr>
          <w:lang w:eastAsia="pl-PL"/>
        </w:rPr>
      </w:pPr>
      <w:r>
        <w:rPr>
          <w:lang w:eastAsia="pl-PL"/>
        </w:rPr>
        <w:t>One example of this is  …</w:t>
      </w:r>
    </w:p>
    <w:p w14:paraId="51180C5B" w14:textId="77777777" w:rsidR="003530A5" w:rsidRDefault="003530A5" w:rsidP="003530A5">
      <w:pPr>
        <w:pStyle w:val="Text"/>
        <w:rPr>
          <w:lang w:eastAsia="pl-PL"/>
        </w:rPr>
      </w:pPr>
      <w:r>
        <w:rPr>
          <w:lang w:eastAsia="pl-PL"/>
        </w:rPr>
        <w:t>We’re worried because …</w:t>
      </w:r>
    </w:p>
    <w:p w14:paraId="3B47E309" w14:textId="77777777" w:rsidR="003530A5" w:rsidRDefault="003530A5" w:rsidP="003530A5">
      <w:pPr>
        <w:pStyle w:val="Text"/>
        <w:rPr>
          <w:b/>
          <w:lang w:eastAsia="pl-PL"/>
        </w:rPr>
      </w:pPr>
    </w:p>
    <w:p w14:paraId="229EDEF8" w14:textId="05697F5E" w:rsidR="003530A5" w:rsidRPr="003530A5" w:rsidRDefault="003530A5" w:rsidP="003530A5">
      <w:pPr>
        <w:pStyle w:val="Text"/>
        <w:rPr>
          <w:b/>
          <w:lang w:eastAsia="pl-PL"/>
        </w:rPr>
      </w:pPr>
      <w:r w:rsidRPr="003530A5">
        <w:rPr>
          <w:b/>
          <w:lang w:eastAsia="pl-PL"/>
        </w:rPr>
        <w:t>Encouraging self-assessment:</w:t>
      </w:r>
    </w:p>
    <w:p w14:paraId="43DC96C0" w14:textId="77777777" w:rsidR="003530A5" w:rsidRDefault="003530A5" w:rsidP="003530A5">
      <w:pPr>
        <w:pStyle w:val="Text"/>
        <w:rPr>
          <w:lang w:eastAsia="pl-PL"/>
        </w:rPr>
      </w:pPr>
      <w:r>
        <w:rPr>
          <w:lang w:eastAsia="pl-PL"/>
        </w:rPr>
        <w:t>How did you feel it went?</w:t>
      </w:r>
    </w:p>
    <w:p w14:paraId="0090289C" w14:textId="77777777" w:rsidR="003530A5" w:rsidRDefault="003530A5" w:rsidP="003530A5">
      <w:pPr>
        <w:pStyle w:val="Text"/>
        <w:rPr>
          <w:lang w:eastAsia="pl-PL"/>
        </w:rPr>
      </w:pPr>
      <w:r>
        <w:rPr>
          <w:lang w:eastAsia="pl-PL"/>
        </w:rPr>
        <w:t>What are your thoughts?</w:t>
      </w:r>
    </w:p>
    <w:p w14:paraId="35728884" w14:textId="77777777" w:rsidR="003530A5" w:rsidRDefault="003530A5" w:rsidP="003530A5">
      <w:pPr>
        <w:pStyle w:val="Text"/>
        <w:rPr>
          <w:lang w:eastAsia="pl-PL"/>
        </w:rPr>
      </w:pPr>
      <w:r>
        <w:rPr>
          <w:lang w:eastAsia="pl-PL"/>
        </w:rPr>
        <w:t xml:space="preserve">What do you think about …? </w:t>
      </w:r>
    </w:p>
    <w:p w14:paraId="05EC115D" w14:textId="77777777" w:rsidR="003530A5" w:rsidRDefault="003530A5" w:rsidP="003530A5">
      <w:pPr>
        <w:pStyle w:val="Text"/>
        <w:rPr>
          <w:lang w:eastAsia="pl-PL"/>
        </w:rPr>
      </w:pPr>
      <w:r>
        <w:rPr>
          <w:lang w:eastAsia="pl-PL"/>
        </w:rPr>
        <w:t xml:space="preserve"> </w:t>
      </w:r>
    </w:p>
    <w:p w14:paraId="4C62E0D2" w14:textId="77777777" w:rsidR="003530A5" w:rsidRPr="003530A5" w:rsidRDefault="003530A5" w:rsidP="003530A5">
      <w:pPr>
        <w:pStyle w:val="Text"/>
        <w:rPr>
          <w:b/>
          <w:lang w:eastAsia="pl-PL"/>
        </w:rPr>
      </w:pPr>
      <w:r w:rsidRPr="003530A5">
        <w:rPr>
          <w:b/>
          <w:lang w:eastAsia="pl-PL"/>
        </w:rPr>
        <w:t>8C</w:t>
      </w:r>
    </w:p>
    <w:p w14:paraId="0857AF6F" w14:textId="77777777" w:rsidR="003530A5" w:rsidRDefault="003530A5" w:rsidP="003530A5">
      <w:pPr>
        <w:pStyle w:val="Text"/>
        <w:rPr>
          <w:lang w:eastAsia="pl-PL"/>
        </w:rPr>
      </w:pPr>
      <w:r>
        <w:rPr>
          <w:lang w:eastAsia="pl-PL"/>
        </w:rPr>
        <w:t>1 I appreciate your comments, thanks. B</w:t>
      </w:r>
    </w:p>
    <w:p w14:paraId="26F1F251" w14:textId="77777777" w:rsidR="003530A5" w:rsidRDefault="003530A5" w:rsidP="003530A5">
      <w:pPr>
        <w:pStyle w:val="Text"/>
        <w:rPr>
          <w:lang w:eastAsia="pl-PL"/>
        </w:rPr>
      </w:pPr>
      <w:r>
        <w:rPr>
          <w:lang w:eastAsia="pl-PL"/>
        </w:rPr>
        <w:t>2 I mostly agree with your assessment. C</w:t>
      </w:r>
    </w:p>
    <w:p w14:paraId="2AE9E1B9" w14:textId="77777777" w:rsidR="003530A5" w:rsidRDefault="003530A5" w:rsidP="003530A5">
      <w:pPr>
        <w:pStyle w:val="Text"/>
        <w:rPr>
          <w:lang w:eastAsia="pl-PL"/>
        </w:rPr>
      </w:pPr>
      <w:r>
        <w:rPr>
          <w:lang w:eastAsia="pl-PL"/>
        </w:rPr>
        <w:t>3 That’s an interesting idea, but … C</w:t>
      </w:r>
    </w:p>
    <w:p w14:paraId="698536F1" w14:textId="77777777" w:rsidR="003530A5" w:rsidRDefault="003530A5" w:rsidP="003530A5">
      <w:pPr>
        <w:pStyle w:val="Text"/>
        <w:rPr>
          <w:lang w:eastAsia="pl-PL"/>
        </w:rPr>
      </w:pPr>
      <w:r>
        <w:rPr>
          <w:lang w:eastAsia="pl-PL"/>
        </w:rPr>
        <w:t>4 I’d like to try and do that in the future. C</w:t>
      </w:r>
    </w:p>
    <w:p w14:paraId="3699B95B" w14:textId="0AB4F3F5" w:rsidR="003530A5" w:rsidRDefault="003530A5" w:rsidP="003530A5">
      <w:pPr>
        <w:pStyle w:val="Text"/>
        <w:rPr>
          <w:lang w:eastAsia="pl-PL"/>
        </w:rPr>
      </w:pPr>
      <w:r>
        <w:rPr>
          <w:lang w:eastAsia="pl-PL"/>
        </w:rPr>
        <w:t>5 I accept that this is a problem for me sometimes. C</w:t>
      </w:r>
    </w:p>
    <w:p w14:paraId="4268B0EC" w14:textId="77777777" w:rsidR="003530A5" w:rsidRDefault="003530A5" w:rsidP="003530A5">
      <w:pPr>
        <w:pStyle w:val="Text"/>
        <w:rPr>
          <w:lang w:eastAsia="pl-PL"/>
        </w:rPr>
      </w:pPr>
      <w:r>
        <w:rPr>
          <w:lang w:eastAsia="pl-PL"/>
        </w:rPr>
        <w:t>6 I’m glad to hear that. P</w:t>
      </w:r>
    </w:p>
    <w:p w14:paraId="455837E8" w14:textId="77777777" w:rsidR="003530A5" w:rsidRDefault="003530A5" w:rsidP="003530A5">
      <w:pPr>
        <w:pStyle w:val="Text"/>
        <w:rPr>
          <w:lang w:eastAsia="pl-PL"/>
        </w:rPr>
      </w:pPr>
      <w:r>
        <w:rPr>
          <w:lang w:eastAsia="pl-PL"/>
        </w:rPr>
        <w:t>7 Your feedback is very helpful, thank you. B</w:t>
      </w:r>
    </w:p>
    <w:p w14:paraId="6465A7E1" w14:textId="77777777" w:rsidR="003530A5" w:rsidRDefault="003530A5" w:rsidP="003530A5">
      <w:pPr>
        <w:pStyle w:val="Text"/>
        <w:rPr>
          <w:lang w:eastAsia="pl-PL"/>
        </w:rPr>
      </w:pPr>
      <w:r>
        <w:rPr>
          <w:lang w:eastAsia="pl-PL"/>
        </w:rPr>
        <w:t>8 That’s good to know. P</w:t>
      </w:r>
    </w:p>
    <w:p w14:paraId="2AE65275" w14:textId="77777777" w:rsidR="003530A5" w:rsidRDefault="003530A5" w:rsidP="003530A5">
      <w:pPr>
        <w:pStyle w:val="Text"/>
        <w:rPr>
          <w:lang w:eastAsia="pl-PL"/>
        </w:rPr>
      </w:pPr>
    </w:p>
    <w:p w14:paraId="60F625AC" w14:textId="4F9EDD2D" w:rsidR="003530A5" w:rsidRPr="003530A5" w:rsidRDefault="003530A5" w:rsidP="003530A5">
      <w:pPr>
        <w:pStyle w:val="Text"/>
        <w:rPr>
          <w:b/>
          <w:lang w:eastAsia="pl-PL"/>
        </w:rPr>
      </w:pPr>
      <w:r w:rsidRPr="003530A5">
        <w:rPr>
          <w:b/>
          <w:lang w:eastAsia="pl-PL"/>
        </w:rPr>
        <w:t>9A</w:t>
      </w:r>
      <w:r>
        <w:rPr>
          <w:b/>
          <w:lang w:eastAsia="pl-PL"/>
        </w:rPr>
        <w:t>–</w:t>
      </w:r>
      <w:r w:rsidRPr="003530A5">
        <w:rPr>
          <w:b/>
          <w:lang w:eastAsia="pl-PL"/>
        </w:rPr>
        <w:t>C</w:t>
      </w:r>
    </w:p>
    <w:p w14:paraId="45677A5E" w14:textId="735A749F" w:rsidR="00B50D73" w:rsidRDefault="003530A5" w:rsidP="00B50D73">
      <w:pPr>
        <w:pStyle w:val="Text"/>
        <w:rPr>
          <w:lang w:eastAsia="pl-PL"/>
        </w:rPr>
      </w:pPr>
      <w:r>
        <w:rPr>
          <w:lang w:eastAsia="pl-PL"/>
        </w:rPr>
        <w:t>Students’ own answers</w:t>
      </w:r>
    </w:p>
    <w:p w14:paraId="71460737" w14:textId="77777777" w:rsidR="00600370" w:rsidRDefault="00600370" w:rsidP="00B50D73">
      <w:pPr>
        <w:pStyle w:val="Text"/>
        <w:rPr>
          <w:lang w:eastAsia="pl-PL"/>
        </w:rPr>
      </w:pPr>
    </w:p>
    <w:p w14:paraId="128E5B04" w14:textId="13D57420" w:rsidR="00B50D73" w:rsidRPr="00553568" w:rsidRDefault="00B50D73">
      <w:pPr>
        <w:pStyle w:val="HeadASection"/>
        <w:rPr>
          <w:lang w:val="en-GB"/>
        </w:rPr>
      </w:pPr>
      <w:r w:rsidRPr="00553568">
        <w:rPr>
          <w:lang w:val="en-GB"/>
        </w:rPr>
        <w:t xml:space="preserve">8.4 Business skills: </w:t>
      </w:r>
      <w:r w:rsidR="00935510" w:rsidRPr="00553568">
        <w:rPr>
          <w:lang w:val="en-GB"/>
        </w:rPr>
        <w:t>Managing questions</w:t>
      </w:r>
    </w:p>
    <w:p w14:paraId="0167158C" w14:textId="77777777" w:rsidR="00272C95" w:rsidRDefault="00272C95" w:rsidP="00272C95">
      <w:pPr>
        <w:pStyle w:val="Text"/>
        <w:rPr>
          <w:b/>
          <w:lang w:eastAsia="pl-PL"/>
        </w:rPr>
      </w:pPr>
      <w:r w:rsidRPr="00BD62A8">
        <w:rPr>
          <w:b/>
          <w:lang w:eastAsia="pl-PL"/>
        </w:rPr>
        <w:t>1A</w:t>
      </w:r>
    </w:p>
    <w:p w14:paraId="6AB25627" w14:textId="535E46F2" w:rsidR="00272C95" w:rsidRDefault="00272C95" w:rsidP="00272C95">
      <w:pPr>
        <w:pStyle w:val="Text"/>
        <w:rPr>
          <w:lang w:eastAsia="pl-PL"/>
        </w:rPr>
      </w:pPr>
      <w:r>
        <w:rPr>
          <w:lang w:eastAsia="pl-PL"/>
        </w:rPr>
        <w:t>Students' own answers</w:t>
      </w:r>
    </w:p>
    <w:p w14:paraId="62D485C2" w14:textId="0E1C4722" w:rsidR="00272C95" w:rsidRDefault="00272C95" w:rsidP="00272C95">
      <w:pPr>
        <w:pStyle w:val="Text"/>
        <w:rPr>
          <w:lang w:eastAsia="pl-PL"/>
        </w:rPr>
      </w:pPr>
    </w:p>
    <w:p w14:paraId="2D0490C7" w14:textId="77777777" w:rsidR="00272C95" w:rsidRPr="00272C95" w:rsidRDefault="00272C95" w:rsidP="00272C95">
      <w:pPr>
        <w:pStyle w:val="Text"/>
        <w:rPr>
          <w:b/>
          <w:lang w:eastAsia="pl-PL"/>
        </w:rPr>
      </w:pPr>
      <w:r w:rsidRPr="00272C95">
        <w:rPr>
          <w:b/>
          <w:lang w:eastAsia="pl-PL"/>
        </w:rPr>
        <w:t>2A</w:t>
      </w:r>
    </w:p>
    <w:p w14:paraId="2332ED26" w14:textId="77777777" w:rsidR="00272C95" w:rsidRPr="00272C95" w:rsidRDefault="00272C95" w:rsidP="00272C95">
      <w:pPr>
        <w:pStyle w:val="Text"/>
        <w:rPr>
          <w:b/>
          <w:lang w:eastAsia="pl-PL"/>
        </w:rPr>
      </w:pPr>
      <w:r w:rsidRPr="00272C95">
        <w:rPr>
          <w:b/>
          <w:lang w:eastAsia="pl-PL"/>
        </w:rPr>
        <w:t>Possible answers</w:t>
      </w:r>
    </w:p>
    <w:p w14:paraId="73C08FE3" w14:textId="3D9B7E78" w:rsidR="00272C95" w:rsidRDefault="00272C95" w:rsidP="00272C95">
      <w:pPr>
        <w:pStyle w:val="Text"/>
        <w:rPr>
          <w:lang w:eastAsia="pl-PL"/>
        </w:rPr>
      </w:pPr>
      <w:r>
        <w:rPr>
          <w:lang w:eastAsia="pl-PL"/>
        </w:rPr>
        <w:t>Open-plan office: encourages collaboration between colleagues; stops colleagues feeling isolated; companies can save space and reduce costs; companies can be more eco-friendly – staff share printers, etc.; space can be used in a more creative way – e.g. for communal activities</w:t>
      </w:r>
    </w:p>
    <w:p w14:paraId="3D5CE370" w14:textId="77777777" w:rsidR="00272C95" w:rsidRDefault="00272C95" w:rsidP="00272C95">
      <w:pPr>
        <w:pStyle w:val="Text"/>
        <w:rPr>
          <w:lang w:eastAsia="pl-PL"/>
        </w:rPr>
      </w:pPr>
      <w:r>
        <w:rPr>
          <w:lang w:eastAsia="pl-PL"/>
        </w:rPr>
        <w:t>Closed office: easier to concentrate; staff can design their own work space; staff don’t have to keep their desks tidy; people can hold confidential meetings in their office; people can play music, etc. without disturbing their colleagues</w:t>
      </w:r>
    </w:p>
    <w:p w14:paraId="2F8E0FCA" w14:textId="77777777" w:rsidR="00272C95" w:rsidRDefault="00272C95" w:rsidP="00272C95">
      <w:pPr>
        <w:pStyle w:val="Text"/>
        <w:rPr>
          <w:lang w:eastAsia="pl-PL"/>
        </w:rPr>
      </w:pPr>
      <w:r>
        <w:rPr>
          <w:lang w:eastAsia="pl-PL"/>
        </w:rPr>
        <w:t xml:space="preserve"> </w:t>
      </w:r>
    </w:p>
    <w:p w14:paraId="78007286" w14:textId="77777777" w:rsidR="00272C95" w:rsidRPr="00272C95" w:rsidRDefault="00272C95" w:rsidP="00272C95">
      <w:pPr>
        <w:pStyle w:val="Text"/>
        <w:rPr>
          <w:b/>
          <w:lang w:eastAsia="pl-PL"/>
        </w:rPr>
      </w:pPr>
      <w:r w:rsidRPr="00272C95">
        <w:rPr>
          <w:b/>
          <w:lang w:eastAsia="pl-PL"/>
        </w:rPr>
        <w:t>2B</w:t>
      </w:r>
    </w:p>
    <w:p w14:paraId="1103A552" w14:textId="77777777" w:rsidR="00272C95" w:rsidRDefault="00272C95" w:rsidP="00272C95">
      <w:pPr>
        <w:pStyle w:val="Text"/>
        <w:rPr>
          <w:lang w:eastAsia="pl-PL"/>
        </w:rPr>
      </w:pPr>
      <w:r>
        <w:rPr>
          <w:lang w:eastAsia="pl-PL"/>
        </w:rPr>
        <w:t>1 b</w:t>
      </w:r>
    </w:p>
    <w:p w14:paraId="4C6F9B2B" w14:textId="77777777" w:rsidR="00272C95" w:rsidRDefault="00272C95" w:rsidP="00272C95">
      <w:pPr>
        <w:pStyle w:val="Text"/>
        <w:rPr>
          <w:lang w:eastAsia="pl-PL"/>
        </w:rPr>
      </w:pPr>
      <w:r>
        <w:rPr>
          <w:lang w:eastAsia="pl-PL"/>
        </w:rPr>
        <w:t>2 c, d</w:t>
      </w:r>
    </w:p>
    <w:p w14:paraId="44367D15" w14:textId="54012EDC" w:rsidR="00272C95" w:rsidRDefault="00272C95" w:rsidP="00272C95">
      <w:pPr>
        <w:pStyle w:val="Text"/>
        <w:rPr>
          <w:lang w:eastAsia="pl-PL"/>
        </w:rPr>
      </w:pPr>
      <w:r>
        <w:rPr>
          <w:lang w:eastAsia="pl-PL"/>
        </w:rPr>
        <w:t>3 a</w:t>
      </w:r>
    </w:p>
    <w:p w14:paraId="796978F3" w14:textId="77777777" w:rsidR="00272C95" w:rsidRDefault="00272C95" w:rsidP="00272C95">
      <w:pPr>
        <w:pStyle w:val="Text"/>
        <w:rPr>
          <w:lang w:eastAsia="pl-PL"/>
        </w:rPr>
      </w:pPr>
      <w:r>
        <w:rPr>
          <w:lang w:eastAsia="pl-PL"/>
        </w:rPr>
        <w:t xml:space="preserve"> </w:t>
      </w:r>
    </w:p>
    <w:p w14:paraId="5E51F8D0" w14:textId="77777777" w:rsidR="00272C95" w:rsidRPr="00272C95" w:rsidRDefault="00272C95" w:rsidP="00272C95">
      <w:pPr>
        <w:pStyle w:val="Text"/>
        <w:rPr>
          <w:b/>
          <w:lang w:eastAsia="pl-PL"/>
        </w:rPr>
      </w:pPr>
      <w:r w:rsidRPr="00272C95">
        <w:rPr>
          <w:b/>
          <w:lang w:eastAsia="pl-PL"/>
        </w:rPr>
        <w:t>2C</w:t>
      </w:r>
    </w:p>
    <w:p w14:paraId="09C32B31" w14:textId="77777777" w:rsidR="00272C95" w:rsidRDefault="00272C95" w:rsidP="00272C95">
      <w:pPr>
        <w:pStyle w:val="Text"/>
        <w:rPr>
          <w:lang w:eastAsia="pl-PL"/>
        </w:rPr>
      </w:pPr>
      <w:r>
        <w:rPr>
          <w:lang w:eastAsia="pl-PL"/>
        </w:rPr>
        <w:t xml:space="preserve">1 T  </w:t>
      </w:r>
      <w:r>
        <w:rPr>
          <w:lang w:eastAsia="pl-PL"/>
        </w:rPr>
        <w:tab/>
      </w:r>
    </w:p>
    <w:p w14:paraId="1F5CB24C" w14:textId="7884D6D3" w:rsidR="00272C95" w:rsidRDefault="00272C95" w:rsidP="00272C95">
      <w:pPr>
        <w:pStyle w:val="Text"/>
        <w:rPr>
          <w:lang w:eastAsia="pl-PL"/>
        </w:rPr>
      </w:pPr>
      <w:r>
        <w:rPr>
          <w:lang w:eastAsia="pl-PL"/>
        </w:rPr>
        <w:t>2 F (2–3 rooms on each floor)</w:t>
      </w:r>
    </w:p>
    <w:p w14:paraId="4230C9A1" w14:textId="77777777" w:rsidR="00272C95" w:rsidRDefault="00272C95" w:rsidP="00272C95">
      <w:pPr>
        <w:pStyle w:val="Text"/>
        <w:rPr>
          <w:lang w:eastAsia="pl-PL"/>
        </w:rPr>
      </w:pPr>
      <w:r>
        <w:rPr>
          <w:lang w:eastAsia="pl-PL"/>
        </w:rPr>
        <w:t>3 T</w:t>
      </w:r>
    </w:p>
    <w:p w14:paraId="64B3EBEB" w14:textId="62F3145B" w:rsidR="00272C95" w:rsidRDefault="00272C95" w:rsidP="00272C95">
      <w:pPr>
        <w:pStyle w:val="Text"/>
        <w:rPr>
          <w:lang w:eastAsia="pl-PL"/>
        </w:rPr>
      </w:pPr>
      <w:r>
        <w:rPr>
          <w:lang w:eastAsia="pl-PL"/>
        </w:rPr>
        <w:t>4 F (It’s a 20-minute ride.)</w:t>
      </w:r>
    </w:p>
    <w:p w14:paraId="656E8CAE" w14:textId="77777777" w:rsidR="00272C95" w:rsidRDefault="00272C95" w:rsidP="00272C95">
      <w:pPr>
        <w:pStyle w:val="Text"/>
        <w:rPr>
          <w:lang w:eastAsia="pl-PL"/>
        </w:rPr>
      </w:pPr>
      <w:r>
        <w:rPr>
          <w:lang w:eastAsia="pl-PL"/>
        </w:rPr>
        <w:t>5 T</w:t>
      </w:r>
    </w:p>
    <w:p w14:paraId="5D17E825" w14:textId="77777777" w:rsidR="00272C95" w:rsidRDefault="00272C95" w:rsidP="00272C95">
      <w:pPr>
        <w:pStyle w:val="Text"/>
        <w:rPr>
          <w:lang w:eastAsia="pl-PL"/>
        </w:rPr>
      </w:pPr>
    </w:p>
    <w:p w14:paraId="7931B3B9" w14:textId="77777777" w:rsidR="00272C95" w:rsidRPr="00272C95" w:rsidRDefault="00272C95" w:rsidP="00272C95">
      <w:pPr>
        <w:pStyle w:val="Text"/>
        <w:rPr>
          <w:b/>
          <w:lang w:eastAsia="pl-PL"/>
        </w:rPr>
      </w:pPr>
      <w:r w:rsidRPr="00272C95">
        <w:rPr>
          <w:b/>
          <w:lang w:eastAsia="pl-PL"/>
        </w:rPr>
        <w:t xml:space="preserve">3A </w:t>
      </w:r>
      <w:r w:rsidRPr="00272C95">
        <w:rPr>
          <w:b/>
          <w:lang w:eastAsia="pl-PL"/>
        </w:rPr>
        <w:tab/>
        <w:t xml:space="preserve"> </w:t>
      </w:r>
    </w:p>
    <w:p w14:paraId="02C8A9B6" w14:textId="7605BB84" w:rsidR="00272C95" w:rsidRDefault="00272C95" w:rsidP="00272C95">
      <w:pPr>
        <w:pStyle w:val="Text"/>
        <w:rPr>
          <w:lang w:eastAsia="pl-PL"/>
        </w:rPr>
      </w:pPr>
      <w:r>
        <w:rPr>
          <w:lang w:eastAsia="pl-PL"/>
        </w:rPr>
        <w:t>1 She doesn’t like it and thinks it will create lots of problems.</w:t>
      </w:r>
    </w:p>
    <w:p w14:paraId="67235500" w14:textId="77777777" w:rsidR="00272C95" w:rsidRDefault="00272C95" w:rsidP="00272C95">
      <w:pPr>
        <w:pStyle w:val="Text"/>
        <w:rPr>
          <w:lang w:eastAsia="pl-PL"/>
        </w:rPr>
      </w:pPr>
      <w:r>
        <w:rPr>
          <w:lang w:eastAsia="pl-PL"/>
        </w:rPr>
        <w:t>2 working in an open-plan office / who will sit where</w:t>
      </w:r>
    </w:p>
    <w:p w14:paraId="5180CF72" w14:textId="3BEFE5A9" w:rsidR="00272C95" w:rsidRDefault="00272C95" w:rsidP="00272C95">
      <w:pPr>
        <w:pStyle w:val="Text"/>
        <w:rPr>
          <w:lang w:eastAsia="pl-PL"/>
        </w:rPr>
      </w:pPr>
      <w:r>
        <w:rPr>
          <w:lang w:eastAsia="pl-PL"/>
        </w:rPr>
        <w:t xml:space="preserve">3 She checks she has understood the question by asking for clarification, explains she can’t answer </w:t>
      </w:r>
      <w:r>
        <w:rPr>
          <w:lang w:eastAsia="pl-PL"/>
        </w:rPr>
        <w:lastRenderedPageBreak/>
        <w:t>it, thanks Jen for the question and asks Ted to respond.</w:t>
      </w:r>
    </w:p>
    <w:p w14:paraId="55A32F37" w14:textId="2C32A1D2" w:rsidR="00272C95" w:rsidRDefault="00272C95" w:rsidP="00272C95">
      <w:pPr>
        <w:pStyle w:val="Text"/>
        <w:rPr>
          <w:lang w:eastAsia="pl-PL"/>
        </w:rPr>
      </w:pPr>
      <w:r>
        <w:rPr>
          <w:lang w:eastAsia="pl-PL"/>
        </w:rPr>
        <w:t xml:space="preserve">4 to keep the office tidy / for their files              </w:t>
      </w:r>
      <w:r>
        <w:rPr>
          <w:lang w:eastAsia="pl-PL"/>
        </w:rPr>
        <w:tab/>
      </w:r>
    </w:p>
    <w:p w14:paraId="705732E9" w14:textId="29898FE9" w:rsidR="00272C95" w:rsidRDefault="00272C95" w:rsidP="00272C95">
      <w:pPr>
        <w:pStyle w:val="Text"/>
        <w:rPr>
          <w:lang w:eastAsia="pl-PL"/>
        </w:rPr>
      </w:pPr>
      <w:r>
        <w:rPr>
          <w:lang w:eastAsia="pl-PL"/>
        </w:rPr>
        <w:t>5 She wants to talk to someone and complain about the procedure for allocating desks.</w:t>
      </w:r>
    </w:p>
    <w:p w14:paraId="5C48FDFE" w14:textId="77777777" w:rsidR="00272C95" w:rsidRDefault="00272C95" w:rsidP="00272C95">
      <w:pPr>
        <w:pStyle w:val="Text"/>
        <w:rPr>
          <w:lang w:eastAsia="pl-PL"/>
        </w:rPr>
      </w:pPr>
    </w:p>
    <w:p w14:paraId="7744E218" w14:textId="77777777" w:rsidR="00272C95" w:rsidRPr="00272C95" w:rsidRDefault="00272C95" w:rsidP="00272C95">
      <w:pPr>
        <w:pStyle w:val="Text"/>
        <w:rPr>
          <w:b/>
          <w:lang w:eastAsia="pl-PL"/>
        </w:rPr>
      </w:pPr>
      <w:r w:rsidRPr="00272C95">
        <w:rPr>
          <w:b/>
          <w:lang w:eastAsia="pl-PL"/>
        </w:rPr>
        <w:t xml:space="preserve">3B </w:t>
      </w:r>
      <w:r w:rsidRPr="00272C95">
        <w:rPr>
          <w:b/>
          <w:lang w:eastAsia="pl-PL"/>
        </w:rPr>
        <w:tab/>
      </w:r>
    </w:p>
    <w:p w14:paraId="28A2B758" w14:textId="6B884B5C" w:rsidR="00272C95" w:rsidRDefault="00272C95" w:rsidP="00272C95">
      <w:pPr>
        <w:pStyle w:val="Text"/>
        <w:rPr>
          <w:lang w:eastAsia="pl-PL"/>
        </w:rPr>
      </w:pPr>
      <w:r>
        <w:rPr>
          <w:lang w:eastAsia="pl-PL"/>
        </w:rPr>
        <w:t>1 Wait a few seconds before you answer a question.</w:t>
      </w:r>
    </w:p>
    <w:p w14:paraId="056071EE" w14:textId="77777777" w:rsidR="00272C95" w:rsidRDefault="00272C95" w:rsidP="00272C95">
      <w:pPr>
        <w:pStyle w:val="Text"/>
        <w:rPr>
          <w:lang w:eastAsia="pl-PL"/>
        </w:rPr>
      </w:pPr>
      <w:r>
        <w:rPr>
          <w:lang w:eastAsia="pl-PL"/>
        </w:rPr>
        <w:t>2 Repeat the question to check you have understood and make sure the audience have heard it.</w:t>
      </w:r>
    </w:p>
    <w:p w14:paraId="5FFF6B76" w14:textId="77777777" w:rsidR="00272C95" w:rsidRDefault="00272C95" w:rsidP="00272C95">
      <w:pPr>
        <w:pStyle w:val="Text"/>
        <w:rPr>
          <w:lang w:eastAsia="pl-PL"/>
        </w:rPr>
      </w:pPr>
      <w:r>
        <w:rPr>
          <w:lang w:eastAsia="pl-PL"/>
        </w:rPr>
        <w:t>2 Student’s own answer</w:t>
      </w:r>
    </w:p>
    <w:p w14:paraId="64CA69F4" w14:textId="77777777" w:rsidR="00272C95" w:rsidRDefault="00272C95" w:rsidP="00272C95">
      <w:pPr>
        <w:pStyle w:val="Text"/>
        <w:rPr>
          <w:lang w:eastAsia="pl-PL"/>
        </w:rPr>
      </w:pPr>
    </w:p>
    <w:p w14:paraId="444F988C" w14:textId="77777777" w:rsidR="00272C95" w:rsidRPr="00272C95" w:rsidRDefault="00272C95" w:rsidP="00272C95">
      <w:pPr>
        <w:pStyle w:val="Text"/>
        <w:rPr>
          <w:b/>
          <w:lang w:eastAsia="pl-PL"/>
        </w:rPr>
      </w:pPr>
      <w:r w:rsidRPr="00272C95">
        <w:rPr>
          <w:b/>
          <w:lang w:eastAsia="pl-PL"/>
        </w:rPr>
        <w:t>4A</w:t>
      </w:r>
    </w:p>
    <w:p w14:paraId="3C9C03B5" w14:textId="77777777" w:rsidR="00272C95" w:rsidRDefault="00272C95" w:rsidP="00272C95">
      <w:pPr>
        <w:pStyle w:val="Text"/>
        <w:rPr>
          <w:lang w:eastAsia="pl-PL"/>
        </w:rPr>
      </w:pPr>
      <w:r>
        <w:rPr>
          <w:lang w:eastAsia="pl-PL"/>
        </w:rPr>
        <w:t>1 have a question</w:t>
      </w:r>
    </w:p>
    <w:p w14:paraId="48471038" w14:textId="77777777" w:rsidR="00272C95" w:rsidRDefault="00272C95" w:rsidP="00272C95">
      <w:pPr>
        <w:pStyle w:val="Text"/>
        <w:rPr>
          <w:lang w:eastAsia="pl-PL"/>
        </w:rPr>
      </w:pPr>
      <w:r>
        <w:rPr>
          <w:lang w:eastAsia="pl-PL"/>
        </w:rPr>
        <w:t xml:space="preserve">2 is about </w:t>
      </w:r>
    </w:p>
    <w:p w14:paraId="69460989" w14:textId="77777777" w:rsidR="00272C95" w:rsidRDefault="00272C95" w:rsidP="00272C95">
      <w:pPr>
        <w:pStyle w:val="Text"/>
        <w:rPr>
          <w:lang w:eastAsia="pl-PL"/>
        </w:rPr>
      </w:pPr>
      <w:r>
        <w:rPr>
          <w:lang w:eastAsia="pl-PL"/>
        </w:rPr>
        <w:t>3 good question</w:t>
      </w:r>
    </w:p>
    <w:p w14:paraId="3EE8BAC4" w14:textId="77777777" w:rsidR="00272C95" w:rsidRDefault="00272C95" w:rsidP="00272C95">
      <w:pPr>
        <w:pStyle w:val="Text"/>
        <w:rPr>
          <w:lang w:eastAsia="pl-PL"/>
        </w:rPr>
      </w:pPr>
      <w:r>
        <w:rPr>
          <w:lang w:eastAsia="pl-PL"/>
        </w:rPr>
        <w:t>4 answer your question</w:t>
      </w:r>
    </w:p>
    <w:p w14:paraId="0151BD8F" w14:textId="77777777" w:rsidR="00272C95" w:rsidRDefault="00272C95" w:rsidP="00272C95">
      <w:pPr>
        <w:pStyle w:val="Text"/>
        <w:rPr>
          <w:lang w:eastAsia="pl-PL"/>
        </w:rPr>
      </w:pPr>
      <w:r>
        <w:rPr>
          <w:lang w:eastAsia="pl-PL"/>
        </w:rPr>
        <w:t>5 you’re asking, that right</w:t>
      </w:r>
    </w:p>
    <w:p w14:paraId="37E1CDF3" w14:textId="77777777" w:rsidR="00272C95" w:rsidRDefault="00272C95" w:rsidP="00272C95">
      <w:pPr>
        <w:pStyle w:val="Text"/>
        <w:rPr>
          <w:lang w:eastAsia="pl-PL"/>
        </w:rPr>
      </w:pPr>
      <w:r>
        <w:rPr>
          <w:lang w:eastAsia="pl-PL"/>
        </w:rPr>
        <w:t>6 not sure</w:t>
      </w:r>
    </w:p>
    <w:p w14:paraId="6CA6A331" w14:textId="77777777" w:rsidR="00272C95" w:rsidRDefault="00272C95" w:rsidP="00272C95">
      <w:pPr>
        <w:pStyle w:val="Text"/>
        <w:rPr>
          <w:lang w:eastAsia="pl-PL"/>
        </w:rPr>
      </w:pPr>
    </w:p>
    <w:p w14:paraId="4FCF71C8" w14:textId="77777777" w:rsidR="00272C95" w:rsidRPr="00272C95" w:rsidRDefault="00272C95" w:rsidP="00272C95">
      <w:pPr>
        <w:pStyle w:val="Text"/>
        <w:rPr>
          <w:b/>
          <w:lang w:eastAsia="pl-PL"/>
        </w:rPr>
      </w:pPr>
      <w:r w:rsidRPr="00272C95">
        <w:rPr>
          <w:b/>
          <w:lang w:eastAsia="pl-PL"/>
        </w:rPr>
        <w:t>4B</w:t>
      </w:r>
    </w:p>
    <w:p w14:paraId="644CDD8C" w14:textId="77777777" w:rsidR="00272C95" w:rsidRDefault="00272C95" w:rsidP="00272C95">
      <w:pPr>
        <w:pStyle w:val="Text"/>
        <w:rPr>
          <w:lang w:eastAsia="pl-PL"/>
        </w:rPr>
      </w:pPr>
      <w:r>
        <w:rPr>
          <w:lang w:eastAsia="pl-PL"/>
        </w:rPr>
        <w:t>1 Does anyone have a question?</w:t>
      </w:r>
    </w:p>
    <w:p w14:paraId="73DC202B" w14:textId="77777777" w:rsidR="00272C95" w:rsidRDefault="00272C95" w:rsidP="00272C95">
      <w:pPr>
        <w:pStyle w:val="Text"/>
        <w:rPr>
          <w:lang w:eastAsia="pl-PL"/>
        </w:rPr>
      </w:pPr>
      <w:r>
        <w:rPr>
          <w:lang w:eastAsia="pl-PL"/>
        </w:rPr>
        <w:t>2 So the question is about meeting rooms.</w:t>
      </w:r>
    </w:p>
    <w:p w14:paraId="5ECB096E" w14:textId="77777777" w:rsidR="00272C95" w:rsidRDefault="00272C95" w:rsidP="00272C95">
      <w:pPr>
        <w:pStyle w:val="Text"/>
        <w:rPr>
          <w:lang w:eastAsia="pl-PL"/>
        </w:rPr>
      </w:pPr>
      <w:r>
        <w:rPr>
          <w:lang w:eastAsia="pl-PL"/>
        </w:rPr>
        <w:t>3 It’s a good question, thanks.</w:t>
      </w:r>
    </w:p>
    <w:p w14:paraId="2E35ABE3" w14:textId="16301191" w:rsidR="00272C95" w:rsidRDefault="00272C95" w:rsidP="00272C95">
      <w:pPr>
        <w:pStyle w:val="Text"/>
        <w:rPr>
          <w:lang w:eastAsia="pl-PL"/>
        </w:rPr>
      </w:pPr>
      <w:r>
        <w:rPr>
          <w:lang w:eastAsia="pl-PL"/>
        </w:rPr>
        <w:t>4 Sorry, you’re asking how we allocate space. Is that right?</w:t>
      </w:r>
    </w:p>
    <w:p w14:paraId="5C0FDEA8" w14:textId="77777777" w:rsidR="00272C95" w:rsidRDefault="00272C95" w:rsidP="00272C95">
      <w:pPr>
        <w:pStyle w:val="Text"/>
        <w:rPr>
          <w:lang w:eastAsia="pl-PL"/>
        </w:rPr>
      </w:pPr>
      <w:r>
        <w:rPr>
          <w:lang w:eastAsia="pl-PL"/>
        </w:rPr>
        <w:t>5 Does that answer your question?</w:t>
      </w:r>
    </w:p>
    <w:p w14:paraId="67DDBFE6" w14:textId="77777777" w:rsidR="00272C95" w:rsidRDefault="00272C95" w:rsidP="00272C95">
      <w:pPr>
        <w:pStyle w:val="Text"/>
        <w:rPr>
          <w:lang w:eastAsia="pl-PL"/>
        </w:rPr>
      </w:pPr>
      <w:r>
        <w:rPr>
          <w:lang w:eastAsia="pl-PL"/>
        </w:rPr>
        <w:t>6 I’m not sure I can answer that.</w:t>
      </w:r>
    </w:p>
    <w:p w14:paraId="4117D7D6" w14:textId="77777777" w:rsidR="00272C95" w:rsidRDefault="00272C95" w:rsidP="00272C95">
      <w:pPr>
        <w:pStyle w:val="Text"/>
        <w:rPr>
          <w:lang w:eastAsia="pl-PL"/>
        </w:rPr>
      </w:pPr>
    </w:p>
    <w:p w14:paraId="4CF2F9FC" w14:textId="77777777" w:rsidR="00272C95" w:rsidRDefault="00272C95" w:rsidP="00272C95">
      <w:pPr>
        <w:pStyle w:val="Text"/>
        <w:rPr>
          <w:lang w:eastAsia="pl-PL"/>
        </w:rPr>
      </w:pPr>
      <w:r w:rsidRPr="00272C95">
        <w:rPr>
          <w:b/>
          <w:lang w:eastAsia="pl-PL"/>
        </w:rPr>
        <w:t>5</w:t>
      </w:r>
    </w:p>
    <w:p w14:paraId="4ABFFB31" w14:textId="6DAACFCE" w:rsidR="00272C95" w:rsidRDefault="00272C95" w:rsidP="00272C95">
      <w:pPr>
        <w:pStyle w:val="Text"/>
        <w:rPr>
          <w:lang w:eastAsia="pl-PL"/>
        </w:rPr>
      </w:pPr>
      <w:r>
        <w:rPr>
          <w:lang w:eastAsia="pl-PL"/>
        </w:rPr>
        <w:t>Students’ own answers</w:t>
      </w:r>
    </w:p>
    <w:p w14:paraId="42146775" w14:textId="77777777" w:rsidR="00272C95" w:rsidRDefault="00272C95" w:rsidP="00272C95">
      <w:pPr>
        <w:pStyle w:val="Text"/>
        <w:rPr>
          <w:lang w:eastAsia="pl-PL"/>
        </w:rPr>
      </w:pPr>
    </w:p>
    <w:p w14:paraId="23D1D97C" w14:textId="77777777" w:rsidR="00272C95" w:rsidRPr="00272C95" w:rsidRDefault="00272C95" w:rsidP="00272C95">
      <w:pPr>
        <w:pStyle w:val="Text"/>
        <w:rPr>
          <w:b/>
          <w:lang w:eastAsia="pl-PL"/>
        </w:rPr>
      </w:pPr>
      <w:r w:rsidRPr="00272C95">
        <w:rPr>
          <w:b/>
          <w:lang w:eastAsia="pl-PL"/>
        </w:rPr>
        <w:t>6A–D</w:t>
      </w:r>
    </w:p>
    <w:p w14:paraId="6DE1AD27" w14:textId="449125B1" w:rsidR="00272C95" w:rsidRDefault="00272C95" w:rsidP="00272C95">
      <w:pPr>
        <w:pStyle w:val="Text"/>
        <w:rPr>
          <w:lang w:eastAsia="pl-PL"/>
        </w:rPr>
      </w:pPr>
      <w:r>
        <w:rPr>
          <w:lang w:eastAsia="pl-PL"/>
        </w:rPr>
        <w:t>Students’ own answers</w:t>
      </w:r>
    </w:p>
    <w:p w14:paraId="5B95A64A" w14:textId="77777777" w:rsidR="00B50D73" w:rsidRDefault="00B50D73" w:rsidP="008C5E55">
      <w:pPr>
        <w:pStyle w:val="Text"/>
      </w:pPr>
    </w:p>
    <w:p w14:paraId="3E411F30" w14:textId="344DFC08" w:rsidR="00FF3DAE" w:rsidRPr="00553568" w:rsidRDefault="00B50D73">
      <w:pPr>
        <w:pStyle w:val="HeadASection"/>
        <w:rPr>
          <w:lang w:val="en-GB"/>
        </w:rPr>
      </w:pPr>
      <w:r w:rsidRPr="00553568">
        <w:rPr>
          <w:lang w:val="en-GB"/>
        </w:rPr>
        <w:t xml:space="preserve">8.5 Writing: </w:t>
      </w:r>
      <w:r w:rsidR="00935510" w:rsidRPr="00553568">
        <w:rPr>
          <w:lang w:val="en-GB"/>
        </w:rPr>
        <w:t>An intranet update</w:t>
      </w:r>
    </w:p>
    <w:p w14:paraId="72FF84B8" w14:textId="77777777" w:rsidR="00272C95" w:rsidRPr="00272C95" w:rsidRDefault="00272C95" w:rsidP="00272C95">
      <w:pPr>
        <w:pStyle w:val="Text"/>
        <w:rPr>
          <w:b/>
        </w:rPr>
      </w:pPr>
      <w:r w:rsidRPr="00272C95">
        <w:rPr>
          <w:b/>
        </w:rPr>
        <w:t>1</w:t>
      </w:r>
    </w:p>
    <w:p w14:paraId="4F938612" w14:textId="77777777" w:rsidR="00272C95" w:rsidRDefault="00272C95" w:rsidP="00272C95">
      <w:pPr>
        <w:pStyle w:val="Text"/>
      </w:pPr>
      <w:r>
        <w:t>1 know</w:t>
      </w:r>
    </w:p>
    <w:p w14:paraId="698B4ADC" w14:textId="77777777" w:rsidR="00272C95" w:rsidRDefault="00272C95" w:rsidP="00272C95">
      <w:pPr>
        <w:pStyle w:val="Text"/>
      </w:pPr>
      <w:r>
        <w:t>2 more</w:t>
      </w:r>
    </w:p>
    <w:p w14:paraId="1FC3D076" w14:textId="77777777" w:rsidR="00272C95" w:rsidRDefault="00272C95" w:rsidP="00272C95">
      <w:pPr>
        <w:pStyle w:val="Text"/>
      </w:pPr>
      <w:r>
        <w:t>3 suggestions</w:t>
      </w:r>
    </w:p>
    <w:p w14:paraId="3620FFFB" w14:textId="77777777" w:rsidR="00272C95" w:rsidRDefault="00272C95" w:rsidP="00272C95">
      <w:pPr>
        <w:pStyle w:val="Text"/>
      </w:pPr>
      <w:r>
        <w:t>4 propose</w:t>
      </w:r>
    </w:p>
    <w:p w14:paraId="2B09141B" w14:textId="77777777" w:rsidR="00272C95" w:rsidRDefault="00272C95" w:rsidP="00272C95">
      <w:pPr>
        <w:pStyle w:val="Text"/>
      </w:pPr>
      <w:r>
        <w:t>5 result</w:t>
      </w:r>
    </w:p>
    <w:p w14:paraId="16551412" w14:textId="77777777" w:rsidR="00272C95" w:rsidRDefault="00272C95" w:rsidP="00272C95">
      <w:pPr>
        <w:pStyle w:val="Text"/>
      </w:pPr>
      <w:r>
        <w:t>6 Firstly</w:t>
      </w:r>
    </w:p>
    <w:p w14:paraId="58EFBC39" w14:textId="77777777" w:rsidR="00272C95" w:rsidRDefault="00272C95" w:rsidP="00272C95">
      <w:pPr>
        <w:pStyle w:val="Text"/>
      </w:pPr>
      <w:r>
        <w:t>7 introduce</w:t>
      </w:r>
    </w:p>
    <w:p w14:paraId="0014ADB4" w14:textId="77777777" w:rsidR="00272C95" w:rsidRDefault="00272C95" w:rsidP="00272C95">
      <w:pPr>
        <w:pStyle w:val="Text"/>
      </w:pPr>
      <w:r>
        <w:t>8 holding</w:t>
      </w:r>
    </w:p>
    <w:p w14:paraId="34588172" w14:textId="77777777" w:rsidR="00272C95" w:rsidRDefault="00272C95" w:rsidP="00272C95">
      <w:pPr>
        <w:pStyle w:val="Text"/>
      </w:pPr>
      <w:r>
        <w:t>9 put</w:t>
      </w:r>
    </w:p>
    <w:p w14:paraId="426ACEF4" w14:textId="77777777" w:rsidR="00272C95" w:rsidRDefault="00272C95" w:rsidP="00272C95">
      <w:pPr>
        <w:pStyle w:val="Text"/>
      </w:pPr>
      <w:r>
        <w:t>10 questions</w:t>
      </w:r>
    </w:p>
    <w:p w14:paraId="16923445" w14:textId="77777777" w:rsidR="00272C95" w:rsidRDefault="00272C95" w:rsidP="00272C95">
      <w:pPr>
        <w:pStyle w:val="Text"/>
      </w:pPr>
      <w:r>
        <w:t xml:space="preserve"> </w:t>
      </w:r>
    </w:p>
    <w:p w14:paraId="01EBF571" w14:textId="77777777" w:rsidR="00272C95" w:rsidRPr="00272C95" w:rsidRDefault="00272C95" w:rsidP="00272C95">
      <w:pPr>
        <w:pStyle w:val="Text"/>
        <w:rPr>
          <w:b/>
        </w:rPr>
      </w:pPr>
      <w:r w:rsidRPr="00272C95">
        <w:rPr>
          <w:b/>
        </w:rPr>
        <w:t>2</w:t>
      </w:r>
    </w:p>
    <w:p w14:paraId="54339045" w14:textId="77777777" w:rsidR="00272C95" w:rsidRDefault="00272C95" w:rsidP="00272C95">
      <w:pPr>
        <w:pStyle w:val="Text"/>
      </w:pPr>
      <w:r>
        <w:t>1 As you know</w:t>
      </w:r>
    </w:p>
    <w:p w14:paraId="593284F4" w14:textId="77777777" w:rsidR="00272C95" w:rsidRDefault="00272C95" w:rsidP="00272C95">
      <w:pPr>
        <w:pStyle w:val="Text"/>
      </w:pPr>
      <w:r>
        <w:t>2 ready</w:t>
      </w:r>
    </w:p>
    <w:p w14:paraId="022365FA" w14:textId="77777777" w:rsidR="00272C95" w:rsidRDefault="00272C95" w:rsidP="00272C95">
      <w:pPr>
        <w:pStyle w:val="Text"/>
      </w:pPr>
      <w:r>
        <w:t>3 has decided</w:t>
      </w:r>
    </w:p>
    <w:p w14:paraId="230BD96D" w14:textId="77777777" w:rsidR="00272C95" w:rsidRDefault="00272C95" w:rsidP="00272C95">
      <w:pPr>
        <w:pStyle w:val="Text"/>
      </w:pPr>
      <w:r>
        <w:t>4 are going to</w:t>
      </w:r>
    </w:p>
    <w:p w14:paraId="18A0E785" w14:textId="77777777" w:rsidR="00272C95" w:rsidRDefault="00272C95" w:rsidP="00272C95">
      <w:pPr>
        <w:pStyle w:val="Text"/>
      </w:pPr>
      <w:r>
        <w:t>5 This will reduce</w:t>
      </w:r>
    </w:p>
    <w:p w14:paraId="6FDE9748" w14:textId="77777777" w:rsidR="00272C95" w:rsidRDefault="00272C95" w:rsidP="00272C95">
      <w:pPr>
        <w:pStyle w:val="Text"/>
      </w:pPr>
      <w:r>
        <w:t>6 also plan</w:t>
      </w:r>
    </w:p>
    <w:p w14:paraId="495E8750" w14:textId="77777777" w:rsidR="00272C95" w:rsidRDefault="00272C95" w:rsidP="00272C95">
      <w:pPr>
        <w:pStyle w:val="Text"/>
      </w:pPr>
      <w:r>
        <w:t>7 is planning to</w:t>
      </w:r>
    </w:p>
    <w:p w14:paraId="4A79E01A" w14:textId="77777777" w:rsidR="00272C95" w:rsidRDefault="00272C95" w:rsidP="00272C95">
      <w:pPr>
        <w:pStyle w:val="Text"/>
      </w:pPr>
      <w:r>
        <w:t>8 Finally</w:t>
      </w:r>
    </w:p>
    <w:p w14:paraId="40972FB2" w14:textId="77777777" w:rsidR="00272C95" w:rsidRDefault="00272C95" w:rsidP="00272C95">
      <w:pPr>
        <w:pStyle w:val="Text"/>
      </w:pPr>
      <w:r>
        <w:t>9 therefore</w:t>
      </w:r>
    </w:p>
    <w:p w14:paraId="030D88E0" w14:textId="77777777" w:rsidR="00272C95" w:rsidRDefault="00272C95" w:rsidP="00272C95">
      <w:pPr>
        <w:pStyle w:val="Text"/>
      </w:pPr>
      <w:r>
        <w:t>10 is arranging</w:t>
      </w:r>
    </w:p>
    <w:p w14:paraId="3948983F" w14:textId="77777777" w:rsidR="00272C95" w:rsidRDefault="00272C95" w:rsidP="00272C95">
      <w:pPr>
        <w:pStyle w:val="Text"/>
      </w:pPr>
      <w:r>
        <w:t>11 will answer</w:t>
      </w:r>
    </w:p>
    <w:p w14:paraId="31057C6F" w14:textId="77777777" w:rsidR="00272C95" w:rsidRDefault="00272C95" w:rsidP="00272C95">
      <w:pPr>
        <w:pStyle w:val="Text"/>
      </w:pPr>
      <w:r>
        <w:t>12 can explain</w:t>
      </w:r>
    </w:p>
    <w:p w14:paraId="3A838D1C" w14:textId="77777777" w:rsidR="00272C95" w:rsidRDefault="00272C95" w:rsidP="00272C95">
      <w:pPr>
        <w:pStyle w:val="Text"/>
      </w:pPr>
    </w:p>
    <w:p w14:paraId="63C93C64" w14:textId="77777777" w:rsidR="00272C95" w:rsidRPr="00272C95" w:rsidRDefault="00272C95" w:rsidP="00272C95">
      <w:pPr>
        <w:pStyle w:val="Text"/>
        <w:rPr>
          <w:b/>
        </w:rPr>
      </w:pPr>
      <w:r w:rsidRPr="00272C95">
        <w:rPr>
          <w:b/>
        </w:rPr>
        <w:t>3A</w:t>
      </w:r>
    </w:p>
    <w:p w14:paraId="3A1EC4A3" w14:textId="77777777" w:rsidR="00272C95" w:rsidRDefault="00272C95" w:rsidP="00272C95">
      <w:pPr>
        <w:pStyle w:val="Text"/>
      </w:pPr>
      <w:r>
        <w:t>we trying = we are trying</w:t>
      </w:r>
    </w:p>
    <w:p w14:paraId="496A61CE" w14:textId="77777777" w:rsidR="00272C95" w:rsidRDefault="00272C95" w:rsidP="00272C95">
      <w:pPr>
        <w:pStyle w:val="Text"/>
      </w:pPr>
      <w:r>
        <w:t>are we = we are</w:t>
      </w:r>
    </w:p>
    <w:p w14:paraId="1136E558" w14:textId="77777777" w:rsidR="00272C95" w:rsidRDefault="00272C95" w:rsidP="00272C95">
      <w:pPr>
        <w:pStyle w:val="Text"/>
      </w:pPr>
      <w:proofErr w:type="spellStart"/>
      <w:r>
        <w:t>Fristly</w:t>
      </w:r>
      <w:proofErr w:type="spellEnd"/>
      <w:r>
        <w:t xml:space="preserve"> = Firstly</w:t>
      </w:r>
    </w:p>
    <w:p w14:paraId="02091BB7" w14:textId="77777777" w:rsidR="00272C95" w:rsidRDefault="00272C95" w:rsidP="00272C95">
      <w:pPr>
        <w:pStyle w:val="Text"/>
      </w:pPr>
      <w:r>
        <w:t>changing = change</w:t>
      </w:r>
    </w:p>
    <w:p w14:paraId="3278FE8B" w14:textId="77777777" w:rsidR="00272C95" w:rsidRDefault="00272C95" w:rsidP="00272C95">
      <w:pPr>
        <w:pStyle w:val="Text"/>
      </w:pPr>
      <w:r>
        <w:t>planning us to = planning to</w:t>
      </w:r>
    </w:p>
    <w:p w14:paraId="66C9E3C7" w14:textId="77777777" w:rsidR="00272C95" w:rsidRDefault="00272C95" w:rsidP="00272C95">
      <w:pPr>
        <w:pStyle w:val="Text"/>
      </w:pPr>
      <w:proofErr w:type="spellStart"/>
      <w:r>
        <w:t>theirfore</w:t>
      </w:r>
      <w:proofErr w:type="spellEnd"/>
      <w:r>
        <w:t xml:space="preserve"> = therefore</w:t>
      </w:r>
    </w:p>
    <w:p w14:paraId="6A342C7F" w14:textId="77777777" w:rsidR="00272C95" w:rsidRDefault="00272C95" w:rsidP="00272C95">
      <w:pPr>
        <w:pStyle w:val="Text"/>
      </w:pPr>
      <w:r>
        <w:t>answered = answer</w:t>
      </w:r>
    </w:p>
    <w:p w14:paraId="6E9BF0DB" w14:textId="77777777" w:rsidR="00272C95" w:rsidRDefault="00272C95" w:rsidP="00272C95">
      <w:pPr>
        <w:pStyle w:val="Text"/>
      </w:pPr>
      <w:r>
        <w:t xml:space="preserve"> </w:t>
      </w:r>
    </w:p>
    <w:p w14:paraId="6F73F0E6" w14:textId="77777777" w:rsidR="00272C95" w:rsidRPr="00272C95" w:rsidRDefault="00272C95" w:rsidP="00272C95">
      <w:pPr>
        <w:pStyle w:val="Text"/>
        <w:rPr>
          <w:b/>
        </w:rPr>
      </w:pPr>
      <w:r w:rsidRPr="00272C95">
        <w:rPr>
          <w:b/>
        </w:rPr>
        <w:t>3B</w:t>
      </w:r>
    </w:p>
    <w:p w14:paraId="4DEDA4C2" w14:textId="77777777" w:rsidR="00272C95" w:rsidRPr="00272C95" w:rsidRDefault="00272C95" w:rsidP="00272C95">
      <w:pPr>
        <w:pStyle w:val="Text"/>
        <w:rPr>
          <w:b/>
        </w:rPr>
      </w:pPr>
      <w:r w:rsidRPr="00272C95">
        <w:rPr>
          <w:b/>
        </w:rPr>
        <w:t>Model answer</w:t>
      </w:r>
    </w:p>
    <w:p w14:paraId="30D69466" w14:textId="77777777" w:rsidR="00272C95" w:rsidRPr="00272C95" w:rsidRDefault="00272C95" w:rsidP="00272C95">
      <w:pPr>
        <w:pStyle w:val="Text"/>
        <w:rPr>
          <w:b/>
        </w:rPr>
      </w:pPr>
      <w:r w:rsidRPr="00272C95">
        <w:rPr>
          <w:b/>
        </w:rPr>
        <w:t>Update on proposed changes</w:t>
      </w:r>
    </w:p>
    <w:p w14:paraId="3307D270" w14:textId="77777777" w:rsidR="00272C95" w:rsidRDefault="00272C95" w:rsidP="00272C95">
      <w:pPr>
        <w:pStyle w:val="Text"/>
      </w:pPr>
      <w:r>
        <w:t>As you know, we are trying to provide a more eco-friendly environment by moving to smaller offices outside the city centre. The company has found offices and we are now ready to give you details.</w:t>
      </w:r>
    </w:p>
    <w:p w14:paraId="4E20F42B" w14:textId="77777777" w:rsidR="00272C95" w:rsidRDefault="00272C95" w:rsidP="00272C95">
      <w:pPr>
        <w:pStyle w:val="Text"/>
      </w:pPr>
      <w:r>
        <w:t>Firstly, we are going to provide a free company bus service from the city centre to the new offices. This will mean that staff can leave their cars at home and arrive at work more relaxed. It will also reduce the amount of pollution in the city. We also plan to allow people to work from home, which also means that there will be fewer cars on the road. You can find out more about the new scheme soon.</w:t>
      </w:r>
    </w:p>
    <w:p w14:paraId="6143FB86" w14:textId="0D9F6130" w:rsidR="00272C95" w:rsidRDefault="00272C95" w:rsidP="00272C95">
      <w:pPr>
        <w:pStyle w:val="Text"/>
      </w:pPr>
      <w:r>
        <w:t xml:space="preserve">We are holding a meeting next Friday to discuss the changes and answer any questions you have. </w:t>
      </w:r>
    </w:p>
    <w:p w14:paraId="08151EB9" w14:textId="77777777" w:rsidR="00272C95" w:rsidRDefault="00272C95" w:rsidP="00272C95">
      <w:pPr>
        <w:pStyle w:val="Text"/>
      </w:pPr>
    </w:p>
    <w:p w14:paraId="2D4846EC" w14:textId="77777777" w:rsidR="00272C95" w:rsidRPr="00272C95" w:rsidRDefault="00272C95" w:rsidP="00272C95">
      <w:pPr>
        <w:pStyle w:val="Text"/>
        <w:rPr>
          <w:b/>
        </w:rPr>
      </w:pPr>
      <w:r w:rsidRPr="00272C95">
        <w:rPr>
          <w:b/>
        </w:rPr>
        <w:t>3C</w:t>
      </w:r>
    </w:p>
    <w:p w14:paraId="3A64413E" w14:textId="48D5898D" w:rsidR="002A29C3" w:rsidRPr="004B54D6" w:rsidRDefault="00272C95" w:rsidP="00272C95">
      <w:pPr>
        <w:pStyle w:val="Text"/>
      </w:pPr>
      <w:r>
        <w:t>Students’ own answer</w:t>
      </w:r>
      <w:r w:rsidR="002A29C3" w:rsidRPr="004B54D6">
        <w:br w:type="page"/>
      </w:r>
    </w:p>
    <w:p w14:paraId="4CDA280F" w14:textId="3382F7D6" w:rsidR="00F63FA8" w:rsidRPr="00553568" w:rsidRDefault="0028034C">
      <w:pPr>
        <w:pStyle w:val="HeadASection"/>
        <w:rPr>
          <w:lang w:val="en-GB"/>
        </w:rPr>
      </w:pPr>
      <w:r w:rsidRPr="00553568">
        <w:rPr>
          <w:lang w:val="en-GB"/>
        </w:rPr>
        <w:lastRenderedPageBreak/>
        <w:t>Business workshop 1</w:t>
      </w:r>
    </w:p>
    <w:p w14:paraId="7E67F831" w14:textId="601FD042" w:rsidR="00272C95" w:rsidRPr="00272C95" w:rsidRDefault="00F64B59" w:rsidP="00272C95">
      <w:pPr>
        <w:pStyle w:val="Text"/>
        <w:rPr>
          <w:b/>
          <w:lang w:eastAsia="pl-PL"/>
        </w:rPr>
      </w:pPr>
      <w:r w:rsidRPr="00F64B59">
        <w:rPr>
          <w:b/>
          <w:lang w:eastAsia="pl-PL"/>
        </w:rPr>
        <w:t>1</w:t>
      </w:r>
    </w:p>
    <w:p w14:paraId="75A97EB0" w14:textId="77777777" w:rsidR="00272C95" w:rsidRDefault="00272C95" w:rsidP="00272C95">
      <w:pPr>
        <w:pStyle w:val="Text"/>
        <w:rPr>
          <w:lang w:eastAsia="pl-PL"/>
        </w:rPr>
      </w:pPr>
      <w:r>
        <w:rPr>
          <w:lang w:eastAsia="pl-PL"/>
        </w:rPr>
        <w:t>1 music/entertainment</w:t>
      </w:r>
    </w:p>
    <w:p w14:paraId="026E0EC4" w14:textId="77777777" w:rsidR="00272C95" w:rsidRDefault="00272C95" w:rsidP="00272C95">
      <w:pPr>
        <w:pStyle w:val="Text"/>
        <w:rPr>
          <w:lang w:eastAsia="pl-PL"/>
        </w:rPr>
      </w:pPr>
      <w:r>
        <w:rPr>
          <w:lang w:eastAsia="pl-PL"/>
        </w:rPr>
        <w:t>2 Australia</w:t>
      </w:r>
    </w:p>
    <w:p w14:paraId="53392D2C" w14:textId="77777777" w:rsidR="00272C95" w:rsidRDefault="00272C95" w:rsidP="00272C95">
      <w:pPr>
        <w:pStyle w:val="Text"/>
        <w:rPr>
          <w:lang w:eastAsia="pl-PL"/>
        </w:rPr>
      </w:pPr>
      <w:r>
        <w:rPr>
          <w:lang w:eastAsia="pl-PL"/>
        </w:rPr>
        <w:t>3 Students’ own answer</w:t>
      </w:r>
    </w:p>
    <w:p w14:paraId="5386E520" w14:textId="77777777" w:rsidR="00272C95" w:rsidRDefault="00272C95" w:rsidP="00272C95">
      <w:pPr>
        <w:pStyle w:val="Text"/>
        <w:rPr>
          <w:lang w:eastAsia="pl-PL"/>
        </w:rPr>
      </w:pPr>
    </w:p>
    <w:p w14:paraId="7910DBEE" w14:textId="77777777" w:rsidR="00272C95" w:rsidRPr="00272C95" w:rsidRDefault="00272C95" w:rsidP="00272C95">
      <w:pPr>
        <w:pStyle w:val="Text"/>
        <w:rPr>
          <w:b/>
          <w:lang w:eastAsia="pl-PL"/>
        </w:rPr>
      </w:pPr>
      <w:r w:rsidRPr="00272C95">
        <w:rPr>
          <w:b/>
          <w:lang w:eastAsia="pl-PL"/>
        </w:rPr>
        <w:t>2A</w:t>
      </w:r>
    </w:p>
    <w:p w14:paraId="16D23B77" w14:textId="77777777" w:rsidR="00272C95" w:rsidRDefault="00272C95" w:rsidP="00272C95">
      <w:pPr>
        <w:pStyle w:val="Text"/>
        <w:rPr>
          <w:lang w:eastAsia="pl-PL"/>
        </w:rPr>
      </w:pPr>
      <w:r>
        <w:rPr>
          <w:lang w:eastAsia="pl-PL"/>
        </w:rPr>
        <w:t>a 2</w:t>
      </w:r>
    </w:p>
    <w:p w14:paraId="1A3FFD67" w14:textId="77777777" w:rsidR="00272C95" w:rsidRDefault="00272C95" w:rsidP="00272C95">
      <w:pPr>
        <w:pStyle w:val="Text"/>
        <w:rPr>
          <w:lang w:eastAsia="pl-PL"/>
        </w:rPr>
      </w:pPr>
      <w:r>
        <w:rPr>
          <w:lang w:eastAsia="pl-PL"/>
        </w:rPr>
        <w:t>b 4</w:t>
      </w:r>
    </w:p>
    <w:p w14:paraId="23E92299" w14:textId="77777777" w:rsidR="00272C95" w:rsidRDefault="00272C95" w:rsidP="00272C95">
      <w:pPr>
        <w:pStyle w:val="Text"/>
        <w:rPr>
          <w:lang w:eastAsia="pl-PL"/>
        </w:rPr>
      </w:pPr>
      <w:r>
        <w:rPr>
          <w:lang w:eastAsia="pl-PL"/>
        </w:rPr>
        <w:t>c 6</w:t>
      </w:r>
    </w:p>
    <w:p w14:paraId="41E11AAD" w14:textId="77777777" w:rsidR="00272C95" w:rsidRDefault="00272C95" w:rsidP="00272C95">
      <w:pPr>
        <w:pStyle w:val="Text"/>
        <w:rPr>
          <w:lang w:eastAsia="pl-PL"/>
        </w:rPr>
      </w:pPr>
      <w:r>
        <w:rPr>
          <w:lang w:eastAsia="pl-PL"/>
        </w:rPr>
        <w:t>d 1</w:t>
      </w:r>
    </w:p>
    <w:p w14:paraId="73C9498B" w14:textId="77777777" w:rsidR="00272C95" w:rsidRDefault="00272C95" w:rsidP="00272C95">
      <w:pPr>
        <w:pStyle w:val="Text"/>
        <w:rPr>
          <w:lang w:eastAsia="pl-PL"/>
        </w:rPr>
      </w:pPr>
      <w:r>
        <w:rPr>
          <w:lang w:eastAsia="pl-PL"/>
        </w:rPr>
        <w:t>e 5</w:t>
      </w:r>
    </w:p>
    <w:p w14:paraId="0C174C84" w14:textId="77777777" w:rsidR="00272C95" w:rsidRDefault="00272C95" w:rsidP="00272C95">
      <w:pPr>
        <w:pStyle w:val="Text"/>
        <w:rPr>
          <w:lang w:eastAsia="pl-PL"/>
        </w:rPr>
      </w:pPr>
      <w:r>
        <w:rPr>
          <w:lang w:eastAsia="pl-PL"/>
        </w:rPr>
        <w:t>f 3</w:t>
      </w:r>
    </w:p>
    <w:p w14:paraId="74DF1088" w14:textId="77777777" w:rsidR="00272C95" w:rsidRDefault="00272C95" w:rsidP="00272C95">
      <w:pPr>
        <w:pStyle w:val="Text"/>
        <w:rPr>
          <w:lang w:eastAsia="pl-PL"/>
        </w:rPr>
      </w:pPr>
    </w:p>
    <w:p w14:paraId="2C8A3488" w14:textId="77777777" w:rsidR="00272C95" w:rsidRPr="00272C95" w:rsidRDefault="00272C95" w:rsidP="00272C95">
      <w:pPr>
        <w:pStyle w:val="Text"/>
        <w:rPr>
          <w:b/>
          <w:lang w:eastAsia="pl-PL"/>
        </w:rPr>
      </w:pPr>
      <w:r w:rsidRPr="00272C95">
        <w:rPr>
          <w:b/>
          <w:lang w:eastAsia="pl-PL"/>
        </w:rPr>
        <w:t>2B</w:t>
      </w:r>
    </w:p>
    <w:p w14:paraId="4D0E1A73" w14:textId="77777777" w:rsidR="00272C95" w:rsidRDefault="00272C95" w:rsidP="00272C95">
      <w:pPr>
        <w:pStyle w:val="Text"/>
        <w:rPr>
          <w:lang w:eastAsia="pl-PL"/>
        </w:rPr>
      </w:pPr>
      <w:r>
        <w:rPr>
          <w:lang w:eastAsia="pl-PL"/>
        </w:rPr>
        <w:t>Yes, it’s exactly what Junko needs.</w:t>
      </w:r>
    </w:p>
    <w:p w14:paraId="31198DD6" w14:textId="77777777" w:rsidR="00272C95" w:rsidRDefault="00272C95" w:rsidP="00272C95">
      <w:pPr>
        <w:pStyle w:val="Text"/>
        <w:rPr>
          <w:lang w:eastAsia="pl-PL"/>
        </w:rPr>
      </w:pPr>
    </w:p>
    <w:p w14:paraId="3C631F56" w14:textId="77777777" w:rsidR="00272C95" w:rsidRPr="00272C95" w:rsidRDefault="00272C95" w:rsidP="00272C95">
      <w:pPr>
        <w:pStyle w:val="Text"/>
        <w:rPr>
          <w:b/>
          <w:lang w:eastAsia="pl-PL"/>
        </w:rPr>
      </w:pPr>
      <w:r w:rsidRPr="00272C95">
        <w:rPr>
          <w:b/>
          <w:lang w:eastAsia="pl-PL"/>
        </w:rPr>
        <w:t>3A</w:t>
      </w:r>
    </w:p>
    <w:p w14:paraId="41B602DB" w14:textId="77777777" w:rsidR="00272C95" w:rsidRDefault="00272C95" w:rsidP="00272C95">
      <w:pPr>
        <w:pStyle w:val="Text"/>
        <w:rPr>
          <w:lang w:eastAsia="pl-PL"/>
        </w:rPr>
      </w:pPr>
      <w:r>
        <w:rPr>
          <w:lang w:eastAsia="pl-PL"/>
        </w:rPr>
        <w:t>1 2 June</w:t>
      </w:r>
    </w:p>
    <w:p w14:paraId="7E985283" w14:textId="77777777" w:rsidR="00272C95" w:rsidRDefault="00272C95" w:rsidP="00272C95">
      <w:pPr>
        <w:pStyle w:val="Text"/>
        <w:rPr>
          <w:lang w:eastAsia="pl-PL"/>
        </w:rPr>
      </w:pPr>
      <w:r>
        <w:rPr>
          <w:lang w:eastAsia="pl-PL"/>
        </w:rPr>
        <w:t>2 one</w:t>
      </w:r>
    </w:p>
    <w:p w14:paraId="34A26C51" w14:textId="77777777" w:rsidR="00272C95" w:rsidRDefault="00272C95" w:rsidP="00272C95">
      <w:pPr>
        <w:pStyle w:val="Text"/>
        <w:rPr>
          <w:lang w:eastAsia="pl-PL"/>
        </w:rPr>
      </w:pPr>
      <w:r>
        <w:rPr>
          <w:lang w:eastAsia="pl-PL"/>
        </w:rPr>
        <w:t>3 Brisbane</w:t>
      </w:r>
    </w:p>
    <w:p w14:paraId="56223BA9" w14:textId="77777777" w:rsidR="00272C95" w:rsidRDefault="00272C95" w:rsidP="00272C95">
      <w:pPr>
        <w:pStyle w:val="Text"/>
        <w:rPr>
          <w:lang w:eastAsia="pl-PL"/>
        </w:rPr>
      </w:pPr>
      <w:r>
        <w:rPr>
          <w:lang w:eastAsia="pl-PL"/>
        </w:rPr>
        <w:t>4 bed and breakfast / B&amp;B (in Spring Hill)</w:t>
      </w:r>
    </w:p>
    <w:p w14:paraId="7A57B33C" w14:textId="77777777" w:rsidR="00272C95" w:rsidRDefault="00272C95" w:rsidP="00272C95">
      <w:pPr>
        <w:pStyle w:val="Text"/>
        <w:rPr>
          <w:lang w:eastAsia="pl-PL"/>
        </w:rPr>
      </w:pPr>
      <w:r>
        <w:rPr>
          <w:lang w:eastAsia="pl-PL"/>
        </w:rPr>
        <w:t>5 5 June</w:t>
      </w:r>
    </w:p>
    <w:p w14:paraId="1183F3C5" w14:textId="77777777" w:rsidR="00272C95" w:rsidRDefault="00272C95" w:rsidP="00272C95">
      <w:pPr>
        <w:pStyle w:val="Text"/>
        <w:rPr>
          <w:lang w:eastAsia="pl-PL"/>
        </w:rPr>
      </w:pPr>
    </w:p>
    <w:p w14:paraId="0E2B807F" w14:textId="77777777" w:rsidR="00272C95" w:rsidRPr="00272C95" w:rsidRDefault="00272C95" w:rsidP="00272C95">
      <w:pPr>
        <w:pStyle w:val="Text"/>
        <w:rPr>
          <w:b/>
          <w:lang w:eastAsia="pl-PL"/>
        </w:rPr>
      </w:pPr>
      <w:r w:rsidRPr="00272C95">
        <w:rPr>
          <w:b/>
          <w:lang w:eastAsia="pl-PL"/>
        </w:rPr>
        <w:t>3B</w:t>
      </w:r>
    </w:p>
    <w:p w14:paraId="35ED36E5" w14:textId="3F855469" w:rsidR="00272C95" w:rsidRPr="00272C95" w:rsidRDefault="00272C95" w:rsidP="00272C95">
      <w:pPr>
        <w:pStyle w:val="Text"/>
        <w:rPr>
          <w:b/>
          <w:lang w:eastAsia="pl-PL"/>
        </w:rPr>
      </w:pPr>
      <w:r w:rsidRPr="00272C95">
        <w:rPr>
          <w:b/>
          <w:lang w:eastAsia="pl-PL"/>
        </w:rPr>
        <w:t>Corrections</w:t>
      </w:r>
    </w:p>
    <w:p w14:paraId="685FAFDA" w14:textId="77777777" w:rsidR="00272C95" w:rsidRDefault="00272C95" w:rsidP="00272C95">
      <w:pPr>
        <w:pStyle w:val="Text"/>
        <w:rPr>
          <w:lang w:eastAsia="pl-PL"/>
        </w:rPr>
      </w:pPr>
      <w:r>
        <w:rPr>
          <w:lang w:eastAsia="pl-PL"/>
        </w:rPr>
        <w:t>Dates are June 2–5.</w:t>
      </w:r>
    </w:p>
    <w:p w14:paraId="39EA3508" w14:textId="77777777" w:rsidR="00272C95" w:rsidRDefault="00272C95" w:rsidP="00272C95">
      <w:pPr>
        <w:pStyle w:val="Text"/>
        <w:rPr>
          <w:lang w:eastAsia="pl-PL"/>
        </w:rPr>
      </w:pPr>
      <w:r>
        <w:rPr>
          <w:lang w:eastAsia="pl-PL"/>
        </w:rPr>
        <w:t>In Sydney, she needs one room, not two.</w:t>
      </w:r>
    </w:p>
    <w:p w14:paraId="690150E4" w14:textId="2064D5AC" w:rsidR="00272C95" w:rsidRDefault="00272C95" w:rsidP="00272C95">
      <w:pPr>
        <w:pStyle w:val="Text"/>
        <w:rPr>
          <w:lang w:eastAsia="pl-PL"/>
        </w:rPr>
      </w:pPr>
      <w:r>
        <w:rPr>
          <w:lang w:eastAsia="pl-PL"/>
        </w:rPr>
        <w:t>In Brisbane, she wants a bed and breakfast, not a town-centre hotel.</w:t>
      </w:r>
    </w:p>
    <w:p w14:paraId="728924A0" w14:textId="7B14CF73" w:rsidR="00272C95" w:rsidRDefault="00272C95" w:rsidP="00272C95">
      <w:pPr>
        <w:pStyle w:val="Text"/>
        <w:rPr>
          <w:lang w:eastAsia="pl-PL"/>
        </w:rPr>
      </w:pPr>
      <w:r>
        <w:rPr>
          <w:lang w:eastAsia="pl-PL"/>
        </w:rPr>
        <w:t>On 5 June, she flies to Singapore, not back to Japan.</w:t>
      </w:r>
    </w:p>
    <w:p w14:paraId="124EFA40" w14:textId="77777777" w:rsidR="00272C95" w:rsidRDefault="00272C95" w:rsidP="00272C95">
      <w:pPr>
        <w:pStyle w:val="Text"/>
        <w:rPr>
          <w:lang w:eastAsia="pl-PL"/>
        </w:rPr>
      </w:pPr>
    </w:p>
    <w:p w14:paraId="7AE320EB" w14:textId="77777777" w:rsidR="00272C95" w:rsidRPr="00272C95" w:rsidRDefault="00272C95" w:rsidP="00272C95">
      <w:pPr>
        <w:pStyle w:val="Text"/>
        <w:rPr>
          <w:b/>
          <w:lang w:eastAsia="pl-PL"/>
        </w:rPr>
      </w:pPr>
      <w:r w:rsidRPr="00272C95">
        <w:rPr>
          <w:b/>
          <w:lang w:eastAsia="pl-PL"/>
        </w:rPr>
        <w:t>4</w:t>
      </w:r>
    </w:p>
    <w:p w14:paraId="7672D5FF" w14:textId="5F874E0E" w:rsidR="00272C95" w:rsidRDefault="00272C95" w:rsidP="00272C95">
      <w:pPr>
        <w:pStyle w:val="Text"/>
        <w:rPr>
          <w:lang w:eastAsia="pl-PL"/>
        </w:rPr>
      </w:pPr>
      <w:r>
        <w:rPr>
          <w:lang w:eastAsia="pl-PL"/>
        </w:rPr>
        <w:t>1 Junko’s flight is going to land at Canberra, not Sydney.</w:t>
      </w:r>
    </w:p>
    <w:p w14:paraId="2E8896F1" w14:textId="77777777" w:rsidR="00272C95" w:rsidRDefault="00272C95" w:rsidP="00272C95">
      <w:pPr>
        <w:pStyle w:val="Text"/>
        <w:rPr>
          <w:lang w:eastAsia="pl-PL"/>
        </w:rPr>
      </w:pPr>
      <w:r>
        <w:rPr>
          <w:lang w:eastAsia="pl-PL"/>
        </w:rPr>
        <w:t>2 A computer problem.</w:t>
      </w:r>
    </w:p>
    <w:p w14:paraId="49136667" w14:textId="77777777" w:rsidR="00272C95" w:rsidRDefault="00272C95" w:rsidP="00272C95">
      <w:pPr>
        <w:pStyle w:val="Text"/>
        <w:rPr>
          <w:lang w:eastAsia="pl-PL"/>
        </w:rPr>
      </w:pPr>
      <w:r>
        <w:rPr>
          <w:lang w:eastAsia="pl-PL"/>
        </w:rPr>
        <w:t>3 He is going to make new arrangements for Canberra.</w:t>
      </w:r>
    </w:p>
    <w:p w14:paraId="084C68DE" w14:textId="77777777" w:rsidR="00272C95" w:rsidRDefault="00272C95" w:rsidP="00272C95">
      <w:pPr>
        <w:pStyle w:val="Text"/>
        <w:rPr>
          <w:lang w:eastAsia="pl-PL"/>
        </w:rPr>
      </w:pPr>
    </w:p>
    <w:p w14:paraId="26CDAF7B" w14:textId="77777777" w:rsidR="00272C95" w:rsidRDefault="00272C95" w:rsidP="00272C95">
      <w:pPr>
        <w:pStyle w:val="Text"/>
        <w:rPr>
          <w:lang w:eastAsia="pl-PL"/>
        </w:rPr>
      </w:pPr>
      <w:r w:rsidRPr="00272C95">
        <w:rPr>
          <w:b/>
          <w:lang w:eastAsia="pl-PL"/>
        </w:rPr>
        <w:t>5A</w:t>
      </w:r>
    </w:p>
    <w:p w14:paraId="765FD241" w14:textId="414247EA" w:rsidR="00272C95" w:rsidRDefault="00272C95" w:rsidP="00272C95">
      <w:pPr>
        <w:pStyle w:val="Text"/>
        <w:rPr>
          <w:lang w:eastAsia="pl-PL"/>
        </w:rPr>
      </w:pPr>
      <w:r>
        <w:rPr>
          <w:lang w:eastAsia="pl-PL"/>
        </w:rPr>
        <w:t>Students’ own answer</w:t>
      </w:r>
    </w:p>
    <w:p w14:paraId="5511FE00" w14:textId="7D0F7A37" w:rsidR="00272C95" w:rsidRDefault="00272C95" w:rsidP="00272C95">
      <w:pPr>
        <w:pStyle w:val="Text"/>
        <w:rPr>
          <w:lang w:eastAsia="pl-PL"/>
        </w:rPr>
      </w:pPr>
      <w:r>
        <w:rPr>
          <w:lang w:eastAsia="pl-PL"/>
        </w:rPr>
        <w:t>Note: Although the company don’t have lots of money, Junko’s priority is to use her time well. The taxi is more expensive, but is quicker. Savings can be made on the hotel. Although the coach (3hr30) is</w:t>
      </w:r>
      <w:r w:rsidR="00F80B7A">
        <w:rPr>
          <w:lang w:eastAsia="pl-PL"/>
        </w:rPr>
        <w:t> </w:t>
      </w:r>
      <w:r>
        <w:rPr>
          <w:lang w:eastAsia="pl-PL"/>
        </w:rPr>
        <w:t>quicker and cheaper than the train (4-4.30hrs), the train leaves earlier than the coach. Therefore, Junko would arrive in Sydney earlier if she takes the train.</w:t>
      </w:r>
    </w:p>
    <w:p w14:paraId="2E4A1F8A" w14:textId="77777777" w:rsidR="00272C95" w:rsidRDefault="00272C95" w:rsidP="00272C95">
      <w:pPr>
        <w:pStyle w:val="Text"/>
        <w:rPr>
          <w:lang w:eastAsia="pl-PL"/>
        </w:rPr>
      </w:pPr>
    </w:p>
    <w:p w14:paraId="6CA8CD4B" w14:textId="77777777" w:rsidR="00272C95" w:rsidRPr="00F80B7A" w:rsidRDefault="00272C95" w:rsidP="00272C95">
      <w:pPr>
        <w:pStyle w:val="Text"/>
        <w:rPr>
          <w:b/>
          <w:lang w:eastAsia="pl-PL"/>
        </w:rPr>
      </w:pPr>
      <w:r w:rsidRPr="00F80B7A">
        <w:rPr>
          <w:b/>
          <w:lang w:eastAsia="pl-PL"/>
        </w:rPr>
        <w:t>5B</w:t>
      </w:r>
    </w:p>
    <w:p w14:paraId="22D8A01F" w14:textId="77777777" w:rsidR="00272C95" w:rsidRPr="00F80B7A" w:rsidRDefault="00272C95" w:rsidP="00272C95">
      <w:pPr>
        <w:pStyle w:val="Text"/>
        <w:rPr>
          <w:b/>
          <w:lang w:eastAsia="pl-PL"/>
        </w:rPr>
      </w:pPr>
      <w:r w:rsidRPr="00F80B7A">
        <w:rPr>
          <w:b/>
          <w:lang w:eastAsia="pl-PL"/>
        </w:rPr>
        <w:t>Model answer</w:t>
      </w:r>
    </w:p>
    <w:p w14:paraId="6B839210" w14:textId="77777777" w:rsidR="00272C95" w:rsidRDefault="00272C95" w:rsidP="00272C95">
      <w:pPr>
        <w:pStyle w:val="Text"/>
        <w:rPr>
          <w:lang w:eastAsia="pl-PL"/>
        </w:rPr>
      </w:pPr>
      <w:r>
        <w:rPr>
          <w:lang w:eastAsia="pl-PL"/>
        </w:rPr>
        <w:t>Dear Junko,</w:t>
      </w:r>
    </w:p>
    <w:p w14:paraId="3187509F" w14:textId="109565C7" w:rsidR="00272C95" w:rsidRDefault="00272C95" w:rsidP="00272C95">
      <w:pPr>
        <w:pStyle w:val="Text"/>
        <w:rPr>
          <w:lang w:eastAsia="pl-PL"/>
        </w:rPr>
      </w:pPr>
      <w:r>
        <w:rPr>
          <w:lang w:eastAsia="pl-PL"/>
        </w:rPr>
        <w:t>Thanks for your messages. I’m sorry your arrival airport has changed. I’m writing to confirm your new</w:t>
      </w:r>
      <w:r w:rsidR="00F80B7A">
        <w:rPr>
          <w:lang w:eastAsia="pl-PL"/>
        </w:rPr>
        <w:t> </w:t>
      </w:r>
      <w:r>
        <w:rPr>
          <w:lang w:eastAsia="pl-PL"/>
        </w:rPr>
        <w:t xml:space="preserve">travel arrangements. Please don’t worry – </w:t>
      </w:r>
      <w:r>
        <w:rPr>
          <w:lang w:eastAsia="pl-PL"/>
        </w:rPr>
        <w:t>everything is going to be OK with the trip. Here’s</w:t>
      </w:r>
      <w:r w:rsidR="00F80B7A">
        <w:rPr>
          <w:lang w:eastAsia="pl-PL"/>
        </w:rPr>
        <w:t> </w:t>
      </w:r>
      <w:r>
        <w:rPr>
          <w:lang w:eastAsia="pl-PL"/>
        </w:rPr>
        <w:t xml:space="preserve">the itinerary: </w:t>
      </w:r>
    </w:p>
    <w:p w14:paraId="2F2CB150" w14:textId="77777777" w:rsidR="00272C95" w:rsidRDefault="00272C95" w:rsidP="00272C95">
      <w:pPr>
        <w:pStyle w:val="Text"/>
        <w:rPr>
          <w:lang w:eastAsia="pl-PL"/>
        </w:rPr>
      </w:pPr>
      <w:r>
        <w:rPr>
          <w:lang w:eastAsia="pl-PL"/>
        </w:rPr>
        <w:t>2nd June</w:t>
      </w:r>
    </w:p>
    <w:p w14:paraId="609B23D3" w14:textId="762F2A1D" w:rsidR="00272C95" w:rsidRDefault="00272C95" w:rsidP="00272C95">
      <w:pPr>
        <w:pStyle w:val="Text"/>
        <w:rPr>
          <w:lang w:eastAsia="pl-PL"/>
        </w:rPr>
      </w:pPr>
      <w:r>
        <w:rPr>
          <w:lang w:eastAsia="pl-PL"/>
        </w:rPr>
        <w:t>Evening: Take taxi to Canberra Lodge Hotel. It takes about 20 minutes and costs $30. The hotel is</w:t>
      </w:r>
      <w:r w:rsidR="00F80B7A">
        <w:rPr>
          <w:lang w:eastAsia="pl-PL"/>
        </w:rPr>
        <w:t> </w:t>
      </w:r>
      <w:r>
        <w:rPr>
          <w:lang w:eastAsia="pl-PL"/>
        </w:rPr>
        <w:t>near the city centre and costs $150 per night.</w:t>
      </w:r>
    </w:p>
    <w:p w14:paraId="3ABA46B8" w14:textId="77777777" w:rsidR="00272C95" w:rsidRDefault="00272C95" w:rsidP="00272C95">
      <w:pPr>
        <w:pStyle w:val="Text"/>
        <w:rPr>
          <w:lang w:eastAsia="pl-PL"/>
        </w:rPr>
      </w:pPr>
      <w:r>
        <w:rPr>
          <w:lang w:eastAsia="pl-PL"/>
        </w:rPr>
        <w:t>3rd June</w:t>
      </w:r>
    </w:p>
    <w:p w14:paraId="555A16E8" w14:textId="0A6F9126" w:rsidR="00272C95" w:rsidRDefault="00272C95" w:rsidP="00272C95">
      <w:pPr>
        <w:pStyle w:val="Text"/>
        <w:rPr>
          <w:lang w:eastAsia="pl-PL"/>
        </w:rPr>
      </w:pPr>
      <w:r>
        <w:rPr>
          <w:lang w:eastAsia="pl-PL"/>
        </w:rPr>
        <w:t xml:space="preserve">Morning: Take 07:00 train from Canberra to Sydney. I will meet you at the train station at 11:10. It costs $80 for first class. </w:t>
      </w:r>
    </w:p>
    <w:p w14:paraId="7C2DB7EA" w14:textId="6D838222" w:rsidR="00272C95" w:rsidRDefault="00272C95" w:rsidP="00272C95">
      <w:pPr>
        <w:pStyle w:val="Text"/>
        <w:rPr>
          <w:lang w:eastAsia="pl-PL"/>
        </w:rPr>
      </w:pPr>
      <w:r>
        <w:rPr>
          <w:lang w:eastAsia="pl-PL"/>
        </w:rPr>
        <w:t>I’ll send you the train ticket and the hotel reservation in a separate email. Let me know if you</w:t>
      </w:r>
      <w:r w:rsidR="00F80B7A">
        <w:rPr>
          <w:lang w:eastAsia="pl-PL"/>
        </w:rPr>
        <w:t> </w:t>
      </w:r>
      <w:r>
        <w:rPr>
          <w:lang w:eastAsia="pl-PL"/>
        </w:rPr>
        <w:t>have any questions. I’m looking forward to seeing you!</w:t>
      </w:r>
    </w:p>
    <w:p w14:paraId="00F592F5" w14:textId="77777777" w:rsidR="00272C95" w:rsidRDefault="00272C95" w:rsidP="00272C95">
      <w:pPr>
        <w:pStyle w:val="Text"/>
        <w:rPr>
          <w:lang w:eastAsia="pl-PL"/>
        </w:rPr>
      </w:pPr>
      <w:r>
        <w:rPr>
          <w:lang w:eastAsia="pl-PL"/>
        </w:rPr>
        <w:t>Best regards,</w:t>
      </w:r>
    </w:p>
    <w:p w14:paraId="681379B9" w14:textId="77777777" w:rsidR="00272C95" w:rsidRDefault="00272C95" w:rsidP="00272C95">
      <w:pPr>
        <w:pStyle w:val="Text"/>
        <w:rPr>
          <w:lang w:eastAsia="pl-PL"/>
        </w:rPr>
      </w:pPr>
      <w:r>
        <w:rPr>
          <w:lang w:eastAsia="pl-PL"/>
        </w:rPr>
        <w:t>Sam</w:t>
      </w:r>
    </w:p>
    <w:p w14:paraId="2143FCB5" w14:textId="77777777" w:rsidR="00272C95" w:rsidRPr="00272C95" w:rsidRDefault="00272C95" w:rsidP="00F64B59">
      <w:pPr>
        <w:pStyle w:val="Text"/>
        <w:rPr>
          <w:lang w:eastAsia="pl-PL"/>
        </w:rPr>
      </w:pPr>
    </w:p>
    <w:p w14:paraId="59A44685" w14:textId="0EAC0757" w:rsidR="002E7361" w:rsidRPr="00553568" w:rsidRDefault="002E7361">
      <w:pPr>
        <w:pStyle w:val="HeadASection"/>
        <w:rPr>
          <w:lang w:val="en-GB"/>
        </w:rPr>
      </w:pPr>
      <w:r w:rsidRPr="00553568">
        <w:rPr>
          <w:lang w:val="en-GB"/>
        </w:rPr>
        <w:t>Business workshop 2</w:t>
      </w:r>
    </w:p>
    <w:p w14:paraId="1EC37626" w14:textId="69243960" w:rsidR="002E4C56" w:rsidRDefault="002E4C56" w:rsidP="002E4C56">
      <w:pPr>
        <w:pStyle w:val="Text"/>
        <w:rPr>
          <w:lang w:eastAsia="pl-PL"/>
        </w:rPr>
      </w:pPr>
      <w:r w:rsidRPr="002E4C56">
        <w:rPr>
          <w:b/>
          <w:lang w:eastAsia="pl-PL"/>
        </w:rPr>
        <w:t>1</w:t>
      </w:r>
    </w:p>
    <w:p w14:paraId="121F0A9C" w14:textId="6FFB376C" w:rsidR="001048B7" w:rsidRDefault="001048B7" w:rsidP="001048B7">
      <w:pPr>
        <w:pStyle w:val="Text"/>
        <w:rPr>
          <w:lang w:eastAsia="pl-PL"/>
        </w:rPr>
      </w:pPr>
      <w:r>
        <w:rPr>
          <w:lang w:eastAsia="pl-PL"/>
        </w:rPr>
        <w:t>1 Because they need more space, but rents in London are too high.</w:t>
      </w:r>
    </w:p>
    <w:p w14:paraId="4BE6BAA5" w14:textId="77777777" w:rsidR="001048B7" w:rsidRDefault="001048B7" w:rsidP="001048B7">
      <w:pPr>
        <w:pStyle w:val="Text"/>
        <w:rPr>
          <w:lang w:eastAsia="pl-PL"/>
        </w:rPr>
      </w:pPr>
      <w:r>
        <w:rPr>
          <w:lang w:eastAsia="pl-PL"/>
        </w:rPr>
        <w:t>2 It’s exciting, international, and offers excellent value. They will be able to hire people from all over the world. They can save money on rent and offer higher salaries and invest more in their businesses.</w:t>
      </w:r>
    </w:p>
    <w:p w14:paraId="6D9319B7" w14:textId="77777777" w:rsidR="001048B7" w:rsidRDefault="001048B7" w:rsidP="001048B7">
      <w:pPr>
        <w:pStyle w:val="Text"/>
        <w:rPr>
          <w:lang w:eastAsia="pl-PL"/>
        </w:rPr>
      </w:pPr>
      <w:r>
        <w:rPr>
          <w:lang w:eastAsia="pl-PL"/>
        </w:rPr>
        <w:t>3 Students’ own answer</w:t>
      </w:r>
    </w:p>
    <w:p w14:paraId="3F4E7026" w14:textId="77777777" w:rsidR="001048B7" w:rsidRDefault="001048B7" w:rsidP="001048B7">
      <w:pPr>
        <w:pStyle w:val="Text"/>
        <w:rPr>
          <w:lang w:eastAsia="pl-PL"/>
        </w:rPr>
      </w:pPr>
      <w:r>
        <w:rPr>
          <w:lang w:eastAsia="pl-PL"/>
        </w:rPr>
        <w:t xml:space="preserve"> </w:t>
      </w:r>
    </w:p>
    <w:p w14:paraId="3F314695" w14:textId="77777777" w:rsidR="001048B7" w:rsidRPr="002423BE" w:rsidRDefault="001048B7" w:rsidP="001048B7">
      <w:pPr>
        <w:pStyle w:val="Text"/>
        <w:rPr>
          <w:b/>
          <w:lang w:eastAsia="pl-PL"/>
        </w:rPr>
      </w:pPr>
      <w:r w:rsidRPr="002423BE">
        <w:rPr>
          <w:b/>
          <w:lang w:eastAsia="pl-PL"/>
        </w:rPr>
        <w:t>2A</w:t>
      </w:r>
    </w:p>
    <w:p w14:paraId="606DA7BB" w14:textId="77777777" w:rsidR="001048B7" w:rsidRDefault="001048B7" w:rsidP="001048B7">
      <w:pPr>
        <w:pStyle w:val="Text"/>
        <w:rPr>
          <w:lang w:eastAsia="pl-PL"/>
        </w:rPr>
      </w:pPr>
      <w:r>
        <w:rPr>
          <w:lang w:eastAsia="pl-PL"/>
        </w:rPr>
        <w:t>1 A</w:t>
      </w:r>
    </w:p>
    <w:p w14:paraId="69C89676" w14:textId="77777777" w:rsidR="001048B7" w:rsidRDefault="001048B7" w:rsidP="001048B7">
      <w:pPr>
        <w:pStyle w:val="Text"/>
        <w:rPr>
          <w:lang w:eastAsia="pl-PL"/>
        </w:rPr>
      </w:pPr>
      <w:r>
        <w:rPr>
          <w:lang w:eastAsia="pl-PL"/>
        </w:rPr>
        <w:t xml:space="preserve">2 F </w:t>
      </w:r>
    </w:p>
    <w:p w14:paraId="4F410B6D" w14:textId="77777777" w:rsidR="001048B7" w:rsidRDefault="001048B7" w:rsidP="001048B7">
      <w:pPr>
        <w:pStyle w:val="Text"/>
        <w:rPr>
          <w:lang w:eastAsia="pl-PL"/>
        </w:rPr>
      </w:pPr>
      <w:r>
        <w:rPr>
          <w:lang w:eastAsia="pl-PL"/>
        </w:rPr>
        <w:t>3 E</w:t>
      </w:r>
    </w:p>
    <w:p w14:paraId="0D603748" w14:textId="77777777" w:rsidR="001048B7" w:rsidRDefault="001048B7" w:rsidP="001048B7">
      <w:pPr>
        <w:pStyle w:val="Text"/>
        <w:rPr>
          <w:lang w:eastAsia="pl-PL"/>
        </w:rPr>
      </w:pPr>
      <w:r>
        <w:rPr>
          <w:lang w:eastAsia="pl-PL"/>
        </w:rPr>
        <w:t>4 B</w:t>
      </w:r>
    </w:p>
    <w:p w14:paraId="3F358119" w14:textId="77777777" w:rsidR="001048B7" w:rsidRDefault="001048B7" w:rsidP="001048B7">
      <w:pPr>
        <w:pStyle w:val="Text"/>
        <w:rPr>
          <w:lang w:eastAsia="pl-PL"/>
        </w:rPr>
      </w:pPr>
      <w:r>
        <w:rPr>
          <w:lang w:eastAsia="pl-PL"/>
        </w:rPr>
        <w:t>5 C</w:t>
      </w:r>
    </w:p>
    <w:p w14:paraId="02A681EA" w14:textId="77777777" w:rsidR="001048B7" w:rsidRDefault="001048B7" w:rsidP="001048B7">
      <w:pPr>
        <w:pStyle w:val="Text"/>
        <w:rPr>
          <w:lang w:eastAsia="pl-PL"/>
        </w:rPr>
      </w:pPr>
      <w:r>
        <w:rPr>
          <w:lang w:eastAsia="pl-PL"/>
        </w:rPr>
        <w:t>6 D</w:t>
      </w:r>
    </w:p>
    <w:p w14:paraId="48D29BB7" w14:textId="77777777" w:rsidR="001048B7" w:rsidRDefault="001048B7" w:rsidP="001048B7">
      <w:pPr>
        <w:pStyle w:val="Text"/>
        <w:rPr>
          <w:lang w:eastAsia="pl-PL"/>
        </w:rPr>
      </w:pPr>
    </w:p>
    <w:p w14:paraId="52AC8DAE" w14:textId="77777777" w:rsidR="001048B7" w:rsidRPr="002423BE" w:rsidRDefault="001048B7" w:rsidP="001048B7">
      <w:pPr>
        <w:pStyle w:val="Text"/>
        <w:rPr>
          <w:b/>
          <w:lang w:eastAsia="pl-PL"/>
        </w:rPr>
      </w:pPr>
      <w:r w:rsidRPr="002423BE">
        <w:rPr>
          <w:b/>
          <w:lang w:eastAsia="pl-PL"/>
        </w:rPr>
        <w:t>2B</w:t>
      </w:r>
    </w:p>
    <w:p w14:paraId="40C420A8" w14:textId="77777777" w:rsidR="001048B7" w:rsidRPr="002423BE" w:rsidRDefault="001048B7" w:rsidP="001048B7">
      <w:pPr>
        <w:pStyle w:val="Text"/>
        <w:rPr>
          <w:b/>
          <w:lang w:eastAsia="pl-PL"/>
        </w:rPr>
      </w:pPr>
      <w:r w:rsidRPr="002423BE">
        <w:rPr>
          <w:b/>
          <w:lang w:eastAsia="pl-PL"/>
        </w:rPr>
        <w:t>Prenzlauer Berg:</w:t>
      </w:r>
    </w:p>
    <w:p w14:paraId="3F259BB5" w14:textId="77777777" w:rsidR="001048B7" w:rsidRDefault="001048B7" w:rsidP="001048B7">
      <w:pPr>
        <w:pStyle w:val="Text"/>
        <w:rPr>
          <w:lang w:eastAsia="pl-PL"/>
        </w:rPr>
      </w:pPr>
      <w:r>
        <w:rPr>
          <w:lang w:eastAsia="pl-PL"/>
        </w:rPr>
        <w:t>1 furniture</w:t>
      </w:r>
    </w:p>
    <w:p w14:paraId="20D33DF5" w14:textId="77777777" w:rsidR="001048B7" w:rsidRDefault="001048B7" w:rsidP="001048B7">
      <w:pPr>
        <w:pStyle w:val="Text"/>
        <w:rPr>
          <w:lang w:eastAsia="pl-PL"/>
        </w:rPr>
      </w:pPr>
      <w:r>
        <w:rPr>
          <w:lang w:eastAsia="pl-PL"/>
        </w:rPr>
        <w:t>2 northeast</w:t>
      </w:r>
    </w:p>
    <w:p w14:paraId="62FC9341" w14:textId="77777777" w:rsidR="001048B7" w:rsidRDefault="001048B7" w:rsidP="001048B7">
      <w:pPr>
        <w:pStyle w:val="Text"/>
        <w:rPr>
          <w:lang w:eastAsia="pl-PL"/>
        </w:rPr>
      </w:pPr>
      <w:r>
        <w:rPr>
          <w:lang w:eastAsia="pl-PL"/>
        </w:rPr>
        <w:t>3 120</w:t>
      </w:r>
    </w:p>
    <w:p w14:paraId="0EAA07BF" w14:textId="77777777" w:rsidR="001048B7" w:rsidRDefault="001048B7" w:rsidP="001048B7">
      <w:pPr>
        <w:pStyle w:val="Text"/>
        <w:rPr>
          <w:lang w:eastAsia="pl-PL"/>
        </w:rPr>
      </w:pPr>
      <w:r>
        <w:rPr>
          <w:lang w:eastAsia="pl-PL"/>
        </w:rPr>
        <w:t>4 meeting rooms</w:t>
      </w:r>
    </w:p>
    <w:p w14:paraId="2BF7E9C7" w14:textId="77777777" w:rsidR="001048B7" w:rsidRDefault="001048B7" w:rsidP="001048B7">
      <w:pPr>
        <w:pStyle w:val="Text"/>
        <w:rPr>
          <w:lang w:eastAsia="pl-PL"/>
        </w:rPr>
      </w:pPr>
      <w:r>
        <w:rPr>
          <w:lang w:eastAsia="pl-PL"/>
        </w:rPr>
        <w:t>5 2,600</w:t>
      </w:r>
    </w:p>
    <w:p w14:paraId="60D04464" w14:textId="77777777" w:rsidR="001048B7" w:rsidRDefault="001048B7" w:rsidP="001048B7">
      <w:pPr>
        <w:pStyle w:val="Text"/>
        <w:rPr>
          <w:lang w:eastAsia="pl-PL"/>
        </w:rPr>
      </w:pPr>
      <w:r>
        <w:rPr>
          <w:lang w:eastAsia="pl-PL"/>
        </w:rPr>
        <w:t>6 7,800</w:t>
      </w:r>
    </w:p>
    <w:p w14:paraId="0789BE98" w14:textId="77777777" w:rsidR="00367444" w:rsidRDefault="00367444" w:rsidP="001048B7">
      <w:pPr>
        <w:pStyle w:val="Text"/>
        <w:rPr>
          <w:b/>
          <w:lang w:eastAsia="pl-PL"/>
        </w:rPr>
      </w:pPr>
    </w:p>
    <w:p w14:paraId="30DCAD03" w14:textId="48E4AB3A" w:rsidR="001048B7" w:rsidRPr="002423BE" w:rsidRDefault="001048B7" w:rsidP="001048B7">
      <w:pPr>
        <w:pStyle w:val="Text"/>
        <w:rPr>
          <w:b/>
          <w:lang w:eastAsia="pl-PL"/>
        </w:rPr>
      </w:pPr>
      <w:r w:rsidRPr="002423BE">
        <w:rPr>
          <w:b/>
          <w:lang w:eastAsia="pl-PL"/>
        </w:rPr>
        <w:t>Kreuzberg:</w:t>
      </w:r>
    </w:p>
    <w:p w14:paraId="1CE60929" w14:textId="77777777" w:rsidR="001048B7" w:rsidRDefault="001048B7" w:rsidP="001048B7">
      <w:pPr>
        <w:pStyle w:val="Text"/>
        <w:rPr>
          <w:lang w:eastAsia="pl-PL"/>
        </w:rPr>
      </w:pPr>
      <w:r>
        <w:rPr>
          <w:lang w:eastAsia="pl-PL"/>
        </w:rPr>
        <w:t>1 factory (building)</w:t>
      </w:r>
    </w:p>
    <w:p w14:paraId="3FFA1ECB" w14:textId="77777777" w:rsidR="001048B7" w:rsidRDefault="001048B7" w:rsidP="001048B7">
      <w:pPr>
        <w:pStyle w:val="Text"/>
        <w:rPr>
          <w:lang w:eastAsia="pl-PL"/>
        </w:rPr>
      </w:pPr>
      <w:r>
        <w:rPr>
          <w:lang w:eastAsia="pl-PL"/>
        </w:rPr>
        <w:t>2 400</w:t>
      </w:r>
    </w:p>
    <w:p w14:paraId="797C34B9" w14:textId="77777777" w:rsidR="001048B7" w:rsidRDefault="001048B7" w:rsidP="001048B7">
      <w:pPr>
        <w:pStyle w:val="Text"/>
        <w:rPr>
          <w:lang w:eastAsia="pl-PL"/>
        </w:rPr>
      </w:pPr>
      <w:r>
        <w:rPr>
          <w:lang w:eastAsia="pl-PL"/>
        </w:rPr>
        <w:t>3 40</w:t>
      </w:r>
    </w:p>
    <w:p w14:paraId="2CFF9B63" w14:textId="77777777" w:rsidR="001048B7" w:rsidRDefault="001048B7" w:rsidP="001048B7">
      <w:pPr>
        <w:pStyle w:val="Text"/>
        <w:rPr>
          <w:lang w:eastAsia="pl-PL"/>
        </w:rPr>
      </w:pPr>
      <w:r>
        <w:rPr>
          <w:lang w:eastAsia="pl-PL"/>
        </w:rPr>
        <w:t>4 printer</w:t>
      </w:r>
    </w:p>
    <w:p w14:paraId="64F8FA4E" w14:textId="77777777" w:rsidR="001048B7" w:rsidRDefault="001048B7" w:rsidP="001048B7">
      <w:pPr>
        <w:pStyle w:val="Text"/>
        <w:rPr>
          <w:lang w:eastAsia="pl-PL"/>
        </w:rPr>
      </w:pPr>
      <w:r>
        <w:rPr>
          <w:lang w:eastAsia="pl-PL"/>
        </w:rPr>
        <w:t>5 300</w:t>
      </w:r>
    </w:p>
    <w:p w14:paraId="3EA77E45" w14:textId="77777777" w:rsidR="001048B7" w:rsidRDefault="001048B7" w:rsidP="001048B7">
      <w:pPr>
        <w:pStyle w:val="Text"/>
        <w:rPr>
          <w:lang w:eastAsia="pl-PL"/>
        </w:rPr>
      </w:pPr>
      <w:r>
        <w:rPr>
          <w:lang w:eastAsia="pl-PL"/>
        </w:rPr>
        <w:t>6 two months</w:t>
      </w:r>
    </w:p>
    <w:p w14:paraId="191D23A4" w14:textId="77777777" w:rsidR="00367444" w:rsidRDefault="00367444" w:rsidP="001048B7">
      <w:pPr>
        <w:pStyle w:val="Text"/>
        <w:rPr>
          <w:b/>
          <w:lang w:eastAsia="pl-PL"/>
        </w:rPr>
      </w:pPr>
    </w:p>
    <w:p w14:paraId="3AA3E12D" w14:textId="4A617D9F" w:rsidR="001048B7" w:rsidRPr="002423BE" w:rsidRDefault="001048B7" w:rsidP="001048B7">
      <w:pPr>
        <w:pStyle w:val="Text"/>
        <w:rPr>
          <w:b/>
          <w:lang w:eastAsia="pl-PL"/>
        </w:rPr>
      </w:pPr>
      <w:r w:rsidRPr="002423BE">
        <w:rPr>
          <w:b/>
          <w:lang w:eastAsia="pl-PL"/>
        </w:rPr>
        <w:t>Mitte:</w:t>
      </w:r>
    </w:p>
    <w:p w14:paraId="3C025975" w14:textId="77777777" w:rsidR="001048B7" w:rsidRDefault="001048B7" w:rsidP="001048B7">
      <w:pPr>
        <w:pStyle w:val="Text"/>
        <w:rPr>
          <w:lang w:eastAsia="pl-PL"/>
        </w:rPr>
      </w:pPr>
      <w:r>
        <w:rPr>
          <w:lang w:eastAsia="pl-PL"/>
        </w:rPr>
        <w:t>1 heart (centre, middle)</w:t>
      </w:r>
    </w:p>
    <w:p w14:paraId="412EBCBD" w14:textId="77777777" w:rsidR="001048B7" w:rsidRDefault="001048B7" w:rsidP="001048B7">
      <w:pPr>
        <w:pStyle w:val="Text"/>
        <w:rPr>
          <w:lang w:eastAsia="pl-PL"/>
        </w:rPr>
      </w:pPr>
      <w:r>
        <w:rPr>
          <w:lang w:eastAsia="pl-PL"/>
        </w:rPr>
        <w:t>2 25</w:t>
      </w:r>
    </w:p>
    <w:p w14:paraId="390B7354" w14:textId="77777777" w:rsidR="001048B7" w:rsidRDefault="001048B7" w:rsidP="001048B7">
      <w:pPr>
        <w:pStyle w:val="Text"/>
        <w:rPr>
          <w:lang w:eastAsia="pl-PL"/>
        </w:rPr>
      </w:pPr>
      <w:r>
        <w:rPr>
          <w:lang w:eastAsia="pl-PL"/>
        </w:rPr>
        <w:t>3 15</w:t>
      </w:r>
    </w:p>
    <w:p w14:paraId="07544119" w14:textId="77777777" w:rsidR="001048B7" w:rsidRDefault="001048B7" w:rsidP="001048B7">
      <w:pPr>
        <w:pStyle w:val="Text"/>
        <w:rPr>
          <w:lang w:eastAsia="pl-PL"/>
        </w:rPr>
      </w:pPr>
      <w:r>
        <w:rPr>
          <w:lang w:eastAsia="pl-PL"/>
        </w:rPr>
        <w:lastRenderedPageBreak/>
        <w:t>4 cleaning</w:t>
      </w:r>
    </w:p>
    <w:p w14:paraId="46521EEB" w14:textId="77777777" w:rsidR="001048B7" w:rsidRDefault="001048B7" w:rsidP="001048B7">
      <w:pPr>
        <w:pStyle w:val="Text"/>
        <w:rPr>
          <w:lang w:eastAsia="pl-PL"/>
        </w:rPr>
      </w:pPr>
      <w:r>
        <w:rPr>
          <w:lang w:eastAsia="pl-PL"/>
        </w:rPr>
        <w:t>5 1,800 (two rooms)</w:t>
      </w:r>
    </w:p>
    <w:p w14:paraId="5778F81C" w14:textId="77777777" w:rsidR="001048B7" w:rsidRDefault="001048B7" w:rsidP="001048B7">
      <w:pPr>
        <w:pStyle w:val="Text"/>
        <w:rPr>
          <w:lang w:eastAsia="pl-PL"/>
        </w:rPr>
      </w:pPr>
      <w:r>
        <w:rPr>
          <w:lang w:eastAsia="pl-PL"/>
        </w:rPr>
        <w:t>6 three months</w:t>
      </w:r>
    </w:p>
    <w:p w14:paraId="56D322BC" w14:textId="77777777" w:rsidR="001048B7" w:rsidRDefault="001048B7" w:rsidP="001048B7">
      <w:pPr>
        <w:pStyle w:val="Text"/>
        <w:rPr>
          <w:lang w:eastAsia="pl-PL"/>
        </w:rPr>
      </w:pPr>
    </w:p>
    <w:p w14:paraId="7CE87AF5" w14:textId="77777777" w:rsidR="001048B7" w:rsidRDefault="001048B7" w:rsidP="001048B7">
      <w:pPr>
        <w:pStyle w:val="Text"/>
        <w:rPr>
          <w:lang w:eastAsia="pl-PL"/>
        </w:rPr>
      </w:pPr>
      <w:r w:rsidRPr="002423BE">
        <w:rPr>
          <w:b/>
          <w:lang w:eastAsia="pl-PL"/>
        </w:rPr>
        <w:t>3</w:t>
      </w:r>
      <w:r>
        <w:rPr>
          <w:lang w:eastAsia="pl-PL"/>
        </w:rPr>
        <w:t xml:space="preserve"> Students' own answer</w:t>
      </w:r>
    </w:p>
    <w:p w14:paraId="7DC20216" w14:textId="77777777" w:rsidR="001048B7" w:rsidRDefault="001048B7" w:rsidP="001048B7">
      <w:pPr>
        <w:pStyle w:val="Text"/>
        <w:rPr>
          <w:lang w:eastAsia="pl-PL"/>
        </w:rPr>
      </w:pPr>
    </w:p>
    <w:p w14:paraId="16D6F437" w14:textId="77777777" w:rsidR="001048B7" w:rsidRPr="002423BE" w:rsidRDefault="001048B7" w:rsidP="001048B7">
      <w:pPr>
        <w:pStyle w:val="Text"/>
        <w:rPr>
          <w:b/>
          <w:lang w:eastAsia="pl-PL"/>
        </w:rPr>
      </w:pPr>
      <w:r w:rsidRPr="002423BE">
        <w:rPr>
          <w:b/>
          <w:lang w:eastAsia="pl-PL"/>
        </w:rPr>
        <w:t>4A</w:t>
      </w:r>
    </w:p>
    <w:p w14:paraId="4F639CF3" w14:textId="77777777" w:rsidR="001048B7" w:rsidRPr="002423BE" w:rsidRDefault="001048B7" w:rsidP="001048B7">
      <w:pPr>
        <w:pStyle w:val="Text"/>
        <w:rPr>
          <w:b/>
          <w:lang w:eastAsia="pl-PL"/>
        </w:rPr>
      </w:pPr>
      <w:r w:rsidRPr="002423BE">
        <w:rPr>
          <w:b/>
          <w:lang w:eastAsia="pl-PL"/>
        </w:rPr>
        <w:t>Mitte office</w:t>
      </w:r>
    </w:p>
    <w:p w14:paraId="3B88EE3E" w14:textId="69250983" w:rsidR="001048B7" w:rsidRDefault="001048B7" w:rsidP="001048B7">
      <w:pPr>
        <w:pStyle w:val="Text"/>
        <w:rPr>
          <w:lang w:eastAsia="pl-PL"/>
        </w:rPr>
      </w:pPr>
      <w:r w:rsidRPr="002423BE">
        <w:rPr>
          <w:b/>
          <w:lang w:eastAsia="pl-PL"/>
        </w:rPr>
        <w:t>Pros:</w:t>
      </w:r>
      <w:r>
        <w:rPr>
          <w:lang w:eastAsia="pl-PL"/>
        </w:rPr>
        <w:t xml:space="preserve"> location/address, love the idea of working in</w:t>
      </w:r>
      <w:r w:rsidR="002423BE">
        <w:rPr>
          <w:lang w:eastAsia="pl-PL"/>
        </w:rPr>
        <w:t> </w:t>
      </w:r>
      <w:r>
        <w:rPr>
          <w:lang w:eastAsia="pl-PL"/>
        </w:rPr>
        <w:t xml:space="preserve">the city centre </w:t>
      </w:r>
    </w:p>
    <w:p w14:paraId="0F28A3CF" w14:textId="77777777" w:rsidR="001048B7" w:rsidRDefault="001048B7" w:rsidP="001048B7">
      <w:pPr>
        <w:pStyle w:val="Text"/>
        <w:rPr>
          <w:lang w:eastAsia="pl-PL"/>
        </w:rPr>
      </w:pPr>
      <w:r w:rsidRPr="002423BE">
        <w:rPr>
          <w:b/>
          <w:lang w:eastAsia="pl-PL"/>
        </w:rPr>
        <w:t>Cons:</w:t>
      </w:r>
      <w:r>
        <w:rPr>
          <w:lang w:eastAsia="pl-PL"/>
        </w:rPr>
        <w:t xml:space="preserve"> nothing in common with finance company, expensive flat rents in the area </w:t>
      </w:r>
    </w:p>
    <w:p w14:paraId="2E84E9A4" w14:textId="77777777" w:rsidR="002423BE" w:rsidRDefault="002423BE" w:rsidP="001048B7">
      <w:pPr>
        <w:pStyle w:val="Text"/>
        <w:rPr>
          <w:b/>
          <w:lang w:eastAsia="pl-PL"/>
        </w:rPr>
      </w:pPr>
    </w:p>
    <w:p w14:paraId="2520E32A" w14:textId="39F2B134" w:rsidR="001048B7" w:rsidRPr="002423BE" w:rsidRDefault="001048B7" w:rsidP="001048B7">
      <w:pPr>
        <w:pStyle w:val="Text"/>
        <w:rPr>
          <w:b/>
          <w:lang w:eastAsia="pl-PL"/>
        </w:rPr>
      </w:pPr>
      <w:r w:rsidRPr="002423BE">
        <w:rPr>
          <w:b/>
          <w:lang w:eastAsia="pl-PL"/>
        </w:rPr>
        <w:t>Prenzlauer Berg</w:t>
      </w:r>
    </w:p>
    <w:p w14:paraId="79B7871D" w14:textId="689C82D3" w:rsidR="001048B7" w:rsidRDefault="001048B7" w:rsidP="001048B7">
      <w:pPr>
        <w:pStyle w:val="Text"/>
        <w:rPr>
          <w:lang w:eastAsia="pl-PL"/>
        </w:rPr>
      </w:pPr>
      <w:r w:rsidRPr="002423BE">
        <w:rPr>
          <w:b/>
          <w:lang w:eastAsia="pl-PL"/>
        </w:rPr>
        <w:t>Pros:</w:t>
      </w:r>
      <w:r>
        <w:rPr>
          <w:lang w:eastAsia="pl-PL"/>
        </w:rPr>
        <w:t xml:space="preserve"> great old building, room to grow, save money</w:t>
      </w:r>
      <w:r w:rsidR="002423BE">
        <w:rPr>
          <w:lang w:eastAsia="pl-PL"/>
        </w:rPr>
        <w:t> </w:t>
      </w:r>
      <w:r>
        <w:rPr>
          <w:lang w:eastAsia="pl-PL"/>
        </w:rPr>
        <w:t>in future</w:t>
      </w:r>
    </w:p>
    <w:p w14:paraId="10C760F8" w14:textId="77777777" w:rsidR="001048B7" w:rsidRDefault="001048B7" w:rsidP="001048B7">
      <w:pPr>
        <w:pStyle w:val="Text"/>
        <w:rPr>
          <w:lang w:eastAsia="pl-PL"/>
        </w:rPr>
      </w:pPr>
      <w:r w:rsidRPr="002423BE">
        <w:rPr>
          <w:b/>
          <w:lang w:eastAsia="pl-PL"/>
        </w:rPr>
        <w:t>Cons:</w:t>
      </w:r>
      <w:r>
        <w:rPr>
          <w:lang w:eastAsia="pl-PL"/>
        </w:rPr>
        <w:t xml:space="preserve"> expensive, darker than expected, three flights of stairs and no lift </w:t>
      </w:r>
    </w:p>
    <w:p w14:paraId="7E7DBB81" w14:textId="77777777" w:rsidR="002423BE" w:rsidRDefault="002423BE" w:rsidP="001048B7">
      <w:pPr>
        <w:pStyle w:val="Text"/>
        <w:rPr>
          <w:b/>
          <w:lang w:eastAsia="pl-PL"/>
        </w:rPr>
      </w:pPr>
    </w:p>
    <w:p w14:paraId="4BDFC044" w14:textId="3C03F293" w:rsidR="001048B7" w:rsidRPr="002423BE" w:rsidRDefault="001048B7" w:rsidP="001048B7">
      <w:pPr>
        <w:pStyle w:val="Text"/>
        <w:rPr>
          <w:b/>
          <w:lang w:eastAsia="pl-PL"/>
        </w:rPr>
      </w:pPr>
      <w:r w:rsidRPr="002423BE">
        <w:rPr>
          <w:b/>
          <w:lang w:eastAsia="pl-PL"/>
        </w:rPr>
        <w:t>Kreuzberg office</w:t>
      </w:r>
    </w:p>
    <w:p w14:paraId="61DFD70E" w14:textId="77777777" w:rsidR="001048B7" w:rsidRDefault="001048B7" w:rsidP="001048B7">
      <w:pPr>
        <w:pStyle w:val="Text"/>
        <w:rPr>
          <w:lang w:eastAsia="pl-PL"/>
        </w:rPr>
      </w:pPr>
      <w:r w:rsidRPr="002423BE">
        <w:rPr>
          <w:b/>
          <w:lang w:eastAsia="pl-PL"/>
        </w:rPr>
        <w:t>Pros:</w:t>
      </w:r>
      <w:r>
        <w:rPr>
          <w:lang w:eastAsia="pl-PL"/>
        </w:rPr>
        <w:t xml:space="preserve"> lots of fun people, terrace, cheapest option</w:t>
      </w:r>
    </w:p>
    <w:p w14:paraId="634A1292" w14:textId="77777777" w:rsidR="001048B7" w:rsidRDefault="001048B7" w:rsidP="001048B7">
      <w:pPr>
        <w:pStyle w:val="Text"/>
        <w:rPr>
          <w:lang w:eastAsia="pl-PL"/>
        </w:rPr>
      </w:pPr>
      <w:r w:rsidRPr="002423BE">
        <w:rPr>
          <w:b/>
          <w:lang w:eastAsia="pl-PL"/>
        </w:rPr>
        <w:t>Cons:</w:t>
      </w:r>
      <w:r>
        <w:rPr>
          <w:lang w:eastAsia="pl-PL"/>
        </w:rPr>
        <w:t xml:space="preserve"> get distracted from work, no privacy, difficult to book the meeting room</w:t>
      </w:r>
    </w:p>
    <w:p w14:paraId="2BB746C1" w14:textId="77777777" w:rsidR="001048B7" w:rsidRDefault="001048B7" w:rsidP="001048B7">
      <w:pPr>
        <w:pStyle w:val="Text"/>
        <w:rPr>
          <w:lang w:eastAsia="pl-PL"/>
        </w:rPr>
      </w:pPr>
      <w:r>
        <w:rPr>
          <w:lang w:eastAsia="pl-PL"/>
        </w:rPr>
        <w:t xml:space="preserve"> </w:t>
      </w:r>
    </w:p>
    <w:p w14:paraId="31221A2E" w14:textId="77777777" w:rsidR="001048B7" w:rsidRPr="002423BE" w:rsidRDefault="001048B7" w:rsidP="001048B7">
      <w:pPr>
        <w:pStyle w:val="Text"/>
        <w:rPr>
          <w:b/>
          <w:lang w:eastAsia="pl-PL"/>
        </w:rPr>
      </w:pPr>
      <w:r w:rsidRPr="002423BE">
        <w:rPr>
          <w:b/>
          <w:lang w:eastAsia="pl-PL"/>
        </w:rPr>
        <w:t>4B</w:t>
      </w:r>
    </w:p>
    <w:p w14:paraId="045315CE" w14:textId="77777777" w:rsidR="001048B7" w:rsidRDefault="001048B7" w:rsidP="001048B7">
      <w:pPr>
        <w:pStyle w:val="Text"/>
        <w:rPr>
          <w:lang w:eastAsia="pl-PL"/>
        </w:rPr>
      </w:pPr>
      <w:r>
        <w:rPr>
          <w:lang w:eastAsia="pl-PL"/>
        </w:rPr>
        <w:t>Students' own answer</w:t>
      </w:r>
    </w:p>
    <w:p w14:paraId="02783111" w14:textId="77777777" w:rsidR="001048B7" w:rsidRDefault="001048B7" w:rsidP="001048B7">
      <w:pPr>
        <w:pStyle w:val="Text"/>
        <w:rPr>
          <w:lang w:eastAsia="pl-PL"/>
        </w:rPr>
      </w:pPr>
      <w:r>
        <w:rPr>
          <w:lang w:eastAsia="pl-PL"/>
        </w:rPr>
        <w:t xml:space="preserve"> </w:t>
      </w:r>
    </w:p>
    <w:p w14:paraId="57FF199D" w14:textId="77777777" w:rsidR="001048B7" w:rsidRPr="002423BE" w:rsidRDefault="001048B7" w:rsidP="001048B7">
      <w:pPr>
        <w:pStyle w:val="Text"/>
        <w:rPr>
          <w:b/>
          <w:lang w:eastAsia="pl-PL"/>
        </w:rPr>
      </w:pPr>
      <w:r w:rsidRPr="002423BE">
        <w:rPr>
          <w:b/>
          <w:lang w:eastAsia="pl-PL"/>
        </w:rPr>
        <w:t>5</w:t>
      </w:r>
    </w:p>
    <w:p w14:paraId="70867DF7" w14:textId="6C9F6500" w:rsidR="001048B7" w:rsidRDefault="001048B7" w:rsidP="001048B7">
      <w:pPr>
        <w:pStyle w:val="Text"/>
        <w:rPr>
          <w:lang w:eastAsia="pl-PL"/>
        </w:rPr>
      </w:pPr>
      <w:r w:rsidRPr="002423BE">
        <w:rPr>
          <w:b/>
          <w:lang w:eastAsia="pl-PL"/>
        </w:rPr>
        <w:t>Possible advantages</w:t>
      </w:r>
      <w:r w:rsidR="002423BE" w:rsidRPr="002423BE">
        <w:rPr>
          <w:b/>
          <w:lang w:eastAsia="pl-PL"/>
        </w:rPr>
        <w:t>:</w:t>
      </w:r>
    </w:p>
    <w:p w14:paraId="729B6D14" w14:textId="77777777" w:rsidR="001048B7" w:rsidRDefault="001048B7" w:rsidP="001048B7">
      <w:pPr>
        <w:pStyle w:val="Text"/>
        <w:rPr>
          <w:lang w:eastAsia="pl-PL"/>
        </w:rPr>
      </w:pPr>
      <w:r>
        <w:rPr>
          <w:lang w:eastAsia="pl-PL"/>
        </w:rPr>
        <w:t>advances in technology - might be good for an animation start-up; most people speak more than one language, including high levels of English; there are lots of professionals from other countries; Tallinn has the highest number of start-ups in the EU which their company might work with</w:t>
      </w:r>
    </w:p>
    <w:p w14:paraId="4FB49E50" w14:textId="77777777" w:rsidR="001048B7" w:rsidRDefault="001048B7" w:rsidP="001048B7">
      <w:pPr>
        <w:pStyle w:val="Text"/>
        <w:rPr>
          <w:lang w:eastAsia="pl-PL"/>
        </w:rPr>
      </w:pPr>
      <w:r>
        <w:rPr>
          <w:lang w:eastAsia="pl-PL"/>
        </w:rPr>
        <w:t>The biggest possible advantage is the e-residency, which allows businesses access to digital services, like an EU business resident, without living in Estonia - this means they can potentially rent office space anywhere in the World</w:t>
      </w:r>
    </w:p>
    <w:p w14:paraId="5A1CF6C3" w14:textId="77777777" w:rsidR="00367444" w:rsidRDefault="00367444" w:rsidP="001048B7">
      <w:pPr>
        <w:pStyle w:val="Text"/>
        <w:rPr>
          <w:b/>
          <w:lang w:eastAsia="pl-PL"/>
        </w:rPr>
      </w:pPr>
    </w:p>
    <w:p w14:paraId="5F2A3B40" w14:textId="0DED0D1E" w:rsidR="001048B7" w:rsidRPr="002423BE" w:rsidRDefault="001048B7" w:rsidP="001048B7">
      <w:pPr>
        <w:pStyle w:val="Text"/>
        <w:rPr>
          <w:b/>
          <w:lang w:eastAsia="pl-PL"/>
        </w:rPr>
      </w:pPr>
      <w:r w:rsidRPr="002423BE">
        <w:rPr>
          <w:b/>
          <w:lang w:eastAsia="pl-PL"/>
        </w:rPr>
        <w:t xml:space="preserve">Possible disadvantages: </w:t>
      </w:r>
    </w:p>
    <w:p w14:paraId="722FFE6F" w14:textId="77777777" w:rsidR="001048B7" w:rsidRDefault="001048B7" w:rsidP="001048B7">
      <w:pPr>
        <w:pStyle w:val="Text"/>
        <w:rPr>
          <w:lang w:eastAsia="pl-PL"/>
        </w:rPr>
      </w:pPr>
      <w:r>
        <w:rPr>
          <w:lang w:eastAsia="pl-PL"/>
        </w:rPr>
        <w:t>In the discussion we learned that Mark thinks he’ll miss London and is a little unsure about going to Berlin.</w:t>
      </w:r>
    </w:p>
    <w:p w14:paraId="3640CFA7" w14:textId="77777777" w:rsidR="001048B7" w:rsidRDefault="001048B7" w:rsidP="001048B7">
      <w:pPr>
        <w:pStyle w:val="Text"/>
        <w:rPr>
          <w:lang w:eastAsia="pl-PL"/>
        </w:rPr>
      </w:pPr>
    </w:p>
    <w:p w14:paraId="6F6AFFB9" w14:textId="77777777" w:rsidR="001048B7" w:rsidRPr="002423BE" w:rsidRDefault="001048B7" w:rsidP="001048B7">
      <w:pPr>
        <w:pStyle w:val="Text"/>
        <w:rPr>
          <w:b/>
          <w:lang w:eastAsia="pl-PL"/>
        </w:rPr>
      </w:pPr>
      <w:r w:rsidRPr="002423BE">
        <w:rPr>
          <w:b/>
          <w:lang w:eastAsia="pl-PL"/>
        </w:rPr>
        <w:t>6A &amp; B</w:t>
      </w:r>
    </w:p>
    <w:p w14:paraId="2DBA0ECA" w14:textId="76E1560A" w:rsidR="00F80B7A" w:rsidRPr="00F80B7A" w:rsidRDefault="001048B7" w:rsidP="001048B7">
      <w:pPr>
        <w:pStyle w:val="Text"/>
        <w:rPr>
          <w:lang w:eastAsia="pl-PL"/>
        </w:rPr>
      </w:pPr>
      <w:r>
        <w:rPr>
          <w:lang w:eastAsia="pl-PL"/>
        </w:rPr>
        <w:t>Students' own answers</w:t>
      </w:r>
    </w:p>
    <w:p w14:paraId="37239067" w14:textId="6A679223" w:rsidR="002E7361" w:rsidRDefault="002E7361" w:rsidP="002E7361">
      <w:pPr>
        <w:pStyle w:val="Text"/>
        <w:rPr>
          <w:lang w:eastAsia="pl-PL"/>
        </w:rPr>
      </w:pPr>
    </w:p>
    <w:p w14:paraId="136E5016" w14:textId="06C7E761" w:rsidR="002E7361" w:rsidRPr="00553568" w:rsidRDefault="002E7361">
      <w:pPr>
        <w:pStyle w:val="HeadASection"/>
        <w:rPr>
          <w:lang w:val="en-GB"/>
        </w:rPr>
      </w:pPr>
      <w:r w:rsidRPr="00553568">
        <w:rPr>
          <w:lang w:val="en-GB"/>
        </w:rPr>
        <w:t>Business workshop 3</w:t>
      </w:r>
    </w:p>
    <w:p w14:paraId="7AF0ADB2" w14:textId="77777777" w:rsidR="002423BE" w:rsidRPr="002423BE" w:rsidRDefault="002423BE" w:rsidP="002423BE">
      <w:pPr>
        <w:pStyle w:val="Text"/>
        <w:rPr>
          <w:b/>
          <w:lang w:eastAsia="pl-PL"/>
        </w:rPr>
      </w:pPr>
      <w:r w:rsidRPr="002423BE">
        <w:rPr>
          <w:b/>
          <w:lang w:eastAsia="pl-PL"/>
        </w:rPr>
        <w:t>1</w:t>
      </w:r>
    </w:p>
    <w:p w14:paraId="7E448317" w14:textId="5188C46F" w:rsidR="002423BE" w:rsidRDefault="002423BE" w:rsidP="002423BE">
      <w:pPr>
        <w:pStyle w:val="Text"/>
        <w:rPr>
          <w:lang w:eastAsia="pl-PL"/>
        </w:rPr>
      </w:pPr>
      <w:r>
        <w:rPr>
          <w:lang w:eastAsia="pl-PL"/>
        </w:rPr>
        <w:t>1 It was an old industrial part of the city with empty warehouses and factories. Today it is a popular area with new high-rise offices and apartments and some old buildings.</w:t>
      </w:r>
    </w:p>
    <w:p w14:paraId="25660C42" w14:textId="77777777" w:rsidR="002423BE" w:rsidRDefault="002423BE" w:rsidP="002423BE">
      <w:pPr>
        <w:pStyle w:val="Text"/>
        <w:rPr>
          <w:lang w:eastAsia="pl-PL"/>
        </w:rPr>
      </w:pPr>
      <w:r>
        <w:rPr>
          <w:lang w:eastAsia="pl-PL"/>
        </w:rPr>
        <w:t>2 It is a temporary shop that can be open for a day or several months.</w:t>
      </w:r>
    </w:p>
    <w:p w14:paraId="56F1000A" w14:textId="500493F6" w:rsidR="002423BE" w:rsidRDefault="002423BE" w:rsidP="002423BE">
      <w:pPr>
        <w:pStyle w:val="Text"/>
        <w:rPr>
          <w:lang w:eastAsia="pl-PL"/>
        </w:rPr>
      </w:pPr>
      <w:r>
        <w:rPr>
          <w:lang w:eastAsia="pl-PL"/>
        </w:rPr>
        <w:t>3 four types: people starting a new business, existing small businesses, online businesses and large retailers</w:t>
      </w:r>
    </w:p>
    <w:p w14:paraId="769B6515" w14:textId="77777777" w:rsidR="002423BE" w:rsidRDefault="002423BE" w:rsidP="002423BE">
      <w:pPr>
        <w:pStyle w:val="Text"/>
        <w:rPr>
          <w:lang w:eastAsia="pl-PL"/>
        </w:rPr>
      </w:pPr>
      <w:r>
        <w:rPr>
          <w:lang w:eastAsia="pl-PL"/>
        </w:rPr>
        <w:t xml:space="preserve">4 </w:t>
      </w:r>
      <w:r w:rsidRPr="002423BE">
        <w:rPr>
          <w:b/>
          <w:lang w:eastAsia="pl-PL"/>
        </w:rPr>
        <w:t>Possible answers:</w:t>
      </w:r>
      <w:r>
        <w:rPr>
          <w:lang w:eastAsia="pl-PL"/>
        </w:rPr>
        <w:t xml:space="preserve"> It’s cheaper than a long rent. It’s a lower risk way to see if a business idea will work.</w:t>
      </w:r>
    </w:p>
    <w:p w14:paraId="4281D495" w14:textId="77777777" w:rsidR="002423BE" w:rsidRDefault="002423BE" w:rsidP="002423BE">
      <w:pPr>
        <w:pStyle w:val="Text"/>
        <w:rPr>
          <w:lang w:eastAsia="pl-PL"/>
        </w:rPr>
      </w:pPr>
    </w:p>
    <w:p w14:paraId="09C53F02" w14:textId="77777777" w:rsidR="002423BE" w:rsidRPr="002423BE" w:rsidRDefault="002423BE" w:rsidP="002423BE">
      <w:pPr>
        <w:pStyle w:val="Text"/>
        <w:rPr>
          <w:b/>
          <w:lang w:eastAsia="pl-PL"/>
        </w:rPr>
      </w:pPr>
      <w:r w:rsidRPr="002423BE">
        <w:rPr>
          <w:b/>
          <w:lang w:eastAsia="pl-PL"/>
        </w:rPr>
        <w:t>2A</w:t>
      </w:r>
    </w:p>
    <w:p w14:paraId="6F0EF243" w14:textId="77777777" w:rsidR="002423BE" w:rsidRDefault="002423BE" w:rsidP="002423BE">
      <w:pPr>
        <w:pStyle w:val="Text"/>
        <w:rPr>
          <w:lang w:eastAsia="pl-PL"/>
        </w:rPr>
      </w:pPr>
      <w:r>
        <w:rPr>
          <w:lang w:eastAsia="pl-PL"/>
        </w:rPr>
        <w:t xml:space="preserve">They are opening pop-up stores and collection points in city centres and small stores in some areas. They are trying these types of store because their big warehouse stores outside the city centres are losing popularity. </w:t>
      </w:r>
    </w:p>
    <w:p w14:paraId="2B70D992" w14:textId="77777777" w:rsidR="002423BE" w:rsidRDefault="002423BE" w:rsidP="002423BE">
      <w:pPr>
        <w:pStyle w:val="Text"/>
        <w:rPr>
          <w:lang w:eastAsia="pl-PL"/>
        </w:rPr>
      </w:pPr>
    </w:p>
    <w:p w14:paraId="235778CD" w14:textId="77777777" w:rsidR="002423BE" w:rsidRPr="002423BE" w:rsidRDefault="002423BE" w:rsidP="002423BE">
      <w:pPr>
        <w:pStyle w:val="Text"/>
        <w:rPr>
          <w:b/>
          <w:lang w:eastAsia="pl-PL"/>
        </w:rPr>
      </w:pPr>
      <w:r w:rsidRPr="002423BE">
        <w:rPr>
          <w:b/>
          <w:lang w:eastAsia="pl-PL"/>
        </w:rPr>
        <w:t>2B</w:t>
      </w:r>
    </w:p>
    <w:p w14:paraId="6DC2243D" w14:textId="77777777" w:rsidR="002423BE" w:rsidRPr="002423BE" w:rsidRDefault="002423BE" w:rsidP="002423BE">
      <w:pPr>
        <w:pStyle w:val="Text"/>
        <w:rPr>
          <w:b/>
          <w:lang w:eastAsia="pl-PL"/>
        </w:rPr>
      </w:pPr>
      <w:r w:rsidRPr="002423BE">
        <w:rPr>
          <w:b/>
          <w:lang w:eastAsia="pl-PL"/>
        </w:rPr>
        <w:t>Possible answer</w:t>
      </w:r>
    </w:p>
    <w:p w14:paraId="4BF53B36" w14:textId="55161C19" w:rsidR="002423BE" w:rsidRDefault="002423BE" w:rsidP="002423BE">
      <w:pPr>
        <w:pStyle w:val="Text"/>
        <w:rPr>
          <w:lang w:eastAsia="pl-PL"/>
        </w:rPr>
      </w:pPr>
      <w:r>
        <w:rPr>
          <w:lang w:eastAsia="pl-PL"/>
        </w:rPr>
        <w:t>It seems likely that pop-up stores are a good way to</w:t>
      </w:r>
      <w:r w:rsidR="00367444">
        <w:rPr>
          <w:lang w:eastAsia="pl-PL"/>
        </w:rPr>
        <w:t> </w:t>
      </w:r>
      <w:r>
        <w:rPr>
          <w:lang w:eastAsia="pl-PL"/>
        </w:rPr>
        <w:t>create more interest in retailers’ new products. However, it’s more of a marketing strategy than a</w:t>
      </w:r>
      <w:r w:rsidR="00367444">
        <w:rPr>
          <w:lang w:eastAsia="pl-PL"/>
        </w:rPr>
        <w:t> </w:t>
      </w:r>
      <w:r>
        <w:rPr>
          <w:lang w:eastAsia="pl-PL"/>
        </w:rPr>
        <w:t>way to create huge sales.</w:t>
      </w:r>
    </w:p>
    <w:p w14:paraId="19ED549F" w14:textId="77777777" w:rsidR="002423BE" w:rsidRDefault="002423BE" w:rsidP="002423BE">
      <w:pPr>
        <w:pStyle w:val="Text"/>
        <w:rPr>
          <w:lang w:eastAsia="pl-PL"/>
        </w:rPr>
      </w:pPr>
    </w:p>
    <w:p w14:paraId="40D40E9C" w14:textId="77777777" w:rsidR="002423BE" w:rsidRPr="002423BE" w:rsidRDefault="002423BE" w:rsidP="002423BE">
      <w:pPr>
        <w:pStyle w:val="Text"/>
        <w:rPr>
          <w:b/>
          <w:lang w:eastAsia="pl-PL"/>
        </w:rPr>
      </w:pPr>
      <w:r w:rsidRPr="002423BE">
        <w:rPr>
          <w:b/>
          <w:lang w:eastAsia="pl-PL"/>
        </w:rPr>
        <w:t>3A</w:t>
      </w:r>
    </w:p>
    <w:p w14:paraId="22414F04" w14:textId="77777777" w:rsidR="002423BE" w:rsidRPr="002423BE" w:rsidRDefault="002423BE" w:rsidP="002423BE">
      <w:pPr>
        <w:pStyle w:val="Text"/>
        <w:rPr>
          <w:b/>
          <w:lang w:eastAsia="pl-PL"/>
        </w:rPr>
      </w:pPr>
      <w:r w:rsidRPr="002423BE">
        <w:rPr>
          <w:b/>
          <w:lang w:eastAsia="pl-PL"/>
        </w:rPr>
        <w:t>Richard’s Pop-up Chocolates:</w:t>
      </w:r>
    </w:p>
    <w:p w14:paraId="3E8105D9" w14:textId="77777777" w:rsidR="002423BE" w:rsidRDefault="002423BE" w:rsidP="002423BE">
      <w:pPr>
        <w:pStyle w:val="Text"/>
        <w:rPr>
          <w:lang w:eastAsia="pl-PL"/>
        </w:rPr>
      </w:pPr>
      <w:r>
        <w:rPr>
          <w:lang w:eastAsia="pl-PL"/>
        </w:rPr>
        <w:t>1 He left his office job to start his business three years ago.</w:t>
      </w:r>
    </w:p>
    <w:p w14:paraId="76CA34EA" w14:textId="77777777" w:rsidR="002423BE" w:rsidRDefault="002423BE" w:rsidP="002423BE">
      <w:pPr>
        <w:pStyle w:val="Text"/>
        <w:rPr>
          <w:lang w:eastAsia="pl-PL"/>
        </w:rPr>
      </w:pPr>
      <w:r>
        <w:rPr>
          <w:lang w:eastAsia="pl-PL"/>
        </w:rPr>
        <w:t>2 He sells artisan handmade chocolates which he makes at home. (He also sells online.)</w:t>
      </w:r>
    </w:p>
    <w:p w14:paraId="465CE21A" w14:textId="77777777" w:rsidR="002423BE" w:rsidRDefault="002423BE" w:rsidP="002423BE">
      <w:pPr>
        <w:pStyle w:val="Text"/>
        <w:rPr>
          <w:lang w:eastAsia="pl-PL"/>
        </w:rPr>
      </w:pPr>
      <w:r>
        <w:rPr>
          <w:lang w:eastAsia="pl-PL"/>
        </w:rPr>
        <w:t>3 He doesn’t have to pay for a permanent store, he can plan his pop-up shops around major ‘chocolate’ holidays, he can have face time with customers, offer them samples to taste and get repeat customers. He can’t do this when he sells online.</w:t>
      </w:r>
    </w:p>
    <w:p w14:paraId="745AEB44" w14:textId="77777777" w:rsidR="002423BE" w:rsidRDefault="002423BE" w:rsidP="002423BE">
      <w:pPr>
        <w:pStyle w:val="Text"/>
        <w:rPr>
          <w:lang w:eastAsia="pl-PL"/>
        </w:rPr>
      </w:pPr>
      <w:r>
        <w:rPr>
          <w:lang w:eastAsia="pl-PL"/>
        </w:rPr>
        <w:t xml:space="preserve"> </w:t>
      </w:r>
    </w:p>
    <w:p w14:paraId="5F007827" w14:textId="77777777" w:rsidR="002423BE" w:rsidRPr="002423BE" w:rsidRDefault="002423BE" w:rsidP="002423BE">
      <w:pPr>
        <w:pStyle w:val="Text"/>
        <w:rPr>
          <w:b/>
          <w:lang w:eastAsia="pl-PL"/>
        </w:rPr>
      </w:pPr>
      <w:r w:rsidRPr="002423BE">
        <w:rPr>
          <w:b/>
          <w:lang w:eastAsia="pl-PL"/>
        </w:rPr>
        <w:t>Angelica’s Fashion Jewellery:</w:t>
      </w:r>
    </w:p>
    <w:p w14:paraId="300E521A" w14:textId="77777777" w:rsidR="002423BE" w:rsidRDefault="002423BE" w:rsidP="002423BE">
      <w:pPr>
        <w:pStyle w:val="Text"/>
        <w:rPr>
          <w:lang w:eastAsia="pl-PL"/>
        </w:rPr>
      </w:pPr>
      <w:r>
        <w:rPr>
          <w:lang w:eastAsia="pl-PL"/>
        </w:rPr>
        <w:t>1 She studied art and design at university.</w:t>
      </w:r>
    </w:p>
    <w:p w14:paraId="3070726F" w14:textId="77777777" w:rsidR="002423BE" w:rsidRDefault="002423BE" w:rsidP="002423BE">
      <w:pPr>
        <w:pStyle w:val="Text"/>
        <w:rPr>
          <w:lang w:eastAsia="pl-PL"/>
        </w:rPr>
      </w:pPr>
      <w:r>
        <w:rPr>
          <w:lang w:eastAsia="pl-PL"/>
        </w:rPr>
        <w:t>2 She creates and sells her own jewellery and makes personalised jewellery. (She also sells online.)</w:t>
      </w:r>
    </w:p>
    <w:p w14:paraId="64E2CEA2" w14:textId="77777777" w:rsidR="002423BE" w:rsidRDefault="002423BE" w:rsidP="002423BE">
      <w:pPr>
        <w:pStyle w:val="Text"/>
        <w:rPr>
          <w:lang w:eastAsia="pl-PL"/>
        </w:rPr>
      </w:pPr>
      <w:r>
        <w:rPr>
          <w:lang w:eastAsia="pl-PL"/>
        </w:rPr>
        <w:t>3 She can sell her products at other people’s stores, art galleries and temporary exhibitions, she doesn’t have fixed retail opening hours and she likes the flexibility. People will come to her pop-up events to see her new designs. Retail habits are changing and younger customers want more urban boutique-style shopping experiences like pop-ups.</w:t>
      </w:r>
    </w:p>
    <w:p w14:paraId="6C1E1389" w14:textId="77777777" w:rsidR="002423BE" w:rsidRDefault="002423BE" w:rsidP="002423BE">
      <w:pPr>
        <w:pStyle w:val="Text"/>
        <w:rPr>
          <w:lang w:eastAsia="pl-PL"/>
        </w:rPr>
      </w:pPr>
      <w:r>
        <w:rPr>
          <w:lang w:eastAsia="pl-PL"/>
        </w:rPr>
        <w:t xml:space="preserve"> </w:t>
      </w:r>
    </w:p>
    <w:p w14:paraId="58E0642E" w14:textId="77777777" w:rsidR="002423BE" w:rsidRPr="002423BE" w:rsidRDefault="002423BE" w:rsidP="002423BE">
      <w:pPr>
        <w:pStyle w:val="Text"/>
        <w:rPr>
          <w:b/>
          <w:lang w:eastAsia="pl-PL"/>
        </w:rPr>
      </w:pPr>
      <w:r w:rsidRPr="002423BE">
        <w:rPr>
          <w:b/>
          <w:lang w:eastAsia="pl-PL"/>
        </w:rPr>
        <w:t>Martine’s Coffee Shop:</w:t>
      </w:r>
    </w:p>
    <w:p w14:paraId="33702AD4" w14:textId="77777777" w:rsidR="002423BE" w:rsidRDefault="002423BE" w:rsidP="002423BE">
      <w:pPr>
        <w:pStyle w:val="Text"/>
        <w:rPr>
          <w:lang w:eastAsia="pl-PL"/>
        </w:rPr>
      </w:pPr>
      <w:r>
        <w:rPr>
          <w:lang w:eastAsia="pl-PL"/>
        </w:rPr>
        <w:t>1 She started her business last week. Before that, she was a barista in a large coffee chain but wanted to be her own boss.</w:t>
      </w:r>
    </w:p>
    <w:p w14:paraId="7127D2FE" w14:textId="77777777" w:rsidR="002423BE" w:rsidRDefault="002423BE" w:rsidP="002423BE">
      <w:pPr>
        <w:pStyle w:val="Text"/>
        <w:rPr>
          <w:lang w:eastAsia="pl-PL"/>
        </w:rPr>
      </w:pPr>
      <w:r>
        <w:rPr>
          <w:lang w:eastAsia="pl-PL"/>
        </w:rPr>
        <w:t>2 She sells top-quality coffee.</w:t>
      </w:r>
    </w:p>
    <w:p w14:paraId="1FD63B28" w14:textId="77777777" w:rsidR="002423BE" w:rsidRDefault="002423BE" w:rsidP="002423BE">
      <w:pPr>
        <w:pStyle w:val="Text"/>
        <w:rPr>
          <w:lang w:eastAsia="pl-PL"/>
        </w:rPr>
      </w:pPr>
      <w:r>
        <w:rPr>
          <w:lang w:eastAsia="pl-PL"/>
        </w:rPr>
        <w:t xml:space="preserve">3 She can move around the city with the van. It’s quick and easy to park and open for business. She often makes many stops in a day. Weekdays she focuses on the office workers and shoppers. </w:t>
      </w:r>
      <w:r>
        <w:rPr>
          <w:lang w:eastAsia="pl-PL"/>
        </w:rPr>
        <w:lastRenderedPageBreak/>
        <w:t>Weekends she parks near big events. She’s finding out the best places to be.</w:t>
      </w:r>
    </w:p>
    <w:p w14:paraId="78A8421F" w14:textId="77777777" w:rsidR="002423BE" w:rsidRDefault="002423BE" w:rsidP="002423BE">
      <w:pPr>
        <w:pStyle w:val="Text"/>
        <w:rPr>
          <w:lang w:eastAsia="pl-PL"/>
        </w:rPr>
      </w:pPr>
    </w:p>
    <w:p w14:paraId="69FDA23C" w14:textId="77777777" w:rsidR="002423BE" w:rsidRPr="002423BE" w:rsidRDefault="002423BE" w:rsidP="002423BE">
      <w:pPr>
        <w:pStyle w:val="Text"/>
        <w:rPr>
          <w:b/>
          <w:lang w:eastAsia="pl-PL"/>
        </w:rPr>
      </w:pPr>
      <w:r w:rsidRPr="002423BE">
        <w:rPr>
          <w:b/>
          <w:lang w:eastAsia="pl-PL"/>
        </w:rPr>
        <w:t>3B</w:t>
      </w:r>
    </w:p>
    <w:p w14:paraId="4245C51E" w14:textId="77777777" w:rsidR="002423BE" w:rsidRDefault="002423BE" w:rsidP="002423BE">
      <w:pPr>
        <w:pStyle w:val="Text"/>
        <w:rPr>
          <w:lang w:eastAsia="pl-PL"/>
        </w:rPr>
      </w:pPr>
      <w:r>
        <w:rPr>
          <w:lang w:eastAsia="pl-PL"/>
        </w:rPr>
        <w:t>Students’ own answer</w:t>
      </w:r>
    </w:p>
    <w:p w14:paraId="09A7EA44" w14:textId="77777777" w:rsidR="002423BE" w:rsidRDefault="002423BE" w:rsidP="002423BE">
      <w:pPr>
        <w:pStyle w:val="Text"/>
        <w:rPr>
          <w:lang w:eastAsia="pl-PL"/>
        </w:rPr>
      </w:pPr>
    </w:p>
    <w:p w14:paraId="09D2E86E" w14:textId="77777777" w:rsidR="002423BE" w:rsidRPr="002423BE" w:rsidRDefault="002423BE" w:rsidP="002423BE">
      <w:pPr>
        <w:pStyle w:val="Text"/>
        <w:rPr>
          <w:b/>
          <w:lang w:eastAsia="pl-PL"/>
        </w:rPr>
      </w:pPr>
      <w:r w:rsidRPr="002423BE">
        <w:rPr>
          <w:b/>
          <w:lang w:eastAsia="pl-PL"/>
        </w:rPr>
        <w:t>3C</w:t>
      </w:r>
    </w:p>
    <w:p w14:paraId="7B2B8080" w14:textId="77777777" w:rsidR="002423BE" w:rsidRPr="002423BE" w:rsidRDefault="002423BE" w:rsidP="002423BE">
      <w:pPr>
        <w:pStyle w:val="Text"/>
        <w:rPr>
          <w:b/>
          <w:lang w:eastAsia="pl-PL"/>
        </w:rPr>
      </w:pPr>
      <w:r w:rsidRPr="002423BE">
        <w:rPr>
          <w:b/>
          <w:lang w:eastAsia="pl-PL"/>
        </w:rPr>
        <w:t>Possible answers</w:t>
      </w:r>
    </w:p>
    <w:p w14:paraId="4EEDA5B6" w14:textId="77777777" w:rsidR="002423BE" w:rsidRPr="002423BE" w:rsidRDefault="002423BE" w:rsidP="002423BE">
      <w:pPr>
        <w:pStyle w:val="Text"/>
        <w:rPr>
          <w:b/>
          <w:lang w:eastAsia="pl-PL"/>
        </w:rPr>
      </w:pPr>
      <w:r w:rsidRPr="002423BE">
        <w:rPr>
          <w:b/>
          <w:lang w:eastAsia="pl-PL"/>
        </w:rPr>
        <w:t>Richard’s Pop-up Chocolates:</w:t>
      </w:r>
    </w:p>
    <w:p w14:paraId="0DFB10A9" w14:textId="3CE2DAA5" w:rsidR="002423BE" w:rsidRDefault="002423BE" w:rsidP="002423BE">
      <w:pPr>
        <w:pStyle w:val="Text"/>
        <w:rPr>
          <w:lang w:eastAsia="pl-PL"/>
        </w:rPr>
      </w:pPr>
      <w:r>
        <w:rPr>
          <w:lang w:eastAsia="pl-PL"/>
        </w:rPr>
        <w:t>He mentions that the chocolates are expensive so people who are happy to pay for high-end handmade chocolates. This might be a good gift that people would buy for others.</w:t>
      </w:r>
    </w:p>
    <w:p w14:paraId="6C5C3D11" w14:textId="77777777" w:rsidR="00367444" w:rsidRDefault="00367444" w:rsidP="002423BE">
      <w:pPr>
        <w:pStyle w:val="Text"/>
        <w:rPr>
          <w:b/>
          <w:lang w:eastAsia="pl-PL"/>
        </w:rPr>
      </w:pPr>
    </w:p>
    <w:p w14:paraId="73BAD931" w14:textId="4C40C898" w:rsidR="002423BE" w:rsidRPr="002423BE" w:rsidRDefault="002423BE" w:rsidP="002423BE">
      <w:pPr>
        <w:pStyle w:val="Text"/>
        <w:rPr>
          <w:b/>
          <w:lang w:eastAsia="pl-PL"/>
        </w:rPr>
      </w:pPr>
      <w:r w:rsidRPr="002423BE">
        <w:rPr>
          <w:b/>
          <w:lang w:eastAsia="pl-PL"/>
        </w:rPr>
        <w:t>Angelica’s Fashion Jewellery:</w:t>
      </w:r>
    </w:p>
    <w:p w14:paraId="622B16AC" w14:textId="77777777" w:rsidR="002423BE" w:rsidRDefault="002423BE" w:rsidP="002423BE">
      <w:pPr>
        <w:pStyle w:val="Text"/>
        <w:rPr>
          <w:lang w:eastAsia="pl-PL"/>
        </w:rPr>
      </w:pPr>
      <w:r>
        <w:rPr>
          <w:lang w:eastAsia="pl-PL"/>
        </w:rPr>
        <w:t>Again, these might make good gifts. Also people who are interested in art who go to the exhibitions where she has her pop-up events, and people who are looking for nice jewellery to buy in the clothes stores where she has her pop-ups might be interested.</w:t>
      </w:r>
    </w:p>
    <w:p w14:paraId="6D68CE4B" w14:textId="77777777" w:rsidR="00367444" w:rsidRDefault="00367444" w:rsidP="002423BE">
      <w:pPr>
        <w:pStyle w:val="Text"/>
        <w:rPr>
          <w:b/>
          <w:lang w:eastAsia="pl-PL"/>
        </w:rPr>
      </w:pPr>
    </w:p>
    <w:p w14:paraId="2A11B7A7" w14:textId="299FAAD1" w:rsidR="002423BE" w:rsidRPr="002423BE" w:rsidRDefault="002423BE" w:rsidP="002423BE">
      <w:pPr>
        <w:pStyle w:val="Text"/>
        <w:rPr>
          <w:b/>
          <w:lang w:eastAsia="pl-PL"/>
        </w:rPr>
      </w:pPr>
      <w:r w:rsidRPr="002423BE">
        <w:rPr>
          <w:b/>
          <w:lang w:eastAsia="pl-PL"/>
        </w:rPr>
        <w:t>Martine’s Coffee Shop:</w:t>
      </w:r>
    </w:p>
    <w:p w14:paraId="04BF3C1E" w14:textId="79004EDA" w:rsidR="002423BE" w:rsidRDefault="002423BE" w:rsidP="002423BE">
      <w:pPr>
        <w:pStyle w:val="Text"/>
        <w:rPr>
          <w:lang w:eastAsia="pl-PL"/>
        </w:rPr>
      </w:pPr>
      <w:r>
        <w:rPr>
          <w:lang w:eastAsia="pl-PL"/>
        </w:rPr>
        <w:t>Office workers and shoppers who like good coffee and pass her van on the way to work or the shops to get a coffee to take away or want to have a coffee any time during the day.</w:t>
      </w:r>
    </w:p>
    <w:p w14:paraId="3771F216" w14:textId="77777777" w:rsidR="002423BE" w:rsidRDefault="002423BE" w:rsidP="002423BE">
      <w:pPr>
        <w:pStyle w:val="Text"/>
        <w:rPr>
          <w:lang w:eastAsia="pl-PL"/>
        </w:rPr>
      </w:pPr>
      <w:r>
        <w:rPr>
          <w:lang w:eastAsia="pl-PL"/>
        </w:rPr>
        <w:t>Yaletown is potentially a good place for all three pop-ups as there are a lot of office workers.</w:t>
      </w:r>
    </w:p>
    <w:p w14:paraId="29610FC2" w14:textId="77777777" w:rsidR="002423BE" w:rsidRDefault="002423BE" w:rsidP="002423BE">
      <w:pPr>
        <w:pStyle w:val="Text"/>
        <w:rPr>
          <w:lang w:eastAsia="pl-PL"/>
        </w:rPr>
      </w:pPr>
    </w:p>
    <w:p w14:paraId="0BA6502F" w14:textId="77777777" w:rsidR="002423BE" w:rsidRPr="002423BE" w:rsidRDefault="002423BE" w:rsidP="002423BE">
      <w:pPr>
        <w:pStyle w:val="Text"/>
        <w:rPr>
          <w:b/>
          <w:lang w:eastAsia="pl-PL"/>
        </w:rPr>
      </w:pPr>
      <w:r w:rsidRPr="002423BE">
        <w:rPr>
          <w:b/>
          <w:lang w:eastAsia="pl-PL"/>
        </w:rPr>
        <w:t>4</w:t>
      </w:r>
    </w:p>
    <w:p w14:paraId="065ED23A" w14:textId="7F1F4C11" w:rsidR="002423BE" w:rsidRDefault="002423BE" w:rsidP="002423BE">
      <w:pPr>
        <w:pStyle w:val="Text"/>
        <w:rPr>
          <w:lang w:eastAsia="pl-PL"/>
        </w:rPr>
      </w:pPr>
      <w:r>
        <w:rPr>
          <w:lang w:eastAsia="pl-PL"/>
        </w:rPr>
        <w:t xml:space="preserve">One young person I interviewed said </w:t>
      </w:r>
      <w:r w:rsidRPr="002423BE">
        <w:rPr>
          <w:strike/>
          <w:lang w:eastAsia="pl-PL"/>
        </w:rPr>
        <w:t>all</w:t>
      </w:r>
      <w:r>
        <w:rPr>
          <w:lang w:eastAsia="pl-PL"/>
        </w:rPr>
        <w:t xml:space="preserve"> </w:t>
      </w:r>
      <w:r w:rsidRPr="002423BE">
        <w:rPr>
          <w:i/>
          <w:lang w:eastAsia="pl-PL"/>
        </w:rPr>
        <w:t>some</w:t>
      </w:r>
      <w:r>
        <w:rPr>
          <w:lang w:eastAsia="pl-PL"/>
        </w:rPr>
        <w:t xml:space="preserve"> </w:t>
      </w:r>
      <w:r w:rsidRPr="002423BE">
        <w:rPr>
          <w:i/>
          <w:lang w:eastAsia="pl-PL"/>
        </w:rPr>
        <w:t>of</w:t>
      </w:r>
      <w:r>
        <w:rPr>
          <w:lang w:eastAsia="pl-PL"/>
        </w:rPr>
        <w:t xml:space="preserve"> the places to go in the evening were expensive. He said he and his co-workers liked to </w:t>
      </w:r>
      <w:r w:rsidRPr="002423BE">
        <w:rPr>
          <w:strike/>
          <w:lang w:eastAsia="pl-PL"/>
        </w:rPr>
        <w:t>have dinner</w:t>
      </w:r>
      <w:r>
        <w:rPr>
          <w:lang w:eastAsia="pl-PL"/>
        </w:rPr>
        <w:t xml:space="preserve"> </w:t>
      </w:r>
      <w:r w:rsidRPr="002423BE">
        <w:rPr>
          <w:i/>
          <w:lang w:eastAsia="pl-PL"/>
        </w:rPr>
        <w:t>socialise</w:t>
      </w:r>
      <w:r>
        <w:rPr>
          <w:lang w:eastAsia="pl-PL"/>
        </w:rPr>
        <w:t xml:space="preserve"> together after work.</w:t>
      </w:r>
    </w:p>
    <w:p w14:paraId="7EB3A28E" w14:textId="77777777" w:rsidR="002423BE" w:rsidRDefault="002423BE" w:rsidP="002423BE">
      <w:pPr>
        <w:pStyle w:val="Text"/>
        <w:rPr>
          <w:lang w:eastAsia="pl-PL"/>
        </w:rPr>
      </w:pPr>
    </w:p>
    <w:p w14:paraId="4C701739" w14:textId="4E3BEEFB" w:rsidR="002423BE" w:rsidRDefault="002423BE" w:rsidP="002423BE">
      <w:pPr>
        <w:pStyle w:val="Text"/>
        <w:rPr>
          <w:lang w:eastAsia="pl-PL"/>
        </w:rPr>
      </w:pPr>
      <w:r>
        <w:rPr>
          <w:lang w:eastAsia="pl-PL"/>
        </w:rPr>
        <w:t xml:space="preserve">One young office worker I spoke to said she likes to buy </w:t>
      </w:r>
      <w:r w:rsidRPr="002423BE">
        <w:rPr>
          <w:strike/>
          <w:lang w:eastAsia="pl-PL"/>
        </w:rPr>
        <w:t>natural health</w:t>
      </w:r>
      <w:r>
        <w:rPr>
          <w:lang w:eastAsia="pl-PL"/>
        </w:rPr>
        <w:t xml:space="preserve"> </w:t>
      </w:r>
      <w:r w:rsidRPr="002423BE">
        <w:rPr>
          <w:i/>
          <w:lang w:eastAsia="pl-PL"/>
        </w:rPr>
        <w:t>personal</w:t>
      </w:r>
      <w:r>
        <w:rPr>
          <w:lang w:eastAsia="pl-PL"/>
        </w:rPr>
        <w:t xml:space="preserve"> care products. The price of the products was </w:t>
      </w:r>
      <w:r w:rsidRPr="002423BE">
        <w:rPr>
          <w:strike/>
          <w:lang w:eastAsia="pl-PL"/>
        </w:rPr>
        <w:t>more</w:t>
      </w:r>
      <w:r>
        <w:rPr>
          <w:lang w:eastAsia="pl-PL"/>
        </w:rPr>
        <w:t xml:space="preserve"> </w:t>
      </w:r>
      <w:r w:rsidRPr="002423BE">
        <w:rPr>
          <w:i/>
          <w:lang w:eastAsia="pl-PL"/>
        </w:rPr>
        <w:t>less</w:t>
      </w:r>
      <w:r>
        <w:rPr>
          <w:lang w:eastAsia="pl-PL"/>
        </w:rPr>
        <w:t xml:space="preserve"> important to her than the quality.</w:t>
      </w:r>
    </w:p>
    <w:p w14:paraId="0337C672" w14:textId="77777777" w:rsidR="002423BE" w:rsidRDefault="002423BE" w:rsidP="002423BE">
      <w:pPr>
        <w:pStyle w:val="Text"/>
        <w:rPr>
          <w:lang w:eastAsia="pl-PL"/>
        </w:rPr>
      </w:pPr>
    </w:p>
    <w:p w14:paraId="0DC4A3A3" w14:textId="3FD6DA7B" w:rsidR="002423BE" w:rsidRDefault="002423BE" w:rsidP="002423BE">
      <w:pPr>
        <w:pStyle w:val="Text"/>
        <w:rPr>
          <w:lang w:eastAsia="pl-PL"/>
        </w:rPr>
      </w:pPr>
      <w:r>
        <w:rPr>
          <w:lang w:eastAsia="pl-PL"/>
        </w:rPr>
        <w:t xml:space="preserve">Another shopper I interviewed told me </w:t>
      </w:r>
      <w:r w:rsidRPr="002423BE">
        <w:rPr>
          <w:lang w:eastAsia="pl-PL"/>
        </w:rPr>
        <w:t xml:space="preserve">she </w:t>
      </w:r>
      <w:r w:rsidRPr="002423BE">
        <w:rPr>
          <w:strike/>
          <w:lang w:eastAsia="pl-PL"/>
        </w:rPr>
        <w:t>likes</w:t>
      </w:r>
      <w:r>
        <w:rPr>
          <w:lang w:eastAsia="pl-PL"/>
        </w:rPr>
        <w:t xml:space="preserve"> </w:t>
      </w:r>
      <w:r w:rsidRPr="002423BE">
        <w:rPr>
          <w:i/>
          <w:lang w:eastAsia="pl-PL"/>
        </w:rPr>
        <w:t>doesn’t like</w:t>
      </w:r>
      <w:r>
        <w:rPr>
          <w:lang w:eastAsia="pl-PL"/>
        </w:rPr>
        <w:t xml:space="preserve"> to go to shopping malls. She </w:t>
      </w:r>
      <w:r w:rsidRPr="002423BE">
        <w:rPr>
          <w:strike/>
          <w:lang w:eastAsia="pl-PL"/>
        </w:rPr>
        <w:t>always wears</w:t>
      </w:r>
      <w:r>
        <w:rPr>
          <w:lang w:eastAsia="pl-PL"/>
        </w:rPr>
        <w:t xml:space="preserve"> </w:t>
      </w:r>
      <w:r w:rsidRPr="002423BE">
        <w:rPr>
          <w:i/>
          <w:lang w:eastAsia="pl-PL"/>
        </w:rPr>
        <w:t>doesn’t want to wear</w:t>
      </w:r>
      <w:r>
        <w:rPr>
          <w:lang w:eastAsia="pl-PL"/>
        </w:rPr>
        <w:t xml:space="preserve"> the fashions and colours that are popular right now.</w:t>
      </w:r>
    </w:p>
    <w:p w14:paraId="4BC65BBD" w14:textId="77777777" w:rsidR="002423BE" w:rsidRDefault="002423BE" w:rsidP="002423BE">
      <w:pPr>
        <w:pStyle w:val="Text"/>
        <w:rPr>
          <w:lang w:eastAsia="pl-PL"/>
        </w:rPr>
      </w:pPr>
    </w:p>
    <w:p w14:paraId="13BA42FF" w14:textId="24E9EAF6" w:rsidR="002423BE" w:rsidRPr="002423BE" w:rsidRDefault="002423BE" w:rsidP="002423BE">
      <w:pPr>
        <w:pStyle w:val="Text"/>
        <w:rPr>
          <w:b/>
          <w:lang w:eastAsia="pl-PL"/>
        </w:rPr>
      </w:pPr>
      <w:r w:rsidRPr="002423BE">
        <w:rPr>
          <w:b/>
          <w:lang w:eastAsia="pl-PL"/>
        </w:rPr>
        <w:t>5A–C</w:t>
      </w:r>
    </w:p>
    <w:p w14:paraId="6BA8E23D" w14:textId="77777777" w:rsidR="002423BE" w:rsidRDefault="002423BE" w:rsidP="002423BE">
      <w:pPr>
        <w:pStyle w:val="Text"/>
        <w:rPr>
          <w:lang w:eastAsia="pl-PL"/>
        </w:rPr>
      </w:pPr>
      <w:r>
        <w:rPr>
          <w:lang w:eastAsia="pl-PL"/>
        </w:rPr>
        <w:t>Students' own answer</w:t>
      </w:r>
    </w:p>
    <w:p w14:paraId="48FC2171" w14:textId="77777777" w:rsidR="002423BE" w:rsidRDefault="002423BE" w:rsidP="002423BE">
      <w:pPr>
        <w:pStyle w:val="Text"/>
        <w:rPr>
          <w:lang w:eastAsia="pl-PL"/>
        </w:rPr>
      </w:pPr>
    </w:p>
    <w:p w14:paraId="0B9BB975" w14:textId="77777777" w:rsidR="002423BE" w:rsidRPr="002423BE" w:rsidRDefault="002423BE" w:rsidP="002423BE">
      <w:pPr>
        <w:pStyle w:val="Text"/>
        <w:rPr>
          <w:b/>
          <w:lang w:eastAsia="pl-PL"/>
        </w:rPr>
      </w:pPr>
      <w:r w:rsidRPr="002423BE">
        <w:rPr>
          <w:b/>
          <w:lang w:eastAsia="pl-PL"/>
        </w:rPr>
        <w:t>5D</w:t>
      </w:r>
    </w:p>
    <w:p w14:paraId="702662F7" w14:textId="77777777" w:rsidR="002423BE" w:rsidRPr="002423BE" w:rsidRDefault="002423BE" w:rsidP="002423BE">
      <w:pPr>
        <w:pStyle w:val="Text"/>
        <w:rPr>
          <w:b/>
          <w:lang w:eastAsia="pl-PL"/>
        </w:rPr>
      </w:pPr>
      <w:r w:rsidRPr="002423BE">
        <w:rPr>
          <w:b/>
          <w:lang w:eastAsia="pl-PL"/>
        </w:rPr>
        <w:t xml:space="preserve">Model answer </w:t>
      </w:r>
    </w:p>
    <w:p w14:paraId="0BAF970B" w14:textId="77777777" w:rsidR="002423BE" w:rsidRPr="002423BE" w:rsidRDefault="002423BE" w:rsidP="002423BE">
      <w:pPr>
        <w:pStyle w:val="Text"/>
        <w:rPr>
          <w:b/>
          <w:lang w:eastAsia="pl-PL"/>
        </w:rPr>
      </w:pPr>
      <w:r w:rsidRPr="002423BE">
        <w:rPr>
          <w:b/>
          <w:lang w:eastAsia="pl-PL"/>
        </w:rPr>
        <w:t>Angelica’s Fashion Jewellery</w:t>
      </w:r>
    </w:p>
    <w:p w14:paraId="6A423777" w14:textId="77777777" w:rsidR="002423BE" w:rsidRDefault="002423BE" w:rsidP="002423BE">
      <w:pPr>
        <w:pStyle w:val="Text"/>
        <w:rPr>
          <w:lang w:eastAsia="pl-PL"/>
        </w:rPr>
      </w:pPr>
      <w:r>
        <w:rPr>
          <w:lang w:eastAsia="pl-PL"/>
        </w:rPr>
        <w:t>Winter Pop-up Store</w:t>
      </w:r>
    </w:p>
    <w:p w14:paraId="0956D276" w14:textId="77777777" w:rsidR="002423BE" w:rsidRPr="002423BE" w:rsidRDefault="002423BE" w:rsidP="002423BE">
      <w:pPr>
        <w:pStyle w:val="Text"/>
        <w:rPr>
          <w:i/>
          <w:lang w:eastAsia="pl-PL"/>
        </w:rPr>
      </w:pPr>
      <w:r w:rsidRPr="002423BE">
        <w:rPr>
          <w:i/>
          <w:lang w:eastAsia="pl-PL"/>
        </w:rPr>
        <w:t xml:space="preserve">Hamilton Street, Yaletown </w:t>
      </w:r>
    </w:p>
    <w:p w14:paraId="62D4A081" w14:textId="77777777" w:rsidR="002423BE" w:rsidRDefault="002423BE" w:rsidP="002423BE">
      <w:pPr>
        <w:pStyle w:val="Text"/>
        <w:rPr>
          <w:lang w:eastAsia="pl-PL"/>
        </w:rPr>
      </w:pPr>
      <w:r>
        <w:rPr>
          <w:lang w:eastAsia="pl-PL"/>
        </w:rPr>
        <w:t>Come and shop in my new pop-up store.</w:t>
      </w:r>
    </w:p>
    <w:p w14:paraId="121E5214" w14:textId="1E579358" w:rsidR="002423BE" w:rsidRDefault="002423BE" w:rsidP="002423BE">
      <w:pPr>
        <w:pStyle w:val="Text"/>
        <w:rPr>
          <w:lang w:eastAsia="pl-PL"/>
        </w:rPr>
      </w:pPr>
      <w:r>
        <w:rPr>
          <w:lang w:eastAsia="pl-PL"/>
        </w:rPr>
        <w:t xml:space="preserve">Special new designs for the winter from an independent designer. You will not find these designs in any other stores. It’s the perfect place </w:t>
      </w:r>
      <w:r>
        <w:rPr>
          <w:lang w:eastAsia="pl-PL"/>
        </w:rPr>
        <w:t xml:space="preserve">to browse for an unusual item for yourself or an original gift for someone. </w:t>
      </w:r>
    </w:p>
    <w:p w14:paraId="303F7B3E" w14:textId="77777777" w:rsidR="002423BE" w:rsidRDefault="002423BE" w:rsidP="002423BE">
      <w:pPr>
        <w:pStyle w:val="Text"/>
        <w:rPr>
          <w:lang w:eastAsia="pl-PL"/>
        </w:rPr>
      </w:pPr>
      <w:r>
        <w:rPr>
          <w:lang w:eastAsia="pl-PL"/>
        </w:rPr>
        <w:t xml:space="preserve">From 1st November to 21st December only. </w:t>
      </w:r>
    </w:p>
    <w:p w14:paraId="0E67D949" w14:textId="77777777" w:rsidR="002423BE" w:rsidRDefault="002423BE" w:rsidP="002423BE">
      <w:pPr>
        <w:pStyle w:val="Text"/>
        <w:rPr>
          <w:lang w:eastAsia="pl-PL"/>
        </w:rPr>
      </w:pPr>
      <w:r>
        <w:rPr>
          <w:lang w:eastAsia="pl-PL"/>
        </w:rPr>
        <w:t>For more information about my designs and the pop-up event visit:</w:t>
      </w:r>
    </w:p>
    <w:p w14:paraId="31220F87" w14:textId="5552ABBC" w:rsidR="002E7361" w:rsidRDefault="00732149" w:rsidP="002423BE">
      <w:pPr>
        <w:pStyle w:val="Text"/>
        <w:rPr>
          <w:lang w:eastAsia="pl-PL"/>
        </w:rPr>
      </w:pPr>
      <w:r w:rsidRPr="00732149">
        <w:rPr>
          <w:lang w:eastAsia="pl-PL"/>
        </w:rPr>
        <w:t>www.angelicasfashionjewellery.com</w:t>
      </w:r>
    </w:p>
    <w:p w14:paraId="7EBB8781" w14:textId="77777777" w:rsidR="00732149" w:rsidRPr="002423BE" w:rsidRDefault="00732149" w:rsidP="002423BE">
      <w:pPr>
        <w:pStyle w:val="Text"/>
        <w:rPr>
          <w:lang w:eastAsia="pl-PL"/>
        </w:rPr>
      </w:pPr>
    </w:p>
    <w:p w14:paraId="64E9F220" w14:textId="4120E165" w:rsidR="002E7361" w:rsidRPr="00553568" w:rsidRDefault="002E7361">
      <w:pPr>
        <w:pStyle w:val="HeadASection"/>
        <w:rPr>
          <w:lang w:val="en-GB"/>
        </w:rPr>
      </w:pPr>
      <w:r w:rsidRPr="00553568">
        <w:rPr>
          <w:lang w:val="en-GB"/>
        </w:rPr>
        <w:t>Business workshop 4</w:t>
      </w:r>
    </w:p>
    <w:p w14:paraId="5071AFED" w14:textId="77777777" w:rsidR="00B27E79" w:rsidRPr="00B27E79" w:rsidRDefault="00B27E79" w:rsidP="00B27E79">
      <w:pPr>
        <w:pStyle w:val="Text"/>
        <w:rPr>
          <w:b/>
          <w:lang w:eastAsia="pl-PL"/>
        </w:rPr>
      </w:pPr>
      <w:r w:rsidRPr="00B27E79">
        <w:rPr>
          <w:b/>
          <w:lang w:eastAsia="pl-PL"/>
        </w:rPr>
        <w:t>1</w:t>
      </w:r>
    </w:p>
    <w:p w14:paraId="3476FDE6" w14:textId="77777777" w:rsidR="00B27E79" w:rsidRDefault="00B27E79" w:rsidP="00B27E79">
      <w:pPr>
        <w:pStyle w:val="Text"/>
        <w:rPr>
          <w:lang w:eastAsia="pl-PL"/>
        </w:rPr>
      </w:pPr>
      <w:r>
        <w:rPr>
          <w:lang w:eastAsia="pl-PL"/>
        </w:rPr>
        <w:t>1 It’s an area with a lot of pharmaceutical and biotechnology industries and research institutions.</w:t>
      </w:r>
    </w:p>
    <w:p w14:paraId="53F7427C" w14:textId="77777777" w:rsidR="00B27E79" w:rsidRDefault="00B27E79" w:rsidP="00B27E79">
      <w:pPr>
        <w:pStyle w:val="Text"/>
        <w:rPr>
          <w:lang w:eastAsia="pl-PL"/>
        </w:rPr>
      </w:pPr>
      <w:r>
        <w:rPr>
          <w:lang w:eastAsia="pl-PL"/>
        </w:rPr>
        <w:t>2 The company manufactures and markets pharmaceutical products and services.</w:t>
      </w:r>
    </w:p>
    <w:p w14:paraId="4FBE7865" w14:textId="77777777" w:rsidR="00B27E79" w:rsidRDefault="00B27E79" w:rsidP="00B27E79">
      <w:pPr>
        <w:pStyle w:val="Text"/>
        <w:rPr>
          <w:lang w:eastAsia="pl-PL"/>
        </w:rPr>
      </w:pPr>
      <w:r>
        <w:rPr>
          <w:lang w:eastAsia="pl-PL"/>
        </w:rPr>
        <w:t xml:space="preserve">3 </w:t>
      </w:r>
      <w:proofErr w:type="spellStart"/>
      <w:r>
        <w:rPr>
          <w:lang w:eastAsia="pl-PL"/>
        </w:rPr>
        <w:t>Holsted</w:t>
      </w:r>
      <w:proofErr w:type="spellEnd"/>
      <w:r>
        <w:rPr>
          <w:lang w:eastAsia="pl-PL"/>
        </w:rPr>
        <w:t xml:space="preserve"> recently bought a Spanish pharmaceutical laboratory based in Madrid and the Vice President plans to investigate the work culture and present </w:t>
      </w:r>
      <w:proofErr w:type="spellStart"/>
      <w:r>
        <w:rPr>
          <w:lang w:eastAsia="pl-PL"/>
        </w:rPr>
        <w:t>Holsted’s</w:t>
      </w:r>
      <w:proofErr w:type="spellEnd"/>
      <w:r>
        <w:rPr>
          <w:lang w:eastAsia="pl-PL"/>
        </w:rPr>
        <w:t xml:space="preserve"> work culture to the managers in Madrid.</w:t>
      </w:r>
    </w:p>
    <w:p w14:paraId="591DA35D" w14:textId="77777777" w:rsidR="00B27E79" w:rsidRDefault="00B27E79" w:rsidP="00B27E79">
      <w:pPr>
        <w:pStyle w:val="Text"/>
        <w:rPr>
          <w:lang w:eastAsia="pl-PL"/>
        </w:rPr>
      </w:pPr>
      <w:r>
        <w:rPr>
          <w:lang w:eastAsia="pl-PL"/>
        </w:rPr>
        <w:t>4 Students’ own answer</w:t>
      </w:r>
    </w:p>
    <w:p w14:paraId="61111D78" w14:textId="77777777" w:rsidR="00B27E79" w:rsidRDefault="00B27E79" w:rsidP="00B27E79">
      <w:pPr>
        <w:pStyle w:val="Text"/>
        <w:rPr>
          <w:lang w:eastAsia="pl-PL"/>
        </w:rPr>
      </w:pPr>
    </w:p>
    <w:p w14:paraId="68A47A01" w14:textId="77777777" w:rsidR="00B27E79" w:rsidRPr="00B27E79" w:rsidRDefault="00B27E79" w:rsidP="00B27E79">
      <w:pPr>
        <w:pStyle w:val="Text"/>
        <w:rPr>
          <w:b/>
          <w:lang w:eastAsia="pl-PL"/>
        </w:rPr>
      </w:pPr>
      <w:r w:rsidRPr="00B27E79">
        <w:rPr>
          <w:b/>
          <w:lang w:eastAsia="pl-PL"/>
        </w:rPr>
        <w:t>2A</w:t>
      </w:r>
    </w:p>
    <w:p w14:paraId="08E96A68" w14:textId="77777777" w:rsidR="00B27E79" w:rsidRDefault="00B27E79" w:rsidP="00B27E79">
      <w:pPr>
        <w:pStyle w:val="Text"/>
        <w:rPr>
          <w:lang w:eastAsia="pl-PL"/>
        </w:rPr>
      </w:pPr>
      <w:r>
        <w:rPr>
          <w:lang w:eastAsia="pl-PL"/>
        </w:rPr>
        <w:t xml:space="preserve">1 Employees work </w:t>
      </w:r>
      <w:r w:rsidRPr="00B27E79">
        <w:rPr>
          <w:strike/>
          <w:lang w:eastAsia="pl-PL"/>
        </w:rPr>
        <w:t>40</w:t>
      </w:r>
      <w:r>
        <w:rPr>
          <w:lang w:eastAsia="pl-PL"/>
        </w:rPr>
        <w:t xml:space="preserve"> </w:t>
      </w:r>
      <w:r w:rsidRPr="00B27E79">
        <w:rPr>
          <w:i/>
          <w:lang w:eastAsia="pl-PL"/>
        </w:rPr>
        <w:t>37</w:t>
      </w:r>
      <w:r>
        <w:rPr>
          <w:lang w:eastAsia="pl-PL"/>
        </w:rPr>
        <w:t xml:space="preserve"> hours a week from Monday to Friday.</w:t>
      </w:r>
    </w:p>
    <w:p w14:paraId="7DA3DCC9" w14:textId="77777777" w:rsidR="00B27E79" w:rsidRDefault="00B27E79" w:rsidP="00B27E79">
      <w:pPr>
        <w:pStyle w:val="Text"/>
        <w:rPr>
          <w:lang w:eastAsia="pl-PL"/>
        </w:rPr>
      </w:pPr>
      <w:r>
        <w:rPr>
          <w:lang w:eastAsia="pl-PL"/>
        </w:rPr>
        <w:t xml:space="preserve">2 They are </w:t>
      </w:r>
      <w:r w:rsidRPr="00B27E79">
        <w:rPr>
          <w:strike/>
          <w:lang w:eastAsia="pl-PL"/>
        </w:rPr>
        <w:t>often</w:t>
      </w:r>
      <w:r>
        <w:rPr>
          <w:lang w:eastAsia="pl-PL"/>
        </w:rPr>
        <w:t xml:space="preserve"> </w:t>
      </w:r>
      <w:r w:rsidRPr="00B27E79">
        <w:rPr>
          <w:i/>
          <w:lang w:eastAsia="pl-PL"/>
        </w:rPr>
        <w:t>not</w:t>
      </w:r>
      <w:r>
        <w:rPr>
          <w:lang w:eastAsia="pl-PL"/>
        </w:rPr>
        <w:t xml:space="preserve"> expected to work long hours.</w:t>
      </w:r>
    </w:p>
    <w:p w14:paraId="125A1664" w14:textId="77777777" w:rsidR="00B27E79" w:rsidRDefault="00B27E79" w:rsidP="00B27E79">
      <w:pPr>
        <w:pStyle w:val="Text"/>
        <w:rPr>
          <w:lang w:eastAsia="pl-PL"/>
        </w:rPr>
      </w:pPr>
      <w:r>
        <w:rPr>
          <w:lang w:eastAsia="pl-PL"/>
        </w:rPr>
        <w:t xml:space="preserve">3 The working hours are </w:t>
      </w:r>
      <w:r w:rsidRPr="00B27E79">
        <w:rPr>
          <w:strike/>
          <w:lang w:eastAsia="pl-PL"/>
        </w:rPr>
        <w:t>fixed</w:t>
      </w:r>
      <w:r>
        <w:rPr>
          <w:lang w:eastAsia="pl-PL"/>
        </w:rPr>
        <w:t xml:space="preserve"> </w:t>
      </w:r>
      <w:r w:rsidRPr="00B27E79">
        <w:rPr>
          <w:i/>
          <w:lang w:eastAsia="pl-PL"/>
        </w:rPr>
        <w:t>flexible</w:t>
      </w:r>
      <w:r>
        <w:rPr>
          <w:lang w:eastAsia="pl-PL"/>
        </w:rPr>
        <w:t xml:space="preserve"> for most employees.</w:t>
      </w:r>
    </w:p>
    <w:p w14:paraId="2519A81C" w14:textId="77777777" w:rsidR="00B27E79" w:rsidRDefault="00B27E79" w:rsidP="00B27E79">
      <w:pPr>
        <w:pStyle w:val="Text"/>
        <w:rPr>
          <w:lang w:eastAsia="pl-PL"/>
        </w:rPr>
      </w:pPr>
      <w:r>
        <w:rPr>
          <w:lang w:eastAsia="pl-PL"/>
        </w:rPr>
        <w:t xml:space="preserve">4 The work culture is very </w:t>
      </w:r>
      <w:r w:rsidRPr="00B27E79">
        <w:rPr>
          <w:strike/>
          <w:lang w:eastAsia="pl-PL"/>
        </w:rPr>
        <w:t>strict</w:t>
      </w:r>
      <w:r>
        <w:rPr>
          <w:lang w:eastAsia="pl-PL"/>
        </w:rPr>
        <w:t xml:space="preserve"> </w:t>
      </w:r>
      <w:r w:rsidRPr="00B27E79">
        <w:rPr>
          <w:i/>
          <w:lang w:eastAsia="pl-PL"/>
        </w:rPr>
        <w:t>relaxed</w:t>
      </w:r>
      <w:r>
        <w:rPr>
          <w:lang w:eastAsia="pl-PL"/>
        </w:rPr>
        <w:t xml:space="preserve"> but effective.</w:t>
      </w:r>
    </w:p>
    <w:p w14:paraId="64531356" w14:textId="77777777" w:rsidR="00B27E79" w:rsidRDefault="00B27E79" w:rsidP="00B27E79">
      <w:pPr>
        <w:pStyle w:val="Text"/>
        <w:rPr>
          <w:lang w:eastAsia="pl-PL"/>
        </w:rPr>
      </w:pPr>
      <w:r>
        <w:rPr>
          <w:lang w:eastAsia="pl-PL"/>
        </w:rPr>
        <w:t xml:space="preserve">5 Managers </w:t>
      </w:r>
      <w:r w:rsidRPr="00B27E79">
        <w:rPr>
          <w:strike/>
          <w:lang w:eastAsia="pl-PL"/>
        </w:rPr>
        <w:t>are</w:t>
      </w:r>
      <w:r>
        <w:rPr>
          <w:lang w:eastAsia="pl-PL"/>
        </w:rPr>
        <w:t xml:space="preserve"> </w:t>
      </w:r>
      <w:r w:rsidRPr="00B27E79">
        <w:rPr>
          <w:i/>
          <w:lang w:eastAsia="pl-PL"/>
        </w:rPr>
        <w:t>aren’t</w:t>
      </w:r>
      <w:r>
        <w:rPr>
          <w:lang w:eastAsia="pl-PL"/>
        </w:rPr>
        <w:t xml:space="preserve"> responsible for how employees organise their time and projects.</w:t>
      </w:r>
    </w:p>
    <w:p w14:paraId="6219A9ED" w14:textId="77777777" w:rsidR="00B27E79" w:rsidRDefault="00B27E79" w:rsidP="00B27E79">
      <w:pPr>
        <w:pStyle w:val="Text"/>
        <w:rPr>
          <w:lang w:eastAsia="pl-PL"/>
        </w:rPr>
      </w:pPr>
      <w:r>
        <w:rPr>
          <w:lang w:eastAsia="pl-PL"/>
        </w:rPr>
        <w:t xml:space="preserve">6 </w:t>
      </w:r>
      <w:r w:rsidRPr="00B27E79">
        <w:rPr>
          <w:strike/>
          <w:lang w:eastAsia="pl-PL"/>
        </w:rPr>
        <w:t>Senior</w:t>
      </w:r>
      <w:r>
        <w:rPr>
          <w:lang w:eastAsia="pl-PL"/>
        </w:rPr>
        <w:t xml:space="preserve"> </w:t>
      </w:r>
      <w:r w:rsidRPr="00B27E79">
        <w:rPr>
          <w:i/>
          <w:lang w:eastAsia="pl-PL"/>
        </w:rPr>
        <w:t>All</w:t>
      </w:r>
      <w:r>
        <w:rPr>
          <w:lang w:eastAsia="pl-PL"/>
        </w:rPr>
        <w:t xml:space="preserve"> staff in the company can tell us their ideas and opinions.</w:t>
      </w:r>
    </w:p>
    <w:p w14:paraId="0D98C137" w14:textId="77777777" w:rsidR="00B27E79" w:rsidRDefault="00B27E79" w:rsidP="00B27E79">
      <w:pPr>
        <w:pStyle w:val="Text"/>
        <w:rPr>
          <w:lang w:eastAsia="pl-PL"/>
        </w:rPr>
      </w:pPr>
      <w:r>
        <w:rPr>
          <w:lang w:eastAsia="pl-PL"/>
        </w:rPr>
        <w:t xml:space="preserve">7 It’s important to arrive on time for </w:t>
      </w:r>
      <w:r w:rsidRPr="00B27E79">
        <w:rPr>
          <w:strike/>
          <w:lang w:eastAsia="pl-PL"/>
        </w:rPr>
        <w:t>work</w:t>
      </w:r>
      <w:r>
        <w:rPr>
          <w:lang w:eastAsia="pl-PL"/>
        </w:rPr>
        <w:t xml:space="preserve"> </w:t>
      </w:r>
      <w:r w:rsidRPr="00B27E79">
        <w:rPr>
          <w:i/>
          <w:lang w:eastAsia="pl-PL"/>
        </w:rPr>
        <w:t>meetings</w:t>
      </w:r>
      <w:r>
        <w:rPr>
          <w:lang w:eastAsia="pl-PL"/>
        </w:rPr>
        <w:t>; it shows you are professional.</w:t>
      </w:r>
    </w:p>
    <w:p w14:paraId="383925D6" w14:textId="77777777" w:rsidR="00B27E79" w:rsidRDefault="00B27E79" w:rsidP="00B27E79">
      <w:pPr>
        <w:pStyle w:val="Text"/>
        <w:rPr>
          <w:lang w:eastAsia="pl-PL"/>
        </w:rPr>
      </w:pPr>
    </w:p>
    <w:p w14:paraId="23F0E562" w14:textId="77777777" w:rsidR="00B27E79" w:rsidRDefault="00B27E79" w:rsidP="00B27E79">
      <w:pPr>
        <w:pStyle w:val="Text"/>
        <w:rPr>
          <w:lang w:eastAsia="pl-PL"/>
        </w:rPr>
      </w:pPr>
      <w:r w:rsidRPr="00B27E79">
        <w:rPr>
          <w:b/>
          <w:lang w:eastAsia="pl-PL"/>
        </w:rPr>
        <w:t>2B</w:t>
      </w:r>
    </w:p>
    <w:p w14:paraId="036D47D5" w14:textId="154C1C93" w:rsidR="00B27E79" w:rsidRDefault="00B27E79" w:rsidP="00B27E79">
      <w:pPr>
        <w:pStyle w:val="Text"/>
        <w:rPr>
          <w:lang w:eastAsia="pl-PL"/>
        </w:rPr>
      </w:pPr>
      <w:r>
        <w:rPr>
          <w:lang w:eastAsia="pl-PL"/>
        </w:rPr>
        <w:t>Students' own answer</w:t>
      </w:r>
    </w:p>
    <w:p w14:paraId="126955A1" w14:textId="77777777" w:rsidR="00B27E79" w:rsidRDefault="00B27E79" w:rsidP="00B27E79">
      <w:pPr>
        <w:pStyle w:val="Text"/>
        <w:rPr>
          <w:lang w:eastAsia="pl-PL"/>
        </w:rPr>
      </w:pPr>
      <w:r>
        <w:rPr>
          <w:lang w:eastAsia="pl-PL"/>
        </w:rPr>
        <w:t xml:space="preserve"> </w:t>
      </w:r>
    </w:p>
    <w:p w14:paraId="6E06AB25" w14:textId="77777777" w:rsidR="00B27E79" w:rsidRPr="00B27E79" w:rsidRDefault="00B27E79" w:rsidP="00B27E79">
      <w:pPr>
        <w:pStyle w:val="Text"/>
        <w:rPr>
          <w:b/>
          <w:lang w:eastAsia="pl-PL"/>
        </w:rPr>
      </w:pPr>
      <w:r w:rsidRPr="00B27E79">
        <w:rPr>
          <w:b/>
          <w:lang w:eastAsia="pl-PL"/>
        </w:rPr>
        <w:t>3A</w:t>
      </w:r>
    </w:p>
    <w:p w14:paraId="10E0AA59" w14:textId="77777777" w:rsidR="00B27E79" w:rsidRDefault="00B27E79" w:rsidP="00B27E79">
      <w:pPr>
        <w:pStyle w:val="Text"/>
        <w:rPr>
          <w:lang w:eastAsia="pl-PL"/>
        </w:rPr>
      </w:pPr>
      <w:r>
        <w:rPr>
          <w:lang w:eastAsia="pl-PL"/>
        </w:rPr>
        <w:t>3 &amp; 5</w:t>
      </w:r>
    </w:p>
    <w:p w14:paraId="15F3CE35" w14:textId="77777777" w:rsidR="00B27E79" w:rsidRDefault="00B27E79" w:rsidP="00B27E79">
      <w:pPr>
        <w:pStyle w:val="Text"/>
        <w:rPr>
          <w:lang w:eastAsia="pl-PL"/>
        </w:rPr>
      </w:pPr>
    </w:p>
    <w:p w14:paraId="453A91BC" w14:textId="77777777" w:rsidR="00B27E79" w:rsidRPr="00B27E79" w:rsidRDefault="00B27E79" w:rsidP="00B27E79">
      <w:pPr>
        <w:pStyle w:val="Text"/>
        <w:rPr>
          <w:b/>
          <w:lang w:eastAsia="pl-PL"/>
        </w:rPr>
      </w:pPr>
      <w:r w:rsidRPr="00B27E79">
        <w:rPr>
          <w:b/>
          <w:lang w:eastAsia="pl-PL"/>
        </w:rPr>
        <w:t>3B</w:t>
      </w:r>
    </w:p>
    <w:p w14:paraId="72F5A1E6" w14:textId="77777777" w:rsidR="00B27E79" w:rsidRDefault="00B27E79" w:rsidP="00B27E79">
      <w:pPr>
        <w:pStyle w:val="Text"/>
        <w:rPr>
          <w:lang w:eastAsia="pl-PL"/>
        </w:rPr>
      </w:pPr>
      <w:r>
        <w:rPr>
          <w:lang w:eastAsia="pl-PL"/>
        </w:rPr>
        <w:t>1 half / 50% / fifty percent</w:t>
      </w:r>
    </w:p>
    <w:p w14:paraId="5450F521" w14:textId="77777777" w:rsidR="00B27E79" w:rsidRDefault="00B27E79" w:rsidP="00B27E79">
      <w:pPr>
        <w:pStyle w:val="Text"/>
        <w:rPr>
          <w:lang w:eastAsia="pl-PL"/>
        </w:rPr>
      </w:pPr>
      <w:r>
        <w:rPr>
          <w:lang w:eastAsia="pl-PL"/>
        </w:rPr>
        <w:t>2 six/6</w:t>
      </w:r>
    </w:p>
    <w:p w14:paraId="40D8E781" w14:textId="77777777" w:rsidR="00B27E79" w:rsidRDefault="00B27E79" w:rsidP="00B27E79">
      <w:pPr>
        <w:pStyle w:val="Text"/>
        <w:rPr>
          <w:lang w:eastAsia="pl-PL"/>
        </w:rPr>
      </w:pPr>
      <w:r>
        <w:rPr>
          <w:lang w:eastAsia="pl-PL"/>
        </w:rPr>
        <w:t>3 seven/7</w:t>
      </w:r>
    </w:p>
    <w:p w14:paraId="5C3604A5" w14:textId="77777777" w:rsidR="00B27E79" w:rsidRDefault="00B27E79" w:rsidP="00B27E79">
      <w:pPr>
        <w:pStyle w:val="Text"/>
        <w:rPr>
          <w:lang w:eastAsia="pl-PL"/>
        </w:rPr>
      </w:pPr>
      <w:r>
        <w:rPr>
          <w:lang w:eastAsia="pl-PL"/>
        </w:rPr>
        <w:t>4 20/twenty</w:t>
      </w:r>
    </w:p>
    <w:p w14:paraId="1F5D2468" w14:textId="77777777" w:rsidR="00B27E79" w:rsidRDefault="00B27E79" w:rsidP="00B27E79">
      <w:pPr>
        <w:pStyle w:val="Text"/>
        <w:rPr>
          <w:lang w:eastAsia="pl-PL"/>
        </w:rPr>
      </w:pPr>
      <w:r>
        <w:rPr>
          <w:lang w:eastAsia="pl-PL"/>
        </w:rPr>
        <w:t>5 10/ten</w:t>
      </w:r>
    </w:p>
    <w:p w14:paraId="534A63ED" w14:textId="77777777" w:rsidR="00B27E79" w:rsidRDefault="00B27E79" w:rsidP="00B27E79">
      <w:pPr>
        <w:pStyle w:val="Text"/>
        <w:rPr>
          <w:lang w:eastAsia="pl-PL"/>
        </w:rPr>
      </w:pPr>
      <w:r>
        <w:rPr>
          <w:lang w:eastAsia="pl-PL"/>
        </w:rPr>
        <w:t xml:space="preserve">6 8/eight (o’clock) </w:t>
      </w:r>
    </w:p>
    <w:p w14:paraId="67E85323" w14:textId="32592B02" w:rsidR="00B27E79" w:rsidRDefault="00B27E79" w:rsidP="00B27E79">
      <w:pPr>
        <w:pStyle w:val="Text"/>
        <w:rPr>
          <w:lang w:eastAsia="pl-PL"/>
        </w:rPr>
      </w:pPr>
      <w:r>
        <w:rPr>
          <w:lang w:eastAsia="pl-PL"/>
        </w:rPr>
        <w:t>First column = 50% (half the employees are working at 6 p.m.); second column = 20% (20% are working at 7 p.m.); third column = 10%</w:t>
      </w:r>
      <w:r w:rsidR="00367444">
        <w:rPr>
          <w:lang w:eastAsia="pl-PL"/>
        </w:rPr>
        <w:t> </w:t>
      </w:r>
      <w:r>
        <w:rPr>
          <w:lang w:eastAsia="pl-PL"/>
        </w:rPr>
        <w:t>(10% are working at 8 p.m.)</w:t>
      </w:r>
    </w:p>
    <w:p w14:paraId="56CA4FF6" w14:textId="77777777" w:rsidR="00B27E79" w:rsidRDefault="00B27E79" w:rsidP="00B27E79">
      <w:pPr>
        <w:pStyle w:val="Text"/>
        <w:rPr>
          <w:lang w:eastAsia="pl-PL"/>
        </w:rPr>
      </w:pPr>
      <w:r>
        <w:rPr>
          <w:lang w:eastAsia="pl-PL"/>
        </w:rPr>
        <w:t>Second line = 7 p.m.; top line = 6 p.m.</w:t>
      </w:r>
    </w:p>
    <w:p w14:paraId="52BADF6C" w14:textId="77777777" w:rsidR="00B27E79" w:rsidRDefault="00B27E79" w:rsidP="00B27E79">
      <w:pPr>
        <w:pStyle w:val="Text"/>
        <w:rPr>
          <w:lang w:eastAsia="pl-PL"/>
        </w:rPr>
      </w:pPr>
    </w:p>
    <w:p w14:paraId="661A05C7" w14:textId="68BF0031" w:rsidR="00B27E79" w:rsidRPr="00B27E79" w:rsidRDefault="00367444" w:rsidP="00B27E79">
      <w:pPr>
        <w:pStyle w:val="Text"/>
        <w:rPr>
          <w:b/>
          <w:lang w:eastAsia="pl-PL"/>
        </w:rPr>
      </w:pPr>
      <w:r>
        <w:rPr>
          <w:b/>
          <w:lang w:eastAsia="pl-PL"/>
        </w:rPr>
        <w:br w:type="column"/>
      </w:r>
      <w:r w:rsidR="00B27E79" w:rsidRPr="00B27E79">
        <w:rPr>
          <w:b/>
          <w:lang w:eastAsia="pl-PL"/>
        </w:rPr>
        <w:lastRenderedPageBreak/>
        <w:t>3C</w:t>
      </w:r>
    </w:p>
    <w:p w14:paraId="0F5C9171" w14:textId="77777777" w:rsidR="00B27E79" w:rsidRPr="00B27E79" w:rsidRDefault="00B27E79" w:rsidP="00B27E79">
      <w:pPr>
        <w:pStyle w:val="Text"/>
        <w:rPr>
          <w:b/>
          <w:lang w:eastAsia="pl-PL"/>
        </w:rPr>
      </w:pPr>
      <w:r w:rsidRPr="00B27E79">
        <w:rPr>
          <w:b/>
          <w:lang w:eastAsia="pl-PL"/>
        </w:rPr>
        <w:t>Possible answer</w:t>
      </w:r>
    </w:p>
    <w:p w14:paraId="6D444FF9" w14:textId="77777777" w:rsidR="00B27E79" w:rsidRDefault="00B27E79" w:rsidP="00B27E79">
      <w:pPr>
        <w:pStyle w:val="Text"/>
        <w:rPr>
          <w:lang w:eastAsia="pl-PL"/>
        </w:rPr>
      </w:pPr>
      <w:r>
        <w:rPr>
          <w:lang w:eastAsia="pl-PL"/>
        </w:rPr>
        <w:t>percentage of staff at work in the evening</w:t>
      </w:r>
    </w:p>
    <w:p w14:paraId="70BCFEF0" w14:textId="77777777" w:rsidR="00B27E79" w:rsidRDefault="00B27E79" w:rsidP="00B27E79">
      <w:pPr>
        <w:pStyle w:val="Text"/>
        <w:rPr>
          <w:lang w:eastAsia="pl-PL"/>
        </w:rPr>
      </w:pPr>
      <w:r>
        <w:rPr>
          <w:lang w:eastAsia="pl-PL"/>
        </w:rPr>
        <w:t xml:space="preserve"> </w:t>
      </w:r>
    </w:p>
    <w:p w14:paraId="1D8D2437" w14:textId="77777777" w:rsidR="00B27E79" w:rsidRPr="00B27E79" w:rsidRDefault="00B27E79" w:rsidP="00B27E79">
      <w:pPr>
        <w:pStyle w:val="Text"/>
        <w:rPr>
          <w:b/>
          <w:lang w:eastAsia="pl-PL"/>
        </w:rPr>
      </w:pPr>
      <w:r w:rsidRPr="00B27E79">
        <w:rPr>
          <w:b/>
          <w:lang w:eastAsia="pl-PL"/>
        </w:rPr>
        <w:t>3D</w:t>
      </w:r>
    </w:p>
    <w:p w14:paraId="4AB32287" w14:textId="3657F666" w:rsidR="00B27E79" w:rsidRDefault="00B27E79" w:rsidP="00B27E79">
      <w:pPr>
        <w:pStyle w:val="Text"/>
        <w:rPr>
          <w:lang w:eastAsia="pl-PL"/>
        </w:rPr>
      </w:pPr>
      <w:r>
        <w:rPr>
          <w:lang w:eastAsia="pl-PL"/>
        </w:rPr>
        <w:t>1 It’s usual to have a two-hour lunch break from</w:t>
      </w:r>
      <w:r>
        <w:rPr>
          <w:lang w:eastAsia="pl-PL"/>
        </w:rPr>
        <w:br/>
        <w:t>2–4 p.m.</w:t>
      </w:r>
    </w:p>
    <w:p w14:paraId="554078FF" w14:textId="77777777" w:rsidR="00B27E79" w:rsidRDefault="00B27E79" w:rsidP="00B27E79">
      <w:pPr>
        <w:pStyle w:val="Text"/>
        <w:rPr>
          <w:lang w:eastAsia="pl-PL"/>
        </w:rPr>
      </w:pPr>
      <w:r>
        <w:rPr>
          <w:lang w:eastAsia="pl-PL"/>
        </w:rPr>
        <w:t>2 If staff like the long lunch break or not. Álvaro believes they like to have a good meal and socialise with colleagues, but Marina thinks most staff would prefer a shorter lunch break and the chance to go home earlier.</w:t>
      </w:r>
    </w:p>
    <w:p w14:paraId="256EB451" w14:textId="77777777" w:rsidR="00B27E79" w:rsidRDefault="00B27E79" w:rsidP="00B27E79">
      <w:pPr>
        <w:pStyle w:val="Text"/>
        <w:rPr>
          <w:lang w:eastAsia="pl-PL"/>
        </w:rPr>
      </w:pPr>
      <w:r>
        <w:rPr>
          <w:lang w:eastAsia="pl-PL"/>
        </w:rPr>
        <w:t>3 She thinks they won’t get so much work done later in the day when they do a long working day, because they are tired.</w:t>
      </w:r>
    </w:p>
    <w:p w14:paraId="23084D90" w14:textId="77777777" w:rsidR="00B27E79" w:rsidRDefault="00B27E79" w:rsidP="00B27E79">
      <w:pPr>
        <w:pStyle w:val="Text"/>
        <w:rPr>
          <w:lang w:eastAsia="pl-PL"/>
        </w:rPr>
      </w:pPr>
      <w:r>
        <w:rPr>
          <w:lang w:eastAsia="pl-PL"/>
        </w:rPr>
        <w:t>4 She thinks there could be accidents at work and more sick leave because staff are tired (and probably stressed).</w:t>
      </w:r>
    </w:p>
    <w:p w14:paraId="10944164" w14:textId="77777777" w:rsidR="00B27E79" w:rsidRDefault="00B27E79" w:rsidP="00B27E79">
      <w:pPr>
        <w:pStyle w:val="Text"/>
        <w:rPr>
          <w:lang w:eastAsia="pl-PL"/>
        </w:rPr>
      </w:pPr>
      <w:r>
        <w:rPr>
          <w:lang w:eastAsia="pl-PL"/>
        </w:rPr>
        <w:t xml:space="preserve"> </w:t>
      </w:r>
    </w:p>
    <w:p w14:paraId="229D5606" w14:textId="77777777" w:rsidR="00B27E79" w:rsidRPr="00B27E79" w:rsidRDefault="00B27E79" w:rsidP="00B27E79">
      <w:pPr>
        <w:pStyle w:val="Text"/>
        <w:rPr>
          <w:b/>
          <w:lang w:eastAsia="pl-PL"/>
        </w:rPr>
      </w:pPr>
      <w:r w:rsidRPr="00B27E79">
        <w:rPr>
          <w:b/>
          <w:lang w:eastAsia="pl-PL"/>
        </w:rPr>
        <w:t>3E</w:t>
      </w:r>
    </w:p>
    <w:p w14:paraId="08F9DC9B" w14:textId="77777777" w:rsidR="00B27E79" w:rsidRDefault="00B27E79" w:rsidP="00B27E79">
      <w:pPr>
        <w:pStyle w:val="Text"/>
        <w:rPr>
          <w:lang w:eastAsia="pl-PL"/>
        </w:rPr>
      </w:pPr>
      <w:r>
        <w:rPr>
          <w:lang w:eastAsia="pl-PL"/>
        </w:rPr>
        <w:t>Students' own answer</w:t>
      </w:r>
    </w:p>
    <w:p w14:paraId="7490D12A" w14:textId="77777777" w:rsidR="00B27E79" w:rsidRDefault="00B27E79" w:rsidP="00B27E79">
      <w:pPr>
        <w:pStyle w:val="Text"/>
        <w:rPr>
          <w:lang w:eastAsia="pl-PL"/>
        </w:rPr>
      </w:pPr>
    </w:p>
    <w:p w14:paraId="72B53490" w14:textId="5D16A5A5" w:rsidR="00B27E79" w:rsidRPr="00B27E79" w:rsidRDefault="00B27E79" w:rsidP="00B27E79">
      <w:pPr>
        <w:pStyle w:val="Text"/>
        <w:rPr>
          <w:b/>
          <w:lang w:eastAsia="pl-PL"/>
        </w:rPr>
      </w:pPr>
      <w:r w:rsidRPr="00B27E79">
        <w:rPr>
          <w:b/>
          <w:lang w:eastAsia="pl-PL"/>
        </w:rPr>
        <w:t>4A</w:t>
      </w:r>
      <w:r>
        <w:rPr>
          <w:b/>
          <w:lang w:eastAsia="pl-PL"/>
        </w:rPr>
        <w:t>–</w:t>
      </w:r>
      <w:r w:rsidRPr="00B27E79">
        <w:rPr>
          <w:b/>
          <w:lang w:eastAsia="pl-PL"/>
        </w:rPr>
        <w:t>D</w:t>
      </w:r>
    </w:p>
    <w:p w14:paraId="2CAE5F57" w14:textId="77777777" w:rsidR="00B27E79" w:rsidRDefault="00B27E79" w:rsidP="00B27E79">
      <w:pPr>
        <w:pStyle w:val="Text"/>
        <w:rPr>
          <w:lang w:eastAsia="pl-PL"/>
        </w:rPr>
      </w:pPr>
      <w:r>
        <w:rPr>
          <w:lang w:eastAsia="pl-PL"/>
        </w:rPr>
        <w:t>Students’ own answer</w:t>
      </w:r>
    </w:p>
    <w:p w14:paraId="388C5D27" w14:textId="77777777" w:rsidR="00B27E79" w:rsidRDefault="00B27E79" w:rsidP="00B27E79">
      <w:pPr>
        <w:pStyle w:val="Text"/>
        <w:rPr>
          <w:lang w:eastAsia="pl-PL"/>
        </w:rPr>
      </w:pPr>
    </w:p>
    <w:p w14:paraId="7BDE851E" w14:textId="77777777" w:rsidR="00B27E79" w:rsidRPr="00B27E79" w:rsidRDefault="00B27E79" w:rsidP="00B27E79">
      <w:pPr>
        <w:pStyle w:val="Text"/>
        <w:rPr>
          <w:b/>
          <w:lang w:eastAsia="pl-PL"/>
        </w:rPr>
      </w:pPr>
      <w:r w:rsidRPr="00B27E79">
        <w:rPr>
          <w:b/>
          <w:lang w:eastAsia="pl-PL"/>
        </w:rPr>
        <w:t>5</w:t>
      </w:r>
    </w:p>
    <w:p w14:paraId="22A5DBF1" w14:textId="77777777" w:rsidR="00B27E79" w:rsidRPr="00B27E79" w:rsidRDefault="00B27E79" w:rsidP="00B27E79">
      <w:pPr>
        <w:pStyle w:val="Text"/>
        <w:rPr>
          <w:b/>
          <w:lang w:eastAsia="pl-PL"/>
        </w:rPr>
      </w:pPr>
      <w:r w:rsidRPr="00B27E79">
        <w:rPr>
          <w:b/>
          <w:lang w:eastAsia="pl-PL"/>
        </w:rPr>
        <w:t xml:space="preserve">Model answer </w:t>
      </w:r>
    </w:p>
    <w:p w14:paraId="4FF372C2" w14:textId="77777777" w:rsidR="00B27E79" w:rsidRDefault="00B27E79" w:rsidP="00B27E79">
      <w:pPr>
        <w:pStyle w:val="Text"/>
        <w:rPr>
          <w:lang w:eastAsia="pl-PL"/>
        </w:rPr>
      </w:pPr>
      <w:r>
        <w:rPr>
          <w:lang w:eastAsia="pl-PL"/>
        </w:rPr>
        <w:t>Hello Carlos,</w:t>
      </w:r>
    </w:p>
    <w:p w14:paraId="49865DE2" w14:textId="77777777" w:rsidR="00B27E79" w:rsidRDefault="00B27E79" w:rsidP="00B27E79">
      <w:pPr>
        <w:pStyle w:val="Text"/>
        <w:rPr>
          <w:lang w:eastAsia="pl-PL"/>
        </w:rPr>
      </w:pPr>
      <w:r>
        <w:rPr>
          <w:lang w:eastAsia="pl-PL"/>
        </w:rPr>
        <w:t>I’m writing to tell you about the new work patterns.</w:t>
      </w:r>
    </w:p>
    <w:p w14:paraId="42CC8609" w14:textId="77777777" w:rsidR="00B27E79" w:rsidRDefault="00B27E79" w:rsidP="00B27E79">
      <w:pPr>
        <w:pStyle w:val="Text"/>
        <w:rPr>
          <w:lang w:eastAsia="pl-PL"/>
        </w:rPr>
      </w:pPr>
      <w:r>
        <w:rPr>
          <w:lang w:eastAsia="pl-PL"/>
        </w:rPr>
        <w:t>Firstly, we decided to introduce an intensive working day from 7 a.m. to 3.30 p.m. every day from Monday to Friday.</w:t>
      </w:r>
    </w:p>
    <w:p w14:paraId="3B3EE66E" w14:textId="77777777" w:rsidR="00B27E79" w:rsidRDefault="00B27E79" w:rsidP="00B27E79">
      <w:pPr>
        <w:pStyle w:val="Text"/>
        <w:rPr>
          <w:lang w:eastAsia="pl-PL"/>
        </w:rPr>
      </w:pPr>
      <w:r>
        <w:rPr>
          <w:lang w:eastAsia="pl-PL"/>
        </w:rPr>
        <w:t>We are introducing a more flexible timetable. Employees can decide what time they start work (from 7 a.m. to 8.30 a.m.) and finish (from 2 p.m. to 3.30 p.m.). Everyone must work 37 hours a week.</w:t>
      </w:r>
    </w:p>
    <w:p w14:paraId="771AD7A9" w14:textId="12AFA21A" w:rsidR="00B27E79" w:rsidRDefault="00B27E79" w:rsidP="00B27E79">
      <w:pPr>
        <w:pStyle w:val="Text"/>
        <w:rPr>
          <w:lang w:eastAsia="pl-PL"/>
        </w:rPr>
      </w:pPr>
      <w:r>
        <w:rPr>
          <w:lang w:eastAsia="pl-PL"/>
        </w:rPr>
        <w:t>We also decided to make the lunch break flexible with a minimum break of 30 minutes and a maximum of two hours. Lunchtime can be any time between 1 p.m. and 3 p.m.</w:t>
      </w:r>
    </w:p>
    <w:p w14:paraId="5BD05618" w14:textId="77777777" w:rsidR="00B27E79" w:rsidRDefault="00B27E79" w:rsidP="00B27E79">
      <w:pPr>
        <w:pStyle w:val="Text"/>
        <w:rPr>
          <w:lang w:eastAsia="pl-PL"/>
        </w:rPr>
      </w:pPr>
      <w:r>
        <w:rPr>
          <w:lang w:eastAsia="pl-PL"/>
        </w:rPr>
        <w:t>We decided not to introduce working from home.</w:t>
      </w:r>
    </w:p>
    <w:p w14:paraId="6283BF8B" w14:textId="77777777" w:rsidR="00B27E79" w:rsidRDefault="00B27E79" w:rsidP="00B27E79">
      <w:pPr>
        <w:pStyle w:val="Text"/>
        <w:rPr>
          <w:lang w:eastAsia="pl-PL"/>
        </w:rPr>
      </w:pPr>
      <w:r>
        <w:rPr>
          <w:lang w:eastAsia="pl-PL"/>
        </w:rPr>
        <w:t>Please don’t tell anyone about these changes until it is official.</w:t>
      </w:r>
    </w:p>
    <w:p w14:paraId="735815C1" w14:textId="77777777" w:rsidR="00B27E79" w:rsidRDefault="00B27E79" w:rsidP="00B27E79">
      <w:pPr>
        <w:pStyle w:val="Text"/>
        <w:rPr>
          <w:lang w:eastAsia="pl-PL"/>
        </w:rPr>
      </w:pPr>
      <w:r>
        <w:rPr>
          <w:lang w:eastAsia="pl-PL"/>
        </w:rPr>
        <w:t>Let me know if you have any questions.</w:t>
      </w:r>
    </w:p>
    <w:p w14:paraId="15477A49" w14:textId="77777777" w:rsidR="00B27E79" w:rsidRDefault="00B27E79" w:rsidP="00B27E79">
      <w:pPr>
        <w:pStyle w:val="Text"/>
        <w:rPr>
          <w:lang w:eastAsia="pl-PL"/>
        </w:rPr>
      </w:pPr>
      <w:r>
        <w:rPr>
          <w:lang w:eastAsia="pl-PL"/>
        </w:rPr>
        <w:t>Best Regards,</w:t>
      </w:r>
    </w:p>
    <w:p w14:paraId="13EAF10A" w14:textId="76EA7A7C" w:rsidR="002E7361" w:rsidRDefault="00B27E79" w:rsidP="00B27E79">
      <w:pPr>
        <w:pStyle w:val="Text"/>
        <w:rPr>
          <w:lang w:eastAsia="pl-PL"/>
        </w:rPr>
      </w:pPr>
      <w:r>
        <w:rPr>
          <w:lang w:eastAsia="pl-PL"/>
        </w:rPr>
        <w:t>Clara</w:t>
      </w:r>
    </w:p>
    <w:p w14:paraId="1C69EC59" w14:textId="77777777" w:rsidR="00B27E79" w:rsidRDefault="00B27E79" w:rsidP="00B27E79">
      <w:pPr>
        <w:pStyle w:val="Text"/>
        <w:rPr>
          <w:lang w:eastAsia="pl-PL"/>
        </w:rPr>
      </w:pPr>
    </w:p>
    <w:p w14:paraId="2712FC3C" w14:textId="6100C657" w:rsidR="002E7361" w:rsidRPr="00553568" w:rsidRDefault="002E7361">
      <w:pPr>
        <w:pStyle w:val="HeadASection"/>
        <w:rPr>
          <w:lang w:val="en-GB"/>
        </w:rPr>
      </w:pPr>
      <w:r w:rsidRPr="00553568">
        <w:rPr>
          <w:lang w:val="en-GB"/>
        </w:rPr>
        <w:t>Business workshop 5</w:t>
      </w:r>
    </w:p>
    <w:p w14:paraId="65EF0326" w14:textId="77777777" w:rsidR="008807A9" w:rsidRPr="008807A9" w:rsidRDefault="008807A9" w:rsidP="008807A9">
      <w:pPr>
        <w:pStyle w:val="Text"/>
        <w:rPr>
          <w:b/>
          <w:lang w:eastAsia="pl-PL"/>
        </w:rPr>
      </w:pPr>
      <w:r w:rsidRPr="008807A9">
        <w:rPr>
          <w:b/>
          <w:lang w:eastAsia="pl-PL"/>
        </w:rPr>
        <w:t>1</w:t>
      </w:r>
    </w:p>
    <w:p w14:paraId="1D58AF89" w14:textId="4974C391" w:rsidR="008807A9" w:rsidRDefault="008807A9" w:rsidP="008807A9">
      <w:pPr>
        <w:pStyle w:val="Text"/>
        <w:rPr>
          <w:lang w:eastAsia="pl-PL"/>
        </w:rPr>
      </w:pPr>
      <w:r>
        <w:rPr>
          <w:lang w:eastAsia="pl-PL"/>
        </w:rPr>
        <w:t xml:space="preserve">1 the local economy and quality of </w:t>
      </w:r>
      <w:proofErr w:type="spellStart"/>
      <w:r>
        <w:rPr>
          <w:lang w:eastAsia="pl-PL"/>
        </w:rPr>
        <w:t>lifet</w:t>
      </w:r>
      <w:proofErr w:type="spellEnd"/>
    </w:p>
    <w:p w14:paraId="6E52CF5E" w14:textId="765DB7D9" w:rsidR="008807A9" w:rsidRDefault="008807A9" w:rsidP="008807A9">
      <w:pPr>
        <w:pStyle w:val="Text"/>
        <w:rPr>
          <w:lang w:eastAsia="pl-PL"/>
        </w:rPr>
      </w:pPr>
      <w:r>
        <w:rPr>
          <w:lang w:eastAsia="pl-PL"/>
        </w:rPr>
        <w:t>2 Some people want to encourage cash-only businesses, and others want to avoid money in some situations.</w:t>
      </w:r>
    </w:p>
    <w:p w14:paraId="79EA369E" w14:textId="54AB5947" w:rsidR="008807A9" w:rsidRDefault="008807A9" w:rsidP="008807A9">
      <w:pPr>
        <w:pStyle w:val="Text"/>
        <w:rPr>
          <w:lang w:eastAsia="pl-PL"/>
        </w:rPr>
      </w:pPr>
      <w:r>
        <w:rPr>
          <w:lang w:eastAsia="pl-PL"/>
        </w:rPr>
        <w:t>3 other towns and cities around the world</w:t>
      </w:r>
    </w:p>
    <w:p w14:paraId="293E33C6" w14:textId="77777777" w:rsidR="008807A9" w:rsidRPr="008807A9" w:rsidRDefault="008807A9" w:rsidP="008807A9">
      <w:pPr>
        <w:pStyle w:val="Text"/>
        <w:rPr>
          <w:b/>
          <w:lang w:eastAsia="pl-PL"/>
        </w:rPr>
      </w:pPr>
    </w:p>
    <w:p w14:paraId="52550DD1" w14:textId="21D3C485" w:rsidR="008807A9" w:rsidRDefault="00367444" w:rsidP="008807A9">
      <w:pPr>
        <w:pStyle w:val="Text"/>
        <w:rPr>
          <w:lang w:eastAsia="pl-PL"/>
        </w:rPr>
      </w:pPr>
      <w:r>
        <w:rPr>
          <w:b/>
          <w:lang w:eastAsia="pl-PL"/>
        </w:rPr>
        <w:br w:type="column"/>
      </w:r>
      <w:r w:rsidR="008807A9" w:rsidRPr="008807A9">
        <w:rPr>
          <w:b/>
          <w:lang w:eastAsia="pl-PL"/>
        </w:rPr>
        <w:t>2A</w:t>
      </w:r>
    </w:p>
    <w:p w14:paraId="23FFF16E" w14:textId="77777777" w:rsidR="008807A9" w:rsidRDefault="008807A9" w:rsidP="008807A9">
      <w:pPr>
        <w:pStyle w:val="Text"/>
        <w:rPr>
          <w:lang w:eastAsia="pl-PL"/>
        </w:rPr>
      </w:pPr>
      <w:r>
        <w:rPr>
          <w:lang w:eastAsia="pl-PL"/>
        </w:rPr>
        <w:t>1 (more) tourists</w:t>
      </w:r>
    </w:p>
    <w:p w14:paraId="2CDDCF05" w14:textId="77777777" w:rsidR="008807A9" w:rsidRDefault="008807A9" w:rsidP="008807A9">
      <w:pPr>
        <w:pStyle w:val="Text"/>
        <w:rPr>
          <w:lang w:eastAsia="pl-PL"/>
        </w:rPr>
      </w:pPr>
      <w:r>
        <w:rPr>
          <w:lang w:eastAsia="pl-PL"/>
        </w:rPr>
        <w:t>2 currency</w:t>
      </w:r>
    </w:p>
    <w:p w14:paraId="545BC649" w14:textId="77777777" w:rsidR="008807A9" w:rsidRDefault="008807A9" w:rsidP="008807A9">
      <w:pPr>
        <w:pStyle w:val="Text"/>
        <w:rPr>
          <w:lang w:eastAsia="pl-PL"/>
        </w:rPr>
      </w:pPr>
      <w:r>
        <w:rPr>
          <w:lang w:eastAsia="pl-PL"/>
        </w:rPr>
        <w:t>3 time</w:t>
      </w:r>
    </w:p>
    <w:p w14:paraId="5FD2C5B2" w14:textId="77777777" w:rsidR="008807A9" w:rsidRDefault="008807A9" w:rsidP="008807A9">
      <w:pPr>
        <w:pStyle w:val="Text"/>
        <w:rPr>
          <w:lang w:eastAsia="pl-PL"/>
        </w:rPr>
      </w:pPr>
      <w:r>
        <w:rPr>
          <w:lang w:eastAsia="pl-PL"/>
        </w:rPr>
        <w:t>4 exchange (marketplace)</w:t>
      </w:r>
    </w:p>
    <w:p w14:paraId="33F71C13" w14:textId="77777777" w:rsidR="008807A9" w:rsidRDefault="008807A9" w:rsidP="008807A9">
      <w:pPr>
        <w:pStyle w:val="Text"/>
        <w:rPr>
          <w:lang w:eastAsia="pl-PL"/>
        </w:rPr>
      </w:pPr>
      <w:r>
        <w:rPr>
          <w:lang w:eastAsia="pl-PL"/>
        </w:rPr>
        <w:t>5 market</w:t>
      </w:r>
    </w:p>
    <w:p w14:paraId="29FCD9A6" w14:textId="77777777" w:rsidR="008807A9" w:rsidRDefault="008807A9" w:rsidP="008807A9">
      <w:pPr>
        <w:pStyle w:val="Text"/>
        <w:rPr>
          <w:lang w:eastAsia="pl-PL"/>
        </w:rPr>
      </w:pPr>
    </w:p>
    <w:p w14:paraId="6436797D" w14:textId="77777777" w:rsidR="008807A9" w:rsidRPr="008807A9" w:rsidRDefault="008807A9" w:rsidP="008807A9">
      <w:pPr>
        <w:pStyle w:val="Text"/>
        <w:rPr>
          <w:b/>
          <w:lang w:eastAsia="pl-PL"/>
        </w:rPr>
      </w:pPr>
      <w:r w:rsidRPr="008807A9">
        <w:rPr>
          <w:b/>
          <w:lang w:eastAsia="pl-PL"/>
        </w:rPr>
        <w:t>2B</w:t>
      </w:r>
    </w:p>
    <w:p w14:paraId="18DF957E" w14:textId="77777777" w:rsidR="008807A9" w:rsidRDefault="008807A9" w:rsidP="008807A9">
      <w:pPr>
        <w:pStyle w:val="Text"/>
        <w:rPr>
          <w:lang w:eastAsia="pl-PL"/>
        </w:rPr>
      </w:pPr>
      <w:r>
        <w:rPr>
          <w:lang w:eastAsia="pl-PL"/>
        </w:rPr>
        <w:t>1 d</w:t>
      </w:r>
    </w:p>
    <w:p w14:paraId="5476B786" w14:textId="77777777" w:rsidR="008807A9" w:rsidRDefault="008807A9" w:rsidP="008807A9">
      <w:pPr>
        <w:pStyle w:val="Text"/>
        <w:rPr>
          <w:lang w:eastAsia="pl-PL"/>
        </w:rPr>
      </w:pPr>
      <w:r>
        <w:rPr>
          <w:lang w:eastAsia="pl-PL"/>
        </w:rPr>
        <w:t xml:space="preserve">2 a </w:t>
      </w:r>
    </w:p>
    <w:p w14:paraId="696B64B9" w14:textId="77777777" w:rsidR="008807A9" w:rsidRDefault="008807A9" w:rsidP="008807A9">
      <w:pPr>
        <w:pStyle w:val="Text"/>
        <w:rPr>
          <w:lang w:eastAsia="pl-PL"/>
        </w:rPr>
      </w:pPr>
      <w:r>
        <w:rPr>
          <w:lang w:eastAsia="pl-PL"/>
        </w:rPr>
        <w:t>3 e</w:t>
      </w:r>
    </w:p>
    <w:p w14:paraId="5803ED44" w14:textId="77777777" w:rsidR="008807A9" w:rsidRDefault="008807A9" w:rsidP="008807A9">
      <w:pPr>
        <w:pStyle w:val="Text"/>
        <w:rPr>
          <w:lang w:eastAsia="pl-PL"/>
        </w:rPr>
      </w:pPr>
      <w:r>
        <w:rPr>
          <w:lang w:eastAsia="pl-PL"/>
        </w:rPr>
        <w:t>4 b</w:t>
      </w:r>
    </w:p>
    <w:p w14:paraId="29B21E4D" w14:textId="77777777" w:rsidR="008807A9" w:rsidRDefault="008807A9" w:rsidP="008807A9">
      <w:pPr>
        <w:pStyle w:val="Text"/>
        <w:rPr>
          <w:lang w:eastAsia="pl-PL"/>
        </w:rPr>
      </w:pPr>
      <w:r>
        <w:rPr>
          <w:lang w:eastAsia="pl-PL"/>
        </w:rPr>
        <w:t>5 c</w:t>
      </w:r>
    </w:p>
    <w:p w14:paraId="31412639" w14:textId="77777777" w:rsidR="008807A9" w:rsidRDefault="008807A9" w:rsidP="008807A9">
      <w:pPr>
        <w:pStyle w:val="Text"/>
        <w:rPr>
          <w:lang w:eastAsia="pl-PL"/>
        </w:rPr>
      </w:pPr>
    </w:p>
    <w:p w14:paraId="2B641FAA" w14:textId="77777777" w:rsidR="008807A9" w:rsidRPr="008807A9" w:rsidRDefault="008807A9" w:rsidP="008807A9">
      <w:pPr>
        <w:pStyle w:val="Text"/>
        <w:rPr>
          <w:b/>
          <w:lang w:eastAsia="pl-PL"/>
        </w:rPr>
      </w:pPr>
      <w:r w:rsidRPr="008807A9">
        <w:rPr>
          <w:b/>
          <w:lang w:eastAsia="pl-PL"/>
        </w:rPr>
        <w:t>3</w:t>
      </w:r>
    </w:p>
    <w:p w14:paraId="3B1F971F" w14:textId="77777777" w:rsidR="008807A9" w:rsidRDefault="008807A9" w:rsidP="008807A9">
      <w:pPr>
        <w:pStyle w:val="Text"/>
        <w:rPr>
          <w:lang w:eastAsia="pl-PL"/>
        </w:rPr>
      </w:pPr>
      <w:r>
        <w:rPr>
          <w:lang w:eastAsia="pl-PL"/>
        </w:rPr>
        <w:t>local currency, time bank, Saturday market</w:t>
      </w:r>
    </w:p>
    <w:p w14:paraId="45F55C59" w14:textId="77777777" w:rsidR="008807A9" w:rsidRDefault="008807A9" w:rsidP="008807A9">
      <w:pPr>
        <w:pStyle w:val="Text"/>
        <w:rPr>
          <w:lang w:eastAsia="pl-PL"/>
        </w:rPr>
      </w:pPr>
      <w:r>
        <w:rPr>
          <w:lang w:eastAsia="pl-PL"/>
        </w:rPr>
        <w:t xml:space="preserve"> </w:t>
      </w:r>
    </w:p>
    <w:p w14:paraId="70E4A53C" w14:textId="77777777" w:rsidR="008807A9" w:rsidRPr="008807A9" w:rsidRDefault="008807A9" w:rsidP="008807A9">
      <w:pPr>
        <w:pStyle w:val="Text"/>
        <w:rPr>
          <w:b/>
          <w:lang w:eastAsia="pl-PL"/>
        </w:rPr>
      </w:pPr>
      <w:r w:rsidRPr="008807A9">
        <w:rPr>
          <w:b/>
          <w:lang w:eastAsia="pl-PL"/>
        </w:rPr>
        <w:t>4A</w:t>
      </w:r>
    </w:p>
    <w:p w14:paraId="0EA3E603" w14:textId="77777777" w:rsidR="008807A9" w:rsidRDefault="008807A9" w:rsidP="008807A9">
      <w:pPr>
        <w:pStyle w:val="Text"/>
        <w:rPr>
          <w:lang w:eastAsia="pl-PL"/>
        </w:rPr>
      </w:pPr>
      <w:r w:rsidRPr="008807A9">
        <w:rPr>
          <w:b/>
          <w:lang w:eastAsia="pl-PL"/>
        </w:rPr>
        <w:t>Local currency</w:t>
      </w:r>
      <w:r>
        <w:rPr>
          <w:lang w:eastAsia="pl-PL"/>
        </w:rPr>
        <w:t>:</w:t>
      </w:r>
    </w:p>
    <w:p w14:paraId="40BBB444" w14:textId="070DEAC9" w:rsidR="008807A9" w:rsidRDefault="008807A9" w:rsidP="008807A9">
      <w:pPr>
        <w:pStyle w:val="Text"/>
        <w:rPr>
          <w:lang w:eastAsia="pl-PL"/>
        </w:rPr>
      </w:pPr>
      <w:r>
        <w:rPr>
          <w:lang w:eastAsia="pl-PL"/>
        </w:rPr>
        <w:t xml:space="preserve">Advantages </w:t>
      </w:r>
      <w:r>
        <w:t>–</w:t>
      </w:r>
      <w:r>
        <w:rPr>
          <w:lang w:eastAsia="pl-PL"/>
        </w:rPr>
        <w:t xml:space="preserve"> increases the exchange of goods and services; helps small, cash-only businesses; keeps money in the local economy</w:t>
      </w:r>
    </w:p>
    <w:p w14:paraId="7BFF70DD" w14:textId="77777777" w:rsidR="008807A9" w:rsidRDefault="008807A9" w:rsidP="008807A9">
      <w:pPr>
        <w:pStyle w:val="Text"/>
        <w:rPr>
          <w:lang w:eastAsia="pl-PL"/>
        </w:rPr>
      </w:pPr>
      <w:r>
        <w:rPr>
          <w:lang w:eastAsia="pl-PL"/>
        </w:rPr>
        <w:t>Disadvantages - some businesses might not like the idea</w:t>
      </w:r>
    </w:p>
    <w:p w14:paraId="1199B829" w14:textId="77777777" w:rsidR="008807A9" w:rsidRPr="008807A9" w:rsidRDefault="008807A9" w:rsidP="008807A9">
      <w:pPr>
        <w:pStyle w:val="Text"/>
        <w:rPr>
          <w:b/>
          <w:lang w:eastAsia="pl-PL"/>
        </w:rPr>
      </w:pPr>
      <w:r w:rsidRPr="008807A9">
        <w:rPr>
          <w:b/>
          <w:lang w:eastAsia="pl-PL"/>
        </w:rPr>
        <w:t xml:space="preserve">Time bank: </w:t>
      </w:r>
    </w:p>
    <w:p w14:paraId="513AC9B2" w14:textId="3BFE8CFF" w:rsidR="008807A9" w:rsidRDefault="008807A9" w:rsidP="008807A9">
      <w:pPr>
        <w:pStyle w:val="Text"/>
        <w:rPr>
          <w:lang w:eastAsia="pl-PL"/>
        </w:rPr>
      </w:pPr>
      <w:r>
        <w:rPr>
          <w:lang w:eastAsia="pl-PL"/>
        </w:rPr>
        <w:t xml:space="preserve">Advantages </w:t>
      </w:r>
      <w:r>
        <w:t>–</w:t>
      </w:r>
      <w:r>
        <w:rPr>
          <w:lang w:eastAsia="pl-PL"/>
        </w:rPr>
        <w:t xml:space="preserve"> makes all people’s value equal; encourages people to get to know each other; gives unemployed people a work opportunity</w:t>
      </w:r>
    </w:p>
    <w:p w14:paraId="57589278" w14:textId="77777777" w:rsidR="008807A9" w:rsidRDefault="008807A9" w:rsidP="008807A9">
      <w:pPr>
        <w:pStyle w:val="Text"/>
        <w:rPr>
          <w:lang w:eastAsia="pl-PL"/>
        </w:rPr>
      </w:pPr>
      <w:r>
        <w:rPr>
          <w:lang w:eastAsia="pl-PL"/>
        </w:rPr>
        <w:t>Disadvantages - some people may think it isn’t fair</w:t>
      </w:r>
    </w:p>
    <w:p w14:paraId="7BF7F981" w14:textId="77777777" w:rsidR="008807A9" w:rsidRPr="008807A9" w:rsidRDefault="008807A9" w:rsidP="008807A9">
      <w:pPr>
        <w:pStyle w:val="Text"/>
        <w:rPr>
          <w:b/>
          <w:lang w:eastAsia="pl-PL"/>
        </w:rPr>
      </w:pPr>
      <w:r w:rsidRPr="008807A9">
        <w:rPr>
          <w:b/>
          <w:lang w:eastAsia="pl-PL"/>
        </w:rPr>
        <w:t>Saturday market:</w:t>
      </w:r>
    </w:p>
    <w:p w14:paraId="732BC9FD" w14:textId="7090A024" w:rsidR="008807A9" w:rsidRDefault="008807A9" w:rsidP="008807A9">
      <w:pPr>
        <w:pStyle w:val="Text"/>
        <w:rPr>
          <w:lang w:eastAsia="pl-PL"/>
        </w:rPr>
      </w:pPr>
      <w:r>
        <w:rPr>
          <w:lang w:eastAsia="pl-PL"/>
        </w:rPr>
        <w:t xml:space="preserve">Advantages </w:t>
      </w:r>
      <w:r>
        <w:t>–</w:t>
      </w:r>
      <w:r>
        <w:rPr>
          <w:lang w:eastAsia="pl-PL"/>
        </w:rPr>
        <w:t xml:space="preserve"> allows people to sell things they make; encourages people to make their own local products; encourages people to get to know each other</w:t>
      </w:r>
    </w:p>
    <w:p w14:paraId="71F0E020" w14:textId="51AB6989" w:rsidR="008807A9" w:rsidRDefault="008807A9" w:rsidP="008807A9">
      <w:pPr>
        <w:pStyle w:val="Text"/>
        <w:rPr>
          <w:lang w:eastAsia="pl-PL"/>
        </w:rPr>
      </w:pPr>
      <w:r>
        <w:rPr>
          <w:lang w:eastAsia="pl-PL"/>
        </w:rPr>
        <w:t xml:space="preserve">Disadvantages </w:t>
      </w:r>
      <w:r>
        <w:t>–</w:t>
      </w:r>
      <w:r>
        <w:rPr>
          <w:lang w:eastAsia="pl-PL"/>
        </w:rPr>
        <w:t xml:space="preserve"> might require expensive insurance</w:t>
      </w:r>
    </w:p>
    <w:p w14:paraId="40D31726" w14:textId="77777777" w:rsidR="008807A9" w:rsidRDefault="008807A9" w:rsidP="008807A9">
      <w:pPr>
        <w:pStyle w:val="Text"/>
        <w:rPr>
          <w:lang w:eastAsia="pl-PL"/>
        </w:rPr>
      </w:pPr>
    </w:p>
    <w:p w14:paraId="7D2BD974" w14:textId="77777777" w:rsidR="008807A9" w:rsidRPr="008807A9" w:rsidRDefault="008807A9" w:rsidP="008807A9">
      <w:pPr>
        <w:pStyle w:val="Text"/>
        <w:rPr>
          <w:b/>
          <w:lang w:eastAsia="pl-PL"/>
        </w:rPr>
      </w:pPr>
      <w:r w:rsidRPr="008807A9">
        <w:rPr>
          <w:b/>
          <w:lang w:eastAsia="pl-PL"/>
        </w:rPr>
        <w:t>4B</w:t>
      </w:r>
    </w:p>
    <w:p w14:paraId="16423061" w14:textId="77777777" w:rsidR="008807A9" w:rsidRDefault="008807A9" w:rsidP="008807A9">
      <w:pPr>
        <w:pStyle w:val="Text"/>
        <w:rPr>
          <w:lang w:eastAsia="pl-PL"/>
        </w:rPr>
      </w:pPr>
      <w:r>
        <w:rPr>
          <w:lang w:eastAsia="pl-PL"/>
        </w:rPr>
        <w:t>Students’ own answer</w:t>
      </w:r>
    </w:p>
    <w:p w14:paraId="603CA749" w14:textId="0D665472" w:rsidR="008807A9" w:rsidRDefault="008807A9" w:rsidP="008807A9">
      <w:pPr>
        <w:pStyle w:val="Text"/>
        <w:rPr>
          <w:lang w:eastAsia="pl-PL"/>
        </w:rPr>
      </w:pPr>
      <w:r>
        <w:rPr>
          <w:lang w:eastAsia="pl-PL"/>
        </w:rPr>
        <w:t xml:space="preserve"> </w:t>
      </w:r>
    </w:p>
    <w:p w14:paraId="11EA8E17" w14:textId="77777777" w:rsidR="008807A9" w:rsidRPr="008807A9" w:rsidRDefault="008807A9" w:rsidP="008807A9">
      <w:pPr>
        <w:pStyle w:val="Text"/>
        <w:rPr>
          <w:b/>
          <w:lang w:eastAsia="pl-PL"/>
        </w:rPr>
      </w:pPr>
      <w:r w:rsidRPr="008807A9">
        <w:rPr>
          <w:b/>
          <w:lang w:eastAsia="pl-PL"/>
        </w:rPr>
        <w:t>5A</w:t>
      </w:r>
    </w:p>
    <w:p w14:paraId="6E59B16A" w14:textId="77777777" w:rsidR="008807A9" w:rsidRDefault="008807A9" w:rsidP="008807A9">
      <w:pPr>
        <w:pStyle w:val="Text"/>
        <w:rPr>
          <w:lang w:eastAsia="pl-PL"/>
        </w:rPr>
      </w:pPr>
      <w:r>
        <w:rPr>
          <w:lang w:eastAsia="pl-PL"/>
        </w:rPr>
        <w:t>Ellen: Saturday market</w:t>
      </w:r>
    </w:p>
    <w:p w14:paraId="01F81E08" w14:textId="77777777" w:rsidR="008807A9" w:rsidRDefault="008807A9" w:rsidP="008807A9">
      <w:pPr>
        <w:pStyle w:val="Text"/>
        <w:rPr>
          <w:lang w:eastAsia="pl-PL"/>
        </w:rPr>
      </w:pPr>
      <w:r>
        <w:rPr>
          <w:lang w:eastAsia="pl-PL"/>
        </w:rPr>
        <w:t>David: local currency</w:t>
      </w:r>
    </w:p>
    <w:p w14:paraId="26A4C963" w14:textId="77777777" w:rsidR="008807A9" w:rsidRDefault="008807A9" w:rsidP="008807A9">
      <w:pPr>
        <w:pStyle w:val="Text"/>
        <w:rPr>
          <w:lang w:eastAsia="pl-PL"/>
        </w:rPr>
      </w:pPr>
      <w:r>
        <w:rPr>
          <w:lang w:eastAsia="pl-PL"/>
        </w:rPr>
        <w:t xml:space="preserve"> </w:t>
      </w:r>
    </w:p>
    <w:p w14:paraId="1ACEA274" w14:textId="77777777" w:rsidR="008807A9" w:rsidRPr="008807A9" w:rsidRDefault="008807A9" w:rsidP="008807A9">
      <w:pPr>
        <w:pStyle w:val="Text"/>
        <w:rPr>
          <w:b/>
          <w:lang w:eastAsia="pl-PL"/>
        </w:rPr>
      </w:pPr>
      <w:r w:rsidRPr="008807A9">
        <w:rPr>
          <w:b/>
          <w:lang w:eastAsia="pl-PL"/>
        </w:rPr>
        <w:t>5B</w:t>
      </w:r>
    </w:p>
    <w:p w14:paraId="043AEB33" w14:textId="77777777" w:rsidR="008807A9" w:rsidRDefault="008807A9" w:rsidP="008807A9">
      <w:pPr>
        <w:pStyle w:val="Text"/>
        <w:rPr>
          <w:lang w:eastAsia="pl-PL"/>
        </w:rPr>
      </w:pPr>
      <w:r>
        <w:rPr>
          <w:lang w:eastAsia="pl-PL"/>
        </w:rPr>
        <w:t>1</w:t>
      </w:r>
    </w:p>
    <w:p w14:paraId="635DB9B3" w14:textId="77777777" w:rsidR="008807A9" w:rsidRDefault="008807A9" w:rsidP="008807A9">
      <w:pPr>
        <w:pStyle w:val="Text"/>
        <w:rPr>
          <w:lang w:eastAsia="pl-PL"/>
        </w:rPr>
      </w:pPr>
      <w:r>
        <w:rPr>
          <w:lang w:eastAsia="pl-PL"/>
        </w:rPr>
        <w:t>a D</w:t>
      </w:r>
    </w:p>
    <w:p w14:paraId="1DA9EE62" w14:textId="77777777" w:rsidR="008807A9" w:rsidRDefault="008807A9" w:rsidP="008807A9">
      <w:pPr>
        <w:pStyle w:val="Text"/>
        <w:rPr>
          <w:lang w:eastAsia="pl-PL"/>
        </w:rPr>
      </w:pPr>
      <w:r>
        <w:rPr>
          <w:lang w:eastAsia="pl-PL"/>
        </w:rPr>
        <w:t>b E</w:t>
      </w:r>
    </w:p>
    <w:p w14:paraId="1B2ADDBA" w14:textId="77777777" w:rsidR="008807A9" w:rsidRDefault="008807A9" w:rsidP="008807A9">
      <w:pPr>
        <w:pStyle w:val="Text"/>
        <w:rPr>
          <w:lang w:eastAsia="pl-PL"/>
        </w:rPr>
      </w:pPr>
      <w:r>
        <w:rPr>
          <w:lang w:eastAsia="pl-PL"/>
        </w:rPr>
        <w:t>c N</w:t>
      </w:r>
    </w:p>
    <w:p w14:paraId="5688DDEB" w14:textId="77777777" w:rsidR="008807A9" w:rsidRDefault="008807A9" w:rsidP="008807A9">
      <w:pPr>
        <w:pStyle w:val="Text"/>
        <w:rPr>
          <w:lang w:eastAsia="pl-PL"/>
        </w:rPr>
      </w:pPr>
      <w:r>
        <w:rPr>
          <w:lang w:eastAsia="pl-PL"/>
        </w:rPr>
        <w:t>2</w:t>
      </w:r>
    </w:p>
    <w:p w14:paraId="5BB666CC" w14:textId="77777777" w:rsidR="008807A9" w:rsidRDefault="008807A9" w:rsidP="008807A9">
      <w:pPr>
        <w:pStyle w:val="Text"/>
        <w:rPr>
          <w:lang w:eastAsia="pl-PL"/>
        </w:rPr>
      </w:pPr>
      <w:r>
        <w:rPr>
          <w:lang w:eastAsia="pl-PL"/>
        </w:rPr>
        <w:t>a N</w:t>
      </w:r>
    </w:p>
    <w:p w14:paraId="7F92858F" w14:textId="77777777" w:rsidR="008807A9" w:rsidRDefault="008807A9" w:rsidP="008807A9">
      <w:pPr>
        <w:pStyle w:val="Text"/>
        <w:rPr>
          <w:lang w:eastAsia="pl-PL"/>
        </w:rPr>
      </w:pPr>
      <w:r>
        <w:rPr>
          <w:lang w:eastAsia="pl-PL"/>
        </w:rPr>
        <w:t>b E</w:t>
      </w:r>
    </w:p>
    <w:p w14:paraId="331ABCE8" w14:textId="77777777" w:rsidR="008807A9" w:rsidRDefault="008807A9" w:rsidP="008807A9">
      <w:pPr>
        <w:pStyle w:val="Text"/>
        <w:rPr>
          <w:lang w:eastAsia="pl-PL"/>
        </w:rPr>
      </w:pPr>
      <w:r>
        <w:rPr>
          <w:lang w:eastAsia="pl-PL"/>
        </w:rPr>
        <w:t>c D</w:t>
      </w:r>
    </w:p>
    <w:p w14:paraId="23CDD0CC" w14:textId="77777777" w:rsidR="008807A9" w:rsidRDefault="008807A9" w:rsidP="008807A9">
      <w:pPr>
        <w:pStyle w:val="Text"/>
        <w:rPr>
          <w:lang w:eastAsia="pl-PL"/>
        </w:rPr>
      </w:pPr>
      <w:r>
        <w:rPr>
          <w:lang w:eastAsia="pl-PL"/>
        </w:rPr>
        <w:t>3</w:t>
      </w:r>
    </w:p>
    <w:p w14:paraId="29CFE4A6" w14:textId="77777777" w:rsidR="008807A9" w:rsidRDefault="008807A9" w:rsidP="008807A9">
      <w:pPr>
        <w:pStyle w:val="Text"/>
        <w:rPr>
          <w:lang w:eastAsia="pl-PL"/>
        </w:rPr>
      </w:pPr>
      <w:r>
        <w:rPr>
          <w:lang w:eastAsia="pl-PL"/>
        </w:rPr>
        <w:t>a E</w:t>
      </w:r>
    </w:p>
    <w:p w14:paraId="2783732C" w14:textId="77777777" w:rsidR="008807A9" w:rsidRDefault="008807A9" w:rsidP="008807A9">
      <w:pPr>
        <w:pStyle w:val="Text"/>
        <w:rPr>
          <w:lang w:eastAsia="pl-PL"/>
        </w:rPr>
      </w:pPr>
      <w:r>
        <w:rPr>
          <w:lang w:eastAsia="pl-PL"/>
        </w:rPr>
        <w:t>b D</w:t>
      </w:r>
    </w:p>
    <w:p w14:paraId="78E621AB" w14:textId="77777777" w:rsidR="008807A9" w:rsidRDefault="008807A9" w:rsidP="008807A9">
      <w:pPr>
        <w:pStyle w:val="Text"/>
        <w:rPr>
          <w:lang w:eastAsia="pl-PL"/>
        </w:rPr>
      </w:pPr>
      <w:r>
        <w:rPr>
          <w:lang w:eastAsia="pl-PL"/>
        </w:rPr>
        <w:t>c N</w:t>
      </w:r>
    </w:p>
    <w:p w14:paraId="2FA6904A" w14:textId="77777777" w:rsidR="008807A9" w:rsidRDefault="008807A9" w:rsidP="008807A9">
      <w:pPr>
        <w:pStyle w:val="Text"/>
        <w:rPr>
          <w:lang w:eastAsia="pl-PL"/>
        </w:rPr>
      </w:pPr>
    </w:p>
    <w:p w14:paraId="23FA2167" w14:textId="5426F629" w:rsidR="008807A9" w:rsidRPr="008807A9" w:rsidRDefault="00367444" w:rsidP="008807A9">
      <w:pPr>
        <w:pStyle w:val="Text"/>
        <w:rPr>
          <w:b/>
          <w:lang w:eastAsia="pl-PL"/>
        </w:rPr>
      </w:pPr>
      <w:r>
        <w:rPr>
          <w:b/>
          <w:lang w:eastAsia="pl-PL"/>
        </w:rPr>
        <w:br w:type="column"/>
      </w:r>
      <w:r w:rsidR="008807A9" w:rsidRPr="008807A9">
        <w:rPr>
          <w:b/>
          <w:lang w:eastAsia="pl-PL"/>
        </w:rPr>
        <w:lastRenderedPageBreak/>
        <w:t>6A–C</w:t>
      </w:r>
    </w:p>
    <w:p w14:paraId="4DE040F0" w14:textId="77777777" w:rsidR="008807A9" w:rsidRDefault="008807A9" w:rsidP="008807A9">
      <w:pPr>
        <w:pStyle w:val="Text"/>
        <w:rPr>
          <w:lang w:eastAsia="pl-PL"/>
        </w:rPr>
      </w:pPr>
      <w:r>
        <w:rPr>
          <w:lang w:eastAsia="pl-PL"/>
        </w:rPr>
        <w:t>Students' own answer</w:t>
      </w:r>
    </w:p>
    <w:p w14:paraId="2F280CD5" w14:textId="77777777" w:rsidR="008807A9" w:rsidRDefault="008807A9" w:rsidP="008807A9">
      <w:pPr>
        <w:pStyle w:val="Text"/>
        <w:rPr>
          <w:lang w:eastAsia="pl-PL"/>
        </w:rPr>
      </w:pPr>
    </w:p>
    <w:p w14:paraId="2E811275" w14:textId="77777777" w:rsidR="008807A9" w:rsidRPr="008807A9" w:rsidRDefault="008807A9" w:rsidP="008807A9">
      <w:pPr>
        <w:pStyle w:val="Text"/>
        <w:rPr>
          <w:b/>
          <w:lang w:eastAsia="pl-PL"/>
        </w:rPr>
      </w:pPr>
      <w:r w:rsidRPr="008807A9">
        <w:rPr>
          <w:b/>
          <w:lang w:eastAsia="pl-PL"/>
        </w:rPr>
        <w:t>7</w:t>
      </w:r>
    </w:p>
    <w:p w14:paraId="28ADEC7F" w14:textId="77777777" w:rsidR="008807A9" w:rsidRPr="008807A9" w:rsidRDefault="008807A9" w:rsidP="008807A9">
      <w:pPr>
        <w:pStyle w:val="Text"/>
        <w:rPr>
          <w:b/>
          <w:lang w:eastAsia="pl-PL"/>
        </w:rPr>
      </w:pPr>
      <w:r w:rsidRPr="008807A9">
        <w:rPr>
          <w:b/>
          <w:lang w:eastAsia="pl-PL"/>
        </w:rPr>
        <w:t>Model answer</w:t>
      </w:r>
    </w:p>
    <w:p w14:paraId="7174C0BD" w14:textId="1A383ECB" w:rsidR="002E7361" w:rsidRDefault="008807A9" w:rsidP="008807A9">
      <w:pPr>
        <w:pStyle w:val="Text"/>
        <w:rPr>
          <w:lang w:eastAsia="pl-PL"/>
        </w:rPr>
      </w:pPr>
      <w:r>
        <w:rPr>
          <w:lang w:eastAsia="pl-PL"/>
        </w:rPr>
        <w:t>We would like to confirm the result of the recent vote on which project our town will support. The people present at the meeting voted to support the local currency project. They believe this will encourage people to shop locally and will make people feel proud of our town. Local currencies have been very successful in other places. We hope everyone in town will support the project and benefit from it. If this project is successful, we may try one of the other two projects that we discussed.</w:t>
      </w:r>
    </w:p>
    <w:p w14:paraId="65907A48" w14:textId="72B00E92" w:rsidR="002E7361" w:rsidRDefault="002E7361" w:rsidP="002E7361">
      <w:pPr>
        <w:pStyle w:val="Text"/>
        <w:rPr>
          <w:lang w:eastAsia="pl-PL"/>
        </w:rPr>
      </w:pPr>
    </w:p>
    <w:p w14:paraId="1912A161" w14:textId="41B8CBCF" w:rsidR="002E7361" w:rsidRPr="00553568" w:rsidRDefault="002E7361">
      <w:pPr>
        <w:pStyle w:val="HeadASection"/>
        <w:rPr>
          <w:lang w:val="en-GB"/>
        </w:rPr>
      </w:pPr>
      <w:r w:rsidRPr="00553568">
        <w:rPr>
          <w:lang w:val="en-GB"/>
        </w:rPr>
        <w:t>Business workshop 6</w:t>
      </w:r>
    </w:p>
    <w:p w14:paraId="30251C5E" w14:textId="77777777" w:rsidR="001A72D9" w:rsidRPr="001A72D9" w:rsidRDefault="001A72D9" w:rsidP="001A72D9">
      <w:pPr>
        <w:pStyle w:val="Text"/>
        <w:rPr>
          <w:b/>
          <w:lang w:eastAsia="pl-PL"/>
        </w:rPr>
      </w:pPr>
      <w:r w:rsidRPr="001A72D9">
        <w:rPr>
          <w:b/>
          <w:lang w:eastAsia="pl-PL"/>
        </w:rPr>
        <w:t>1</w:t>
      </w:r>
    </w:p>
    <w:p w14:paraId="1ABE1A1E" w14:textId="77777777" w:rsidR="001A72D9" w:rsidRDefault="001A72D9" w:rsidP="001A72D9">
      <w:pPr>
        <w:pStyle w:val="Text"/>
        <w:rPr>
          <w:lang w:eastAsia="pl-PL"/>
        </w:rPr>
      </w:pPr>
      <w:r>
        <w:rPr>
          <w:lang w:eastAsia="pl-PL"/>
        </w:rPr>
        <w:t>1 She made a chair as a hobby and her friends loved it and wanted to buy one.</w:t>
      </w:r>
    </w:p>
    <w:p w14:paraId="09FCADD2" w14:textId="11903883" w:rsidR="001A72D9" w:rsidRDefault="001A72D9" w:rsidP="001A72D9">
      <w:pPr>
        <w:pStyle w:val="Text"/>
        <w:rPr>
          <w:lang w:eastAsia="pl-PL"/>
        </w:rPr>
      </w:pPr>
      <w:r>
        <w:rPr>
          <w:lang w:eastAsia="pl-PL"/>
        </w:rPr>
        <w:t>2 designer, accountant/book</w:t>
      </w:r>
      <w:r w:rsidR="00EB1F98">
        <w:rPr>
          <w:lang w:eastAsia="pl-PL"/>
        </w:rPr>
        <w:t>-</w:t>
      </w:r>
      <w:r>
        <w:rPr>
          <w:lang w:eastAsia="pl-PL"/>
        </w:rPr>
        <w:t>keeper, director</w:t>
      </w:r>
    </w:p>
    <w:p w14:paraId="3DA4F841" w14:textId="561F8077" w:rsidR="001A72D9" w:rsidRDefault="001A72D9" w:rsidP="001A72D9">
      <w:pPr>
        <w:pStyle w:val="Text"/>
        <w:rPr>
          <w:lang w:eastAsia="pl-PL"/>
        </w:rPr>
      </w:pPr>
      <w:r>
        <w:rPr>
          <w:lang w:eastAsia="pl-PL"/>
        </w:rPr>
        <w:t>3 Possible answers As it’s a busy, small business, they’re probably all working very hard. Their jobs may feel insecure, as the business is only just barely successful. They may not get along well on a</w:t>
      </w:r>
      <w:r w:rsidR="00EB1F98">
        <w:rPr>
          <w:lang w:eastAsia="pl-PL"/>
        </w:rPr>
        <w:t> </w:t>
      </w:r>
      <w:r>
        <w:rPr>
          <w:lang w:eastAsia="pl-PL"/>
        </w:rPr>
        <w:t>personal level. João might wish for a full-time position.</w:t>
      </w:r>
    </w:p>
    <w:p w14:paraId="7CD49A78" w14:textId="77777777" w:rsidR="001A72D9" w:rsidRDefault="001A72D9" w:rsidP="001A72D9">
      <w:pPr>
        <w:pStyle w:val="Text"/>
        <w:rPr>
          <w:lang w:eastAsia="pl-PL"/>
        </w:rPr>
      </w:pPr>
    </w:p>
    <w:p w14:paraId="0336EB07" w14:textId="77777777" w:rsidR="001A72D9" w:rsidRPr="001A72D9" w:rsidRDefault="001A72D9" w:rsidP="001A72D9">
      <w:pPr>
        <w:pStyle w:val="Text"/>
        <w:rPr>
          <w:b/>
          <w:lang w:eastAsia="pl-PL"/>
        </w:rPr>
      </w:pPr>
      <w:r w:rsidRPr="001A72D9">
        <w:rPr>
          <w:b/>
          <w:lang w:eastAsia="pl-PL"/>
        </w:rPr>
        <w:t>2A</w:t>
      </w:r>
    </w:p>
    <w:p w14:paraId="6CE321B7" w14:textId="77777777" w:rsidR="001A72D9" w:rsidRDefault="001A72D9" w:rsidP="001A72D9">
      <w:pPr>
        <w:pStyle w:val="Text"/>
        <w:rPr>
          <w:lang w:eastAsia="pl-PL"/>
        </w:rPr>
      </w:pPr>
      <w:r>
        <w:rPr>
          <w:lang w:eastAsia="pl-PL"/>
        </w:rPr>
        <w:t>1 maths</w:t>
      </w:r>
    </w:p>
    <w:p w14:paraId="60914FD5" w14:textId="77777777" w:rsidR="001A72D9" w:rsidRDefault="001A72D9" w:rsidP="001A72D9">
      <w:pPr>
        <w:pStyle w:val="Text"/>
        <w:rPr>
          <w:lang w:eastAsia="pl-PL"/>
        </w:rPr>
      </w:pPr>
      <w:r>
        <w:rPr>
          <w:lang w:eastAsia="pl-PL"/>
        </w:rPr>
        <w:t>2 not completely happy</w:t>
      </w:r>
    </w:p>
    <w:p w14:paraId="41B093F1" w14:textId="77777777" w:rsidR="001A72D9" w:rsidRDefault="001A72D9" w:rsidP="001A72D9">
      <w:pPr>
        <w:pStyle w:val="Text"/>
        <w:rPr>
          <w:lang w:eastAsia="pl-PL"/>
        </w:rPr>
      </w:pPr>
    </w:p>
    <w:p w14:paraId="2E285E2B" w14:textId="77777777" w:rsidR="001A72D9" w:rsidRPr="001A72D9" w:rsidRDefault="001A72D9" w:rsidP="001A72D9">
      <w:pPr>
        <w:pStyle w:val="Text"/>
        <w:rPr>
          <w:b/>
          <w:lang w:eastAsia="pl-PL"/>
        </w:rPr>
      </w:pPr>
      <w:r w:rsidRPr="001A72D9">
        <w:rPr>
          <w:b/>
          <w:lang w:eastAsia="pl-PL"/>
        </w:rPr>
        <w:t>2B</w:t>
      </w:r>
    </w:p>
    <w:p w14:paraId="5DB15463" w14:textId="77777777" w:rsidR="001A72D9" w:rsidRDefault="001A72D9" w:rsidP="001A72D9">
      <w:pPr>
        <w:pStyle w:val="Text"/>
        <w:rPr>
          <w:lang w:eastAsia="pl-PL"/>
        </w:rPr>
      </w:pPr>
      <w:r>
        <w:rPr>
          <w:lang w:eastAsia="pl-PL"/>
        </w:rPr>
        <w:t>Likes: solving problems, creativity</w:t>
      </w:r>
    </w:p>
    <w:p w14:paraId="76FF3FB7" w14:textId="77777777" w:rsidR="001A72D9" w:rsidRDefault="001A72D9" w:rsidP="001A72D9">
      <w:pPr>
        <w:pStyle w:val="Text"/>
        <w:rPr>
          <w:lang w:eastAsia="pl-PL"/>
        </w:rPr>
      </w:pPr>
      <w:r>
        <w:rPr>
          <w:lang w:eastAsia="pl-PL"/>
        </w:rPr>
        <w:t>Isn’t very interested in: numbers, accounting</w:t>
      </w:r>
    </w:p>
    <w:p w14:paraId="393C42F2" w14:textId="77777777" w:rsidR="001A72D9" w:rsidRDefault="001A72D9" w:rsidP="001A72D9">
      <w:pPr>
        <w:pStyle w:val="Text"/>
        <w:rPr>
          <w:lang w:eastAsia="pl-PL"/>
        </w:rPr>
      </w:pPr>
    </w:p>
    <w:p w14:paraId="57E1144E" w14:textId="77777777" w:rsidR="001A72D9" w:rsidRPr="001A72D9" w:rsidRDefault="001A72D9" w:rsidP="001A72D9">
      <w:pPr>
        <w:pStyle w:val="Text"/>
        <w:rPr>
          <w:b/>
          <w:lang w:eastAsia="pl-PL"/>
        </w:rPr>
      </w:pPr>
      <w:r w:rsidRPr="001A72D9">
        <w:rPr>
          <w:b/>
          <w:lang w:eastAsia="pl-PL"/>
        </w:rPr>
        <w:t>3A</w:t>
      </w:r>
    </w:p>
    <w:p w14:paraId="70D4DEBB" w14:textId="77777777" w:rsidR="001A72D9" w:rsidRDefault="001A72D9" w:rsidP="001A72D9">
      <w:pPr>
        <w:pStyle w:val="Text"/>
        <w:rPr>
          <w:lang w:eastAsia="pl-PL"/>
        </w:rPr>
      </w:pPr>
      <w:r>
        <w:rPr>
          <w:lang w:eastAsia="pl-PL"/>
        </w:rPr>
        <w:t>She liked working in a team.</w:t>
      </w:r>
    </w:p>
    <w:p w14:paraId="3171A971" w14:textId="77777777" w:rsidR="001A72D9" w:rsidRDefault="001A72D9" w:rsidP="001A72D9">
      <w:pPr>
        <w:pStyle w:val="Text"/>
        <w:rPr>
          <w:lang w:eastAsia="pl-PL"/>
        </w:rPr>
      </w:pPr>
    </w:p>
    <w:p w14:paraId="707E111D" w14:textId="77777777" w:rsidR="001A72D9" w:rsidRPr="001A72D9" w:rsidRDefault="001A72D9" w:rsidP="001A72D9">
      <w:pPr>
        <w:pStyle w:val="Text"/>
        <w:rPr>
          <w:b/>
          <w:lang w:eastAsia="pl-PL"/>
        </w:rPr>
      </w:pPr>
      <w:r w:rsidRPr="001A72D9">
        <w:rPr>
          <w:b/>
          <w:lang w:eastAsia="pl-PL"/>
        </w:rPr>
        <w:t>3B</w:t>
      </w:r>
    </w:p>
    <w:p w14:paraId="2F63872A" w14:textId="77777777" w:rsidR="001A72D9" w:rsidRDefault="001A72D9" w:rsidP="001A72D9">
      <w:pPr>
        <w:pStyle w:val="Text"/>
        <w:rPr>
          <w:lang w:eastAsia="pl-PL"/>
        </w:rPr>
      </w:pPr>
      <w:r>
        <w:rPr>
          <w:lang w:eastAsia="pl-PL"/>
        </w:rPr>
        <w:t>1 bothers</w:t>
      </w:r>
    </w:p>
    <w:p w14:paraId="18451307" w14:textId="77777777" w:rsidR="001A72D9" w:rsidRDefault="001A72D9" w:rsidP="001A72D9">
      <w:pPr>
        <w:pStyle w:val="Text"/>
        <w:rPr>
          <w:lang w:eastAsia="pl-PL"/>
        </w:rPr>
      </w:pPr>
      <w:r>
        <w:rPr>
          <w:lang w:eastAsia="pl-PL"/>
        </w:rPr>
        <w:t>2 talks to</w:t>
      </w:r>
    </w:p>
    <w:p w14:paraId="2CF7B2EF" w14:textId="77777777" w:rsidR="001A72D9" w:rsidRDefault="001A72D9" w:rsidP="001A72D9">
      <w:pPr>
        <w:pStyle w:val="Text"/>
        <w:rPr>
          <w:lang w:eastAsia="pl-PL"/>
        </w:rPr>
      </w:pPr>
      <w:r>
        <w:rPr>
          <w:lang w:eastAsia="pl-PL"/>
        </w:rPr>
        <w:t>3 concentrate</w:t>
      </w:r>
    </w:p>
    <w:p w14:paraId="359847ED" w14:textId="77777777" w:rsidR="001A72D9" w:rsidRDefault="001A72D9" w:rsidP="001A72D9">
      <w:pPr>
        <w:pStyle w:val="Text"/>
        <w:rPr>
          <w:lang w:eastAsia="pl-PL"/>
        </w:rPr>
      </w:pPr>
      <w:r>
        <w:rPr>
          <w:lang w:eastAsia="pl-PL"/>
        </w:rPr>
        <w:t>4 share ideas</w:t>
      </w:r>
    </w:p>
    <w:p w14:paraId="2E0C256B" w14:textId="77777777" w:rsidR="001A72D9" w:rsidRPr="001A72D9" w:rsidRDefault="001A72D9" w:rsidP="001A72D9">
      <w:pPr>
        <w:pStyle w:val="Text"/>
        <w:rPr>
          <w:b/>
          <w:lang w:eastAsia="pl-PL"/>
        </w:rPr>
      </w:pPr>
    </w:p>
    <w:p w14:paraId="230436F1" w14:textId="77777777" w:rsidR="001A72D9" w:rsidRPr="001A72D9" w:rsidRDefault="001A72D9" w:rsidP="001A72D9">
      <w:pPr>
        <w:pStyle w:val="Text"/>
        <w:rPr>
          <w:b/>
          <w:lang w:eastAsia="pl-PL"/>
        </w:rPr>
      </w:pPr>
      <w:r w:rsidRPr="001A72D9">
        <w:rPr>
          <w:b/>
          <w:lang w:eastAsia="pl-PL"/>
        </w:rPr>
        <w:t>4A</w:t>
      </w:r>
    </w:p>
    <w:p w14:paraId="73BC7073" w14:textId="77777777" w:rsidR="001A72D9" w:rsidRDefault="001A72D9" w:rsidP="001A72D9">
      <w:pPr>
        <w:pStyle w:val="Text"/>
        <w:rPr>
          <w:lang w:eastAsia="pl-PL"/>
        </w:rPr>
      </w:pPr>
      <w:r>
        <w:rPr>
          <w:lang w:eastAsia="pl-PL"/>
        </w:rPr>
        <w:t>not completely</w:t>
      </w:r>
    </w:p>
    <w:p w14:paraId="1F32CEC3" w14:textId="77777777" w:rsidR="001A72D9" w:rsidRDefault="001A72D9" w:rsidP="001A72D9">
      <w:pPr>
        <w:pStyle w:val="Text"/>
        <w:rPr>
          <w:lang w:eastAsia="pl-PL"/>
        </w:rPr>
      </w:pPr>
    </w:p>
    <w:p w14:paraId="7B32C05D" w14:textId="77777777" w:rsidR="001A72D9" w:rsidRPr="001A72D9" w:rsidRDefault="001A72D9" w:rsidP="001A72D9">
      <w:pPr>
        <w:pStyle w:val="Text"/>
        <w:rPr>
          <w:b/>
          <w:lang w:eastAsia="pl-PL"/>
        </w:rPr>
      </w:pPr>
      <w:r w:rsidRPr="001A72D9">
        <w:rPr>
          <w:b/>
          <w:lang w:eastAsia="pl-PL"/>
        </w:rPr>
        <w:t>4B</w:t>
      </w:r>
    </w:p>
    <w:p w14:paraId="650AB275" w14:textId="77777777" w:rsidR="001A72D9" w:rsidRDefault="001A72D9" w:rsidP="001A72D9">
      <w:pPr>
        <w:pStyle w:val="Text"/>
        <w:rPr>
          <w:lang w:eastAsia="pl-PL"/>
        </w:rPr>
      </w:pPr>
      <w:r>
        <w:rPr>
          <w:lang w:eastAsia="pl-PL"/>
        </w:rPr>
        <w:t>1 difficult</w:t>
      </w:r>
    </w:p>
    <w:p w14:paraId="666D2A50" w14:textId="77777777" w:rsidR="001A72D9" w:rsidRDefault="001A72D9" w:rsidP="001A72D9">
      <w:pPr>
        <w:pStyle w:val="Text"/>
        <w:rPr>
          <w:lang w:eastAsia="pl-PL"/>
        </w:rPr>
      </w:pPr>
      <w:r>
        <w:rPr>
          <w:lang w:eastAsia="pl-PL"/>
        </w:rPr>
        <w:t>2 are not really happy</w:t>
      </w:r>
    </w:p>
    <w:p w14:paraId="04FD29EA" w14:textId="77777777" w:rsidR="001A72D9" w:rsidRDefault="001A72D9" w:rsidP="001A72D9">
      <w:pPr>
        <w:pStyle w:val="Text"/>
        <w:rPr>
          <w:lang w:eastAsia="pl-PL"/>
        </w:rPr>
      </w:pPr>
      <w:r>
        <w:rPr>
          <w:lang w:eastAsia="pl-PL"/>
        </w:rPr>
        <w:t>3 making a great product</w:t>
      </w:r>
    </w:p>
    <w:p w14:paraId="7F3DAA3B" w14:textId="77777777" w:rsidR="001A72D9" w:rsidRDefault="001A72D9" w:rsidP="001A72D9">
      <w:pPr>
        <w:pStyle w:val="Text"/>
        <w:rPr>
          <w:lang w:eastAsia="pl-PL"/>
        </w:rPr>
      </w:pPr>
    </w:p>
    <w:p w14:paraId="7BB88A6C" w14:textId="77777777" w:rsidR="001A72D9" w:rsidRPr="00EB1F98" w:rsidRDefault="001A72D9" w:rsidP="001A72D9">
      <w:pPr>
        <w:pStyle w:val="Text"/>
        <w:rPr>
          <w:b/>
          <w:lang w:eastAsia="pl-PL"/>
        </w:rPr>
      </w:pPr>
      <w:r w:rsidRPr="00EB1F98">
        <w:rPr>
          <w:b/>
          <w:lang w:eastAsia="pl-PL"/>
        </w:rPr>
        <w:t>5A</w:t>
      </w:r>
    </w:p>
    <w:p w14:paraId="20A7DA92" w14:textId="2470F907" w:rsidR="001A72D9" w:rsidRPr="00367444" w:rsidRDefault="001A72D9" w:rsidP="001A72D9">
      <w:pPr>
        <w:pStyle w:val="Text"/>
        <w:rPr>
          <w:lang w:eastAsia="pl-PL"/>
        </w:rPr>
      </w:pPr>
      <w:r>
        <w:rPr>
          <w:lang w:eastAsia="pl-PL"/>
        </w:rPr>
        <w:t>A hotel group has placed an order for 20 chairs immediately, and 200 more in the next year.</w:t>
      </w:r>
      <w:r w:rsidR="00367444">
        <w:rPr>
          <w:lang w:eastAsia="pl-PL"/>
        </w:rPr>
        <w:br w:type="column"/>
      </w:r>
      <w:r w:rsidRPr="00EB1F98">
        <w:rPr>
          <w:b/>
          <w:lang w:eastAsia="pl-PL"/>
        </w:rPr>
        <w:t>5B</w:t>
      </w:r>
    </w:p>
    <w:p w14:paraId="6278D3A0" w14:textId="77777777" w:rsidR="001A72D9" w:rsidRDefault="001A72D9" w:rsidP="001A72D9">
      <w:pPr>
        <w:pStyle w:val="Text"/>
        <w:rPr>
          <w:lang w:eastAsia="pl-PL"/>
        </w:rPr>
      </w:pPr>
      <w:r>
        <w:rPr>
          <w:lang w:eastAsia="pl-PL"/>
        </w:rPr>
        <w:t>She plans to hire a part-time employee to help manage the business.</w:t>
      </w:r>
    </w:p>
    <w:p w14:paraId="505B90FE" w14:textId="77777777" w:rsidR="001A72D9" w:rsidRDefault="001A72D9" w:rsidP="001A72D9">
      <w:pPr>
        <w:pStyle w:val="Text"/>
        <w:rPr>
          <w:lang w:eastAsia="pl-PL"/>
        </w:rPr>
      </w:pPr>
    </w:p>
    <w:p w14:paraId="63D64161" w14:textId="77777777" w:rsidR="001A72D9" w:rsidRPr="00EB1F98" w:rsidRDefault="001A72D9" w:rsidP="001A72D9">
      <w:pPr>
        <w:pStyle w:val="Text"/>
        <w:rPr>
          <w:b/>
          <w:lang w:eastAsia="pl-PL"/>
        </w:rPr>
      </w:pPr>
      <w:r w:rsidRPr="00EB1F98">
        <w:rPr>
          <w:b/>
          <w:lang w:eastAsia="pl-PL"/>
        </w:rPr>
        <w:t>5C</w:t>
      </w:r>
    </w:p>
    <w:p w14:paraId="2D970FAA" w14:textId="51DFEA3B" w:rsidR="001A72D9" w:rsidRDefault="001A72D9" w:rsidP="001A72D9">
      <w:pPr>
        <w:pStyle w:val="Text"/>
        <w:rPr>
          <w:lang w:eastAsia="pl-PL"/>
        </w:rPr>
      </w:pPr>
      <w:r>
        <w:rPr>
          <w:lang w:eastAsia="pl-PL"/>
        </w:rPr>
        <w:t>1 She’s having a few problems with the new</w:t>
      </w:r>
      <w:r w:rsidR="00EB1F98">
        <w:rPr>
          <w:lang w:eastAsia="pl-PL"/>
        </w:rPr>
        <w:t> </w:t>
      </w:r>
      <w:r>
        <w:rPr>
          <w:lang w:eastAsia="pl-PL"/>
        </w:rPr>
        <w:t>designs.</w:t>
      </w:r>
    </w:p>
    <w:p w14:paraId="1740B60A" w14:textId="77777777" w:rsidR="001A72D9" w:rsidRDefault="001A72D9" w:rsidP="001A72D9">
      <w:pPr>
        <w:pStyle w:val="Text"/>
        <w:rPr>
          <w:lang w:eastAsia="pl-PL"/>
        </w:rPr>
      </w:pPr>
      <w:r>
        <w:rPr>
          <w:lang w:eastAsia="pl-PL"/>
        </w:rPr>
        <w:t>2 She needs someone to talk to – Natalya can talk to her.</w:t>
      </w:r>
    </w:p>
    <w:p w14:paraId="289469D6" w14:textId="77777777" w:rsidR="001A72D9" w:rsidRDefault="001A72D9" w:rsidP="001A72D9">
      <w:pPr>
        <w:pStyle w:val="Text"/>
        <w:rPr>
          <w:lang w:eastAsia="pl-PL"/>
        </w:rPr>
      </w:pPr>
      <w:r>
        <w:rPr>
          <w:lang w:eastAsia="pl-PL"/>
        </w:rPr>
        <w:t>3 His other part-time job has ended.</w:t>
      </w:r>
    </w:p>
    <w:p w14:paraId="60AD062A" w14:textId="77777777" w:rsidR="001A72D9" w:rsidRDefault="001A72D9" w:rsidP="001A72D9">
      <w:pPr>
        <w:pStyle w:val="Text"/>
        <w:rPr>
          <w:lang w:eastAsia="pl-PL"/>
        </w:rPr>
      </w:pPr>
      <w:r>
        <w:rPr>
          <w:lang w:eastAsia="pl-PL"/>
        </w:rPr>
        <w:t>4 He may look for a full-time job somewhere else.</w:t>
      </w:r>
    </w:p>
    <w:p w14:paraId="68D267C6" w14:textId="77777777" w:rsidR="001A72D9" w:rsidRDefault="001A72D9" w:rsidP="001A72D9">
      <w:pPr>
        <w:pStyle w:val="Text"/>
        <w:rPr>
          <w:lang w:eastAsia="pl-PL"/>
        </w:rPr>
      </w:pPr>
    </w:p>
    <w:p w14:paraId="6AE4140F" w14:textId="77777777" w:rsidR="001A72D9" w:rsidRPr="00EB1F98" w:rsidRDefault="001A72D9" w:rsidP="001A72D9">
      <w:pPr>
        <w:pStyle w:val="Text"/>
        <w:rPr>
          <w:b/>
          <w:lang w:eastAsia="pl-PL"/>
        </w:rPr>
      </w:pPr>
      <w:r w:rsidRPr="00EB1F98">
        <w:rPr>
          <w:b/>
          <w:lang w:eastAsia="pl-PL"/>
        </w:rPr>
        <w:t>6A</w:t>
      </w:r>
    </w:p>
    <w:p w14:paraId="4AE26A53" w14:textId="77777777" w:rsidR="001A72D9" w:rsidRDefault="001A72D9" w:rsidP="001A72D9">
      <w:pPr>
        <w:pStyle w:val="Text"/>
        <w:rPr>
          <w:lang w:eastAsia="pl-PL"/>
        </w:rPr>
      </w:pPr>
      <w:r>
        <w:rPr>
          <w:lang w:eastAsia="pl-PL"/>
        </w:rPr>
        <w:t>1 J</w:t>
      </w:r>
    </w:p>
    <w:p w14:paraId="6B15DB20" w14:textId="77777777" w:rsidR="001A72D9" w:rsidRDefault="001A72D9" w:rsidP="001A72D9">
      <w:pPr>
        <w:pStyle w:val="Text"/>
        <w:rPr>
          <w:lang w:eastAsia="pl-PL"/>
        </w:rPr>
      </w:pPr>
      <w:r>
        <w:rPr>
          <w:lang w:eastAsia="pl-PL"/>
        </w:rPr>
        <w:t>2 L</w:t>
      </w:r>
    </w:p>
    <w:p w14:paraId="408446D2" w14:textId="77777777" w:rsidR="001A72D9" w:rsidRDefault="001A72D9" w:rsidP="001A72D9">
      <w:pPr>
        <w:pStyle w:val="Text"/>
        <w:rPr>
          <w:lang w:eastAsia="pl-PL"/>
        </w:rPr>
      </w:pPr>
      <w:r>
        <w:rPr>
          <w:lang w:eastAsia="pl-PL"/>
        </w:rPr>
        <w:t>3 J</w:t>
      </w:r>
    </w:p>
    <w:p w14:paraId="2D9DCB38" w14:textId="77777777" w:rsidR="001A72D9" w:rsidRDefault="001A72D9" w:rsidP="001A72D9">
      <w:pPr>
        <w:pStyle w:val="Text"/>
        <w:rPr>
          <w:lang w:eastAsia="pl-PL"/>
        </w:rPr>
      </w:pPr>
      <w:r>
        <w:rPr>
          <w:lang w:eastAsia="pl-PL"/>
        </w:rPr>
        <w:t>4 N</w:t>
      </w:r>
    </w:p>
    <w:p w14:paraId="1989F086" w14:textId="77777777" w:rsidR="001A72D9" w:rsidRDefault="001A72D9" w:rsidP="001A72D9">
      <w:pPr>
        <w:pStyle w:val="Text"/>
        <w:rPr>
          <w:lang w:eastAsia="pl-PL"/>
        </w:rPr>
      </w:pPr>
      <w:r>
        <w:rPr>
          <w:lang w:eastAsia="pl-PL"/>
        </w:rPr>
        <w:t>5 N</w:t>
      </w:r>
    </w:p>
    <w:p w14:paraId="5BDCFB9A" w14:textId="77777777" w:rsidR="001A72D9" w:rsidRDefault="001A72D9" w:rsidP="001A72D9">
      <w:pPr>
        <w:pStyle w:val="Text"/>
        <w:rPr>
          <w:lang w:eastAsia="pl-PL"/>
        </w:rPr>
      </w:pPr>
      <w:r>
        <w:rPr>
          <w:lang w:eastAsia="pl-PL"/>
        </w:rPr>
        <w:t>6 J</w:t>
      </w:r>
    </w:p>
    <w:p w14:paraId="47AD2241" w14:textId="77777777" w:rsidR="001A72D9" w:rsidRDefault="001A72D9" w:rsidP="001A72D9">
      <w:pPr>
        <w:pStyle w:val="Text"/>
        <w:rPr>
          <w:lang w:eastAsia="pl-PL"/>
        </w:rPr>
      </w:pPr>
      <w:r>
        <w:rPr>
          <w:lang w:eastAsia="pl-PL"/>
        </w:rPr>
        <w:t>7 L</w:t>
      </w:r>
    </w:p>
    <w:p w14:paraId="5807F340" w14:textId="77777777" w:rsidR="001A72D9" w:rsidRDefault="001A72D9" w:rsidP="001A72D9">
      <w:pPr>
        <w:pStyle w:val="Text"/>
        <w:rPr>
          <w:lang w:eastAsia="pl-PL"/>
        </w:rPr>
      </w:pPr>
      <w:r>
        <w:rPr>
          <w:lang w:eastAsia="pl-PL"/>
        </w:rPr>
        <w:t>8 N</w:t>
      </w:r>
    </w:p>
    <w:p w14:paraId="440BBDB5" w14:textId="77777777" w:rsidR="001A72D9" w:rsidRDefault="001A72D9" w:rsidP="001A72D9">
      <w:pPr>
        <w:pStyle w:val="Text"/>
        <w:rPr>
          <w:lang w:eastAsia="pl-PL"/>
        </w:rPr>
      </w:pPr>
    </w:p>
    <w:p w14:paraId="1179B255" w14:textId="77777777" w:rsidR="001A72D9" w:rsidRPr="00EB1F98" w:rsidRDefault="001A72D9" w:rsidP="001A72D9">
      <w:pPr>
        <w:pStyle w:val="Text"/>
        <w:rPr>
          <w:b/>
          <w:lang w:eastAsia="pl-PL"/>
        </w:rPr>
      </w:pPr>
      <w:r w:rsidRPr="00EB1F98">
        <w:rPr>
          <w:b/>
          <w:lang w:eastAsia="pl-PL"/>
        </w:rPr>
        <w:t>6B</w:t>
      </w:r>
    </w:p>
    <w:p w14:paraId="04BB17BC" w14:textId="77777777" w:rsidR="001A72D9" w:rsidRPr="00EB1F98" w:rsidRDefault="001A72D9" w:rsidP="001A72D9">
      <w:pPr>
        <w:pStyle w:val="Text"/>
        <w:rPr>
          <w:b/>
          <w:lang w:eastAsia="pl-PL"/>
        </w:rPr>
      </w:pPr>
      <w:r w:rsidRPr="00EB1F98">
        <w:rPr>
          <w:b/>
          <w:lang w:eastAsia="pl-PL"/>
        </w:rPr>
        <w:t>Possible answers</w:t>
      </w:r>
    </w:p>
    <w:p w14:paraId="188A4B42" w14:textId="77777777" w:rsidR="001A72D9" w:rsidRDefault="001A72D9" w:rsidP="001A72D9">
      <w:pPr>
        <w:pStyle w:val="Text"/>
        <w:rPr>
          <w:lang w:eastAsia="pl-PL"/>
        </w:rPr>
      </w:pPr>
      <w:r>
        <w:rPr>
          <w:lang w:eastAsia="pl-PL"/>
        </w:rPr>
        <w:t>1 J</w:t>
      </w:r>
    </w:p>
    <w:p w14:paraId="0C75F327" w14:textId="77777777" w:rsidR="001A72D9" w:rsidRDefault="001A72D9" w:rsidP="001A72D9">
      <w:pPr>
        <w:pStyle w:val="Text"/>
        <w:rPr>
          <w:lang w:eastAsia="pl-PL"/>
        </w:rPr>
      </w:pPr>
      <w:r>
        <w:rPr>
          <w:lang w:eastAsia="pl-PL"/>
        </w:rPr>
        <w:t>2 N</w:t>
      </w:r>
    </w:p>
    <w:p w14:paraId="23FDE048" w14:textId="77777777" w:rsidR="001A72D9" w:rsidRDefault="001A72D9" w:rsidP="001A72D9">
      <w:pPr>
        <w:pStyle w:val="Text"/>
        <w:rPr>
          <w:lang w:eastAsia="pl-PL"/>
        </w:rPr>
      </w:pPr>
      <w:r>
        <w:rPr>
          <w:lang w:eastAsia="pl-PL"/>
        </w:rPr>
        <w:t>3 J</w:t>
      </w:r>
    </w:p>
    <w:p w14:paraId="5D91FE13" w14:textId="77777777" w:rsidR="001A72D9" w:rsidRDefault="001A72D9" w:rsidP="001A72D9">
      <w:pPr>
        <w:pStyle w:val="Text"/>
        <w:rPr>
          <w:lang w:eastAsia="pl-PL"/>
        </w:rPr>
      </w:pPr>
      <w:r>
        <w:rPr>
          <w:lang w:eastAsia="pl-PL"/>
        </w:rPr>
        <w:t>4 J</w:t>
      </w:r>
    </w:p>
    <w:p w14:paraId="44CD0986" w14:textId="77777777" w:rsidR="001A72D9" w:rsidRDefault="001A72D9" w:rsidP="001A72D9">
      <w:pPr>
        <w:pStyle w:val="Text"/>
        <w:rPr>
          <w:lang w:eastAsia="pl-PL"/>
        </w:rPr>
      </w:pPr>
      <w:r>
        <w:rPr>
          <w:lang w:eastAsia="pl-PL"/>
        </w:rPr>
        <w:t>5 L</w:t>
      </w:r>
    </w:p>
    <w:p w14:paraId="08F345BB" w14:textId="77777777" w:rsidR="001A72D9" w:rsidRDefault="001A72D9" w:rsidP="001A72D9">
      <w:pPr>
        <w:pStyle w:val="Text"/>
        <w:rPr>
          <w:lang w:eastAsia="pl-PL"/>
        </w:rPr>
      </w:pPr>
    </w:p>
    <w:p w14:paraId="77C6C78F" w14:textId="77777777" w:rsidR="001A72D9" w:rsidRPr="00EB1F98" w:rsidRDefault="001A72D9" w:rsidP="001A72D9">
      <w:pPr>
        <w:pStyle w:val="Text"/>
        <w:rPr>
          <w:b/>
          <w:lang w:eastAsia="pl-PL"/>
        </w:rPr>
      </w:pPr>
      <w:r w:rsidRPr="00EB1F98">
        <w:rPr>
          <w:b/>
          <w:lang w:eastAsia="pl-PL"/>
        </w:rPr>
        <w:t>6C</w:t>
      </w:r>
    </w:p>
    <w:p w14:paraId="1FE2B4BC" w14:textId="77777777" w:rsidR="001A72D9" w:rsidRPr="00EB1F98" w:rsidRDefault="001A72D9" w:rsidP="001A72D9">
      <w:pPr>
        <w:pStyle w:val="Text"/>
        <w:rPr>
          <w:b/>
          <w:lang w:eastAsia="pl-PL"/>
        </w:rPr>
      </w:pPr>
      <w:r w:rsidRPr="00EB1F98">
        <w:rPr>
          <w:b/>
          <w:lang w:eastAsia="pl-PL"/>
        </w:rPr>
        <w:t>Model answer</w:t>
      </w:r>
    </w:p>
    <w:p w14:paraId="573C4678" w14:textId="5864FAE3" w:rsidR="001A72D9" w:rsidRDefault="001A72D9" w:rsidP="001A72D9">
      <w:pPr>
        <w:pStyle w:val="Text"/>
        <w:rPr>
          <w:lang w:eastAsia="pl-PL"/>
        </w:rPr>
      </w:pPr>
      <w:r>
        <w:rPr>
          <w:lang w:eastAsia="pl-PL"/>
        </w:rPr>
        <w:t>João wants a full-time job and Natalya can now offer another part-time job. So João could turn the two part-time jobs into one full-time job by taking over managing some of the business – solving problems with suppliers, for example – so Natalya can concentrate on selling. João could also work with Leila, listening to her and helping her develop her ideas. This makes sense because he has expressed an interest in being more creative and problem-solving, and because Natalya has said she</w:t>
      </w:r>
      <w:r w:rsidR="00EB1F98">
        <w:rPr>
          <w:lang w:eastAsia="pl-PL"/>
        </w:rPr>
        <w:t> </w:t>
      </w:r>
      <w:r>
        <w:rPr>
          <w:lang w:eastAsia="pl-PL"/>
        </w:rPr>
        <w:t>really wants to focus on sales.</w:t>
      </w:r>
    </w:p>
    <w:p w14:paraId="3E684FF2" w14:textId="77777777" w:rsidR="001A72D9" w:rsidRDefault="001A72D9" w:rsidP="001A72D9">
      <w:pPr>
        <w:pStyle w:val="Text"/>
        <w:rPr>
          <w:lang w:eastAsia="pl-PL"/>
        </w:rPr>
      </w:pPr>
    </w:p>
    <w:p w14:paraId="42CFD566" w14:textId="77777777" w:rsidR="001A72D9" w:rsidRPr="00EB1F98" w:rsidRDefault="001A72D9" w:rsidP="001A72D9">
      <w:pPr>
        <w:pStyle w:val="Text"/>
        <w:rPr>
          <w:b/>
          <w:lang w:eastAsia="pl-PL"/>
        </w:rPr>
      </w:pPr>
      <w:r w:rsidRPr="00EB1F98">
        <w:rPr>
          <w:b/>
          <w:lang w:eastAsia="pl-PL"/>
        </w:rPr>
        <w:t>6D</w:t>
      </w:r>
    </w:p>
    <w:p w14:paraId="3A3A85C5" w14:textId="77777777" w:rsidR="001A72D9" w:rsidRPr="00EB1F98" w:rsidRDefault="001A72D9" w:rsidP="001A72D9">
      <w:pPr>
        <w:pStyle w:val="Text"/>
        <w:rPr>
          <w:b/>
          <w:lang w:eastAsia="pl-PL"/>
        </w:rPr>
      </w:pPr>
      <w:r w:rsidRPr="00EB1F98">
        <w:rPr>
          <w:b/>
          <w:lang w:eastAsia="pl-PL"/>
        </w:rPr>
        <w:t>Model answer</w:t>
      </w:r>
    </w:p>
    <w:p w14:paraId="0FF681B2" w14:textId="55705CED" w:rsidR="002E7361" w:rsidRDefault="001A72D9" w:rsidP="001A72D9">
      <w:pPr>
        <w:pStyle w:val="Text"/>
        <w:rPr>
          <w:lang w:eastAsia="pl-PL"/>
        </w:rPr>
      </w:pPr>
      <w:r>
        <w:rPr>
          <w:lang w:eastAsia="pl-PL"/>
        </w:rPr>
        <w:t>They could find an office where they can have an</w:t>
      </w:r>
      <w:r w:rsidR="00EB1F98">
        <w:rPr>
          <w:lang w:eastAsia="pl-PL"/>
        </w:rPr>
        <w:t> </w:t>
      </w:r>
      <w:r>
        <w:rPr>
          <w:lang w:eastAsia="pl-PL"/>
        </w:rPr>
        <w:t>open-plan seating arrangement to make communication easier, or they could find an office with a shared social space if they want to keep their private rooms. However, this might be difficult because it might be more expensive. They could arrange to go out of the office at certain times, or for</w:t>
      </w:r>
      <w:r w:rsidR="00EB1F98">
        <w:rPr>
          <w:lang w:eastAsia="pl-PL"/>
        </w:rPr>
        <w:t> </w:t>
      </w:r>
      <w:r>
        <w:rPr>
          <w:lang w:eastAsia="pl-PL"/>
        </w:rPr>
        <w:t>certain meetings – maybe for lunch – for more informal interaction They could consider going out for a meal or a drink after work occasionally. As the</w:t>
      </w:r>
      <w:r w:rsidR="00EB1F98">
        <w:rPr>
          <w:lang w:eastAsia="pl-PL"/>
        </w:rPr>
        <w:t> </w:t>
      </w:r>
      <w:r>
        <w:rPr>
          <w:lang w:eastAsia="pl-PL"/>
        </w:rPr>
        <w:t xml:space="preserve">Director, Natalya could arrange for occasional Friday afternoon trips to galleries or design </w:t>
      </w:r>
      <w:r>
        <w:rPr>
          <w:lang w:eastAsia="pl-PL"/>
        </w:rPr>
        <w:lastRenderedPageBreak/>
        <w:t>companies, to inspire their work and help develop ideas. João has expressed an interest in being more creative; it might help the team if everyone discussed new chair designs together.</w:t>
      </w:r>
    </w:p>
    <w:p w14:paraId="52A9E044" w14:textId="77777777" w:rsidR="00EB1F98" w:rsidRDefault="00EB1F98" w:rsidP="001A72D9">
      <w:pPr>
        <w:pStyle w:val="Text"/>
        <w:rPr>
          <w:lang w:eastAsia="pl-PL"/>
        </w:rPr>
      </w:pPr>
    </w:p>
    <w:p w14:paraId="10F18ACF" w14:textId="7A1BD629" w:rsidR="002E7361" w:rsidRPr="00553568" w:rsidRDefault="002E7361">
      <w:pPr>
        <w:pStyle w:val="HeadASection"/>
        <w:rPr>
          <w:lang w:val="en-GB"/>
        </w:rPr>
      </w:pPr>
      <w:r w:rsidRPr="00553568">
        <w:rPr>
          <w:lang w:val="en-GB"/>
        </w:rPr>
        <w:t>Business workshop 7</w:t>
      </w:r>
    </w:p>
    <w:p w14:paraId="609E687C" w14:textId="77777777" w:rsidR="00E5226B" w:rsidRPr="00E5226B" w:rsidRDefault="00E5226B" w:rsidP="00E5226B">
      <w:pPr>
        <w:pStyle w:val="Text"/>
        <w:rPr>
          <w:b/>
          <w:lang w:eastAsia="pl-PL"/>
        </w:rPr>
      </w:pPr>
      <w:r w:rsidRPr="00E5226B">
        <w:rPr>
          <w:b/>
          <w:lang w:eastAsia="pl-PL"/>
        </w:rPr>
        <w:t>1</w:t>
      </w:r>
    </w:p>
    <w:p w14:paraId="381B5575" w14:textId="77777777" w:rsidR="00E5226B" w:rsidRDefault="00E5226B" w:rsidP="00E5226B">
      <w:pPr>
        <w:pStyle w:val="Text"/>
        <w:rPr>
          <w:lang w:eastAsia="pl-PL"/>
        </w:rPr>
      </w:pPr>
      <w:r>
        <w:rPr>
          <w:lang w:eastAsia="pl-PL"/>
        </w:rPr>
        <w:t>1 producing shoes/footwear</w:t>
      </w:r>
    </w:p>
    <w:p w14:paraId="0BAA3F60" w14:textId="77777777" w:rsidR="00E5226B" w:rsidRDefault="00E5226B" w:rsidP="00E5226B">
      <w:pPr>
        <w:pStyle w:val="Text"/>
        <w:rPr>
          <w:lang w:eastAsia="pl-PL"/>
        </w:rPr>
      </w:pPr>
      <w:r>
        <w:rPr>
          <w:lang w:eastAsia="pl-PL"/>
        </w:rPr>
        <w:t>2 well-known global shoe companies</w:t>
      </w:r>
    </w:p>
    <w:p w14:paraId="1D4DFF7F" w14:textId="77777777" w:rsidR="00E5226B" w:rsidRDefault="00E5226B" w:rsidP="00E5226B">
      <w:pPr>
        <w:pStyle w:val="Text"/>
        <w:rPr>
          <w:lang w:eastAsia="pl-PL"/>
        </w:rPr>
      </w:pPr>
      <w:r>
        <w:rPr>
          <w:lang w:eastAsia="pl-PL"/>
        </w:rPr>
        <w:t>3 producing their own line of shoes</w:t>
      </w:r>
    </w:p>
    <w:p w14:paraId="544F78C3" w14:textId="77777777" w:rsidR="00E5226B" w:rsidRDefault="00E5226B" w:rsidP="00E5226B">
      <w:pPr>
        <w:pStyle w:val="Text"/>
        <w:rPr>
          <w:lang w:eastAsia="pl-PL"/>
        </w:rPr>
      </w:pPr>
      <w:r>
        <w:rPr>
          <w:lang w:eastAsia="pl-PL"/>
        </w:rPr>
        <w:t>4 shoe manufacturing consultancy</w:t>
      </w:r>
    </w:p>
    <w:p w14:paraId="07D8B193" w14:textId="77777777" w:rsidR="00E5226B" w:rsidRDefault="00E5226B" w:rsidP="00E5226B">
      <w:pPr>
        <w:pStyle w:val="Text"/>
        <w:rPr>
          <w:lang w:eastAsia="pl-PL"/>
        </w:rPr>
      </w:pPr>
      <w:r>
        <w:rPr>
          <w:lang w:eastAsia="pl-PL"/>
        </w:rPr>
        <w:t>5 deciding what type of footwear to produce, and the best production processes to use</w:t>
      </w:r>
    </w:p>
    <w:p w14:paraId="1F211AFD" w14:textId="77777777" w:rsidR="00E5226B" w:rsidRDefault="00E5226B" w:rsidP="00E5226B">
      <w:pPr>
        <w:pStyle w:val="Text"/>
        <w:rPr>
          <w:lang w:eastAsia="pl-PL"/>
        </w:rPr>
      </w:pPr>
    </w:p>
    <w:p w14:paraId="5415136E" w14:textId="77777777" w:rsidR="00E5226B" w:rsidRPr="00E5226B" w:rsidRDefault="00E5226B" w:rsidP="00E5226B">
      <w:pPr>
        <w:pStyle w:val="Text"/>
        <w:rPr>
          <w:b/>
          <w:lang w:eastAsia="pl-PL"/>
        </w:rPr>
      </w:pPr>
      <w:r w:rsidRPr="00E5226B">
        <w:rPr>
          <w:b/>
          <w:lang w:eastAsia="pl-PL"/>
        </w:rPr>
        <w:t>2A</w:t>
      </w:r>
    </w:p>
    <w:p w14:paraId="479753A7" w14:textId="77777777" w:rsidR="00E5226B" w:rsidRDefault="00E5226B" w:rsidP="00E5226B">
      <w:pPr>
        <w:pStyle w:val="Text"/>
        <w:rPr>
          <w:lang w:eastAsia="pl-PL"/>
        </w:rPr>
      </w:pPr>
      <w:r>
        <w:rPr>
          <w:lang w:eastAsia="pl-PL"/>
        </w:rPr>
        <w:t>How long it takes to complete a shoe order; Making costs lower</w:t>
      </w:r>
    </w:p>
    <w:p w14:paraId="13710EB4" w14:textId="77777777" w:rsidR="00E5226B" w:rsidRDefault="00E5226B" w:rsidP="00E5226B">
      <w:pPr>
        <w:pStyle w:val="Text"/>
        <w:rPr>
          <w:lang w:eastAsia="pl-PL"/>
        </w:rPr>
      </w:pPr>
    </w:p>
    <w:p w14:paraId="734DCB7B" w14:textId="77777777" w:rsidR="00E5226B" w:rsidRPr="00E5226B" w:rsidRDefault="00E5226B" w:rsidP="00E5226B">
      <w:pPr>
        <w:pStyle w:val="Text"/>
        <w:rPr>
          <w:b/>
          <w:lang w:eastAsia="pl-PL"/>
        </w:rPr>
      </w:pPr>
      <w:r w:rsidRPr="00E5226B">
        <w:rPr>
          <w:b/>
          <w:lang w:eastAsia="pl-PL"/>
        </w:rPr>
        <w:t>2B</w:t>
      </w:r>
    </w:p>
    <w:p w14:paraId="0A842174" w14:textId="77777777" w:rsidR="00E5226B" w:rsidRDefault="00E5226B" w:rsidP="00E5226B">
      <w:pPr>
        <w:pStyle w:val="Text"/>
        <w:rPr>
          <w:lang w:eastAsia="pl-PL"/>
        </w:rPr>
      </w:pPr>
      <w:r>
        <w:rPr>
          <w:lang w:eastAsia="pl-PL"/>
        </w:rPr>
        <w:t xml:space="preserve">1 3,000 </w:t>
      </w:r>
    </w:p>
    <w:p w14:paraId="0A0404AF" w14:textId="77777777" w:rsidR="00E5226B" w:rsidRDefault="00E5226B" w:rsidP="00E5226B">
      <w:pPr>
        <w:pStyle w:val="Text"/>
        <w:rPr>
          <w:lang w:eastAsia="pl-PL"/>
        </w:rPr>
      </w:pPr>
      <w:r>
        <w:rPr>
          <w:lang w:eastAsia="pl-PL"/>
        </w:rPr>
        <w:t>2 12</w:t>
      </w:r>
    </w:p>
    <w:p w14:paraId="57346120" w14:textId="77777777" w:rsidR="00E5226B" w:rsidRDefault="00E5226B" w:rsidP="00E5226B">
      <w:pPr>
        <w:pStyle w:val="Text"/>
        <w:rPr>
          <w:lang w:eastAsia="pl-PL"/>
        </w:rPr>
      </w:pPr>
      <w:r>
        <w:rPr>
          <w:lang w:eastAsia="pl-PL"/>
        </w:rPr>
        <w:t>3 20</w:t>
      </w:r>
    </w:p>
    <w:p w14:paraId="0F7EE145" w14:textId="77777777" w:rsidR="00E5226B" w:rsidRDefault="00E5226B" w:rsidP="00E5226B">
      <w:pPr>
        <w:pStyle w:val="Text"/>
        <w:rPr>
          <w:lang w:eastAsia="pl-PL"/>
        </w:rPr>
      </w:pPr>
      <w:r>
        <w:rPr>
          <w:lang w:eastAsia="pl-PL"/>
        </w:rPr>
        <w:t>4 30</w:t>
      </w:r>
    </w:p>
    <w:p w14:paraId="1194C2FA" w14:textId="77777777" w:rsidR="00E5226B" w:rsidRDefault="00E5226B" w:rsidP="00E5226B">
      <w:pPr>
        <w:pStyle w:val="Text"/>
        <w:rPr>
          <w:lang w:eastAsia="pl-PL"/>
        </w:rPr>
      </w:pPr>
      <w:r>
        <w:rPr>
          <w:lang w:eastAsia="pl-PL"/>
        </w:rPr>
        <w:t>5 skill</w:t>
      </w:r>
    </w:p>
    <w:p w14:paraId="1308990F" w14:textId="77777777" w:rsidR="00E5226B" w:rsidRDefault="00E5226B" w:rsidP="00E5226B">
      <w:pPr>
        <w:pStyle w:val="Text"/>
        <w:rPr>
          <w:lang w:eastAsia="pl-PL"/>
        </w:rPr>
      </w:pPr>
    </w:p>
    <w:p w14:paraId="4BE49CAE" w14:textId="77777777" w:rsidR="00E5226B" w:rsidRPr="00E5226B" w:rsidRDefault="00E5226B" w:rsidP="00E5226B">
      <w:pPr>
        <w:pStyle w:val="Text"/>
        <w:rPr>
          <w:b/>
          <w:lang w:eastAsia="pl-PL"/>
        </w:rPr>
      </w:pPr>
      <w:r w:rsidRPr="00E5226B">
        <w:rPr>
          <w:b/>
          <w:lang w:eastAsia="pl-PL"/>
        </w:rPr>
        <w:t>3A</w:t>
      </w:r>
    </w:p>
    <w:p w14:paraId="1C5B9CF3" w14:textId="2625A2A6" w:rsidR="00E5226B" w:rsidRDefault="00E5226B" w:rsidP="00E5226B">
      <w:pPr>
        <w:pStyle w:val="Text"/>
        <w:rPr>
          <w:lang w:eastAsia="pl-PL"/>
        </w:rPr>
      </w:pPr>
      <w:r>
        <w:rPr>
          <w:lang w:eastAsia="pl-PL"/>
        </w:rPr>
        <w:t xml:space="preserve">Sofia </w:t>
      </w:r>
      <w:r w:rsidR="00E544CF">
        <w:rPr>
          <w:lang w:eastAsia="pl-PL"/>
        </w:rPr>
        <w:t>–</w:t>
      </w:r>
      <w:r>
        <w:rPr>
          <w:lang w:eastAsia="pl-PL"/>
        </w:rPr>
        <w:t xml:space="preserve"> 1, 6</w:t>
      </w:r>
    </w:p>
    <w:p w14:paraId="01A0D2AC" w14:textId="68B88F87" w:rsidR="00E5226B" w:rsidRDefault="00E5226B" w:rsidP="00E5226B">
      <w:pPr>
        <w:pStyle w:val="Text"/>
        <w:rPr>
          <w:lang w:eastAsia="pl-PL"/>
        </w:rPr>
      </w:pPr>
      <w:r>
        <w:rPr>
          <w:lang w:eastAsia="pl-PL"/>
        </w:rPr>
        <w:t xml:space="preserve">Oscar </w:t>
      </w:r>
      <w:r w:rsidR="00E544CF">
        <w:rPr>
          <w:lang w:eastAsia="pl-PL"/>
        </w:rPr>
        <w:t>–</w:t>
      </w:r>
      <w:r>
        <w:rPr>
          <w:lang w:eastAsia="pl-PL"/>
        </w:rPr>
        <w:t xml:space="preserve"> 2, 4</w:t>
      </w:r>
    </w:p>
    <w:p w14:paraId="11BED366" w14:textId="0559400D" w:rsidR="00E5226B" w:rsidRDefault="00E5226B" w:rsidP="00E5226B">
      <w:pPr>
        <w:pStyle w:val="Text"/>
        <w:rPr>
          <w:lang w:eastAsia="pl-PL"/>
        </w:rPr>
      </w:pPr>
      <w:r>
        <w:rPr>
          <w:lang w:eastAsia="pl-PL"/>
        </w:rPr>
        <w:t xml:space="preserve">Mario </w:t>
      </w:r>
      <w:r w:rsidR="00E544CF">
        <w:rPr>
          <w:lang w:eastAsia="pl-PL"/>
        </w:rPr>
        <w:t>–</w:t>
      </w:r>
      <w:r>
        <w:rPr>
          <w:lang w:eastAsia="pl-PL"/>
        </w:rPr>
        <w:t xml:space="preserve"> 3, 5</w:t>
      </w:r>
    </w:p>
    <w:p w14:paraId="60C0AB66" w14:textId="77777777" w:rsidR="00E5226B" w:rsidRDefault="00E5226B" w:rsidP="00E5226B">
      <w:pPr>
        <w:pStyle w:val="Text"/>
        <w:rPr>
          <w:lang w:eastAsia="pl-PL"/>
        </w:rPr>
      </w:pPr>
    </w:p>
    <w:p w14:paraId="5A7C4800" w14:textId="77777777" w:rsidR="00E5226B" w:rsidRPr="00E5226B" w:rsidRDefault="00E5226B" w:rsidP="00E5226B">
      <w:pPr>
        <w:pStyle w:val="Text"/>
        <w:rPr>
          <w:b/>
          <w:lang w:eastAsia="pl-PL"/>
        </w:rPr>
      </w:pPr>
      <w:r w:rsidRPr="00E5226B">
        <w:rPr>
          <w:b/>
          <w:lang w:eastAsia="pl-PL"/>
        </w:rPr>
        <w:t>3B</w:t>
      </w:r>
    </w:p>
    <w:p w14:paraId="6CE3055C" w14:textId="77777777" w:rsidR="00E5226B" w:rsidRDefault="00E5226B" w:rsidP="00E5226B">
      <w:pPr>
        <w:pStyle w:val="Text"/>
        <w:rPr>
          <w:lang w:eastAsia="pl-PL"/>
        </w:rPr>
      </w:pPr>
      <w:r>
        <w:rPr>
          <w:lang w:eastAsia="pl-PL"/>
        </w:rPr>
        <w:t>b</w:t>
      </w:r>
    </w:p>
    <w:p w14:paraId="5C5180B3" w14:textId="77777777" w:rsidR="00E5226B" w:rsidRDefault="00E5226B" w:rsidP="00E5226B">
      <w:pPr>
        <w:pStyle w:val="Text"/>
        <w:rPr>
          <w:lang w:eastAsia="pl-PL"/>
        </w:rPr>
      </w:pPr>
    </w:p>
    <w:p w14:paraId="3DC32A9E" w14:textId="77777777" w:rsidR="00E5226B" w:rsidRPr="00E5226B" w:rsidRDefault="00E5226B" w:rsidP="00E5226B">
      <w:pPr>
        <w:pStyle w:val="Text"/>
        <w:rPr>
          <w:b/>
          <w:lang w:eastAsia="pl-PL"/>
        </w:rPr>
      </w:pPr>
      <w:r w:rsidRPr="00E5226B">
        <w:rPr>
          <w:b/>
          <w:lang w:eastAsia="pl-PL"/>
        </w:rPr>
        <w:t>4A</w:t>
      </w:r>
    </w:p>
    <w:p w14:paraId="0346D634" w14:textId="7360E411" w:rsidR="00E5226B" w:rsidRDefault="00E5226B" w:rsidP="00E5226B">
      <w:pPr>
        <w:pStyle w:val="Text"/>
        <w:rPr>
          <w:lang w:eastAsia="pl-PL"/>
        </w:rPr>
      </w:pPr>
      <w:r>
        <w:rPr>
          <w:lang w:eastAsia="pl-PL"/>
        </w:rPr>
        <w:t>Sofia wrote the report for her boss, John</w:t>
      </w:r>
      <w:r w:rsidR="00E544CF">
        <w:rPr>
          <w:lang w:eastAsia="pl-PL"/>
        </w:rPr>
        <w:t> </w:t>
      </w:r>
      <w:r>
        <w:rPr>
          <w:lang w:eastAsia="pl-PL"/>
        </w:rPr>
        <w:t>McDermott.</w:t>
      </w:r>
    </w:p>
    <w:p w14:paraId="4F944475" w14:textId="77777777" w:rsidR="00E5226B" w:rsidRDefault="00E5226B" w:rsidP="00E5226B">
      <w:pPr>
        <w:pStyle w:val="Text"/>
        <w:rPr>
          <w:lang w:eastAsia="pl-PL"/>
        </w:rPr>
      </w:pPr>
    </w:p>
    <w:p w14:paraId="061325DC" w14:textId="77777777" w:rsidR="00E5226B" w:rsidRPr="00E5226B" w:rsidRDefault="00E5226B" w:rsidP="00E5226B">
      <w:pPr>
        <w:pStyle w:val="Text"/>
        <w:rPr>
          <w:b/>
          <w:lang w:eastAsia="pl-PL"/>
        </w:rPr>
      </w:pPr>
      <w:r w:rsidRPr="00E5226B">
        <w:rPr>
          <w:b/>
          <w:lang w:eastAsia="pl-PL"/>
        </w:rPr>
        <w:t>4B</w:t>
      </w:r>
    </w:p>
    <w:p w14:paraId="27A01BE0" w14:textId="77777777" w:rsidR="00E5226B" w:rsidRDefault="00E5226B" w:rsidP="00E5226B">
      <w:pPr>
        <w:pStyle w:val="Text"/>
        <w:rPr>
          <w:lang w:eastAsia="pl-PL"/>
        </w:rPr>
      </w:pPr>
      <w:r>
        <w:rPr>
          <w:lang w:eastAsia="pl-PL"/>
        </w:rPr>
        <w:t xml:space="preserve">2 (because the business would not make a profit) </w:t>
      </w:r>
    </w:p>
    <w:p w14:paraId="445A27A2" w14:textId="77777777" w:rsidR="00E5226B" w:rsidRDefault="00E5226B" w:rsidP="00E5226B">
      <w:pPr>
        <w:pStyle w:val="Text"/>
        <w:rPr>
          <w:lang w:eastAsia="pl-PL"/>
        </w:rPr>
      </w:pPr>
      <w:r>
        <w:rPr>
          <w:lang w:eastAsia="pl-PL"/>
        </w:rPr>
        <w:t xml:space="preserve"> </w:t>
      </w:r>
    </w:p>
    <w:p w14:paraId="51AF41B9" w14:textId="77777777" w:rsidR="00E5226B" w:rsidRPr="00E544CF" w:rsidRDefault="00E5226B" w:rsidP="00E5226B">
      <w:pPr>
        <w:pStyle w:val="Text"/>
        <w:rPr>
          <w:b/>
          <w:lang w:eastAsia="pl-PL"/>
        </w:rPr>
      </w:pPr>
      <w:r w:rsidRPr="00E544CF">
        <w:rPr>
          <w:b/>
          <w:lang w:eastAsia="pl-PL"/>
        </w:rPr>
        <w:t>5</w:t>
      </w:r>
    </w:p>
    <w:p w14:paraId="4B79482C" w14:textId="77777777" w:rsidR="00E5226B" w:rsidRDefault="00E5226B" w:rsidP="00E5226B">
      <w:pPr>
        <w:pStyle w:val="Text"/>
        <w:rPr>
          <w:lang w:eastAsia="pl-PL"/>
        </w:rPr>
      </w:pPr>
      <w:r>
        <w:rPr>
          <w:lang w:eastAsia="pl-PL"/>
        </w:rPr>
        <w:t>Sofia’s worried that Oscar won’t accept the idea of automation. John recommends that she share some stories of other factories that have automated, but also points out that the decision is Oscar’s. He recommends that Sofia gives Oscar several options.</w:t>
      </w:r>
    </w:p>
    <w:p w14:paraId="06D2A464" w14:textId="77777777" w:rsidR="00E5226B" w:rsidRDefault="00E5226B" w:rsidP="00E5226B">
      <w:pPr>
        <w:pStyle w:val="Text"/>
        <w:rPr>
          <w:lang w:eastAsia="pl-PL"/>
        </w:rPr>
      </w:pPr>
    </w:p>
    <w:p w14:paraId="59F95317" w14:textId="77777777" w:rsidR="00E5226B" w:rsidRPr="00E544CF" w:rsidRDefault="00E5226B" w:rsidP="00E5226B">
      <w:pPr>
        <w:pStyle w:val="Text"/>
        <w:rPr>
          <w:b/>
          <w:lang w:eastAsia="pl-PL"/>
        </w:rPr>
      </w:pPr>
      <w:r w:rsidRPr="00E544CF">
        <w:rPr>
          <w:b/>
          <w:lang w:eastAsia="pl-PL"/>
        </w:rPr>
        <w:t>6A</w:t>
      </w:r>
    </w:p>
    <w:p w14:paraId="4CF56D20" w14:textId="77777777" w:rsidR="00E5226B" w:rsidRPr="00E544CF" w:rsidRDefault="00E5226B" w:rsidP="00E5226B">
      <w:pPr>
        <w:pStyle w:val="Text"/>
        <w:rPr>
          <w:b/>
          <w:lang w:eastAsia="pl-PL"/>
        </w:rPr>
      </w:pPr>
      <w:r w:rsidRPr="00E544CF">
        <w:rPr>
          <w:b/>
          <w:lang w:eastAsia="pl-PL"/>
        </w:rPr>
        <w:t>Possible answers</w:t>
      </w:r>
    </w:p>
    <w:p w14:paraId="7E68414F" w14:textId="77777777" w:rsidR="00E5226B" w:rsidRDefault="00E5226B" w:rsidP="00E5226B">
      <w:pPr>
        <w:pStyle w:val="Text"/>
        <w:rPr>
          <w:lang w:eastAsia="pl-PL"/>
        </w:rPr>
      </w:pPr>
      <w:r>
        <w:rPr>
          <w:lang w:eastAsia="pl-PL"/>
        </w:rPr>
        <w:t>1 Option 1 – The other two simpler options, with cheaper materials, wouldn’t result in a premium shoe.</w:t>
      </w:r>
    </w:p>
    <w:p w14:paraId="009E67FE" w14:textId="77777777" w:rsidR="00E5226B" w:rsidRDefault="00E5226B" w:rsidP="00E5226B">
      <w:pPr>
        <w:pStyle w:val="Text"/>
        <w:rPr>
          <w:lang w:eastAsia="pl-PL"/>
        </w:rPr>
      </w:pPr>
      <w:r>
        <w:rPr>
          <w:lang w:eastAsia="pl-PL"/>
        </w:rPr>
        <w:t>2 Option 3 – Oscar is against automation, prefers his staff to make shoes with their hands and doesn’t want to lay off workers.</w:t>
      </w:r>
    </w:p>
    <w:p w14:paraId="58082B27" w14:textId="77777777" w:rsidR="00E5226B" w:rsidRDefault="00E5226B" w:rsidP="00E5226B">
      <w:pPr>
        <w:pStyle w:val="Text"/>
        <w:rPr>
          <w:lang w:eastAsia="pl-PL"/>
        </w:rPr>
      </w:pPr>
      <w:r>
        <w:rPr>
          <w:lang w:eastAsia="pl-PL"/>
        </w:rPr>
        <w:t>3 Probably Option 1, but this is open to discussion. In theory, the company would be proud of any shoe it decides to produce. However, Option 1 is the most complex design and probably the design Oscar would feel the most proud of. It could be argued that Option 2, also a handmade shoe, would make the company proud because producing it also includes hiring ten additional workers, which is good for local people.</w:t>
      </w:r>
    </w:p>
    <w:p w14:paraId="4C6C53A1" w14:textId="77777777" w:rsidR="00E5226B" w:rsidRDefault="00E5226B" w:rsidP="00E5226B">
      <w:pPr>
        <w:pStyle w:val="Text"/>
        <w:rPr>
          <w:lang w:eastAsia="pl-PL"/>
        </w:rPr>
      </w:pPr>
      <w:r>
        <w:rPr>
          <w:lang w:eastAsia="pl-PL"/>
        </w:rPr>
        <w:t xml:space="preserve"> </w:t>
      </w:r>
    </w:p>
    <w:p w14:paraId="72D13255" w14:textId="77777777" w:rsidR="00E5226B" w:rsidRPr="00E5226B" w:rsidRDefault="00E5226B" w:rsidP="00E5226B">
      <w:pPr>
        <w:pStyle w:val="Text"/>
        <w:rPr>
          <w:b/>
          <w:lang w:eastAsia="pl-PL"/>
        </w:rPr>
      </w:pPr>
      <w:r w:rsidRPr="00E5226B">
        <w:rPr>
          <w:b/>
          <w:lang w:eastAsia="pl-PL"/>
        </w:rPr>
        <w:t>6B</w:t>
      </w:r>
    </w:p>
    <w:p w14:paraId="5E84E7D4" w14:textId="60847D3B" w:rsidR="00E5226B" w:rsidRPr="00E5226B" w:rsidRDefault="00E5226B" w:rsidP="00E5226B">
      <w:pPr>
        <w:pStyle w:val="Text"/>
        <w:rPr>
          <w:b/>
          <w:lang w:eastAsia="pl-PL"/>
        </w:rPr>
      </w:pPr>
      <w:r>
        <w:rPr>
          <w:b/>
          <w:lang w:eastAsia="pl-PL"/>
        </w:rPr>
        <w:t>Possible</w:t>
      </w:r>
      <w:r w:rsidRPr="00E5226B">
        <w:rPr>
          <w:b/>
          <w:lang w:eastAsia="pl-PL"/>
        </w:rPr>
        <w:t xml:space="preserve"> answers</w:t>
      </w:r>
    </w:p>
    <w:p w14:paraId="2BBEA115" w14:textId="77777777" w:rsidR="00E5226B" w:rsidRDefault="00E5226B" w:rsidP="00E5226B">
      <w:pPr>
        <w:pStyle w:val="Text"/>
        <w:rPr>
          <w:lang w:eastAsia="pl-PL"/>
        </w:rPr>
      </w:pPr>
      <w:r w:rsidRPr="00E544CF">
        <w:rPr>
          <w:b/>
          <w:lang w:eastAsia="pl-PL"/>
        </w:rPr>
        <w:t>Role A:</w:t>
      </w:r>
      <w:r>
        <w:rPr>
          <w:lang w:eastAsia="pl-PL"/>
        </w:rPr>
        <w:t xml:space="preserve"> This option will produce the highest quality shoe. </w:t>
      </w:r>
      <w:proofErr w:type="spellStart"/>
      <w:r>
        <w:rPr>
          <w:lang w:eastAsia="pl-PL"/>
        </w:rPr>
        <w:t>Zapatos</w:t>
      </w:r>
      <w:proofErr w:type="spellEnd"/>
      <w:r>
        <w:rPr>
          <w:lang w:eastAsia="pl-PL"/>
        </w:rPr>
        <w:t xml:space="preserve"> Trujillo S.A. will be proud to produce high quality footwear. The workers will feel happy and comfortable because they will continue working in the same way. Options 2 and 3 aren’t good because they produce a shoe of lower quality. Option 3 uses automation, which Oscar García wanted to avoid. Also, ten people will lose their jobs. </w:t>
      </w:r>
    </w:p>
    <w:p w14:paraId="4B368024" w14:textId="044D9D10" w:rsidR="00E5226B" w:rsidRDefault="00E5226B" w:rsidP="00E5226B">
      <w:pPr>
        <w:pStyle w:val="Text"/>
        <w:rPr>
          <w:lang w:eastAsia="pl-PL"/>
        </w:rPr>
      </w:pPr>
      <w:r w:rsidRPr="00E544CF">
        <w:rPr>
          <w:b/>
          <w:lang w:eastAsia="pl-PL"/>
        </w:rPr>
        <w:t>Role B:</w:t>
      </w:r>
      <w:r>
        <w:rPr>
          <w:lang w:eastAsia="pl-PL"/>
        </w:rPr>
        <w:t xml:space="preserve"> This is a good option because it is in the</w:t>
      </w:r>
      <w:r w:rsidR="00E544CF">
        <w:rPr>
          <w:lang w:eastAsia="pl-PL"/>
        </w:rPr>
        <w:t> </w:t>
      </w:r>
      <w:r>
        <w:rPr>
          <w:lang w:eastAsia="pl-PL"/>
        </w:rPr>
        <w:t xml:space="preserve">middle of the other two. The shoes will be handmade, but they will not be so expensive, so they will sell more easily. Also, it will give ten people a job. Option 1 isn’t good because the expensive shoe may be difficult to sell. Sofia said it could be hard to enter the market at the high end. Option 3 uses automation, which Oscar García wanted to avoid. Also, ten people will lose their jobs. </w:t>
      </w:r>
    </w:p>
    <w:p w14:paraId="04DEB2EF" w14:textId="50A78EF1" w:rsidR="00E5226B" w:rsidRDefault="00E5226B" w:rsidP="00E5226B">
      <w:pPr>
        <w:pStyle w:val="Text"/>
        <w:rPr>
          <w:lang w:eastAsia="pl-PL"/>
        </w:rPr>
      </w:pPr>
      <w:r w:rsidRPr="00E544CF">
        <w:rPr>
          <w:b/>
          <w:lang w:eastAsia="pl-PL"/>
        </w:rPr>
        <w:t>Role C:</w:t>
      </w:r>
      <w:r>
        <w:rPr>
          <w:lang w:eastAsia="pl-PL"/>
        </w:rPr>
        <w:t xml:space="preserve"> This option creates the most profit. The company could use the extra money from this option to produce the Option 1 shoe in the future. It</w:t>
      </w:r>
      <w:r w:rsidR="00E544CF">
        <w:rPr>
          <w:lang w:eastAsia="pl-PL"/>
        </w:rPr>
        <w:t> </w:t>
      </w:r>
      <w:r>
        <w:rPr>
          <w:lang w:eastAsia="pl-PL"/>
        </w:rPr>
        <w:t>would be a good way to make the business grow. Option 1 isn’t good because the expensive shoe may be difficult to sell. Sofia said it could be hard to</w:t>
      </w:r>
      <w:r w:rsidR="00E544CF">
        <w:rPr>
          <w:lang w:eastAsia="pl-PL"/>
        </w:rPr>
        <w:t> </w:t>
      </w:r>
      <w:r>
        <w:rPr>
          <w:lang w:eastAsia="pl-PL"/>
        </w:rPr>
        <w:t>enter the market at the high end. Option 2 isn’t</w:t>
      </w:r>
      <w:r w:rsidR="00E544CF">
        <w:rPr>
          <w:lang w:eastAsia="pl-PL"/>
        </w:rPr>
        <w:t> </w:t>
      </w:r>
      <w:r>
        <w:rPr>
          <w:lang w:eastAsia="pl-PL"/>
        </w:rPr>
        <w:t>good because of the expense of hiring new workers. Both Option 1 and Option 2 are bad because they don’t produce as much profit for the</w:t>
      </w:r>
      <w:r w:rsidR="00E544CF">
        <w:rPr>
          <w:lang w:eastAsia="pl-PL"/>
        </w:rPr>
        <w:t> </w:t>
      </w:r>
      <w:r>
        <w:rPr>
          <w:lang w:eastAsia="pl-PL"/>
        </w:rPr>
        <w:t>company.</w:t>
      </w:r>
    </w:p>
    <w:p w14:paraId="6E8323BC" w14:textId="77777777" w:rsidR="00E5226B" w:rsidRDefault="00E5226B" w:rsidP="00E5226B">
      <w:pPr>
        <w:pStyle w:val="Text"/>
        <w:rPr>
          <w:lang w:eastAsia="pl-PL"/>
        </w:rPr>
      </w:pPr>
    </w:p>
    <w:p w14:paraId="37FEC3E1" w14:textId="77777777" w:rsidR="00E5226B" w:rsidRDefault="00E5226B" w:rsidP="00E5226B">
      <w:pPr>
        <w:pStyle w:val="Text"/>
        <w:rPr>
          <w:lang w:eastAsia="pl-PL"/>
        </w:rPr>
      </w:pPr>
      <w:r>
        <w:rPr>
          <w:lang w:eastAsia="pl-PL"/>
        </w:rPr>
        <w:t>Here are the calculations on overheads and profit:</w:t>
      </w:r>
    </w:p>
    <w:p w14:paraId="43AD6DD3" w14:textId="77777777" w:rsidR="00E5226B" w:rsidRPr="00E544CF" w:rsidRDefault="00E5226B" w:rsidP="00E5226B">
      <w:pPr>
        <w:pStyle w:val="Text"/>
        <w:rPr>
          <w:b/>
          <w:lang w:eastAsia="pl-PL"/>
        </w:rPr>
      </w:pPr>
      <w:r w:rsidRPr="00E544CF">
        <w:rPr>
          <w:b/>
          <w:lang w:eastAsia="pl-PL"/>
        </w:rPr>
        <w:t>Option 1 – Mario’s fancier design</w:t>
      </w:r>
    </w:p>
    <w:p w14:paraId="6F5AFE62" w14:textId="77777777" w:rsidR="00E5226B" w:rsidRDefault="00E5226B" w:rsidP="00E5226B">
      <w:pPr>
        <w:pStyle w:val="Text"/>
        <w:rPr>
          <w:lang w:eastAsia="pl-PL"/>
        </w:rPr>
      </w:pPr>
      <w:r>
        <w:rPr>
          <w:lang w:eastAsia="pl-PL"/>
        </w:rPr>
        <w:t>Number of pairs: 12000</w:t>
      </w:r>
    </w:p>
    <w:p w14:paraId="10DDE16D" w14:textId="77777777" w:rsidR="00E5226B" w:rsidRDefault="00E5226B" w:rsidP="00E5226B">
      <w:pPr>
        <w:pStyle w:val="Text"/>
        <w:rPr>
          <w:lang w:eastAsia="pl-PL"/>
        </w:rPr>
      </w:pPr>
      <w:r>
        <w:rPr>
          <w:lang w:eastAsia="pl-PL"/>
        </w:rPr>
        <w:t>Material: 50.00</w:t>
      </w:r>
    </w:p>
    <w:p w14:paraId="2B1DD4C3" w14:textId="77777777" w:rsidR="00E5226B" w:rsidRDefault="00E5226B" w:rsidP="00E5226B">
      <w:pPr>
        <w:pStyle w:val="Text"/>
        <w:rPr>
          <w:lang w:eastAsia="pl-PL"/>
        </w:rPr>
      </w:pPr>
      <w:r>
        <w:rPr>
          <w:lang w:eastAsia="pl-PL"/>
        </w:rPr>
        <w:t>Material total: 600,000.00</w:t>
      </w:r>
    </w:p>
    <w:p w14:paraId="3277FF3A" w14:textId="77777777" w:rsidR="00E5226B" w:rsidRDefault="00E5226B" w:rsidP="00E5226B">
      <w:pPr>
        <w:pStyle w:val="Text"/>
        <w:rPr>
          <w:lang w:eastAsia="pl-PL"/>
        </w:rPr>
      </w:pPr>
      <w:r>
        <w:rPr>
          <w:lang w:eastAsia="pl-PL"/>
        </w:rPr>
        <w:t>Workers: 50</w:t>
      </w:r>
    </w:p>
    <w:p w14:paraId="40872B5D" w14:textId="77777777" w:rsidR="00E5226B" w:rsidRDefault="00E5226B" w:rsidP="00E5226B">
      <w:pPr>
        <w:pStyle w:val="Text"/>
        <w:rPr>
          <w:lang w:eastAsia="pl-PL"/>
        </w:rPr>
      </w:pPr>
      <w:r>
        <w:rPr>
          <w:lang w:eastAsia="pl-PL"/>
        </w:rPr>
        <w:t>Rate: 5000</w:t>
      </w:r>
    </w:p>
    <w:p w14:paraId="1C9759B7" w14:textId="77777777" w:rsidR="00E5226B" w:rsidRDefault="00E5226B" w:rsidP="00E5226B">
      <w:pPr>
        <w:pStyle w:val="Text"/>
        <w:rPr>
          <w:lang w:eastAsia="pl-PL"/>
        </w:rPr>
      </w:pPr>
      <w:r>
        <w:rPr>
          <w:lang w:eastAsia="pl-PL"/>
        </w:rPr>
        <w:t>Total labour: 5000</w:t>
      </w:r>
    </w:p>
    <w:p w14:paraId="75598D88" w14:textId="77777777" w:rsidR="00E5226B" w:rsidRDefault="00E5226B" w:rsidP="00E5226B">
      <w:pPr>
        <w:pStyle w:val="Text"/>
        <w:rPr>
          <w:lang w:eastAsia="pl-PL"/>
        </w:rPr>
      </w:pPr>
      <w:r>
        <w:rPr>
          <w:lang w:eastAsia="pl-PL"/>
        </w:rPr>
        <w:t>Mat + Lab: 850,000</w:t>
      </w:r>
    </w:p>
    <w:p w14:paraId="07978243" w14:textId="77777777" w:rsidR="00E5226B" w:rsidRDefault="00E5226B" w:rsidP="00E5226B">
      <w:pPr>
        <w:pStyle w:val="Text"/>
        <w:rPr>
          <w:lang w:eastAsia="pl-PL"/>
        </w:rPr>
      </w:pPr>
      <w:r>
        <w:rPr>
          <w:lang w:eastAsia="pl-PL"/>
        </w:rPr>
        <w:t>Fixed overheads: 200.000</w:t>
      </w:r>
    </w:p>
    <w:p w14:paraId="5A6CEE86" w14:textId="77777777" w:rsidR="00E5226B" w:rsidRDefault="00E5226B" w:rsidP="00E5226B">
      <w:pPr>
        <w:pStyle w:val="Text"/>
        <w:rPr>
          <w:lang w:eastAsia="pl-PL"/>
        </w:rPr>
      </w:pPr>
      <w:r>
        <w:rPr>
          <w:lang w:eastAsia="pl-PL"/>
        </w:rPr>
        <w:t>Cost per shoe: 87.50</w:t>
      </w:r>
    </w:p>
    <w:p w14:paraId="20076EA3" w14:textId="77777777" w:rsidR="00E5226B" w:rsidRDefault="00E5226B" w:rsidP="00E5226B">
      <w:pPr>
        <w:pStyle w:val="Text"/>
        <w:rPr>
          <w:lang w:eastAsia="pl-PL"/>
        </w:rPr>
      </w:pPr>
      <w:r>
        <w:rPr>
          <w:lang w:eastAsia="pl-PL"/>
        </w:rPr>
        <w:t>Wholesale price: 131.25</w:t>
      </w:r>
    </w:p>
    <w:p w14:paraId="582C2287" w14:textId="77777777" w:rsidR="00E5226B" w:rsidRDefault="00E5226B" w:rsidP="00E5226B">
      <w:pPr>
        <w:pStyle w:val="Text"/>
        <w:rPr>
          <w:lang w:eastAsia="pl-PL"/>
        </w:rPr>
      </w:pPr>
      <w:r>
        <w:rPr>
          <w:lang w:eastAsia="pl-PL"/>
        </w:rPr>
        <w:t>Retail price: 236.25</w:t>
      </w:r>
    </w:p>
    <w:p w14:paraId="3035818A" w14:textId="77777777" w:rsidR="00E5226B" w:rsidRDefault="00E5226B" w:rsidP="00E5226B">
      <w:pPr>
        <w:pStyle w:val="Text"/>
        <w:rPr>
          <w:lang w:eastAsia="pl-PL"/>
        </w:rPr>
      </w:pPr>
      <w:r>
        <w:rPr>
          <w:lang w:eastAsia="pl-PL"/>
        </w:rPr>
        <w:t>Income: 1,575,000</w:t>
      </w:r>
    </w:p>
    <w:p w14:paraId="0FB76593" w14:textId="77777777" w:rsidR="00E5226B" w:rsidRDefault="00E5226B" w:rsidP="00E5226B">
      <w:pPr>
        <w:pStyle w:val="Text"/>
        <w:rPr>
          <w:lang w:eastAsia="pl-PL"/>
        </w:rPr>
      </w:pPr>
      <w:r>
        <w:rPr>
          <w:lang w:eastAsia="pl-PL"/>
        </w:rPr>
        <w:t>Profit: 525,000</w:t>
      </w:r>
    </w:p>
    <w:p w14:paraId="4A5BD5B4" w14:textId="77777777" w:rsidR="00367444" w:rsidRDefault="00367444" w:rsidP="00E5226B">
      <w:pPr>
        <w:pStyle w:val="Text"/>
        <w:rPr>
          <w:b/>
          <w:lang w:eastAsia="pl-PL"/>
        </w:rPr>
      </w:pPr>
    </w:p>
    <w:p w14:paraId="09C07519" w14:textId="1D0E583D" w:rsidR="00E5226B" w:rsidRPr="00E544CF" w:rsidRDefault="00E5226B" w:rsidP="00E5226B">
      <w:pPr>
        <w:pStyle w:val="Text"/>
        <w:rPr>
          <w:b/>
          <w:lang w:eastAsia="pl-PL"/>
        </w:rPr>
      </w:pPr>
      <w:r w:rsidRPr="00E544CF">
        <w:rPr>
          <w:b/>
          <w:lang w:eastAsia="pl-PL"/>
        </w:rPr>
        <w:lastRenderedPageBreak/>
        <w:t>Option 2 – Simpler shoe and more workers</w:t>
      </w:r>
    </w:p>
    <w:p w14:paraId="3758F881" w14:textId="77777777" w:rsidR="00E5226B" w:rsidRDefault="00E5226B" w:rsidP="00E5226B">
      <w:pPr>
        <w:pStyle w:val="Text"/>
        <w:rPr>
          <w:lang w:eastAsia="pl-PL"/>
        </w:rPr>
      </w:pPr>
      <w:r>
        <w:rPr>
          <w:lang w:eastAsia="pl-PL"/>
        </w:rPr>
        <w:t>Number of pairs: 15000</w:t>
      </w:r>
    </w:p>
    <w:p w14:paraId="6B423E15" w14:textId="77777777" w:rsidR="00E5226B" w:rsidRDefault="00E5226B" w:rsidP="00E5226B">
      <w:pPr>
        <w:pStyle w:val="Text"/>
        <w:rPr>
          <w:lang w:eastAsia="pl-PL"/>
        </w:rPr>
      </w:pPr>
      <w:r>
        <w:rPr>
          <w:lang w:eastAsia="pl-PL"/>
        </w:rPr>
        <w:t>Material: 38.00</w:t>
      </w:r>
    </w:p>
    <w:p w14:paraId="6754A7EF" w14:textId="77777777" w:rsidR="00E5226B" w:rsidRDefault="00E5226B" w:rsidP="00E5226B">
      <w:pPr>
        <w:pStyle w:val="Text"/>
        <w:rPr>
          <w:lang w:eastAsia="pl-PL"/>
        </w:rPr>
      </w:pPr>
      <w:r>
        <w:rPr>
          <w:lang w:eastAsia="pl-PL"/>
        </w:rPr>
        <w:t>Material total: 570,000.00</w:t>
      </w:r>
    </w:p>
    <w:p w14:paraId="35BB62DA" w14:textId="77777777" w:rsidR="00E5226B" w:rsidRDefault="00E5226B" w:rsidP="00E5226B">
      <w:pPr>
        <w:pStyle w:val="Text"/>
        <w:rPr>
          <w:lang w:eastAsia="pl-PL"/>
        </w:rPr>
      </w:pPr>
      <w:r>
        <w:rPr>
          <w:lang w:eastAsia="pl-PL"/>
        </w:rPr>
        <w:t>Workers: 60</w:t>
      </w:r>
    </w:p>
    <w:p w14:paraId="70CC15AA" w14:textId="77777777" w:rsidR="00E5226B" w:rsidRDefault="00E5226B" w:rsidP="00E5226B">
      <w:pPr>
        <w:pStyle w:val="Text"/>
        <w:rPr>
          <w:lang w:eastAsia="pl-PL"/>
        </w:rPr>
      </w:pPr>
      <w:r>
        <w:rPr>
          <w:lang w:eastAsia="pl-PL"/>
        </w:rPr>
        <w:t>Rate: 5000</w:t>
      </w:r>
    </w:p>
    <w:p w14:paraId="60681E1B" w14:textId="77777777" w:rsidR="00E5226B" w:rsidRDefault="00E5226B" w:rsidP="00E5226B">
      <w:pPr>
        <w:pStyle w:val="Text"/>
        <w:rPr>
          <w:lang w:eastAsia="pl-PL"/>
        </w:rPr>
      </w:pPr>
      <w:r>
        <w:rPr>
          <w:lang w:eastAsia="pl-PL"/>
        </w:rPr>
        <w:t>Total labour: 300000</w:t>
      </w:r>
    </w:p>
    <w:p w14:paraId="1557DBAF" w14:textId="77777777" w:rsidR="00E5226B" w:rsidRDefault="00E5226B" w:rsidP="00E5226B">
      <w:pPr>
        <w:pStyle w:val="Text"/>
        <w:rPr>
          <w:lang w:eastAsia="pl-PL"/>
        </w:rPr>
      </w:pPr>
      <w:r>
        <w:rPr>
          <w:lang w:eastAsia="pl-PL"/>
        </w:rPr>
        <w:t>Mat + Lab: 870,000</w:t>
      </w:r>
    </w:p>
    <w:p w14:paraId="6693954C" w14:textId="77777777" w:rsidR="00E5226B" w:rsidRDefault="00E5226B" w:rsidP="00E5226B">
      <w:pPr>
        <w:pStyle w:val="Text"/>
        <w:rPr>
          <w:lang w:eastAsia="pl-PL"/>
        </w:rPr>
      </w:pPr>
      <w:r>
        <w:rPr>
          <w:lang w:eastAsia="pl-PL"/>
        </w:rPr>
        <w:t>Fixed overheads: 200,000</w:t>
      </w:r>
    </w:p>
    <w:p w14:paraId="46D384D0" w14:textId="77777777" w:rsidR="00E5226B" w:rsidRDefault="00E5226B" w:rsidP="00E5226B">
      <w:pPr>
        <w:pStyle w:val="Text"/>
        <w:rPr>
          <w:lang w:eastAsia="pl-PL"/>
        </w:rPr>
      </w:pPr>
      <w:r>
        <w:rPr>
          <w:lang w:eastAsia="pl-PL"/>
        </w:rPr>
        <w:t>Cost per shoe: 71.33</w:t>
      </w:r>
    </w:p>
    <w:p w14:paraId="3B9AF13C" w14:textId="77777777" w:rsidR="00E5226B" w:rsidRDefault="00E5226B" w:rsidP="00E5226B">
      <w:pPr>
        <w:pStyle w:val="Text"/>
        <w:rPr>
          <w:lang w:eastAsia="pl-PL"/>
        </w:rPr>
      </w:pPr>
      <w:r>
        <w:rPr>
          <w:lang w:eastAsia="pl-PL"/>
        </w:rPr>
        <w:t>Wholesale price: 107.00</w:t>
      </w:r>
    </w:p>
    <w:p w14:paraId="42256430" w14:textId="77777777" w:rsidR="00E5226B" w:rsidRDefault="00E5226B" w:rsidP="00E5226B">
      <w:pPr>
        <w:pStyle w:val="Text"/>
        <w:rPr>
          <w:lang w:eastAsia="pl-PL"/>
        </w:rPr>
      </w:pPr>
      <w:r>
        <w:rPr>
          <w:lang w:eastAsia="pl-PL"/>
        </w:rPr>
        <w:t>Retail price: 192.60</w:t>
      </w:r>
    </w:p>
    <w:p w14:paraId="2F8153AA" w14:textId="77777777" w:rsidR="00E5226B" w:rsidRDefault="00E5226B" w:rsidP="00E5226B">
      <w:pPr>
        <w:pStyle w:val="Text"/>
        <w:rPr>
          <w:lang w:eastAsia="pl-PL"/>
        </w:rPr>
      </w:pPr>
      <w:r>
        <w:rPr>
          <w:lang w:eastAsia="pl-PL"/>
        </w:rPr>
        <w:t>Income: 1,605,000</w:t>
      </w:r>
    </w:p>
    <w:p w14:paraId="0F736C83" w14:textId="77777777" w:rsidR="00E5226B" w:rsidRDefault="00E5226B" w:rsidP="00E5226B">
      <w:pPr>
        <w:pStyle w:val="Text"/>
        <w:rPr>
          <w:lang w:eastAsia="pl-PL"/>
        </w:rPr>
      </w:pPr>
      <w:r>
        <w:rPr>
          <w:lang w:eastAsia="pl-PL"/>
        </w:rPr>
        <w:t>Profit: 535,000</w:t>
      </w:r>
    </w:p>
    <w:p w14:paraId="7E1A6BFF" w14:textId="77777777" w:rsidR="00367444" w:rsidRDefault="00367444" w:rsidP="00E5226B">
      <w:pPr>
        <w:pStyle w:val="Text"/>
        <w:rPr>
          <w:b/>
          <w:lang w:eastAsia="pl-PL"/>
        </w:rPr>
      </w:pPr>
    </w:p>
    <w:p w14:paraId="5A16A991" w14:textId="40224769" w:rsidR="00E5226B" w:rsidRPr="00E544CF" w:rsidRDefault="00E5226B" w:rsidP="00E5226B">
      <w:pPr>
        <w:pStyle w:val="Text"/>
        <w:rPr>
          <w:b/>
          <w:lang w:eastAsia="pl-PL"/>
        </w:rPr>
      </w:pPr>
      <w:r w:rsidRPr="00E544CF">
        <w:rPr>
          <w:b/>
          <w:lang w:eastAsia="pl-PL"/>
        </w:rPr>
        <w:t>Option 3 – Automated simple</w:t>
      </w:r>
    </w:p>
    <w:p w14:paraId="3274008F" w14:textId="77777777" w:rsidR="00E5226B" w:rsidRDefault="00E5226B" w:rsidP="00E5226B">
      <w:pPr>
        <w:pStyle w:val="Text"/>
        <w:rPr>
          <w:lang w:eastAsia="pl-PL"/>
        </w:rPr>
      </w:pPr>
      <w:r>
        <w:rPr>
          <w:lang w:eastAsia="pl-PL"/>
        </w:rPr>
        <w:t>Number of pairs: 20000</w:t>
      </w:r>
    </w:p>
    <w:p w14:paraId="27464278" w14:textId="77777777" w:rsidR="00E5226B" w:rsidRDefault="00E5226B" w:rsidP="00E5226B">
      <w:pPr>
        <w:pStyle w:val="Text"/>
        <w:rPr>
          <w:lang w:eastAsia="pl-PL"/>
        </w:rPr>
      </w:pPr>
      <w:r>
        <w:rPr>
          <w:lang w:eastAsia="pl-PL"/>
        </w:rPr>
        <w:t>Material: 36.00</w:t>
      </w:r>
    </w:p>
    <w:p w14:paraId="4D70CB3C" w14:textId="77777777" w:rsidR="00E5226B" w:rsidRDefault="00E5226B" w:rsidP="00E5226B">
      <w:pPr>
        <w:pStyle w:val="Text"/>
        <w:rPr>
          <w:lang w:eastAsia="pl-PL"/>
        </w:rPr>
      </w:pPr>
      <w:r>
        <w:rPr>
          <w:lang w:eastAsia="pl-PL"/>
        </w:rPr>
        <w:t>Material total: 720,000.00</w:t>
      </w:r>
    </w:p>
    <w:p w14:paraId="7B31AE3C" w14:textId="77777777" w:rsidR="00E5226B" w:rsidRDefault="00E5226B" w:rsidP="00E5226B">
      <w:pPr>
        <w:pStyle w:val="Text"/>
        <w:rPr>
          <w:lang w:eastAsia="pl-PL"/>
        </w:rPr>
      </w:pPr>
      <w:r>
        <w:rPr>
          <w:lang w:eastAsia="pl-PL"/>
        </w:rPr>
        <w:t>Workers: 40</w:t>
      </w:r>
    </w:p>
    <w:p w14:paraId="3BF63426" w14:textId="77777777" w:rsidR="00E5226B" w:rsidRDefault="00E5226B" w:rsidP="00E5226B">
      <w:pPr>
        <w:pStyle w:val="Text"/>
        <w:rPr>
          <w:lang w:eastAsia="pl-PL"/>
        </w:rPr>
      </w:pPr>
      <w:r>
        <w:rPr>
          <w:lang w:eastAsia="pl-PL"/>
        </w:rPr>
        <w:t>Rate: 5000</w:t>
      </w:r>
    </w:p>
    <w:p w14:paraId="6F3B757C" w14:textId="77777777" w:rsidR="00E5226B" w:rsidRDefault="00E5226B" w:rsidP="00E5226B">
      <w:pPr>
        <w:pStyle w:val="Text"/>
        <w:rPr>
          <w:lang w:eastAsia="pl-PL"/>
        </w:rPr>
      </w:pPr>
      <w:r>
        <w:rPr>
          <w:lang w:eastAsia="pl-PL"/>
        </w:rPr>
        <w:t>Total labour: 200000</w:t>
      </w:r>
    </w:p>
    <w:p w14:paraId="57171486" w14:textId="77777777" w:rsidR="00E5226B" w:rsidRDefault="00E5226B" w:rsidP="00E5226B">
      <w:pPr>
        <w:pStyle w:val="Text"/>
        <w:rPr>
          <w:lang w:eastAsia="pl-PL"/>
        </w:rPr>
      </w:pPr>
      <w:r>
        <w:rPr>
          <w:lang w:eastAsia="pl-PL"/>
        </w:rPr>
        <w:t>Mat + Lab: 920,000</w:t>
      </w:r>
    </w:p>
    <w:p w14:paraId="2B7B49E6" w14:textId="77777777" w:rsidR="00E5226B" w:rsidRDefault="00E5226B" w:rsidP="00E5226B">
      <w:pPr>
        <w:pStyle w:val="Text"/>
        <w:rPr>
          <w:lang w:eastAsia="pl-PL"/>
        </w:rPr>
      </w:pPr>
      <w:r>
        <w:rPr>
          <w:lang w:eastAsia="pl-PL"/>
        </w:rPr>
        <w:t>Fixed overheads: 300,000</w:t>
      </w:r>
    </w:p>
    <w:p w14:paraId="33CEC1A4" w14:textId="77777777" w:rsidR="00E5226B" w:rsidRDefault="00E5226B" w:rsidP="00E5226B">
      <w:pPr>
        <w:pStyle w:val="Text"/>
        <w:rPr>
          <w:lang w:eastAsia="pl-PL"/>
        </w:rPr>
      </w:pPr>
      <w:r>
        <w:rPr>
          <w:lang w:eastAsia="pl-PL"/>
        </w:rPr>
        <w:t>Cost per shoe: 61.00</w:t>
      </w:r>
    </w:p>
    <w:p w14:paraId="1DE77630" w14:textId="77777777" w:rsidR="00E5226B" w:rsidRDefault="00E5226B" w:rsidP="00E5226B">
      <w:pPr>
        <w:pStyle w:val="Text"/>
        <w:rPr>
          <w:lang w:eastAsia="pl-PL"/>
        </w:rPr>
      </w:pPr>
      <w:r>
        <w:rPr>
          <w:lang w:eastAsia="pl-PL"/>
        </w:rPr>
        <w:t>Wholesale price: 91.50</w:t>
      </w:r>
    </w:p>
    <w:p w14:paraId="53ADDF76" w14:textId="77777777" w:rsidR="00E5226B" w:rsidRDefault="00E5226B" w:rsidP="00E5226B">
      <w:pPr>
        <w:pStyle w:val="Text"/>
        <w:rPr>
          <w:lang w:eastAsia="pl-PL"/>
        </w:rPr>
      </w:pPr>
      <w:r>
        <w:rPr>
          <w:lang w:eastAsia="pl-PL"/>
        </w:rPr>
        <w:t>Retail price: 164.70</w:t>
      </w:r>
    </w:p>
    <w:p w14:paraId="50628B68" w14:textId="77777777" w:rsidR="00E5226B" w:rsidRDefault="00E5226B" w:rsidP="00E5226B">
      <w:pPr>
        <w:pStyle w:val="Text"/>
        <w:rPr>
          <w:lang w:eastAsia="pl-PL"/>
        </w:rPr>
      </w:pPr>
      <w:r>
        <w:rPr>
          <w:lang w:eastAsia="pl-PL"/>
        </w:rPr>
        <w:t>Income: 1,830,000</w:t>
      </w:r>
    </w:p>
    <w:p w14:paraId="6F8AF0F1" w14:textId="77777777" w:rsidR="00E5226B" w:rsidRDefault="00E5226B" w:rsidP="00E5226B">
      <w:pPr>
        <w:pStyle w:val="Text"/>
        <w:rPr>
          <w:lang w:eastAsia="pl-PL"/>
        </w:rPr>
      </w:pPr>
      <w:r>
        <w:rPr>
          <w:lang w:eastAsia="pl-PL"/>
        </w:rPr>
        <w:t>Profit: 610,000</w:t>
      </w:r>
    </w:p>
    <w:p w14:paraId="404A376D" w14:textId="77777777" w:rsidR="00E5226B" w:rsidRDefault="00E5226B" w:rsidP="00E5226B">
      <w:pPr>
        <w:pStyle w:val="Text"/>
        <w:rPr>
          <w:lang w:eastAsia="pl-PL"/>
        </w:rPr>
      </w:pPr>
    </w:p>
    <w:p w14:paraId="7A3D1D65" w14:textId="77777777" w:rsidR="00E5226B" w:rsidRPr="00E544CF" w:rsidRDefault="00E5226B" w:rsidP="00E5226B">
      <w:pPr>
        <w:pStyle w:val="Text"/>
        <w:rPr>
          <w:b/>
          <w:lang w:eastAsia="pl-PL"/>
        </w:rPr>
      </w:pPr>
      <w:r w:rsidRPr="00E544CF">
        <w:rPr>
          <w:b/>
          <w:lang w:eastAsia="pl-PL"/>
        </w:rPr>
        <w:t>6C</w:t>
      </w:r>
    </w:p>
    <w:p w14:paraId="159DB2DD" w14:textId="77777777" w:rsidR="00E5226B" w:rsidRDefault="00E5226B" w:rsidP="00E5226B">
      <w:pPr>
        <w:pStyle w:val="Text"/>
        <w:rPr>
          <w:lang w:eastAsia="pl-PL"/>
        </w:rPr>
      </w:pPr>
      <w:r>
        <w:rPr>
          <w:lang w:eastAsia="pl-PL"/>
        </w:rPr>
        <w:t>Students' own answer</w:t>
      </w:r>
    </w:p>
    <w:p w14:paraId="5DE395D6" w14:textId="77777777" w:rsidR="00E5226B" w:rsidRDefault="00E5226B" w:rsidP="00E5226B">
      <w:pPr>
        <w:pStyle w:val="Text"/>
        <w:rPr>
          <w:lang w:eastAsia="pl-PL"/>
        </w:rPr>
      </w:pPr>
    </w:p>
    <w:p w14:paraId="7EF80C81" w14:textId="77777777" w:rsidR="00E5226B" w:rsidRPr="00E544CF" w:rsidRDefault="00E5226B" w:rsidP="00E5226B">
      <w:pPr>
        <w:pStyle w:val="Text"/>
        <w:rPr>
          <w:b/>
          <w:lang w:eastAsia="pl-PL"/>
        </w:rPr>
      </w:pPr>
      <w:r w:rsidRPr="00E544CF">
        <w:rPr>
          <w:b/>
          <w:lang w:eastAsia="pl-PL"/>
        </w:rPr>
        <w:t>7</w:t>
      </w:r>
    </w:p>
    <w:p w14:paraId="0D04A1EF" w14:textId="77777777" w:rsidR="00E5226B" w:rsidRPr="00E544CF" w:rsidRDefault="00E5226B" w:rsidP="00E5226B">
      <w:pPr>
        <w:pStyle w:val="Text"/>
        <w:rPr>
          <w:b/>
          <w:lang w:eastAsia="pl-PL"/>
        </w:rPr>
      </w:pPr>
      <w:r w:rsidRPr="00E544CF">
        <w:rPr>
          <w:b/>
          <w:lang w:eastAsia="pl-PL"/>
        </w:rPr>
        <w:t>Model answer</w:t>
      </w:r>
    </w:p>
    <w:p w14:paraId="05C5050D" w14:textId="1843A6CB" w:rsidR="00E5226B" w:rsidRDefault="00E5226B" w:rsidP="00E5226B">
      <w:pPr>
        <w:pStyle w:val="Text"/>
        <w:rPr>
          <w:lang w:eastAsia="pl-PL"/>
        </w:rPr>
      </w:pPr>
      <w:r>
        <w:rPr>
          <w:lang w:eastAsia="pl-PL"/>
        </w:rPr>
        <w:t>I’m writing to let you know that we’ve discussed the</w:t>
      </w:r>
      <w:r w:rsidR="00E544CF">
        <w:rPr>
          <w:lang w:eastAsia="pl-PL"/>
        </w:rPr>
        <w:t> </w:t>
      </w:r>
      <w:r>
        <w:rPr>
          <w:lang w:eastAsia="pl-PL"/>
        </w:rPr>
        <w:t>options for producing a new line of shoes. We</w:t>
      </w:r>
      <w:r w:rsidR="00E544CF">
        <w:rPr>
          <w:lang w:eastAsia="pl-PL"/>
        </w:rPr>
        <w:t> </w:t>
      </w:r>
      <w:r>
        <w:rPr>
          <w:lang w:eastAsia="pl-PL"/>
        </w:rPr>
        <w:t>think Option 1 is the best option. Although it</w:t>
      </w:r>
      <w:r w:rsidR="00E544CF">
        <w:rPr>
          <w:lang w:eastAsia="pl-PL"/>
        </w:rPr>
        <w:t> </w:t>
      </w:r>
      <w:r>
        <w:rPr>
          <w:lang w:eastAsia="pl-PL"/>
        </w:rPr>
        <w:t>doesn’t</w:t>
      </w:r>
      <w:r w:rsidR="00E544CF">
        <w:rPr>
          <w:lang w:eastAsia="pl-PL"/>
        </w:rPr>
        <w:t> </w:t>
      </w:r>
      <w:r>
        <w:rPr>
          <w:lang w:eastAsia="pl-PL"/>
        </w:rPr>
        <w:t xml:space="preserve">produce the most profit, it will allow </w:t>
      </w:r>
      <w:proofErr w:type="spellStart"/>
      <w:r>
        <w:rPr>
          <w:lang w:eastAsia="pl-PL"/>
        </w:rPr>
        <w:t>Zapatos</w:t>
      </w:r>
      <w:proofErr w:type="spellEnd"/>
      <w:r w:rsidR="00E544CF">
        <w:rPr>
          <w:lang w:eastAsia="pl-PL"/>
        </w:rPr>
        <w:t> </w:t>
      </w:r>
      <w:r>
        <w:rPr>
          <w:lang w:eastAsia="pl-PL"/>
        </w:rPr>
        <w:t>Trujillo</w:t>
      </w:r>
      <w:r w:rsidR="00E544CF">
        <w:rPr>
          <w:lang w:eastAsia="pl-PL"/>
        </w:rPr>
        <w:t> </w:t>
      </w:r>
      <w:r>
        <w:rPr>
          <w:lang w:eastAsia="pl-PL"/>
        </w:rPr>
        <w:t>S.A. to make a shoe that the company will</w:t>
      </w:r>
      <w:r w:rsidR="00E544CF">
        <w:rPr>
          <w:lang w:eastAsia="pl-PL"/>
        </w:rPr>
        <w:t> </w:t>
      </w:r>
      <w:r>
        <w:rPr>
          <w:lang w:eastAsia="pl-PL"/>
        </w:rPr>
        <w:t>be proud of, to continue making shoes</w:t>
      </w:r>
      <w:r w:rsidR="00E544CF">
        <w:rPr>
          <w:lang w:eastAsia="pl-PL"/>
        </w:rPr>
        <w:t> </w:t>
      </w:r>
      <w:r>
        <w:rPr>
          <w:lang w:eastAsia="pl-PL"/>
        </w:rPr>
        <w:t>by hand and to keep its full workforce. We</w:t>
      </w:r>
      <w:r w:rsidR="00E544CF">
        <w:rPr>
          <w:lang w:eastAsia="pl-PL"/>
        </w:rPr>
        <w:t> </w:t>
      </w:r>
      <w:r>
        <w:rPr>
          <w:lang w:eastAsia="pl-PL"/>
        </w:rPr>
        <w:t>hope that the new line of shoes will be a</w:t>
      </w:r>
      <w:r w:rsidR="00E544CF">
        <w:rPr>
          <w:lang w:eastAsia="pl-PL"/>
        </w:rPr>
        <w:t> </w:t>
      </w:r>
      <w:r>
        <w:rPr>
          <w:lang w:eastAsia="pl-PL"/>
        </w:rPr>
        <w:t>big</w:t>
      </w:r>
      <w:r w:rsidR="00E544CF">
        <w:rPr>
          <w:lang w:eastAsia="pl-PL"/>
        </w:rPr>
        <w:t> </w:t>
      </w:r>
      <w:r>
        <w:rPr>
          <w:lang w:eastAsia="pl-PL"/>
        </w:rPr>
        <w:t>success</w:t>
      </w:r>
      <w:r w:rsidR="00E544CF">
        <w:rPr>
          <w:lang w:eastAsia="pl-PL"/>
        </w:rPr>
        <w:t>.</w:t>
      </w:r>
    </w:p>
    <w:p w14:paraId="2681BC8F" w14:textId="77777777" w:rsidR="00006756" w:rsidRDefault="00006756" w:rsidP="00006756">
      <w:pPr>
        <w:pStyle w:val="Text"/>
        <w:rPr>
          <w:lang w:eastAsia="pl-PL"/>
        </w:rPr>
      </w:pPr>
    </w:p>
    <w:p w14:paraId="05C35A96" w14:textId="16DC8EDD" w:rsidR="002E7361" w:rsidRPr="00553568" w:rsidRDefault="002E7361">
      <w:pPr>
        <w:pStyle w:val="HeadASection"/>
        <w:rPr>
          <w:lang w:val="en-GB"/>
        </w:rPr>
      </w:pPr>
      <w:r w:rsidRPr="00553568">
        <w:rPr>
          <w:lang w:val="en-GB"/>
        </w:rPr>
        <w:t>Business workshop 8</w:t>
      </w:r>
    </w:p>
    <w:p w14:paraId="35A9A3C2" w14:textId="77777777" w:rsidR="00157219" w:rsidRPr="00157219" w:rsidRDefault="00157219" w:rsidP="00157219">
      <w:pPr>
        <w:pStyle w:val="Text"/>
        <w:rPr>
          <w:b/>
        </w:rPr>
      </w:pPr>
      <w:r w:rsidRPr="00157219">
        <w:rPr>
          <w:b/>
        </w:rPr>
        <w:t>1</w:t>
      </w:r>
    </w:p>
    <w:p w14:paraId="47FC1C46" w14:textId="77777777" w:rsidR="00157219" w:rsidRDefault="00157219" w:rsidP="00157219">
      <w:pPr>
        <w:pStyle w:val="Text"/>
      </w:pPr>
      <w:r>
        <w:t>1 It’s an insurance company.</w:t>
      </w:r>
    </w:p>
    <w:p w14:paraId="2DD57841" w14:textId="77777777" w:rsidR="00157219" w:rsidRDefault="00157219" w:rsidP="00157219">
      <w:pPr>
        <w:pStyle w:val="Text"/>
      </w:pPr>
      <w:r>
        <w:t>2 It’s six kilometres from the city centre. It’s on four floors and is designed to save energy.</w:t>
      </w:r>
    </w:p>
    <w:p w14:paraId="717332BF" w14:textId="77777777" w:rsidR="00157219" w:rsidRDefault="00157219" w:rsidP="00157219">
      <w:pPr>
        <w:pStyle w:val="Text"/>
      </w:pPr>
      <w:r>
        <w:t>3 It’s responsible for day-to-day operations such as energy use, security, cleaning and maintenance.</w:t>
      </w:r>
    </w:p>
    <w:p w14:paraId="6B6EC11F" w14:textId="77777777" w:rsidR="00157219" w:rsidRDefault="00157219" w:rsidP="00157219">
      <w:pPr>
        <w:pStyle w:val="Text"/>
      </w:pPr>
      <w:r>
        <w:t>4 to reduce costs and help protect the environment (and to give the company a better reputation as well)</w:t>
      </w:r>
    </w:p>
    <w:p w14:paraId="12F3A64B" w14:textId="77777777" w:rsidR="00157219" w:rsidRDefault="00157219" w:rsidP="00157219">
      <w:pPr>
        <w:pStyle w:val="Text"/>
      </w:pPr>
    </w:p>
    <w:p w14:paraId="283F519B" w14:textId="77777777" w:rsidR="00157219" w:rsidRPr="00157219" w:rsidRDefault="00157219" w:rsidP="00157219">
      <w:pPr>
        <w:pStyle w:val="Text"/>
        <w:rPr>
          <w:b/>
        </w:rPr>
      </w:pPr>
      <w:r w:rsidRPr="00157219">
        <w:rPr>
          <w:b/>
        </w:rPr>
        <w:t>2A</w:t>
      </w:r>
    </w:p>
    <w:p w14:paraId="202A704B" w14:textId="77777777" w:rsidR="00157219" w:rsidRDefault="00157219" w:rsidP="00157219">
      <w:pPr>
        <w:pStyle w:val="Text"/>
      </w:pPr>
      <w:r>
        <w:t>1 Energy use</w:t>
      </w:r>
    </w:p>
    <w:p w14:paraId="17229D94" w14:textId="77777777" w:rsidR="00157219" w:rsidRDefault="00157219" w:rsidP="00157219">
      <w:pPr>
        <w:pStyle w:val="Text"/>
      </w:pPr>
      <w:r>
        <w:t>2 Paper use</w:t>
      </w:r>
    </w:p>
    <w:p w14:paraId="2603F050" w14:textId="77777777" w:rsidR="00157219" w:rsidRDefault="00157219" w:rsidP="00157219">
      <w:pPr>
        <w:pStyle w:val="Text"/>
      </w:pPr>
      <w:r>
        <w:t>3 Waste</w:t>
      </w:r>
    </w:p>
    <w:p w14:paraId="0026F3B9" w14:textId="77777777" w:rsidR="00157219" w:rsidRDefault="00157219" w:rsidP="00157219">
      <w:pPr>
        <w:pStyle w:val="Text"/>
      </w:pPr>
    </w:p>
    <w:p w14:paraId="7160BEB2" w14:textId="77777777" w:rsidR="00157219" w:rsidRPr="00157219" w:rsidRDefault="00157219" w:rsidP="00157219">
      <w:pPr>
        <w:pStyle w:val="Text"/>
        <w:rPr>
          <w:b/>
        </w:rPr>
      </w:pPr>
      <w:r w:rsidRPr="00157219">
        <w:rPr>
          <w:b/>
        </w:rPr>
        <w:t>2B</w:t>
      </w:r>
    </w:p>
    <w:p w14:paraId="27809F3D" w14:textId="77777777" w:rsidR="00157219" w:rsidRDefault="00157219" w:rsidP="00157219">
      <w:pPr>
        <w:pStyle w:val="Text"/>
      </w:pPr>
      <w:r>
        <w:t>Students’ own answer</w:t>
      </w:r>
    </w:p>
    <w:p w14:paraId="0C69B0AB" w14:textId="77777777" w:rsidR="00157219" w:rsidRDefault="00157219" w:rsidP="00157219">
      <w:pPr>
        <w:pStyle w:val="Text"/>
      </w:pPr>
    </w:p>
    <w:p w14:paraId="4DAB4ADD" w14:textId="77777777" w:rsidR="00157219" w:rsidRPr="00157219" w:rsidRDefault="00157219" w:rsidP="00157219">
      <w:pPr>
        <w:pStyle w:val="Text"/>
        <w:rPr>
          <w:b/>
        </w:rPr>
      </w:pPr>
      <w:r w:rsidRPr="00157219">
        <w:rPr>
          <w:b/>
        </w:rPr>
        <w:t>3A</w:t>
      </w:r>
    </w:p>
    <w:p w14:paraId="3F63E9B6" w14:textId="77777777" w:rsidR="00157219" w:rsidRDefault="00157219" w:rsidP="00157219">
      <w:pPr>
        <w:pStyle w:val="Text"/>
      </w:pPr>
      <w:r>
        <w:t>Order the items are mentioned in: 1 motion sensors, 2 cloud computing, 3 printers, 4 recycling scheme</w:t>
      </w:r>
    </w:p>
    <w:p w14:paraId="7709B465" w14:textId="77777777" w:rsidR="00157219" w:rsidRDefault="00157219" w:rsidP="00157219">
      <w:pPr>
        <w:pStyle w:val="Text"/>
      </w:pPr>
    </w:p>
    <w:p w14:paraId="4A5A7942" w14:textId="77777777" w:rsidR="00157219" w:rsidRPr="008402FB" w:rsidRDefault="00157219" w:rsidP="00157219">
      <w:pPr>
        <w:pStyle w:val="Text"/>
        <w:rPr>
          <w:b/>
        </w:rPr>
      </w:pPr>
      <w:r w:rsidRPr="008402FB">
        <w:rPr>
          <w:b/>
        </w:rPr>
        <w:t>3B</w:t>
      </w:r>
    </w:p>
    <w:p w14:paraId="0BEAA87B" w14:textId="77777777" w:rsidR="00157219" w:rsidRDefault="00157219" w:rsidP="00157219">
      <w:pPr>
        <w:pStyle w:val="Text"/>
      </w:pPr>
      <w:r>
        <w:t>cloud computing, multifunctional printers, recycling scheme</w:t>
      </w:r>
    </w:p>
    <w:p w14:paraId="444E1F72" w14:textId="77777777" w:rsidR="00157219" w:rsidRDefault="00157219" w:rsidP="00157219">
      <w:pPr>
        <w:pStyle w:val="Text"/>
      </w:pPr>
    </w:p>
    <w:p w14:paraId="04192B10" w14:textId="77777777" w:rsidR="00157219" w:rsidRPr="008402FB" w:rsidRDefault="00157219" w:rsidP="00157219">
      <w:pPr>
        <w:pStyle w:val="Text"/>
        <w:rPr>
          <w:b/>
        </w:rPr>
      </w:pPr>
      <w:r w:rsidRPr="008402FB">
        <w:rPr>
          <w:b/>
        </w:rPr>
        <w:t>3C</w:t>
      </w:r>
    </w:p>
    <w:p w14:paraId="5495C5B3" w14:textId="77777777" w:rsidR="00157219" w:rsidRDefault="00157219" w:rsidP="00157219">
      <w:pPr>
        <w:pStyle w:val="Text"/>
      </w:pPr>
      <w:r>
        <w:t>1 lights</w:t>
      </w:r>
    </w:p>
    <w:p w14:paraId="10CE4969" w14:textId="77777777" w:rsidR="00157219" w:rsidRDefault="00157219" w:rsidP="00157219">
      <w:pPr>
        <w:pStyle w:val="Text"/>
      </w:pPr>
      <w:r>
        <w:t>2 toilets</w:t>
      </w:r>
    </w:p>
    <w:p w14:paraId="54E2EB67" w14:textId="77777777" w:rsidR="00157219" w:rsidRDefault="00157219" w:rsidP="00157219">
      <w:pPr>
        <w:pStyle w:val="Text"/>
      </w:pPr>
      <w:r>
        <w:t>3 car park</w:t>
      </w:r>
    </w:p>
    <w:p w14:paraId="206DB958" w14:textId="77777777" w:rsidR="00157219" w:rsidRDefault="00157219" w:rsidP="00157219">
      <w:pPr>
        <w:pStyle w:val="Text"/>
      </w:pPr>
      <w:r>
        <w:t>4 servers/machines</w:t>
      </w:r>
    </w:p>
    <w:p w14:paraId="2C6C202A" w14:textId="77777777" w:rsidR="00157219" w:rsidRDefault="00157219" w:rsidP="00157219">
      <w:pPr>
        <w:pStyle w:val="Text"/>
      </w:pPr>
      <w:r>
        <w:t>5 right temperature</w:t>
      </w:r>
    </w:p>
    <w:p w14:paraId="4B1AB1C4" w14:textId="77777777" w:rsidR="00157219" w:rsidRDefault="00157219" w:rsidP="00157219">
      <w:pPr>
        <w:pStyle w:val="Text"/>
      </w:pPr>
      <w:r>
        <w:t>6 (print) quality</w:t>
      </w:r>
    </w:p>
    <w:p w14:paraId="5A22831E" w14:textId="77777777" w:rsidR="00157219" w:rsidRDefault="00157219" w:rsidP="00157219">
      <w:pPr>
        <w:pStyle w:val="Text"/>
      </w:pPr>
      <w:r>
        <w:t>7 image</w:t>
      </w:r>
    </w:p>
    <w:p w14:paraId="790D0AB5" w14:textId="77777777" w:rsidR="00157219" w:rsidRDefault="00157219" w:rsidP="00157219">
      <w:pPr>
        <w:pStyle w:val="Text"/>
      </w:pPr>
      <w:r>
        <w:t xml:space="preserve">8 reputation (as a green company) </w:t>
      </w:r>
    </w:p>
    <w:p w14:paraId="0460C8C7" w14:textId="77777777" w:rsidR="00157219" w:rsidRPr="008402FB" w:rsidRDefault="00157219" w:rsidP="00157219">
      <w:pPr>
        <w:pStyle w:val="Text"/>
        <w:rPr>
          <w:b/>
        </w:rPr>
      </w:pPr>
    </w:p>
    <w:p w14:paraId="10033A0F" w14:textId="794EC069" w:rsidR="00157219" w:rsidRPr="008402FB" w:rsidRDefault="00157219" w:rsidP="00157219">
      <w:pPr>
        <w:pStyle w:val="Text"/>
        <w:rPr>
          <w:b/>
        </w:rPr>
      </w:pPr>
      <w:r w:rsidRPr="008402FB">
        <w:rPr>
          <w:b/>
        </w:rPr>
        <w:t>4A</w:t>
      </w:r>
      <w:r w:rsidR="008402FB">
        <w:rPr>
          <w:b/>
        </w:rPr>
        <w:t>–</w:t>
      </w:r>
      <w:r w:rsidRPr="008402FB">
        <w:rPr>
          <w:b/>
        </w:rPr>
        <w:t>C</w:t>
      </w:r>
      <w:r w:rsidR="008402FB">
        <w:rPr>
          <w:b/>
        </w:rPr>
        <w:t xml:space="preserve"> </w:t>
      </w:r>
    </w:p>
    <w:p w14:paraId="48F9A22F" w14:textId="66D71B07" w:rsidR="00AC2BAD" w:rsidRPr="00C203BD" w:rsidRDefault="00157219" w:rsidP="00157219">
      <w:pPr>
        <w:pStyle w:val="Text"/>
      </w:pPr>
      <w:r>
        <w:t>Students' own answers</w:t>
      </w:r>
      <w:r w:rsidR="00AC2BAD" w:rsidRPr="00C203BD">
        <w:br w:type="page"/>
      </w:r>
    </w:p>
    <w:p w14:paraId="5EDFAD05" w14:textId="46B2F549" w:rsidR="002E7361" w:rsidRPr="00553568" w:rsidRDefault="002E7361">
      <w:pPr>
        <w:pStyle w:val="HeadASection"/>
        <w:rPr>
          <w:lang w:val="en-GB"/>
        </w:rPr>
      </w:pPr>
      <w:r w:rsidRPr="00553568">
        <w:rPr>
          <w:lang w:val="en-GB"/>
        </w:rPr>
        <w:lastRenderedPageBreak/>
        <w:t>Review 1</w:t>
      </w:r>
    </w:p>
    <w:p w14:paraId="52B44AE7" w14:textId="77777777" w:rsidR="002E4C56" w:rsidRPr="002E4C56" w:rsidRDefault="002E4C56" w:rsidP="002E4C56">
      <w:pPr>
        <w:pStyle w:val="Text"/>
        <w:rPr>
          <w:b/>
          <w:lang w:eastAsia="pl-PL"/>
        </w:rPr>
      </w:pPr>
      <w:r w:rsidRPr="002E4C56">
        <w:rPr>
          <w:b/>
          <w:lang w:eastAsia="pl-PL"/>
        </w:rPr>
        <w:t>1</w:t>
      </w:r>
    </w:p>
    <w:p w14:paraId="041BEFB2" w14:textId="77777777" w:rsidR="008402FB" w:rsidRDefault="008402FB" w:rsidP="008402FB">
      <w:pPr>
        <w:pStyle w:val="Text"/>
        <w:rPr>
          <w:lang w:eastAsia="pl-PL"/>
        </w:rPr>
      </w:pPr>
      <w:r>
        <w:rPr>
          <w:lang w:eastAsia="pl-PL"/>
        </w:rPr>
        <w:t>1 reservation</w:t>
      </w:r>
    </w:p>
    <w:p w14:paraId="3EC724AE" w14:textId="77777777" w:rsidR="008402FB" w:rsidRDefault="008402FB" w:rsidP="008402FB">
      <w:pPr>
        <w:pStyle w:val="Text"/>
        <w:rPr>
          <w:lang w:eastAsia="pl-PL"/>
        </w:rPr>
      </w:pPr>
      <w:r>
        <w:rPr>
          <w:lang w:eastAsia="pl-PL"/>
        </w:rPr>
        <w:t>2 public transportation</w:t>
      </w:r>
    </w:p>
    <w:p w14:paraId="78D6F6B5" w14:textId="77777777" w:rsidR="008402FB" w:rsidRDefault="008402FB" w:rsidP="008402FB">
      <w:pPr>
        <w:pStyle w:val="Text"/>
        <w:rPr>
          <w:lang w:eastAsia="pl-PL"/>
        </w:rPr>
      </w:pPr>
      <w:r>
        <w:rPr>
          <w:lang w:eastAsia="pl-PL"/>
        </w:rPr>
        <w:t>3 long-haul</w:t>
      </w:r>
    </w:p>
    <w:p w14:paraId="69C3733D" w14:textId="77777777" w:rsidR="008402FB" w:rsidRDefault="008402FB" w:rsidP="008402FB">
      <w:pPr>
        <w:pStyle w:val="Text"/>
        <w:rPr>
          <w:lang w:eastAsia="pl-PL"/>
        </w:rPr>
      </w:pPr>
      <w:r>
        <w:rPr>
          <w:lang w:eastAsia="pl-PL"/>
        </w:rPr>
        <w:t>4 stay</w:t>
      </w:r>
    </w:p>
    <w:p w14:paraId="0A28E42C" w14:textId="77777777" w:rsidR="008402FB" w:rsidRDefault="008402FB" w:rsidP="008402FB">
      <w:pPr>
        <w:pStyle w:val="Text"/>
        <w:rPr>
          <w:lang w:eastAsia="pl-PL"/>
        </w:rPr>
      </w:pPr>
      <w:r>
        <w:rPr>
          <w:lang w:eastAsia="pl-PL"/>
        </w:rPr>
        <w:t>5 abroad</w:t>
      </w:r>
    </w:p>
    <w:p w14:paraId="5DC62CDF" w14:textId="77777777" w:rsidR="008402FB" w:rsidRDefault="008402FB" w:rsidP="008402FB">
      <w:pPr>
        <w:pStyle w:val="Text"/>
        <w:rPr>
          <w:lang w:eastAsia="pl-PL"/>
        </w:rPr>
      </w:pPr>
      <w:r>
        <w:rPr>
          <w:lang w:eastAsia="pl-PL"/>
        </w:rPr>
        <w:t>6 ridesharing</w:t>
      </w:r>
    </w:p>
    <w:p w14:paraId="16B44C64" w14:textId="77777777" w:rsidR="008402FB" w:rsidRDefault="008402FB" w:rsidP="008402FB">
      <w:pPr>
        <w:pStyle w:val="Text"/>
        <w:rPr>
          <w:lang w:eastAsia="pl-PL"/>
        </w:rPr>
      </w:pPr>
      <w:r>
        <w:rPr>
          <w:lang w:eastAsia="pl-PL"/>
        </w:rPr>
        <w:t>7 vehicle</w:t>
      </w:r>
    </w:p>
    <w:p w14:paraId="1DE368F4" w14:textId="77777777" w:rsidR="008402FB" w:rsidRDefault="008402FB" w:rsidP="008402FB">
      <w:pPr>
        <w:pStyle w:val="Text"/>
        <w:rPr>
          <w:lang w:eastAsia="pl-PL"/>
        </w:rPr>
      </w:pPr>
      <w:r>
        <w:rPr>
          <w:lang w:eastAsia="pl-PL"/>
        </w:rPr>
        <w:t>8 delayed</w:t>
      </w:r>
    </w:p>
    <w:p w14:paraId="383E1D33" w14:textId="77777777" w:rsidR="008402FB" w:rsidRDefault="008402FB" w:rsidP="008402FB">
      <w:pPr>
        <w:pStyle w:val="Text"/>
        <w:rPr>
          <w:lang w:eastAsia="pl-PL"/>
        </w:rPr>
      </w:pPr>
      <w:r>
        <w:rPr>
          <w:lang w:eastAsia="pl-PL"/>
        </w:rPr>
        <w:t xml:space="preserve"> </w:t>
      </w:r>
    </w:p>
    <w:p w14:paraId="41F30F16" w14:textId="77777777" w:rsidR="008402FB" w:rsidRPr="008402FB" w:rsidRDefault="008402FB" w:rsidP="008402FB">
      <w:pPr>
        <w:pStyle w:val="Text"/>
        <w:rPr>
          <w:b/>
          <w:lang w:eastAsia="pl-PL"/>
        </w:rPr>
      </w:pPr>
      <w:r w:rsidRPr="008402FB">
        <w:rPr>
          <w:b/>
          <w:lang w:eastAsia="pl-PL"/>
        </w:rPr>
        <w:t>2</w:t>
      </w:r>
    </w:p>
    <w:p w14:paraId="24968580" w14:textId="77777777" w:rsidR="008402FB" w:rsidRDefault="008402FB" w:rsidP="008402FB">
      <w:pPr>
        <w:pStyle w:val="Text"/>
        <w:rPr>
          <w:lang w:eastAsia="pl-PL"/>
        </w:rPr>
      </w:pPr>
      <w:r>
        <w:rPr>
          <w:lang w:eastAsia="pl-PL"/>
        </w:rPr>
        <w:t>1 more difficult than</w:t>
      </w:r>
    </w:p>
    <w:p w14:paraId="3D8C566B" w14:textId="77777777" w:rsidR="008402FB" w:rsidRDefault="008402FB" w:rsidP="008402FB">
      <w:pPr>
        <w:pStyle w:val="Text"/>
        <w:rPr>
          <w:lang w:eastAsia="pl-PL"/>
        </w:rPr>
      </w:pPr>
      <w:r>
        <w:rPr>
          <w:lang w:eastAsia="pl-PL"/>
        </w:rPr>
        <w:t>2 happier than</w:t>
      </w:r>
    </w:p>
    <w:p w14:paraId="4BDC1552" w14:textId="77777777" w:rsidR="008402FB" w:rsidRDefault="008402FB" w:rsidP="008402FB">
      <w:pPr>
        <w:pStyle w:val="Text"/>
        <w:rPr>
          <w:lang w:eastAsia="pl-PL"/>
        </w:rPr>
      </w:pPr>
      <w:r>
        <w:rPr>
          <w:lang w:eastAsia="pl-PL"/>
        </w:rPr>
        <w:t>3 The worst</w:t>
      </w:r>
    </w:p>
    <w:p w14:paraId="552ACB72" w14:textId="77777777" w:rsidR="008402FB" w:rsidRDefault="008402FB" w:rsidP="008402FB">
      <w:pPr>
        <w:pStyle w:val="Text"/>
        <w:rPr>
          <w:lang w:eastAsia="pl-PL"/>
        </w:rPr>
      </w:pPr>
      <w:r>
        <w:rPr>
          <w:lang w:eastAsia="pl-PL"/>
        </w:rPr>
        <w:t>4 The best</w:t>
      </w:r>
    </w:p>
    <w:p w14:paraId="65CBBA64" w14:textId="77777777" w:rsidR="008402FB" w:rsidRDefault="008402FB" w:rsidP="008402FB">
      <w:pPr>
        <w:pStyle w:val="Text"/>
        <w:rPr>
          <w:lang w:eastAsia="pl-PL"/>
        </w:rPr>
      </w:pPr>
      <w:r>
        <w:rPr>
          <w:lang w:eastAsia="pl-PL"/>
        </w:rPr>
        <w:t>5 the least expensive</w:t>
      </w:r>
    </w:p>
    <w:p w14:paraId="53BA7055" w14:textId="77777777" w:rsidR="008402FB" w:rsidRDefault="008402FB" w:rsidP="008402FB">
      <w:pPr>
        <w:pStyle w:val="Text"/>
        <w:rPr>
          <w:lang w:eastAsia="pl-PL"/>
        </w:rPr>
      </w:pPr>
      <w:r>
        <w:rPr>
          <w:lang w:eastAsia="pl-PL"/>
        </w:rPr>
        <w:t>6 less important than</w:t>
      </w:r>
    </w:p>
    <w:p w14:paraId="32745D33" w14:textId="77777777" w:rsidR="008402FB" w:rsidRDefault="008402FB" w:rsidP="008402FB">
      <w:pPr>
        <w:pStyle w:val="Text"/>
        <w:rPr>
          <w:lang w:eastAsia="pl-PL"/>
        </w:rPr>
      </w:pPr>
      <w:r>
        <w:rPr>
          <w:lang w:eastAsia="pl-PL"/>
        </w:rPr>
        <w:t xml:space="preserve"> </w:t>
      </w:r>
    </w:p>
    <w:p w14:paraId="35282BB8" w14:textId="77777777" w:rsidR="008402FB" w:rsidRPr="008402FB" w:rsidRDefault="008402FB" w:rsidP="008402FB">
      <w:pPr>
        <w:pStyle w:val="Text"/>
        <w:rPr>
          <w:b/>
          <w:lang w:eastAsia="pl-PL"/>
        </w:rPr>
      </w:pPr>
      <w:r w:rsidRPr="008402FB">
        <w:rPr>
          <w:b/>
          <w:lang w:eastAsia="pl-PL"/>
        </w:rPr>
        <w:t>3</w:t>
      </w:r>
    </w:p>
    <w:p w14:paraId="6122028A" w14:textId="77777777" w:rsidR="008402FB" w:rsidRDefault="008402FB" w:rsidP="008402FB">
      <w:pPr>
        <w:pStyle w:val="Text"/>
        <w:rPr>
          <w:lang w:eastAsia="pl-PL"/>
        </w:rPr>
      </w:pPr>
      <w:r>
        <w:rPr>
          <w:lang w:eastAsia="pl-PL"/>
        </w:rPr>
        <w:t>1 That’s right</w:t>
      </w:r>
    </w:p>
    <w:p w14:paraId="70C85A05" w14:textId="77777777" w:rsidR="008402FB" w:rsidRDefault="008402FB" w:rsidP="008402FB">
      <w:pPr>
        <w:pStyle w:val="Text"/>
        <w:rPr>
          <w:lang w:eastAsia="pl-PL"/>
        </w:rPr>
      </w:pPr>
      <w:r>
        <w:rPr>
          <w:lang w:eastAsia="pl-PL"/>
        </w:rPr>
        <w:t xml:space="preserve">2 you come from </w:t>
      </w:r>
    </w:p>
    <w:p w14:paraId="5132759D" w14:textId="77777777" w:rsidR="008402FB" w:rsidRDefault="008402FB" w:rsidP="008402FB">
      <w:pPr>
        <w:pStyle w:val="Text"/>
        <w:rPr>
          <w:lang w:eastAsia="pl-PL"/>
        </w:rPr>
      </w:pPr>
      <w:r>
        <w:rPr>
          <w:lang w:eastAsia="pl-PL"/>
        </w:rPr>
        <w:t>3 How long was</w:t>
      </w:r>
    </w:p>
    <w:p w14:paraId="17D6F55C" w14:textId="77777777" w:rsidR="008402FB" w:rsidRDefault="008402FB" w:rsidP="008402FB">
      <w:pPr>
        <w:pStyle w:val="Text"/>
        <w:rPr>
          <w:lang w:eastAsia="pl-PL"/>
        </w:rPr>
      </w:pPr>
      <w:r>
        <w:rPr>
          <w:lang w:eastAsia="pl-PL"/>
        </w:rPr>
        <w:t>4 About six hours</w:t>
      </w:r>
    </w:p>
    <w:p w14:paraId="2C8F7E6C" w14:textId="77777777" w:rsidR="008402FB" w:rsidRDefault="008402FB" w:rsidP="008402FB">
      <w:pPr>
        <w:pStyle w:val="Text"/>
        <w:rPr>
          <w:lang w:eastAsia="pl-PL"/>
        </w:rPr>
      </w:pPr>
      <w:r>
        <w:rPr>
          <w:lang w:eastAsia="pl-PL"/>
        </w:rPr>
        <w:t>5 do you live</w:t>
      </w:r>
    </w:p>
    <w:p w14:paraId="17F1D153" w14:textId="77777777" w:rsidR="008402FB" w:rsidRDefault="008402FB" w:rsidP="008402FB">
      <w:pPr>
        <w:pStyle w:val="Text"/>
        <w:rPr>
          <w:lang w:eastAsia="pl-PL"/>
        </w:rPr>
      </w:pPr>
      <w:r>
        <w:rPr>
          <w:lang w:eastAsia="pl-PL"/>
        </w:rPr>
        <w:t>6 Do you know</w:t>
      </w:r>
    </w:p>
    <w:p w14:paraId="32F819B2" w14:textId="77777777" w:rsidR="008402FB" w:rsidRDefault="008402FB" w:rsidP="008402FB">
      <w:pPr>
        <w:pStyle w:val="Text"/>
        <w:rPr>
          <w:lang w:eastAsia="pl-PL"/>
        </w:rPr>
      </w:pPr>
      <w:r>
        <w:rPr>
          <w:lang w:eastAsia="pl-PL"/>
        </w:rPr>
        <w:t>7 Yes, a little</w:t>
      </w:r>
    </w:p>
    <w:p w14:paraId="72FE9282" w14:textId="77777777" w:rsidR="008402FB" w:rsidRDefault="008402FB" w:rsidP="008402FB">
      <w:pPr>
        <w:pStyle w:val="Text"/>
        <w:rPr>
          <w:lang w:eastAsia="pl-PL"/>
        </w:rPr>
      </w:pPr>
      <w:r>
        <w:rPr>
          <w:lang w:eastAsia="pl-PL"/>
        </w:rPr>
        <w:t>8 What are you</w:t>
      </w:r>
    </w:p>
    <w:p w14:paraId="2B47850E" w14:textId="77777777" w:rsidR="008402FB" w:rsidRDefault="008402FB" w:rsidP="008402FB">
      <w:pPr>
        <w:pStyle w:val="Text"/>
        <w:rPr>
          <w:lang w:eastAsia="pl-PL"/>
        </w:rPr>
      </w:pPr>
      <w:r>
        <w:rPr>
          <w:lang w:eastAsia="pl-PL"/>
        </w:rPr>
        <w:t>9 visiting</w:t>
      </w:r>
    </w:p>
    <w:p w14:paraId="71C83F6D" w14:textId="77777777" w:rsidR="008402FB" w:rsidRDefault="008402FB" w:rsidP="008402FB">
      <w:pPr>
        <w:pStyle w:val="Text"/>
        <w:rPr>
          <w:lang w:eastAsia="pl-PL"/>
        </w:rPr>
      </w:pPr>
      <w:r>
        <w:rPr>
          <w:lang w:eastAsia="pl-PL"/>
        </w:rPr>
        <w:t xml:space="preserve"> </w:t>
      </w:r>
    </w:p>
    <w:p w14:paraId="2A363488" w14:textId="77777777" w:rsidR="008402FB" w:rsidRPr="008402FB" w:rsidRDefault="008402FB" w:rsidP="008402FB">
      <w:pPr>
        <w:pStyle w:val="Text"/>
        <w:rPr>
          <w:b/>
          <w:lang w:eastAsia="pl-PL"/>
        </w:rPr>
      </w:pPr>
      <w:r w:rsidRPr="008402FB">
        <w:rPr>
          <w:b/>
          <w:lang w:eastAsia="pl-PL"/>
        </w:rPr>
        <w:t>4</w:t>
      </w:r>
    </w:p>
    <w:p w14:paraId="7C8A09AA" w14:textId="77777777" w:rsidR="008402FB" w:rsidRDefault="008402FB" w:rsidP="008402FB">
      <w:pPr>
        <w:pStyle w:val="Text"/>
        <w:rPr>
          <w:lang w:eastAsia="pl-PL"/>
        </w:rPr>
      </w:pPr>
      <w:r>
        <w:rPr>
          <w:lang w:eastAsia="pl-PL"/>
        </w:rPr>
        <w:t>1 having</w:t>
      </w:r>
    </w:p>
    <w:p w14:paraId="56A1AACE" w14:textId="77777777" w:rsidR="008402FB" w:rsidRDefault="008402FB" w:rsidP="008402FB">
      <w:pPr>
        <w:pStyle w:val="Text"/>
        <w:rPr>
          <w:lang w:eastAsia="pl-PL"/>
        </w:rPr>
      </w:pPr>
      <w:r>
        <w:rPr>
          <w:lang w:eastAsia="pl-PL"/>
        </w:rPr>
        <w:t>2 how</w:t>
      </w:r>
    </w:p>
    <w:p w14:paraId="132277FB" w14:textId="77777777" w:rsidR="008402FB" w:rsidRDefault="008402FB" w:rsidP="008402FB">
      <w:pPr>
        <w:pStyle w:val="Text"/>
        <w:rPr>
          <w:lang w:eastAsia="pl-PL"/>
        </w:rPr>
      </w:pPr>
      <w:r>
        <w:rPr>
          <w:lang w:eastAsia="pl-PL"/>
        </w:rPr>
        <w:t>3 need/have</w:t>
      </w:r>
    </w:p>
    <w:p w14:paraId="2C61952D" w14:textId="77777777" w:rsidR="008402FB" w:rsidRDefault="008402FB" w:rsidP="008402FB">
      <w:pPr>
        <w:pStyle w:val="Text"/>
        <w:rPr>
          <w:lang w:eastAsia="pl-PL"/>
        </w:rPr>
      </w:pPr>
      <w:r>
        <w:rPr>
          <w:lang w:eastAsia="pl-PL"/>
        </w:rPr>
        <w:t>4 can’t</w:t>
      </w:r>
    </w:p>
    <w:p w14:paraId="36A4B3A5" w14:textId="77777777" w:rsidR="008402FB" w:rsidRDefault="008402FB" w:rsidP="008402FB">
      <w:pPr>
        <w:pStyle w:val="Text"/>
        <w:rPr>
          <w:lang w:eastAsia="pl-PL"/>
        </w:rPr>
      </w:pPr>
      <w:r>
        <w:rPr>
          <w:lang w:eastAsia="pl-PL"/>
        </w:rPr>
        <w:t>5 Try</w:t>
      </w:r>
    </w:p>
    <w:p w14:paraId="678C81AD" w14:textId="77777777" w:rsidR="008402FB" w:rsidRDefault="008402FB" w:rsidP="008402FB">
      <w:pPr>
        <w:pStyle w:val="Text"/>
        <w:rPr>
          <w:lang w:eastAsia="pl-PL"/>
        </w:rPr>
      </w:pPr>
      <w:r>
        <w:rPr>
          <w:lang w:eastAsia="pl-PL"/>
        </w:rPr>
        <w:t>6 Can</w:t>
      </w:r>
    </w:p>
    <w:p w14:paraId="1457C7A8" w14:textId="77777777" w:rsidR="008402FB" w:rsidRDefault="008402FB" w:rsidP="008402FB">
      <w:pPr>
        <w:pStyle w:val="Text"/>
        <w:rPr>
          <w:lang w:eastAsia="pl-PL"/>
        </w:rPr>
      </w:pPr>
      <w:r>
        <w:rPr>
          <w:lang w:eastAsia="pl-PL"/>
        </w:rPr>
        <w:t>7 How</w:t>
      </w:r>
    </w:p>
    <w:p w14:paraId="06932A89" w14:textId="77777777" w:rsidR="008402FB" w:rsidRDefault="008402FB" w:rsidP="008402FB">
      <w:pPr>
        <w:pStyle w:val="Text"/>
        <w:rPr>
          <w:lang w:eastAsia="pl-PL"/>
        </w:rPr>
      </w:pPr>
      <w:r>
        <w:rPr>
          <w:lang w:eastAsia="pl-PL"/>
        </w:rPr>
        <w:t>8 do</w:t>
      </w:r>
    </w:p>
    <w:p w14:paraId="56D38D94" w14:textId="77777777" w:rsidR="008402FB" w:rsidRDefault="008402FB" w:rsidP="008402FB">
      <w:pPr>
        <w:pStyle w:val="Text"/>
        <w:rPr>
          <w:lang w:eastAsia="pl-PL"/>
        </w:rPr>
      </w:pPr>
      <w:r>
        <w:rPr>
          <w:lang w:eastAsia="pl-PL"/>
        </w:rPr>
        <w:t xml:space="preserve"> </w:t>
      </w:r>
    </w:p>
    <w:p w14:paraId="0CEB4F5E" w14:textId="77777777" w:rsidR="008402FB" w:rsidRPr="008402FB" w:rsidRDefault="008402FB" w:rsidP="008402FB">
      <w:pPr>
        <w:pStyle w:val="Text"/>
        <w:rPr>
          <w:b/>
          <w:lang w:eastAsia="pl-PL"/>
        </w:rPr>
      </w:pPr>
      <w:r w:rsidRPr="008402FB">
        <w:rPr>
          <w:b/>
          <w:lang w:eastAsia="pl-PL"/>
        </w:rPr>
        <w:t>5</w:t>
      </w:r>
    </w:p>
    <w:p w14:paraId="3A509281" w14:textId="77777777" w:rsidR="008402FB" w:rsidRDefault="008402FB" w:rsidP="008402FB">
      <w:pPr>
        <w:pStyle w:val="Text"/>
        <w:rPr>
          <w:lang w:eastAsia="pl-PL"/>
        </w:rPr>
      </w:pPr>
      <w:r>
        <w:rPr>
          <w:lang w:eastAsia="pl-PL"/>
        </w:rPr>
        <w:t>1 Dear</w:t>
      </w:r>
    </w:p>
    <w:p w14:paraId="40113209" w14:textId="77777777" w:rsidR="008402FB" w:rsidRDefault="008402FB" w:rsidP="008402FB">
      <w:pPr>
        <w:pStyle w:val="Text"/>
        <w:rPr>
          <w:lang w:eastAsia="pl-PL"/>
        </w:rPr>
      </w:pPr>
      <w:r>
        <w:rPr>
          <w:lang w:eastAsia="pl-PL"/>
        </w:rPr>
        <w:t>2 ask</w:t>
      </w:r>
    </w:p>
    <w:p w14:paraId="6EB94E92" w14:textId="77777777" w:rsidR="008402FB" w:rsidRDefault="008402FB" w:rsidP="008402FB">
      <w:pPr>
        <w:pStyle w:val="Text"/>
        <w:rPr>
          <w:lang w:eastAsia="pl-PL"/>
        </w:rPr>
      </w:pPr>
      <w:r>
        <w:rPr>
          <w:lang w:eastAsia="pl-PL"/>
        </w:rPr>
        <w:t>3 looking</w:t>
      </w:r>
    </w:p>
    <w:p w14:paraId="560825EF" w14:textId="77777777" w:rsidR="008402FB" w:rsidRDefault="008402FB" w:rsidP="008402FB">
      <w:pPr>
        <w:pStyle w:val="Text"/>
        <w:rPr>
          <w:lang w:eastAsia="pl-PL"/>
        </w:rPr>
      </w:pPr>
      <w:r>
        <w:rPr>
          <w:lang w:eastAsia="pl-PL"/>
        </w:rPr>
        <w:t>4 would</w:t>
      </w:r>
    </w:p>
    <w:p w14:paraId="11A41513" w14:textId="77777777" w:rsidR="008402FB" w:rsidRDefault="008402FB" w:rsidP="008402FB">
      <w:pPr>
        <w:pStyle w:val="Text"/>
        <w:rPr>
          <w:lang w:eastAsia="pl-PL"/>
        </w:rPr>
      </w:pPr>
      <w:r>
        <w:rPr>
          <w:lang w:eastAsia="pl-PL"/>
        </w:rPr>
        <w:t>5 need</w:t>
      </w:r>
    </w:p>
    <w:p w14:paraId="5EC925CF" w14:textId="77777777" w:rsidR="008402FB" w:rsidRDefault="008402FB" w:rsidP="008402FB">
      <w:pPr>
        <w:pStyle w:val="Text"/>
        <w:rPr>
          <w:lang w:eastAsia="pl-PL"/>
        </w:rPr>
      </w:pPr>
      <w:r>
        <w:rPr>
          <w:lang w:eastAsia="pl-PL"/>
        </w:rPr>
        <w:t xml:space="preserve">6 confirm </w:t>
      </w:r>
    </w:p>
    <w:p w14:paraId="65BC60F8" w14:textId="77777777" w:rsidR="008402FB" w:rsidRDefault="008402FB" w:rsidP="008402FB">
      <w:pPr>
        <w:pStyle w:val="Text"/>
        <w:rPr>
          <w:lang w:eastAsia="pl-PL"/>
        </w:rPr>
      </w:pPr>
      <w:r>
        <w:rPr>
          <w:lang w:eastAsia="pl-PL"/>
        </w:rPr>
        <w:t>7 look</w:t>
      </w:r>
    </w:p>
    <w:p w14:paraId="1F1CC6CF" w14:textId="06E10415" w:rsidR="00951B7F" w:rsidRDefault="008402FB" w:rsidP="008402FB">
      <w:pPr>
        <w:pStyle w:val="Text"/>
        <w:rPr>
          <w:lang w:eastAsia="pl-PL"/>
        </w:rPr>
      </w:pPr>
      <w:r>
        <w:rPr>
          <w:lang w:eastAsia="pl-PL"/>
        </w:rPr>
        <w:t>8 Kind</w:t>
      </w:r>
    </w:p>
    <w:p w14:paraId="5F90B053" w14:textId="6FE3AF85" w:rsidR="00951B7F" w:rsidRPr="002E7361" w:rsidRDefault="00951B7F" w:rsidP="002E4C56">
      <w:pPr>
        <w:pStyle w:val="Text"/>
        <w:rPr>
          <w:lang w:eastAsia="pl-PL"/>
        </w:rPr>
      </w:pPr>
    </w:p>
    <w:p w14:paraId="45FD80BE" w14:textId="05A578C1" w:rsidR="002E7361" w:rsidRPr="00553568" w:rsidRDefault="002E7361">
      <w:pPr>
        <w:pStyle w:val="HeadASection"/>
        <w:rPr>
          <w:lang w:val="en-GB"/>
        </w:rPr>
      </w:pPr>
      <w:r w:rsidRPr="00553568">
        <w:rPr>
          <w:lang w:val="en-GB"/>
        </w:rPr>
        <w:t>Review 2</w:t>
      </w:r>
    </w:p>
    <w:p w14:paraId="00AB0517" w14:textId="77777777" w:rsidR="00951B7F" w:rsidRPr="00951B7F" w:rsidRDefault="00951B7F" w:rsidP="00951B7F">
      <w:pPr>
        <w:pStyle w:val="Text"/>
        <w:rPr>
          <w:b/>
          <w:lang w:eastAsia="pl-PL"/>
        </w:rPr>
      </w:pPr>
      <w:r w:rsidRPr="00951B7F">
        <w:rPr>
          <w:b/>
          <w:lang w:eastAsia="pl-PL"/>
        </w:rPr>
        <w:t>1</w:t>
      </w:r>
    </w:p>
    <w:p w14:paraId="1B68D195" w14:textId="77777777" w:rsidR="008402FB" w:rsidRDefault="008402FB" w:rsidP="008402FB">
      <w:pPr>
        <w:pStyle w:val="Text"/>
        <w:rPr>
          <w:lang w:eastAsia="pl-PL"/>
        </w:rPr>
      </w:pPr>
      <w:r>
        <w:rPr>
          <w:lang w:eastAsia="pl-PL"/>
        </w:rPr>
        <w:t>1 studios</w:t>
      </w:r>
    </w:p>
    <w:p w14:paraId="1F3CF941" w14:textId="77777777" w:rsidR="008402FB" w:rsidRDefault="008402FB" w:rsidP="008402FB">
      <w:pPr>
        <w:pStyle w:val="Text"/>
        <w:rPr>
          <w:lang w:eastAsia="pl-PL"/>
        </w:rPr>
      </w:pPr>
      <w:r>
        <w:rPr>
          <w:lang w:eastAsia="pl-PL"/>
        </w:rPr>
        <w:t>2 lab</w:t>
      </w:r>
    </w:p>
    <w:p w14:paraId="0132E7F7" w14:textId="77777777" w:rsidR="008402FB" w:rsidRDefault="008402FB" w:rsidP="008402FB">
      <w:pPr>
        <w:pStyle w:val="Text"/>
        <w:rPr>
          <w:lang w:eastAsia="pl-PL"/>
        </w:rPr>
      </w:pPr>
      <w:r>
        <w:rPr>
          <w:lang w:eastAsia="pl-PL"/>
        </w:rPr>
        <w:t>3 leisure</w:t>
      </w:r>
    </w:p>
    <w:p w14:paraId="18F9AECC" w14:textId="77777777" w:rsidR="008402FB" w:rsidRDefault="008402FB" w:rsidP="008402FB">
      <w:pPr>
        <w:pStyle w:val="Text"/>
        <w:rPr>
          <w:lang w:eastAsia="pl-PL"/>
        </w:rPr>
      </w:pPr>
      <w:r>
        <w:rPr>
          <w:lang w:eastAsia="pl-PL"/>
        </w:rPr>
        <w:t>4 close</w:t>
      </w:r>
    </w:p>
    <w:p w14:paraId="3DB38733" w14:textId="77777777" w:rsidR="008402FB" w:rsidRDefault="008402FB" w:rsidP="008402FB">
      <w:pPr>
        <w:pStyle w:val="Text"/>
        <w:rPr>
          <w:lang w:eastAsia="pl-PL"/>
        </w:rPr>
      </w:pPr>
      <w:r>
        <w:rPr>
          <w:lang w:eastAsia="pl-PL"/>
        </w:rPr>
        <w:t>5 links</w:t>
      </w:r>
    </w:p>
    <w:p w14:paraId="2B56929F" w14:textId="77777777" w:rsidR="008402FB" w:rsidRDefault="008402FB" w:rsidP="008402FB">
      <w:pPr>
        <w:pStyle w:val="Text"/>
        <w:rPr>
          <w:lang w:eastAsia="pl-PL"/>
        </w:rPr>
      </w:pPr>
      <w:r>
        <w:rPr>
          <w:lang w:eastAsia="pl-PL"/>
        </w:rPr>
        <w:t>6 warehouse</w:t>
      </w:r>
    </w:p>
    <w:p w14:paraId="3343ACE3" w14:textId="77777777" w:rsidR="008402FB" w:rsidRDefault="008402FB" w:rsidP="008402FB">
      <w:pPr>
        <w:pStyle w:val="Text"/>
        <w:rPr>
          <w:lang w:eastAsia="pl-PL"/>
        </w:rPr>
      </w:pPr>
      <w:r>
        <w:rPr>
          <w:lang w:eastAsia="pl-PL"/>
        </w:rPr>
        <w:t>7 port</w:t>
      </w:r>
    </w:p>
    <w:p w14:paraId="464C531C" w14:textId="77777777" w:rsidR="008402FB" w:rsidRDefault="008402FB" w:rsidP="008402FB">
      <w:pPr>
        <w:pStyle w:val="Text"/>
        <w:rPr>
          <w:lang w:eastAsia="pl-PL"/>
        </w:rPr>
      </w:pPr>
      <w:r>
        <w:rPr>
          <w:lang w:eastAsia="pl-PL"/>
        </w:rPr>
        <w:t>8 convenient</w:t>
      </w:r>
    </w:p>
    <w:p w14:paraId="791D406B" w14:textId="77777777" w:rsidR="008402FB" w:rsidRDefault="008402FB" w:rsidP="008402FB">
      <w:pPr>
        <w:pStyle w:val="Text"/>
        <w:rPr>
          <w:lang w:eastAsia="pl-PL"/>
        </w:rPr>
      </w:pPr>
      <w:r>
        <w:rPr>
          <w:lang w:eastAsia="pl-PL"/>
        </w:rPr>
        <w:t xml:space="preserve"> </w:t>
      </w:r>
    </w:p>
    <w:p w14:paraId="723D549C" w14:textId="77777777" w:rsidR="008402FB" w:rsidRPr="008402FB" w:rsidRDefault="008402FB" w:rsidP="008402FB">
      <w:pPr>
        <w:pStyle w:val="Text"/>
        <w:rPr>
          <w:b/>
          <w:lang w:eastAsia="pl-PL"/>
        </w:rPr>
      </w:pPr>
      <w:r w:rsidRPr="008402FB">
        <w:rPr>
          <w:b/>
          <w:lang w:eastAsia="pl-PL"/>
        </w:rPr>
        <w:t>2</w:t>
      </w:r>
    </w:p>
    <w:p w14:paraId="35E3DBBC" w14:textId="77777777" w:rsidR="008402FB" w:rsidRDefault="008402FB" w:rsidP="008402FB">
      <w:pPr>
        <w:pStyle w:val="Text"/>
        <w:rPr>
          <w:lang w:eastAsia="pl-PL"/>
        </w:rPr>
      </w:pPr>
      <w:r>
        <w:rPr>
          <w:lang w:eastAsia="pl-PL"/>
        </w:rPr>
        <w:t>1 not big enough</w:t>
      </w:r>
    </w:p>
    <w:p w14:paraId="017186E7" w14:textId="77777777" w:rsidR="008402FB" w:rsidRDefault="008402FB" w:rsidP="008402FB">
      <w:pPr>
        <w:pStyle w:val="Text"/>
        <w:rPr>
          <w:lang w:eastAsia="pl-PL"/>
        </w:rPr>
      </w:pPr>
      <w:r>
        <w:rPr>
          <w:lang w:eastAsia="pl-PL"/>
        </w:rPr>
        <w:t>2 too many changes</w:t>
      </w:r>
    </w:p>
    <w:p w14:paraId="7B5109F5" w14:textId="77777777" w:rsidR="008402FB" w:rsidRDefault="008402FB" w:rsidP="008402FB">
      <w:pPr>
        <w:pStyle w:val="Text"/>
        <w:rPr>
          <w:lang w:eastAsia="pl-PL"/>
        </w:rPr>
      </w:pPr>
      <w:r>
        <w:rPr>
          <w:lang w:eastAsia="pl-PL"/>
        </w:rPr>
        <w:t>3 too much money</w:t>
      </w:r>
    </w:p>
    <w:p w14:paraId="6EF7E520" w14:textId="77777777" w:rsidR="008402FB" w:rsidRDefault="008402FB" w:rsidP="008402FB">
      <w:pPr>
        <w:pStyle w:val="Text"/>
        <w:rPr>
          <w:lang w:eastAsia="pl-PL"/>
        </w:rPr>
      </w:pPr>
      <w:r>
        <w:rPr>
          <w:lang w:eastAsia="pl-PL"/>
        </w:rPr>
        <w:t>4 too small</w:t>
      </w:r>
    </w:p>
    <w:p w14:paraId="371E025F" w14:textId="77777777" w:rsidR="008402FB" w:rsidRDefault="008402FB" w:rsidP="008402FB">
      <w:pPr>
        <w:pStyle w:val="Text"/>
        <w:rPr>
          <w:lang w:eastAsia="pl-PL"/>
        </w:rPr>
      </w:pPr>
      <w:r>
        <w:rPr>
          <w:lang w:eastAsia="pl-PL"/>
        </w:rPr>
        <w:t>5 too far</w:t>
      </w:r>
    </w:p>
    <w:p w14:paraId="154DD932" w14:textId="77777777" w:rsidR="008402FB" w:rsidRDefault="008402FB" w:rsidP="008402FB">
      <w:pPr>
        <w:pStyle w:val="Text"/>
        <w:rPr>
          <w:lang w:eastAsia="pl-PL"/>
        </w:rPr>
      </w:pPr>
      <w:r>
        <w:rPr>
          <w:lang w:eastAsia="pl-PL"/>
        </w:rPr>
        <w:t>6 enough space</w:t>
      </w:r>
    </w:p>
    <w:p w14:paraId="66920F1B" w14:textId="77777777" w:rsidR="008402FB" w:rsidRDefault="008402FB" w:rsidP="008402FB">
      <w:pPr>
        <w:pStyle w:val="Text"/>
        <w:rPr>
          <w:lang w:eastAsia="pl-PL"/>
        </w:rPr>
      </w:pPr>
      <w:r>
        <w:rPr>
          <w:lang w:eastAsia="pl-PL"/>
        </w:rPr>
        <w:t xml:space="preserve">7 enough parking spaces </w:t>
      </w:r>
    </w:p>
    <w:p w14:paraId="0C5A64A4" w14:textId="77777777" w:rsidR="008402FB" w:rsidRDefault="008402FB" w:rsidP="008402FB">
      <w:pPr>
        <w:pStyle w:val="Text"/>
        <w:rPr>
          <w:lang w:eastAsia="pl-PL"/>
        </w:rPr>
      </w:pPr>
      <w:r>
        <w:rPr>
          <w:lang w:eastAsia="pl-PL"/>
        </w:rPr>
        <w:t xml:space="preserve"> </w:t>
      </w:r>
    </w:p>
    <w:p w14:paraId="02D3954A" w14:textId="77777777" w:rsidR="008402FB" w:rsidRPr="008402FB" w:rsidRDefault="008402FB" w:rsidP="008402FB">
      <w:pPr>
        <w:pStyle w:val="Text"/>
        <w:rPr>
          <w:b/>
          <w:lang w:eastAsia="pl-PL"/>
        </w:rPr>
      </w:pPr>
      <w:r w:rsidRPr="008402FB">
        <w:rPr>
          <w:b/>
          <w:lang w:eastAsia="pl-PL"/>
        </w:rPr>
        <w:t>3</w:t>
      </w:r>
    </w:p>
    <w:p w14:paraId="0A12E3B8" w14:textId="77777777" w:rsidR="008402FB" w:rsidRDefault="008402FB" w:rsidP="008402FB">
      <w:pPr>
        <w:pStyle w:val="Text"/>
        <w:rPr>
          <w:lang w:eastAsia="pl-PL"/>
        </w:rPr>
      </w:pPr>
      <w:r>
        <w:rPr>
          <w:lang w:eastAsia="pl-PL"/>
        </w:rPr>
        <w:t>1 check</w:t>
      </w:r>
    </w:p>
    <w:p w14:paraId="11B6C74A" w14:textId="77777777" w:rsidR="008402FB" w:rsidRDefault="008402FB" w:rsidP="008402FB">
      <w:pPr>
        <w:pStyle w:val="Text"/>
        <w:rPr>
          <w:lang w:eastAsia="pl-PL"/>
        </w:rPr>
      </w:pPr>
      <w:r>
        <w:rPr>
          <w:lang w:eastAsia="pl-PL"/>
        </w:rPr>
        <w:t>2 Correct</w:t>
      </w:r>
    </w:p>
    <w:p w14:paraId="2C082A41" w14:textId="77777777" w:rsidR="008402FB" w:rsidRDefault="008402FB" w:rsidP="008402FB">
      <w:pPr>
        <w:pStyle w:val="Text"/>
        <w:rPr>
          <w:lang w:eastAsia="pl-PL"/>
        </w:rPr>
      </w:pPr>
      <w:r>
        <w:rPr>
          <w:lang w:eastAsia="pl-PL"/>
        </w:rPr>
        <w:t>3 right</w:t>
      </w:r>
    </w:p>
    <w:p w14:paraId="5049DC09" w14:textId="77777777" w:rsidR="008402FB" w:rsidRDefault="008402FB" w:rsidP="008402FB">
      <w:pPr>
        <w:pStyle w:val="Text"/>
        <w:rPr>
          <w:lang w:eastAsia="pl-PL"/>
        </w:rPr>
      </w:pPr>
      <w:r>
        <w:rPr>
          <w:lang w:eastAsia="pl-PL"/>
        </w:rPr>
        <w:t>4 Exactly</w:t>
      </w:r>
    </w:p>
    <w:p w14:paraId="3C8B345A" w14:textId="77777777" w:rsidR="008402FB" w:rsidRDefault="008402FB" w:rsidP="008402FB">
      <w:pPr>
        <w:pStyle w:val="Text"/>
        <w:rPr>
          <w:lang w:eastAsia="pl-PL"/>
        </w:rPr>
      </w:pPr>
      <w:r>
        <w:rPr>
          <w:lang w:eastAsia="pl-PL"/>
        </w:rPr>
        <w:t>5 specific</w:t>
      </w:r>
    </w:p>
    <w:p w14:paraId="43643238" w14:textId="77777777" w:rsidR="008402FB" w:rsidRDefault="008402FB" w:rsidP="008402FB">
      <w:pPr>
        <w:pStyle w:val="Text"/>
        <w:rPr>
          <w:lang w:eastAsia="pl-PL"/>
        </w:rPr>
      </w:pPr>
      <w:r>
        <w:rPr>
          <w:lang w:eastAsia="pl-PL"/>
        </w:rPr>
        <w:t>6 mean</w:t>
      </w:r>
    </w:p>
    <w:p w14:paraId="75E759CB" w14:textId="77777777" w:rsidR="008402FB" w:rsidRDefault="008402FB" w:rsidP="008402FB">
      <w:pPr>
        <w:pStyle w:val="Text"/>
        <w:rPr>
          <w:lang w:eastAsia="pl-PL"/>
        </w:rPr>
      </w:pPr>
      <w:r>
        <w:rPr>
          <w:lang w:eastAsia="pl-PL"/>
        </w:rPr>
        <w:t>7 saying</w:t>
      </w:r>
    </w:p>
    <w:p w14:paraId="476CBD94" w14:textId="77777777" w:rsidR="008402FB" w:rsidRDefault="008402FB" w:rsidP="008402FB">
      <w:pPr>
        <w:pStyle w:val="Text"/>
        <w:rPr>
          <w:lang w:eastAsia="pl-PL"/>
        </w:rPr>
      </w:pPr>
      <w:r>
        <w:rPr>
          <w:lang w:eastAsia="pl-PL"/>
        </w:rPr>
        <w:t xml:space="preserve"> </w:t>
      </w:r>
    </w:p>
    <w:p w14:paraId="31B1A1EB" w14:textId="77777777" w:rsidR="008402FB" w:rsidRPr="008402FB" w:rsidRDefault="008402FB" w:rsidP="008402FB">
      <w:pPr>
        <w:pStyle w:val="Text"/>
        <w:rPr>
          <w:b/>
          <w:lang w:eastAsia="pl-PL"/>
        </w:rPr>
      </w:pPr>
      <w:r w:rsidRPr="008402FB">
        <w:rPr>
          <w:b/>
          <w:lang w:eastAsia="pl-PL"/>
        </w:rPr>
        <w:t>4</w:t>
      </w:r>
    </w:p>
    <w:p w14:paraId="069D9555" w14:textId="77777777" w:rsidR="008402FB" w:rsidRDefault="008402FB" w:rsidP="008402FB">
      <w:pPr>
        <w:pStyle w:val="Text"/>
        <w:rPr>
          <w:lang w:eastAsia="pl-PL"/>
        </w:rPr>
      </w:pPr>
      <w:r>
        <w:rPr>
          <w:lang w:eastAsia="pl-PL"/>
        </w:rPr>
        <w:t>1 see</w:t>
      </w:r>
    </w:p>
    <w:p w14:paraId="66769300" w14:textId="77777777" w:rsidR="008402FB" w:rsidRDefault="008402FB" w:rsidP="008402FB">
      <w:pPr>
        <w:pStyle w:val="Text"/>
        <w:rPr>
          <w:lang w:eastAsia="pl-PL"/>
        </w:rPr>
      </w:pPr>
      <w:r>
        <w:rPr>
          <w:lang w:eastAsia="pl-PL"/>
        </w:rPr>
        <w:t>2 copy</w:t>
      </w:r>
    </w:p>
    <w:p w14:paraId="6DF25EE2" w14:textId="77777777" w:rsidR="008402FB" w:rsidRDefault="008402FB" w:rsidP="008402FB">
      <w:pPr>
        <w:pStyle w:val="Text"/>
        <w:rPr>
          <w:lang w:eastAsia="pl-PL"/>
        </w:rPr>
      </w:pPr>
      <w:r>
        <w:rPr>
          <w:lang w:eastAsia="pl-PL"/>
        </w:rPr>
        <w:t>3 agenda</w:t>
      </w:r>
    </w:p>
    <w:p w14:paraId="062EF5EC" w14:textId="77777777" w:rsidR="008402FB" w:rsidRDefault="008402FB" w:rsidP="008402FB">
      <w:pPr>
        <w:pStyle w:val="Text"/>
        <w:rPr>
          <w:lang w:eastAsia="pl-PL"/>
        </w:rPr>
      </w:pPr>
      <w:r>
        <w:rPr>
          <w:lang w:eastAsia="pl-PL"/>
        </w:rPr>
        <w:t>4 start</w:t>
      </w:r>
    </w:p>
    <w:p w14:paraId="529D0EEA" w14:textId="77777777" w:rsidR="008402FB" w:rsidRDefault="008402FB" w:rsidP="008402FB">
      <w:pPr>
        <w:pStyle w:val="Text"/>
        <w:rPr>
          <w:lang w:eastAsia="pl-PL"/>
        </w:rPr>
      </w:pPr>
      <w:r>
        <w:rPr>
          <w:lang w:eastAsia="pl-PL"/>
        </w:rPr>
        <w:t>5 reason</w:t>
      </w:r>
    </w:p>
    <w:p w14:paraId="6E51F8FA" w14:textId="77777777" w:rsidR="008402FB" w:rsidRDefault="008402FB" w:rsidP="008402FB">
      <w:pPr>
        <w:pStyle w:val="Text"/>
        <w:rPr>
          <w:lang w:eastAsia="pl-PL"/>
        </w:rPr>
      </w:pPr>
      <w:r>
        <w:rPr>
          <w:lang w:eastAsia="pl-PL"/>
        </w:rPr>
        <w:t>6 volunteer</w:t>
      </w:r>
    </w:p>
    <w:p w14:paraId="59C98415" w14:textId="77777777" w:rsidR="008402FB" w:rsidRDefault="008402FB" w:rsidP="008402FB">
      <w:pPr>
        <w:pStyle w:val="Text"/>
        <w:rPr>
          <w:lang w:eastAsia="pl-PL"/>
        </w:rPr>
      </w:pPr>
      <w:r>
        <w:rPr>
          <w:lang w:eastAsia="pl-PL"/>
        </w:rPr>
        <w:t>7 minutes</w:t>
      </w:r>
    </w:p>
    <w:p w14:paraId="22DCFDCF" w14:textId="77777777" w:rsidR="008402FB" w:rsidRDefault="008402FB" w:rsidP="008402FB">
      <w:pPr>
        <w:pStyle w:val="Text"/>
        <w:rPr>
          <w:lang w:eastAsia="pl-PL"/>
        </w:rPr>
      </w:pPr>
      <w:r>
        <w:rPr>
          <w:lang w:eastAsia="pl-PL"/>
        </w:rPr>
        <w:t>8 time-keeper</w:t>
      </w:r>
    </w:p>
    <w:p w14:paraId="1301C26C" w14:textId="77777777" w:rsidR="008402FB" w:rsidRDefault="008402FB" w:rsidP="008402FB">
      <w:pPr>
        <w:pStyle w:val="Text"/>
        <w:rPr>
          <w:lang w:eastAsia="pl-PL"/>
        </w:rPr>
      </w:pPr>
      <w:r>
        <w:rPr>
          <w:lang w:eastAsia="pl-PL"/>
        </w:rPr>
        <w:t>9 add</w:t>
      </w:r>
    </w:p>
    <w:p w14:paraId="458C6301" w14:textId="77777777" w:rsidR="008402FB" w:rsidRDefault="008402FB" w:rsidP="008402FB">
      <w:pPr>
        <w:pStyle w:val="Text"/>
        <w:rPr>
          <w:lang w:eastAsia="pl-PL"/>
        </w:rPr>
      </w:pPr>
      <w:r>
        <w:rPr>
          <w:lang w:eastAsia="pl-PL"/>
        </w:rPr>
        <w:t>10 Item</w:t>
      </w:r>
    </w:p>
    <w:p w14:paraId="35BEF8ED" w14:textId="77777777" w:rsidR="008402FB" w:rsidRDefault="008402FB" w:rsidP="008402FB">
      <w:pPr>
        <w:pStyle w:val="Text"/>
        <w:rPr>
          <w:lang w:eastAsia="pl-PL"/>
        </w:rPr>
      </w:pPr>
      <w:r>
        <w:rPr>
          <w:lang w:eastAsia="pl-PL"/>
        </w:rPr>
        <w:t xml:space="preserve"> </w:t>
      </w:r>
    </w:p>
    <w:p w14:paraId="7A607496" w14:textId="77777777" w:rsidR="008402FB" w:rsidRPr="008402FB" w:rsidRDefault="008402FB" w:rsidP="008402FB">
      <w:pPr>
        <w:pStyle w:val="Text"/>
        <w:rPr>
          <w:b/>
          <w:lang w:eastAsia="pl-PL"/>
        </w:rPr>
      </w:pPr>
      <w:r w:rsidRPr="008402FB">
        <w:rPr>
          <w:b/>
          <w:lang w:eastAsia="pl-PL"/>
        </w:rPr>
        <w:t>5</w:t>
      </w:r>
    </w:p>
    <w:p w14:paraId="61658C2F" w14:textId="77777777" w:rsidR="008402FB" w:rsidRDefault="008402FB" w:rsidP="008402FB">
      <w:pPr>
        <w:pStyle w:val="Text"/>
        <w:rPr>
          <w:lang w:eastAsia="pl-PL"/>
        </w:rPr>
      </w:pPr>
      <w:r>
        <w:rPr>
          <w:lang w:eastAsia="pl-PL"/>
        </w:rPr>
        <w:t>1 working from home</w:t>
      </w:r>
    </w:p>
    <w:p w14:paraId="0FBFE448" w14:textId="77777777" w:rsidR="008402FB" w:rsidRDefault="008402FB" w:rsidP="008402FB">
      <w:pPr>
        <w:pStyle w:val="Text"/>
        <w:rPr>
          <w:lang w:eastAsia="pl-PL"/>
        </w:rPr>
      </w:pPr>
      <w:r>
        <w:rPr>
          <w:lang w:eastAsia="pl-PL"/>
        </w:rPr>
        <w:t>2 by the way</w:t>
      </w:r>
    </w:p>
    <w:p w14:paraId="4FA565A3" w14:textId="77777777" w:rsidR="008402FB" w:rsidRDefault="008402FB" w:rsidP="008402FB">
      <w:pPr>
        <w:pStyle w:val="Text"/>
        <w:rPr>
          <w:lang w:eastAsia="pl-PL"/>
        </w:rPr>
      </w:pPr>
      <w:r>
        <w:rPr>
          <w:lang w:eastAsia="pl-PL"/>
        </w:rPr>
        <w:t>3 as soon as possible</w:t>
      </w:r>
    </w:p>
    <w:p w14:paraId="173902FF" w14:textId="77777777" w:rsidR="008402FB" w:rsidRDefault="008402FB" w:rsidP="008402FB">
      <w:pPr>
        <w:pStyle w:val="Text"/>
        <w:rPr>
          <w:lang w:eastAsia="pl-PL"/>
        </w:rPr>
      </w:pPr>
      <w:r>
        <w:rPr>
          <w:lang w:eastAsia="pl-PL"/>
        </w:rPr>
        <w:t>4 to be confirmed</w:t>
      </w:r>
    </w:p>
    <w:p w14:paraId="0134AFE1" w14:textId="77777777" w:rsidR="008402FB" w:rsidRDefault="008402FB" w:rsidP="008402FB">
      <w:pPr>
        <w:pStyle w:val="Text"/>
        <w:rPr>
          <w:lang w:eastAsia="pl-PL"/>
        </w:rPr>
      </w:pPr>
      <w:r>
        <w:rPr>
          <w:lang w:eastAsia="pl-PL"/>
        </w:rPr>
        <w:t>5 estimated time of arrival</w:t>
      </w:r>
    </w:p>
    <w:p w14:paraId="5D4C09E7" w14:textId="77777777" w:rsidR="008402FB" w:rsidRDefault="008402FB" w:rsidP="008402FB">
      <w:pPr>
        <w:pStyle w:val="Text"/>
        <w:rPr>
          <w:lang w:eastAsia="pl-PL"/>
        </w:rPr>
      </w:pPr>
      <w:r>
        <w:rPr>
          <w:lang w:eastAsia="pl-PL"/>
        </w:rPr>
        <w:t xml:space="preserve"> </w:t>
      </w:r>
    </w:p>
    <w:p w14:paraId="4924C17A" w14:textId="77777777" w:rsidR="008402FB" w:rsidRPr="008402FB" w:rsidRDefault="008402FB" w:rsidP="008402FB">
      <w:pPr>
        <w:pStyle w:val="Text"/>
        <w:rPr>
          <w:b/>
          <w:lang w:eastAsia="pl-PL"/>
        </w:rPr>
      </w:pPr>
      <w:r w:rsidRPr="008402FB">
        <w:rPr>
          <w:b/>
          <w:lang w:eastAsia="pl-PL"/>
        </w:rPr>
        <w:t>6</w:t>
      </w:r>
    </w:p>
    <w:p w14:paraId="221F5378" w14:textId="77777777" w:rsidR="008402FB" w:rsidRDefault="008402FB" w:rsidP="008402FB">
      <w:pPr>
        <w:pStyle w:val="Text"/>
        <w:rPr>
          <w:lang w:eastAsia="pl-PL"/>
        </w:rPr>
      </w:pPr>
      <w:r>
        <w:rPr>
          <w:lang w:eastAsia="pl-PL"/>
        </w:rPr>
        <w:t xml:space="preserve">1 I </w:t>
      </w:r>
      <w:r w:rsidRPr="008402FB">
        <w:rPr>
          <w:strike/>
          <w:lang w:eastAsia="pl-PL"/>
        </w:rPr>
        <w:t>am very</w:t>
      </w:r>
      <w:r>
        <w:rPr>
          <w:lang w:eastAsia="pl-PL"/>
        </w:rPr>
        <w:t xml:space="preserve"> sorry </w:t>
      </w:r>
      <w:r w:rsidRPr="008402FB">
        <w:rPr>
          <w:strike/>
          <w:lang w:eastAsia="pl-PL"/>
        </w:rPr>
        <w:t>I</w:t>
      </w:r>
      <w:r>
        <w:rPr>
          <w:lang w:eastAsia="pl-PL"/>
        </w:rPr>
        <w:t xml:space="preserve"> can’t come to </w:t>
      </w:r>
      <w:r w:rsidRPr="008402FB">
        <w:rPr>
          <w:strike/>
          <w:lang w:eastAsia="pl-PL"/>
        </w:rPr>
        <w:t>the</w:t>
      </w:r>
      <w:r>
        <w:rPr>
          <w:lang w:eastAsia="pl-PL"/>
        </w:rPr>
        <w:t xml:space="preserve"> meeting</w:t>
      </w:r>
      <w:r w:rsidRPr="008402FB">
        <w:rPr>
          <w:strike/>
          <w:lang w:eastAsia="pl-PL"/>
        </w:rPr>
        <w:t>.</w:t>
      </w:r>
    </w:p>
    <w:p w14:paraId="26D1D685" w14:textId="77777777" w:rsidR="008402FB" w:rsidRDefault="008402FB" w:rsidP="008402FB">
      <w:pPr>
        <w:pStyle w:val="Text"/>
        <w:rPr>
          <w:lang w:eastAsia="pl-PL"/>
        </w:rPr>
      </w:pPr>
      <w:r>
        <w:rPr>
          <w:lang w:eastAsia="pl-PL"/>
        </w:rPr>
        <w:t xml:space="preserve">2 </w:t>
      </w:r>
      <w:r w:rsidRPr="008402FB">
        <w:rPr>
          <w:strike/>
          <w:lang w:eastAsia="pl-PL"/>
        </w:rPr>
        <w:t xml:space="preserve">I will be </w:t>
      </w:r>
      <w:r>
        <w:rPr>
          <w:lang w:eastAsia="pl-PL"/>
        </w:rPr>
        <w:t xml:space="preserve">with you in 15 </w:t>
      </w:r>
      <w:r w:rsidRPr="008402FB">
        <w:rPr>
          <w:strike/>
          <w:lang w:eastAsia="pl-PL"/>
        </w:rPr>
        <w:t>minutes.</w:t>
      </w:r>
    </w:p>
    <w:p w14:paraId="5B1F816F" w14:textId="77777777" w:rsidR="008402FB" w:rsidRDefault="008402FB" w:rsidP="008402FB">
      <w:pPr>
        <w:pStyle w:val="Text"/>
        <w:rPr>
          <w:lang w:eastAsia="pl-PL"/>
        </w:rPr>
      </w:pPr>
      <w:r>
        <w:rPr>
          <w:lang w:eastAsia="pl-PL"/>
        </w:rPr>
        <w:t xml:space="preserve">3 </w:t>
      </w:r>
      <w:r w:rsidRPr="008402FB">
        <w:rPr>
          <w:strike/>
          <w:lang w:eastAsia="pl-PL"/>
        </w:rPr>
        <w:t xml:space="preserve">We know </w:t>
      </w:r>
      <w:r>
        <w:rPr>
          <w:lang w:eastAsia="pl-PL"/>
        </w:rPr>
        <w:t xml:space="preserve">other suppliers </w:t>
      </w:r>
      <w:r w:rsidRPr="008402FB">
        <w:rPr>
          <w:strike/>
          <w:lang w:eastAsia="pl-PL"/>
        </w:rPr>
        <w:t xml:space="preserve">are </w:t>
      </w:r>
      <w:r>
        <w:rPr>
          <w:lang w:eastAsia="pl-PL"/>
        </w:rPr>
        <w:t>interested</w:t>
      </w:r>
      <w:r w:rsidRPr="008402FB">
        <w:rPr>
          <w:strike/>
          <w:lang w:eastAsia="pl-PL"/>
        </w:rPr>
        <w:t>.</w:t>
      </w:r>
    </w:p>
    <w:p w14:paraId="62B56659" w14:textId="77777777" w:rsidR="008402FB" w:rsidRDefault="008402FB" w:rsidP="008402FB">
      <w:pPr>
        <w:pStyle w:val="Text"/>
        <w:rPr>
          <w:lang w:eastAsia="pl-PL"/>
        </w:rPr>
      </w:pPr>
      <w:r>
        <w:rPr>
          <w:lang w:eastAsia="pl-PL"/>
        </w:rPr>
        <w:t xml:space="preserve">4 John sent </w:t>
      </w:r>
      <w:r w:rsidRPr="008402FB">
        <w:rPr>
          <w:strike/>
          <w:lang w:eastAsia="pl-PL"/>
        </w:rPr>
        <w:t>a</w:t>
      </w:r>
      <w:r>
        <w:rPr>
          <w:lang w:eastAsia="pl-PL"/>
        </w:rPr>
        <w:t xml:space="preserve"> message to </w:t>
      </w:r>
      <w:r w:rsidRPr="008402FB">
        <w:rPr>
          <w:strike/>
          <w:lang w:eastAsia="pl-PL"/>
        </w:rPr>
        <w:t xml:space="preserve">the </w:t>
      </w:r>
      <w:r>
        <w:rPr>
          <w:lang w:eastAsia="pl-PL"/>
        </w:rPr>
        <w:t>boss yesterday</w:t>
      </w:r>
      <w:r w:rsidRPr="008402FB">
        <w:rPr>
          <w:strike/>
          <w:lang w:eastAsia="pl-PL"/>
        </w:rPr>
        <w:t>.</w:t>
      </w:r>
    </w:p>
    <w:p w14:paraId="64245B2B" w14:textId="77777777" w:rsidR="008402FB" w:rsidRDefault="008402FB" w:rsidP="008402FB">
      <w:pPr>
        <w:pStyle w:val="Text"/>
        <w:rPr>
          <w:lang w:eastAsia="pl-PL"/>
        </w:rPr>
      </w:pPr>
      <w:r>
        <w:rPr>
          <w:lang w:eastAsia="pl-PL"/>
        </w:rPr>
        <w:t xml:space="preserve">5 </w:t>
      </w:r>
      <w:r w:rsidRPr="008402FB">
        <w:rPr>
          <w:strike/>
          <w:lang w:eastAsia="pl-PL"/>
        </w:rPr>
        <w:t>I’m</w:t>
      </w:r>
      <w:r>
        <w:rPr>
          <w:lang w:eastAsia="pl-PL"/>
        </w:rPr>
        <w:t xml:space="preserve"> reading </w:t>
      </w:r>
      <w:r w:rsidRPr="008402FB">
        <w:rPr>
          <w:strike/>
          <w:lang w:eastAsia="pl-PL"/>
        </w:rPr>
        <w:t xml:space="preserve">the </w:t>
      </w:r>
      <w:r>
        <w:rPr>
          <w:lang w:eastAsia="pl-PL"/>
        </w:rPr>
        <w:t>document now</w:t>
      </w:r>
      <w:r w:rsidRPr="008402FB">
        <w:rPr>
          <w:strike/>
          <w:lang w:eastAsia="pl-PL"/>
        </w:rPr>
        <w:t>.</w:t>
      </w:r>
    </w:p>
    <w:p w14:paraId="6554E75D" w14:textId="76A42EDB" w:rsidR="00951B7F" w:rsidRDefault="00951B7F" w:rsidP="002E7361">
      <w:pPr>
        <w:pStyle w:val="Text"/>
        <w:rPr>
          <w:lang w:eastAsia="pl-PL"/>
        </w:rPr>
      </w:pPr>
    </w:p>
    <w:p w14:paraId="2940D064" w14:textId="6209F12E" w:rsidR="002E7361" w:rsidRPr="00553568" w:rsidRDefault="002E7361">
      <w:pPr>
        <w:pStyle w:val="HeadASection"/>
        <w:rPr>
          <w:lang w:val="en-GB"/>
        </w:rPr>
      </w:pPr>
      <w:r w:rsidRPr="00553568">
        <w:rPr>
          <w:lang w:val="en-GB"/>
        </w:rPr>
        <w:t>Review 3</w:t>
      </w:r>
    </w:p>
    <w:p w14:paraId="4D2A063C" w14:textId="77777777" w:rsidR="00FD3BC9" w:rsidRPr="00FD3BC9" w:rsidRDefault="00FD3BC9" w:rsidP="00FD3BC9">
      <w:pPr>
        <w:pStyle w:val="Text"/>
        <w:rPr>
          <w:b/>
          <w:lang w:eastAsia="pl-PL"/>
        </w:rPr>
      </w:pPr>
      <w:r w:rsidRPr="00FD3BC9">
        <w:rPr>
          <w:b/>
          <w:lang w:eastAsia="pl-PL"/>
        </w:rPr>
        <w:t>1</w:t>
      </w:r>
    </w:p>
    <w:p w14:paraId="7FB9F7FB" w14:textId="77777777" w:rsidR="00E747B1" w:rsidRDefault="00E747B1" w:rsidP="00E747B1">
      <w:pPr>
        <w:pStyle w:val="Text"/>
        <w:rPr>
          <w:lang w:eastAsia="pl-PL"/>
        </w:rPr>
      </w:pPr>
      <w:r>
        <w:rPr>
          <w:lang w:eastAsia="pl-PL"/>
        </w:rPr>
        <w:t>1 pharmacy</w:t>
      </w:r>
    </w:p>
    <w:p w14:paraId="1C6B491A" w14:textId="77777777" w:rsidR="00E747B1" w:rsidRDefault="00E747B1" w:rsidP="00E747B1">
      <w:pPr>
        <w:pStyle w:val="Text"/>
        <w:rPr>
          <w:lang w:eastAsia="pl-PL"/>
        </w:rPr>
      </w:pPr>
      <w:r>
        <w:rPr>
          <w:lang w:eastAsia="pl-PL"/>
        </w:rPr>
        <w:t>2 bill</w:t>
      </w:r>
    </w:p>
    <w:p w14:paraId="5AE03A18" w14:textId="77777777" w:rsidR="00E747B1" w:rsidRDefault="00E747B1" w:rsidP="00E747B1">
      <w:pPr>
        <w:pStyle w:val="Text"/>
        <w:rPr>
          <w:lang w:eastAsia="pl-PL"/>
        </w:rPr>
      </w:pPr>
      <w:r>
        <w:rPr>
          <w:lang w:eastAsia="pl-PL"/>
        </w:rPr>
        <w:t>3 branch</w:t>
      </w:r>
    </w:p>
    <w:p w14:paraId="672187C7" w14:textId="77777777" w:rsidR="00E747B1" w:rsidRDefault="00E747B1" w:rsidP="00E747B1">
      <w:pPr>
        <w:pStyle w:val="Text"/>
        <w:rPr>
          <w:lang w:eastAsia="pl-PL"/>
        </w:rPr>
      </w:pPr>
      <w:r>
        <w:rPr>
          <w:lang w:eastAsia="pl-PL"/>
        </w:rPr>
        <w:t>4 charges</w:t>
      </w:r>
    </w:p>
    <w:p w14:paraId="0C62CE10" w14:textId="77777777" w:rsidR="00E747B1" w:rsidRDefault="00E747B1" w:rsidP="00E747B1">
      <w:pPr>
        <w:pStyle w:val="Text"/>
        <w:rPr>
          <w:lang w:eastAsia="pl-PL"/>
        </w:rPr>
      </w:pPr>
      <w:r>
        <w:rPr>
          <w:lang w:eastAsia="pl-PL"/>
        </w:rPr>
        <w:lastRenderedPageBreak/>
        <w:t>5 by</w:t>
      </w:r>
    </w:p>
    <w:p w14:paraId="4587FD73" w14:textId="77777777" w:rsidR="00E747B1" w:rsidRDefault="00E747B1" w:rsidP="00E747B1">
      <w:pPr>
        <w:pStyle w:val="Text"/>
        <w:rPr>
          <w:lang w:eastAsia="pl-PL"/>
        </w:rPr>
      </w:pPr>
      <w:r>
        <w:rPr>
          <w:lang w:eastAsia="pl-PL"/>
        </w:rPr>
        <w:t>6 spend</w:t>
      </w:r>
    </w:p>
    <w:p w14:paraId="0D13031E" w14:textId="77777777" w:rsidR="00E747B1" w:rsidRDefault="00E747B1" w:rsidP="00E747B1">
      <w:pPr>
        <w:pStyle w:val="Text"/>
        <w:rPr>
          <w:lang w:eastAsia="pl-PL"/>
        </w:rPr>
      </w:pPr>
      <w:r>
        <w:rPr>
          <w:lang w:eastAsia="pl-PL"/>
        </w:rPr>
        <w:t>7 stores</w:t>
      </w:r>
    </w:p>
    <w:p w14:paraId="2D6B3D50" w14:textId="77777777" w:rsidR="00E747B1" w:rsidRDefault="00E747B1" w:rsidP="00E747B1">
      <w:pPr>
        <w:pStyle w:val="Text"/>
        <w:rPr>
          <w:lang w:eastAsia="pl-PL"/>
        </w:rPr>
      </w:pPr>
      <w:r>
        <w:rPr>
          <w:lang w:eastAsia="pl-PL"/>
        </w:rPr>
        <w:t>8 ordered</w:t>
      </w:r>
    </w:p>
    <w:p w14:paraId="061BEE5F" w14:textId="77777777" w:rsidR="00E747B1" w:rsidRDefault="00E747B1" w:rsidP="00E747B1">
      <w:pPr>
        <w:pStyle w:val="Text"/>
        <w:rPr>
          <w:lang w:eastAsia="pl-PL"/>
        </w:rPr>
      </w:pPr>
    </w:p>
    <w:p w14:paraId="789470D9" w14:textId="77777777" w:rsidR="00E747B1" w:rsidRPr="00E747B1" w:rsidRDefault="00E747B1" w:rsidP="00E747B1">
      <w:pPr>
        <w:pStyle w:val="Text"/>
        <w:rPr>
          <w:b/>
          <w:lang w:eastAsia="pl-PL"/>
        </w:rPr>
      </w:pPr>
      <w:r w:rsidRPr="00E747B1">
        <w:rPr>
          <w:b/>
          <w:lang w:eastAsia="pl-PL"/>
        </w:rPr>
        <w:t>2</w:t>
      </w:r>
    </w:p>
    <w:p w14:paraId="71BA39D4" w14:textId="77777777" w:rsidR="00E747B1" w:rsidRDefault="00E747B1" w:rsidP="00E747B1">
      <w:pPr>
        <w:pStyle w:val="Text"/>
        <w:rPr>
          <w:lang w:eastAsia="pl-PL"/>
        </w:rPr>
      </w:pPr>
      <w:r>
        <w:rPr>
          <w:lang w:eastAsia="pl-PL"/>
        </w:rPr>
        <w:t>1 decided</w:t>
      </w:r>
    </w:p>
    <w:p w14:paraId="104963BE" w14:textId="31192BFD" w:rsidR="00E747B1" w:rsidRDefault="00E747B1" w:rsidP="00E747B1">
      <w:pPr>
        <w:pStyle w:val="Text"/>
        <w:rPr>
          <w:lang w:eastAsia="pl-PL"/>
        </w:rPr>
      </w:pPr>
      <w:r>
        <w:rPr>
          <w:lang w:eastAsia="pl-PL"/>
        </w:rPr>
        <w:t>2 did not / didn</w:t>
      </w:r>
      <w:r w:rsidR="0087605A">
        <w:rPr>
          <w:lang w:eastAsia="pl-PL"/>
        </w:rPr>
        <w:t>’</w:t>
      </w:r>
      <w:r>
        <w:rPr>
          <w:lang w:eastAsia="pl-PL"/>
        </w:rPr>
        <w:t>t want</w:t>
      </w:r>
    </w:p>
    <w:p w14:paraId="6A842EE3" w14:textId="77777777" w:rsidR="00E747B1" w:rsidRDefault="00E747B1" w:rsidP="00E747B1">
      <w:pPr>
        <w:pStyle w:val="Text"/>
        <w:rPr>
          <w:lang w:eastAsia="pl-PL"/>
        </w:rPr>
      </w:pPr>
      <w:r>
        <w:rPr>
          <w:lang w:eastAsia="pl-PL"/>
        </w:rPr>
        <w:t>3 caught</w:t>
      </w:r>
    </w:p>
    <w:p w14:paraId="6C07A383" w14:textId="77777777" w:rsidR="00E747B1" w:rsidRDefault="00E747B1" w:rsidP="00E747B1">
      <w:pPr>
        <w:pStyle w:val="Text"/>
        <w:rPr>
          <w:lang w:eastAsia="pl-PL"/>
        </w:rPr>
      </w:pPr>
      <w:r>
        <w:rPr>
          <w:lang w:eastAsia="pl-PL"/>
        </w:rPr>
        <w:t>4 arrived</w:t>
      </w:r>
    </w:p>
    <w:p w14:paraId="7C18CBC0" w14:textId="77777777" w:rsidR="00E747B1" w:rsidRDefault="00E747B1" w:rsidP="00E747B1">
      <w:pPr>
        <w:pStyle w:val="Text"/>
        <w:rPr>
          <w:lang w:eastAsia="pl-PL"/>
        </w:rPr>
      </w:pPr>
      <w:r>
        <w:rPr>
          <w:lang w:eastAsia="pl-PL"/>
        </w:rPr>
        <w:t>5 went</w:t>
      </w:r>
    </w:p>
    <w:p w14:paraId="5E4D8BFE" w14:textId="77777777" w:rsidR="00E747B1" w:rsidRDefault="00E747B1" w:rsidP="00E747B1">
      <w:pPr>
        <w:pStyle w:val="Text"/>
        <w:rPr>
          <w:lang w:eastAsia="pl-PL"/>
        </w:rPr>
      </w:pPr>
      <w:r>
        <w:rPr>
          <w:lang w:eastAsia="pl-PL"/>
        </w:rPr>
        <w:t>6 rang</w:t>
      </w:r>
    </w:p>
    <w:p w14:paraId="60008A3B" w14:textId="3F985EC5" w:rsidR="00E747B1" w:rsidRDefault="00E747B1" w:rsidP="00E747B1">
      <w:pPr>
        <w:pStyle w:val="Text"/>
        <w:rPr>
          <w:lang w:eastAsia="pl-PL"/>
        </w:rPr>
      </w:pPr>
      <w:r>
        <w:rPr>
          <w:lang w:eastAsia="pl-PL"/>
        </w:rPr>
        <w:t>7 did not / didn</w:t>
      </w:r>
      <w:r w:rsidR="0087605A">
        <w:rPr>
          <w:lang w:eastAsia="pl-PL"/>
        </w:rPr>
        <w:t>’</w:t>
      </w:r>
      <w:r>
        <w:rPr>
          <w:lang w:eastAsia="pl-PL"/>
        </w:rPr>
        <w:t>t have</w:t>
      </w:r>
    </w:p>
    <w:p w14:paraId="0FC3D60C" w14:textId="77777777" w:rsidR="00E747B1" w:rsidRDefault="00E747B1" w:rsidP="00E747B1">
      <w:pPr>
        <w:pStyle w:val="Text"/>
        <w:rPr>
          <w:lang w:eastAsia="pl-PL"/>
        </w:rPr>
      </w:pPr>
      <w:r>
        <w:rPr>
          <w:lang w:eastAsia="pl-PL"/>
        </w:rPr>
        <w:t>8 told</w:t>
      </w:r>
    </w:p>
    <w:p w14:paraId="66F75150" w14:textId="77777777" w:rsidR="00E747B1" w:rsidRDefault="00E747B1" w:rsidP="00E747B1">
      <w:pPr>
        <w:pStyle w:val="Text"/>
        <w:rPr>
          <w:lang w:eastAsia="pl-PL"/>
        </w:rPr>
      </w:pPr>
      <w:r>
        <w:rPr>
          <w:lang w:eastAsia="pl-PL"/>
        </w:rPr>
        <w:t xml:space="preserve"> </w:t>
      </w:r>
    </w:p>
    <w:p w14:paraId="38F76ACA" w14:textId="77777777" w:rsidR="00E747B1" w:rsidRPr="00E747B1" w:rsidRDefault="00E747B1" w:rsidP="00E747B1">
      <w:pPr>
        <w:pStyle w:val="Text"/>
        <w:rPr>
          <w:b/>
          <w:lang w:eastAsia="pl-PL"/>
        </w:rPr>
      </w:pPr>
      <w:r w:rsidRPr="00E747B1">
        <w:rPr>
          <w:b/>
          <w:lang w:eastAsia="pl-PL"/>
        </w:rPr>
        <w:t>3</w:t>
      </w:r>
    </w:p>
    <w:p w14:paraId="06C8A379" w14:textId="77777777" w:rsidR="00E747B1" w:rsidRDefault="00E747B1" w:rsidP="00E747B1">
      <w:pPr>
        <w:pStyle w:val="Text"/>
        <w:rPr>
          <w:lang w:eastAsia="pl-PL"/>
        </w:rPr>
      </w:pPr>
      <w:r>
        <w:rPr>
          <w:lang w:eastAsia="pl-PL"/>
        </w:rPr>
        <w:t>1 were you doing</w:t>
      </w:r>
    </w:p>
    <w:p w14:paraId="5A34157F" w14:textId="77777777" w:rsidR="00E747B1" w:rsidRDefault="00E747B1" w:rsidP="00E747B1">
      <w:pPr>
        <w:pStyle w:val="Text"/>
        <w:rPr>
          <w:lang w:eastAsia="pl-PL"/>
        </w:rPr>
      </w:pPr>
      <w:r>
        <w:rPr>
          <w:lang w:eastAsia="pl-PL"/>
        </w:rPr>
        <w:t>2 was having</w:t>
      </w:r>
    </w:p>
    <w:p w14:paraId="1B29A05A" w14:textId="77777777" w:rsidR="00E747B1" w:rsidRDefault="00E747B1" w:rsidP="00E747B1">
      <w:pPr>
        <w:pStyle w:val="Text"/>
        <w:rPr>
          <w:lang w:eastAsia="pl-PL"/>
        </w:rPr>
      </w:pPr>
      <w:r>
        <w:rPr>
          <w:lang w:eastAsia="pl-PL"/>
        </w:rPr>
        <w:t>3 were you talking</w:t>
      </w:r>
    </w:p>
    <w:p w14:paraId="26F94FCC" w14:textId="77777777" w:rsidR="00E747B1" w:rsidRDefault="00E747B1" w:rsidP="00E747B1">
      <w:pPr>
        <w:pStyle w:val="Text"/>
        <w:rPr>
          <w:lang w:eastAsia="pl-PL"/>
        </w:rPr>
      </w:pPr>
      <w:r>
        <w:rPr>
          <w:lang w:eastAsia="pl-PL"/>
        </w:rPr>
        <w:t>4 were discussing</w:t>
      </w:r>
    </w:p>
    <w:p w14:paraId="45771A4E" w14:textId="77777777" w:rsidR="00E747B1" w:rsidRDefault="00E747B1" w:rsidP="00E747B1">
      <w:pPr>
        <w:pStyle w:val="Text"/>
        <w:rPr>
          <w:lang w:eastAsia="pl-PL"/>
        </w:rPr>
      </w:pPr>
      <w:r>
        <w:rPr>
          <w:lang w:eastAsia="pl-PL"/>
        </w:rPr>
        <w:t>5 Were you visiting</w:t>
      </w:r>
    </w:p>
    <w:p w14:paraId="0538E9F9" w14:textId="77777777" w:rsidR="00E747B1" w:rsidRDefault="00E747B1" w:rsidP="00E747B1">
      <w:pPr>
        <w:pStyle w:val="Text"/>
        <w:rPr>
          <w:lang w:eastAsia="pl-PL"/>
        </w:rPr>
      </w:pPr>
      <w:r>
        <w:rPr>
          <w:lang w:eastAsia="pl-PL"/>
        </w:rPr>
        <w:t>6 was not / wasn’t visiting</w:t>
      </w:r>
    </w:p>
    <w:p w14:paraId="73749B71" w14:textId="77777777" w:rsidR="00E747B1" w:rsidRDefault="00E747B1" w:rsidP="00E747B1">
      <w:pPr>
        <w:pStyle w:val="Text"/>
        <w:rPr>
          <w:lang w:eastAsia="pl-PL"/>
        </w:rPr>
      </w:pPr>
      <w:r>
        <w:rPr>
          <w:lang w:eastAsia="pl-PL"/>
        </w:rPr>
        <w:t>7 were sitting</w:t>
      </w:r>
    </w:p>
    <w:p w14:paraId="5B7C41C6" w14:textId="77777777" w:rsidR="00E747B1" w:rsidRDefault="00E747B1" w:rsidP="00E747B1">
      <w:pPr>
        <w:pStyle w:val="Text"/>
        <w:rPr>
          <w:lang w:eastAsia="pl-PL"/>
        </w:rPr>
      </w:pPr>
    </w:p>
    <w:p w14:paraId="48F42F5B" w14:textId="77777777" w:rsidR="00E747B1" w:rsidRPr="00E747B1" w:rsidRDefault="00E747B1" w:rsidP="00E747B1">
      <w:pPr>
        <w:pStyle w:val="Text"/>
        <w:rPr>
          <w:b/>
          <w:lang w:eastAsia="pl-PL"/>
        </w:rPr>
      </w:pPr>
      <w:r w:rsidRPr="00E747B1">
        <w:rPr>
          <w:b/>
          <w:lang w:eastAsia="pl-PL"/>
        </w:rPr>
        <w:t>4</w:t>
      </w:r>
    </w:p>
    <w:p w14:paraId="5AC99B83" w14:textId="77777777" w:rsidR="00E747B1" w:rsidRDefault="00E747B1" w:rsidP="00E747B1">
      <w:pPr>
        <w:pStyle w:val="Text"/>
        <w:rPr>
          <w:lang w:eastAsia="pl-PL"/>
        </w:rPr>
      </w:pPr>
      <w:r>
        <w:rPr>
          <w:lang w:eastAsia="pl-PL"/>
        </w:rPr>
        <w:t>1 just</w:t>
      </w:r>
    </w:p>
    <w:p w14:paraId="035FC82F" w14:textId="77777777" w:rsidR="00E747B1" w:rsidRDefault="00E747B1" w:rsidP="00E747B1">
      <w:pPr>
        <w:pStyle w:val="Text"/>
        <w:rPr>
          <w:lang w:eastAsia="pl-PL"/>
        </w:rPr>
      </w:pPr>
      <w:r>
        <w:rPr>
          <w:lang w:eastAsia="pl-PL"/>
        </w:rPr>
        <w:t>2 looking</w:t>
      </w:r>
    </w:p>
    <w:p w14:paraId="0C8F7384" w14:textId="77777777" w:rsidR="00E747B1" w:rsidRDefault="00E747B1" w:rsidP="00E747B1">
      <w:pPr>
        <w:pStyle w:val="Text"/>
        <w:rPr>
          <w:lang w:eastAsia="pl-PL"/>
        </w:rPr>
      </w:pPr>
      <w:r>
        <w:rPr>
          <w:lang w:eastAsia="pl-PL"/>
        </w:rPr>
        <w:t>3 moment</w:t>
      </w:r>
    </w:p>
    <w:p w14:paraId="764F4A85" w14:textId="77777777" w:rsidR="00E747B1" w:rsidRDefault="00E747B1" w:rsidP="00E747B1">
      <w:pPr>
        <w:pStyle w:val="Text"/>
        <w:rPr>
          <w:lang w:eastAsia="pl-PL"/>
        </w:rPr>
      </w:pPr>
      <w:r>
        <w:rPr>
          <w:lang w:eastAsia="pl-PL"/>
        </w:rPr>
        <w:t>4 How are</w:t>
      </w:r>
    </w:p>
    <w:p w14:paraId="5AEAB9AA" w14:textId="77777777" w:rsidR="00E747B1" w:rsidRDefault="00E747B1" w:rsidP="00E747B1">
      <w:pPr>
        <w:pStyle w:val="Text"/>
        <w:rPr>
          <w:lang w:eastAsia="pl-PL"/>
        </w:rPr>
      </w:pPr>
      <w:r>
        <w:rPr>
          <w:lang w:eastAsia="pl-PL"/>
        </w:rPr>
        <w:t>5 with</w:t>
      </w:r>
    </w:p>
    <w:p w14:paraId="79E19794" w14:textId="77777777" w:rsidR="00E747B1" w:rsidRDefault="00E747B1" w:rsidP="00E747B1">
      <w:pPr>
        <w:pStyle w:val="Text"/>
        <w:rPr>
          <w:lang w:eastAsia="pl-PL"/>
        </w:rPr>
      </w:pPr>
      <w:r>
        <w:rPr>
          <w:lang w:eastAsia="pl-PL"/>
        </w:rPr>
        <w:t>6 about</w:t>
      </w:r>
    </w:p>
    <w:p w14:paraId="5E810D63" w14:textId="77777777" w:rsidR="00E747B1" w:rsidRDefault="00E747B1" w:rsidP="00E747B1">
      <w:pPr>
        <w:pStyle w:val="Text"/>
        <w:rPr>
          <w:lang w:eastAsia="pl-PL"/>
        </w:rPr>
      </w:pPr>
      <w:r>
        <w:rPr>
          <w:lang w:eastAsia="pl-PL"/>
        </w:rPr>
        <w:t>7 Having</w:t>
      </w:r>
    </w:p>
    <w:p w14:paraId="17EB7C4A" w14:textId="77777777" w:rsidR="00E747B1" w:rsidRDefault="00E747B1" w:rsidP="00E747B1">
      <w:pPr>
        <w:pStyle w:val="Text"/>
        <w:rPr>
          <w:lang w:eastAsia="pl-PL"/>
        </w:rPr>
      </w:pPr>
      <w:r>
        <w:rPr>
          <w:lang w:eastAsia="pl-PL"/>
        </w:rPr>
        <w:t>8 help</w:t>
      </w:r>
    </w:p>
    <w:p w14:paraId="400BD6E2" w14:textId="77777777" w:rsidR="00E747B1" w:rsidRDefault="00E747B1" w:rsidP="00E747B1">
      <w:pPr>
        <w:pStyle w:val="Text"/>
        <w:rPr>
          <w:lang w:eastAsia="pl-PL"/>
        </w:rPr>
      </w:pPr>
    </w:p>
    <w:p w14:paraId="213F7831" w14:textId="77777777" w:rsidR="00E747B1" w:rsidRPr="00E747B1" w:rsidRDefault="00E747B1" w:rsidP="00E747B1">
      <w:pPr>
        <w:pStyle w:val="Text"/>
        <w:rPr>
          <w:b/>
          <w:lang w:eastAsia="pl-PL"/>
        </w:rPr>
      </w:pPr>
      <w:r w:rsidRPr="00E747B1">
        <w:rPr>
          <w:b/>
          <w:lang w:eastAsia="pl-PL"/>
        </w:rPr>
        <w:t>5</w:t>
      </w:r>
    </w:p>
    <w:p w14:paraId="1AF2AC58" w14:textId="77777777" w:rsidR="00E747B1" w:rsidRDefault="00E747B1" w:rsidP="00E747B1">
      <w:pPr>
        <w:pStyle w:val="Text"/>
        <w:rPr>
          <w:lang w:eastAsia="pl-PL"/>
        </w:rPr>
      </w:pPr>
      <w:r>
        <w:rPr>
          <w:lang w:eastAsia="pl-PL"/>
        </w:rPr>
        <w:t>1 Second = First</w:t>
      </w:r>
    </w:p>
    <w:p w14:paraId="6ACA7CD0" w14:textId="77777777" w:rsidR="00E747B1" w:rsidRDefault="00E747B1" w:rsidP="00E747B1">
      <w:pPr>
        <w:pStyle w:val="Text"/>
        <w:rPr>
          <w:lang w:eastAsia="pl-PL"/>
        </w:rPr>
      </w:pPr>
      <w:r>
        <w:rPr>
          <w:lang w:eastAsia="pl-PL"/>
        </w:rPr>
        <w:t>2 be = get</w:t>
      </w:r>
    </w:p>
    <w:p w14:paraId="75233763" w14:textId="77777777" w:rsidR="00E747B1" w:rsidRDefault="00E747B1" w:rsidP="00E747B1">
      <w:pPr>
        <w:pStyle w:val="Text"/>
        <w:rPr>
          <w:lang w:eastAsia="pl-PL"/>
        </w:rPr>
      </w:pPr>
      <w:r>
        <w:rPr>
          <w:lang w:eastAsia="pl-PL"/>
        </w:rPr>
        <w:t>3 start = move</w:t>
      </w:r>
    </w:p>
    <w:p w14:paraId="6310CCAB" w14:textId="77777777" w:rsidR="00E747B1" w:rsidRDefault="00E747B1" w:rsidP="00E747B1">
      <w:pPr>
        <w:pStyle w:val="Text"/>
        <w:rPr>
          <w:lang w:eastAsia="pl-PL"/>
        </w:rPr>
      </w:pPr>
      <w:r>
        <w:rPr>
          <w:lang w:eastAsia="pl-PL"/>
        </w:rPr>
        <w:t>4 give = hand/pass</w:t>
      </w:r>
    </w:p>
    <w:p w14:paraId="1688B821" w14:textId="77777777" w:rsidR="00E747B1" w:rsidRDefault="00E747B1" w:rsidP="00E747B1">
      <w:pPr>
        <w:pStyle w:val="Text"/>
        <w:rPr>
          <w:lang w:eastAsia="pl-PL"/>
        </w:rPr>
      </w:pPr>
      <w:r>
        <w:rPr>
          <w:lang w:eastAsia="pl-PL"/>
        </w:rPr>
        <w:t>5  hand = recap</w:t>
      </w:r>
    </w:p>
    <w:p w14:paraId="160C9512" w14:textId="77777777" w:rsidR="00E747B1" w:rsidRDefault="00E747B1" w:rsidP="00E747B1">
      <w:pPr>
        <w:pStyle w:val="Text"/>
        <w:rPr>
          <w:lang w:eastAsia="pl-PL"/>
        </w:rPr>
      </w:pPr>
      <w:r>
        <w:rPr>
          <w:lang w:eastAsia="pl-PL"/>
        </w:rPr>
        <w:t>6 sum = wrap</w:t>
      </w:r>
    </w:p>
    <w:p w14:paraId="7BBF8729" w14:textId="77777777" w:rsidR="00E747B1" w:rsidRDefault="00E747B1" w:rsidP="00E747B1">
      <w:pPr>
        <w:pStyle w:val="Text"/>
        <w:rPr>
          <w:lang w:eastAsia="pl-PL"/>
        </w:rPr>
      </w:pPr>
      <w:r>
        <w:rPr>
          <w:lang w:eastAsia="pl-PL"/>
        </w:rPr>
        <w:t xml:space="preserve"> </w:t>
      </w:r>
    </w:p>
    <w:p w14:paraId="7DB135DD" w14:textId="77777777" w:rsidR="00E747B1" w:rsidRPr="00E747B1" w:rsidRDefault="00E747B1" w:rsidP="00E747B1">
      <w:pPr>
        <w:pStyle w:val="Text"/>
        <w:rPr>
          <w:b/>
          <w:lang w:eastAsia="pl-PL"/>
        </w:rPr>
      </w:pPr>
      <w:r w:rsidRPr="00E747B1">
        <w:rPr>
          <w:b/>
          <w:lang w:eastAsia="pl-PL"/>
        </w:rPr>
        <w:t>6</w:t>
      </w:r>
    </w:p>
    <w:p w14:paraId="126C56CD" w14:textId="77777777" w:rsidR="00E747B1" w:rsidRDefault="00E747B1" w:rsidP="00E747B1">
      <w:pPr>
        <w:pStyle w:val="Text"/>
        <w:rPr>
          <w:lang w:eastAsia="pl-PL"/>
        </w:rPr>
      </w:pPr>
      <w:r>
        <w:rPr>
          <w:lang w:eastAsia="pl-PL"/>
        </w:rPr>
        <w:t>1 once a week</w:t>
      </w:r>
    </w:p>
    <w:p w14:paraId="614A9F28" w14:textId="77777777" w:rsidR="00E747B1" w:rsidRDefault="00E747B1" w:rsidP="00E747B1">
      <w:pPr>
        <w:pStyle w:val="Text"/>
        <w:rPr>
          <w:lang w:eastAsia="pl-PL"/>
        </w:rPr>
      </w:pPr>
      <w:r>
        <w:rPr>
          <w:lang w:eastAsia="pl-PL"/>
        </w:rPr>
        <w:t>2 last</w:t>
      </w:r>
    </w:p>
    <w:p w14:paraId="06C8B393" w14:textId="77777777" w:rsidR="00E747B1" w:rsidRDefault="00E747B1" w:rsidP="00E747B1">
      <w:pPr>
        <w:pStyle w:val="Text"/>
        <w:rPr>
          <w:lang w:eastAsia="pl-PL"/>
        </w:rPr>
      </w:pPr>
      <w:r>
        <w:rPr>
          <w:lang w:eastAsia="pl-PL"/>
        </w:rPr>
        <w:t>3 was visiting</w:t>
      </w:r>
    </w:p>
    <w:p w14:paraId="5C9DD369" w14:textId="77777777" w:rsidR="00E747B1" w:rsidRDefault="00E747B1" w:rsidP="00E747B1">
      <w:pPr>
        <w:pStyle w:val="Text"/>
        <w:rPr>
          <w:lang w:eastAsia="pl-PL"/>
        </w:rPr>
      </w:pPr>
      <w:r>
        <w:rPr>
          <w:lang w:eastAsia="pl-PL"/>
        </w:rPr>
        <w:t>4 always excellent</w:t>
      </w:r>
    </w:p>
    <w:p w14:paraId="2DC44826" w14:textId="77777777" w:rsidR="00E747B1" w:rsidRDefault="00E747B1" w:rsidP="00E747B1">
      <w:pPr>
        <w:pStyle w:val="Text"/>
        <w:rPr>
          <w:lang w:eastAsia="pl-PL"/>
        </w:rPr>
      </w:pPr>
      <w:r>
        <w:rPr>
          <w:lang w:eastAsia="pl-PL"/>
        </w:rPr>
        <w:t>5 Unfortunately</w:t>
      </w:r>
    </w:p>
    <w:p w14:paraId="753BA690" w14:textId="40EE1C71" w:rsidR="00951B7F" w:rsidRDefault="00E747B1" w:rsidP="00E747B1">
      <w:pPr>
        <w:pStyle w:val="Text"/>
        <w:rPr>
          <w:lang w:eastAsia="pl-PL"/>
        </w:rPr>
      </w:pPr>
      <w:r>
        <w:rPr>
          <w:lang w:eastAsia="pl-PL"/>
        </w:rPr>
        <w:t>6 highly</w:t>
      </w:r>
    </w:p>
    <w:p w14:paraId="09C5FABD" w14:textId="77777777" w:rsidR="00E747B1" w:rsidRPr="002E7361" w:rsidRDefault="00E747B1" w:rsidP="00E747B1">
      <w:pPr>
        <w:pStyle w:val="Text"/>
        <w:rPr>
          <w:lang w:eastAsia="pl-PL"/>
        </w:rPr>
      </w:pPr>
    </w:p>
    <w:p w14:paraId="36875E3A" w14:textId="0EF55A92" w:rsidR="002E7361" w:rsidRPr="00553568" w:rsidRDefault="002E7361">
      <w:pPr>
        <w:pStyle w:val="HeadASection"/>
        <w:rPr>
          <w:lang w:val="en-GB"/>
        </w:rPr>
      </w:pPr>
      <w:r w:rsidRPr="00553568">
        <w:rPr>
          <w:lang w:val="en-GB"/>
        </w:rPr>
        <w:t>Review 4</w:t>
      </w:r>
    </w:p>
    <w:p w14:paraId="4D6BA565" w14:textId="77777777" w:rsidR="00A35E99" w:rsidRPr="0087605A" w:rsidRDefault="00A35E99" w:rsidP="00A35E99">
      <w:pPr>
        <w:pStyle w:val="Text"/>
        <w:rPr>
          <w:b/>
          <w:lang w:eastAsia="pl-PL"/>
        </w:rPr>
      </w:pPr>
      <w:r w:rsidRPr="0087605A">
        <w:rPr>
          <w:b/>
          <w:lang w:eastAsia="pl-PL"/>
        </w:rPr>
        <w:t>1</w:t>
      </w:r>
    </w:p>
    <w:p w14:paraId="7911EBB0" w14:textId="77777777" w:rsidR="00A35E99" w:rsidRDefault="00A35E99" w:rsidP="00A35E99">
      <w:pPr>
        <w:pStyle w:val="Text"/>
        <w:rPr>
          <w:lang w:eastAsia="pl-PL"/>
        </w:rPr>
      </w:pPr>
      <w:r>
        <w:rPr>
          <w:lang w:eastAsia="pl-PL"/>
        </w:rPr>
        <w:t>1 intern</w:t>
      </w:r>
    </w:p>
    <w:p w14:paraId="3F8BB254" w14:textId="77777777" w:rsidR="00A35E99" w:rsidRDefault="00A35E99" w:rsidP="00A35E99">
      <w:pPr>
        <w:pStyle w:val="Text"/>
        <w:rPr>
          <w:lang w:eastAsia="pl-PL"/>
        </w:rPr>
      </w:pPr>
      <w:r>
        <w:rPr>
          <w:lang w:eastAsia="pl-PL"/>
        </w:rPr>
        <w:t>2 temporary</w:t>
      </w:r>
    </w:p>
    <w:p w14:paraId="6D450FDD" w14:textId="77777777" w:rsidR="00A35E99" w:rsidRDefault="00A35E99" w:rsidP="00A35E99">
      <w:pPr>
        <w:pStyle w:val="Text"/>
        <w:rPr>
          <w:lang w:eastAsia="pl-PL"/>
        </w:rPr>
      </w:pPr>
      <w:r>
        <w:rPr>
          <w:lang w:eastAsia="pl-PL"/>
        </w:rPr>
        <w:t>3 unemployed</w:t>
      </w:r>
    </w:p>
    <w:p w14:paraId="0D7E78D7" w14:textId="77777777" w:rsidR="00A35E99" w:rsidRDefault="00A35E99" w:rsidP="00A35E99">
      <w:pPr>
        <w:pStyle w:val="Text"/>
        <w:rPr>
          <w:lang w:eastAsia="pl-PL"/>
        </w:rPr>
      </w:pPr>
      <w:r>
        <w:rPr>
          <w:lang w:eastAsia="pl-PL"/>
        </w:rPr>
        <w:t>4 retired</w:t>
      </w:r>
    </w:p>
    <w:p w14:paraId="47EE84C8" w14:textId="77777777" w:rsidR="00A35E99" w:rsidRDefault="00A35E99" w:rsidP="00A35E99">
      <w:pPr>
        <w:pStyle w:val="Text"/>
        <w:rPr>
          <w:lang w:eastAsia="pl-PL"/>
        </w:rPr>
      </w:pPr>
      <w:r>
        <w:rPr>
          <w:lang w:eastAsia="pl-PL"/>
        </w:rPr>
        <w:t>5 self-employed</w:t>
      </w:r>
    </w:p>
    <w:p w14:paraId="2468BABC" w14:textId="77777777" w:rsidR="00A35E99" w:rsidRDefault="00A35E99" w:rsidP="00A35E99">
      <w:pPr>
        <w:pStyle w:val="Text"/>
        <w:rPr>
          <w:lang w:eastAsia="pl-PL"/>
        </w:rPr>
      </w:pPr>
      <w:r>
        <w:rPr>
          <w:lang w:eastAsia="pl-PL"/>
        </w:rPr>
        <w:t>6 flexible</w:t>
      </w:r>
    </w:p>
    <w:p w14:paraId="60D07C1C" w14:textId="77777777" w:rsidR="00A35E99" w:rsidRDefault="00A35E99" w:rsidP="00A35E99">
      <w:pPr>
        <w:pStyle w:val="Text"/>
        <w:rPr>
          <w:lang w:eastAsia="pl-PL"/>
        </w:rPr>
      </w:pPr>
      <w:r>
        <w:rPr>
          <w:lang w:eastAsia="pl-PL"/>
        </w:rPr>
        <w:t xml:space="preserve"> </w:t>
      </w:r>
    </w:p>
    <w:p w14:paraId="393638C1" w14:textId="77777777" w:rsidR="00A35E99" w:rsidRPr="0087605A" w:rsidRDefault="00A35E99" w:rsidP="00A35E99">
      <w:pPr>
        <w:pStyle w:val="Text"/>
        <w:rPr>
          <w:b/>
          <w:lang w:eastAsia="pl-PL"/>
        </w:rPr>
      </w:pPr>
      <w:r w:rsidRPr="0087605A">
        <w:rPr>
          <w:b/>
          <w:lang w:eastAsia="pl-PL"/>
        </w:rPr>
        <w:t>2</w:t>
      </w:r>
    </w:p>
    <w:p w14:paraId="702C243E" w14:textId="5CC2AD4D" w:rsidR="00A35E99" w:rsidRDefault="00A35E99" w:rsidP="00A35E99">
      <w:pPr>
        <w:pStyle w:val="Text"/>
        <w:rPr>
          <w:lang w:eastAsia="pl-PL"/>
        </w:rPr>
      </w:pPr>
      <w:r>
        <w:rPr>
          <w:lang w:eastAsia="pl-PL"/>
        </w:rPr>
        <w:t xml:space="preserve">1 have / </w:t>
      </w:r>
      <w:r w:rsidR="0087605A">
        <w:rPr>
          <w:lang w:eastAsia="pl-PL"/>
        </w:rPr>
        <w:t>’</w:t>
      </w:r>
      <w:r>
        <w:rPr>
          <w:lang w:eastAsia="pl-PL"/>
        </w:rPr>
        <w:t>ve spent</w:t>
      </w:r>
    </w:p>
    <w:p w14:paraId="68776072" w14:textId="77777777" w:rsidR="00A35E99" w:rsidRDefault="00A35E99" w:rsidP="00A35E99">
      <w:pPr>
        <w:pStyle w:val="Text"/>
        <w:rPr>
          <w:lang w:eastAsia="pl-PL"/>
        </w:rPr>
      </w:pPr>
      <w:r>
        <w:rPr>
          <w:lang w:eastAsia="pl-PL"/>
        </w:rPr>
        <w:t>2 Have (you) worked</w:t>
      </w:r>
    </w:p>
    <w:p w14:paraId="46BBF46B" w14:textId="77777777" w:rsidR="00A35E99" w:rsidRDefault="00A35E99" w:rsidP="00A35E99">
      <w:pPr>
        <w:pStyle w:val="Text"/>
        <w:rPr>
          <w:lang w:eastAsia="pl-PL"/>
        </w:rPr>
      </w:pPr>
      <w:r>
        <w:rPr>
          <w:lang w:eastAsia="pl-PL"/>
        </w:rPr>
        <w:t>3 has taught</w:t>
      </w:r>
    </w:p>
    <w:p w14:paraId="339C8224" w14:textId="3837D097" w:rsidR="00A35E99" w:rsidRDefault="00A35E99" w:rsidP="00A35E99">
      <w:pPr>
        <w:pStyle w:val="Text"/>
        <w:rPr>
          <w:lang w:eastAsia="pl-PL"/>
        </w:rPr>
      </w:pPr>
      <w:r>
        <w:rPr>
          <w:lang w:eastAsia="pl-PL"/>
        </w:rPr>
        <w:t xml:space="preserve">4 has / </w:t>
      </w:r>
      <w:r w:rsidR="0087605A">
        <w:rPr>
          <w:lang w:eastAsia="pl-PL"/>
        </w:rPr>
        <w:t>’</w:t>
      </w:r>
      <w:r>
        <w:rPr>
          <w:lang w:eastAsia="pl-PL"/>
        </w:rPr>
        <w:t>s gone</w:t>
      </w:r>
    </w:p>
    <w:p w14:paraId="16396DAE" w14:textId="7BF636DC" w:rsidR="00A35E99" w:rsidRDefault="00A35E99" w:rsidP="00A35E99">
      <w:pPr>
        <w:pStyle w:val="Text"/>
        <w:rPr>
          <w:lang w:eastAsia="pl-PL"/>
        </w:rPr>
      </w:pPr>
      <w:r>
        <w:rPr>
          <w:lang w:eastAsia="pl-PL"/>
        </w:rPr>
        <w:t xml:space="preserve">5 have / </w:t>
      </w:r>
      <w:r w:rsidR="0087605A">
        <w:rPr>
          <w:lang w:eastAsia="pl-PL"/>
        </w:rPr>
        <w:t>’</w:t>
      </w:r>
      <w:r>
        <w:rPr>
          <w:lang w:eastAsia="pl-PL"/>
        </w:rPr>
        <w:t>ve (never) been</w:t>
      </w:r>
    </w:p>
    <w:p w14:paraId="34317471" w14:textId="432D2479" w:rsidR="00A35E99" w:rsidRDefault="00A35E99" w:rsidP="00A35E99">
      <w:pPr>
        <w:pStyle w:val="Text"/>
        <w:rPr>
          <w:lang w:eastAsia="pl-PL"/>
        </w:rPr>
      </w:pPr>
      <w:r>
        <w:rPr>
          <w:lang w:eastAsia="pl-PL"/>
        </w:rPr>
        <w:t xml:space="preserve">6 has / </w:t>
      </w:r>
      <w:r w:rsidR="0087605A">
        <w:rPr>
          <w:lang w:eastAsia="pl-PL"/>
        </w:rPr>
        <w:t>’</w:t>
      </w:r>
      <w:r>
        <w:rPr>
          <w:lang w:eastAsia="pl-PL"/>
        </w:rPr>
        <w:t>s visited</w:t>
      </w:r>
    </w:p>
    <w:p w14:paraId="684CF0C9" w14:textId="7F267A96" w:rsidR="00A35E99" w:rsidRDefault="00A35E99" w:rsidP="00A35E99">
      <w:pPr>
        <w:pStyle w:val="Text"/>
        <w:rPr>
          <w:lang w:eastAsia="pl-PL"/>
        </w:rPr>
      </w:pPr>
      <w:r>
        <w:rPr>
          <w:lang w:eastAsia="pl-PL"/>
        </w:rPr>
        <w:t xml:space="preserve">7 has / </w:t>
      </w:r>
      <w:r w:rsidR="0087605A">
        <w:rPr>
          <w:lang w:eastAsia="pl-PL"/>
        </w:rPr>
        <w:t>’</w:t>
      </w:r>
      <w:r>
        <w:rPr>
          <w:lang w:eastAsia="pl-PL"/>
        </w:rPr>
        <w:t>s won</w:t>
      </w:r>
    </w:p>
    <w:p w14:paraId="6ABE31C6" w14:textId="30A0DF70" w:rsidR="00A35E99" w:rsidRDefault="00A35E99" w:rsidP="00A35E99">
      <w:pPr>
        <w:pStyle w:val="Text"/>
        <w:rPr>
          <w:lang w:eastAsia="pl-PL"/>
        </w:rPr>
      </w:pPr>
      <w:r>
        <w:rPr>
          <w:lang w:eastAsia="pl-PL"/>
        </w:rPr>
        <w:t xml:space="preserve">8 have / </w:t>
      </w:r>
      <w:r w:rsidR="0087605A">
        <w:rPr>
          <w:lang w:eastAsia="pl-PL"/>
        </w:rPr>
        <w:t>’</w:t>
      </w:r>
      <w:r>
        <w:rPr>
          <w:lang w:eastAsia="pl-PL"/>
        </w:rPr>
        <w:t>ve learnt</w:t>
      </w:r>
    </w:p>
    <w:p w14:paraId="1D886235" w14:textId="77777777" w:rsidR="00A35E99" w:rsidRPr="0087605A" w:rsidRDefault="00A35E99" w:rsidP="00A35E99">
      <w:pPr>
        <w:pStyle w:val="Text"/>
        <w:rPr>
          <w:b/>
          <w:lang w:eastAsia="pl-PL"/>
        </w:rPr>
      </w:pPr>
      <w:r w:rsidRPr="0087605A">
        <w:rPr>
          <w:b/>
          <w:lang w:eastAsia="pl-PL"/>
        </w:rPr>
        <w:t xml:space="preserve"> </w:t>
      </w:r>
    </w:p>
    <w:p w14:paraId="142C469A" w14:textId="77777777" w:rsidR="00A35E99" w:rsidRPr="0087605A" w:rsidRDefault="00A35E99" w:rsidP="00A35E99">
      <w:pPr>
        <w:pStyle w:val="Text"/>
        <w:rPr>
          <w:b/>
          <w:lang w:eastAsia="pl-PL"/>
        </w:rPr>
      </w:pPr>
      <w:r w:rsidRPr="0087605A">
        <w:rPr>
          <w:b/>
          <w:lang w:eastAsia="pl-PL"/>
        </w:rPr>
        <w:t>3</w:t>
      </w:r>
    </w:p>
    <w:p w14:paraId="019D3008" w14:textId="77777777" w:rsidR="00A35E99" w:rsidRDefault="00A35E99" w:rsidP="00A35E99">
      <w:pPr>
        <w:pStyle w:val="Text"/>
        <w:rPr>
          <w:lang w:eastAsia="pl-PL"/>
        </w:rPr>
      </w:pPr>
      <w:r>
        <w:rPr>
          <w:lang w:eastAsia="pl-PL"/>
        </w:rPr>
        <w:t>1 think</w:t>
      </w:r>
    </w:p>
    <w:p w14:paraId="06484B39" w14:textId="77777777" w:rsidR="00A35E99" w:rsidRDefault="00A35E99" w:rsidP="00A35E99">
      <w:pPr>
        <w:pStyle w:val="Text"/>
        <w:rPr>
          <w:lang w:eastAsia="pl-PL"/>
        </w:rPr>
      </w:pPr>
      <w:r>
        <w:rPr>
          <w:lang w:eastAsia="pl-PL"/>
        </w:rPr>
        <w:t>2 input</w:t>
      </w:r>
    </w:p>
    <w:p w14:paraId="1E7A728C" w14:textId="77777777" w:rsidR="00A35E99" w:rsidRDefault="00A35E99" w:rsidP="00A35E99">
      <w:pPr>
        <w:pStyle w:val="Text"/>
        <w:rPr>
          <w:lang w:eastAsia="pl-PL"/>
        </w:rPr>
      </w:pPr>
      <w:r>
        <w:rPr>
          <w:lang w:eastAsia="pl-PL"/>
        </w:rPr>
        <w:t>3 add</w:t>
      </w:r>
    </w:p>
    <w:p w14:paraId="5A89239B" w14:textId="77777777" w:rsidR="00A35E99" w:rsidRDefault="00A35E99" w:rsidP="00A35E99">
      <w:pPr>
        <w:pStyle w:val="Text"/>
        <w:rPr>
          <w:lang w:eastAsia="pl-PL"/>
        </w:rPr>
      </w:pPr>
      <w:r>
        <w:rPr>
          <w:lang w:eastAsia="pl-PL"/>
        </w:rPr>
        <w:t>4 point</w:t>
      </w:r>
    </w:p>
    <w:p w14:paraId="5A27DB71" w14:textId="77777777" w:rsidR="00A35E99" w:rsidRDefault="00A35E99" w:rsidP="00A35E99">
      <w:pPr>
        <w:pStyle w:val="Text"/>
        <w:rPr>
          <w:lang w:eastAsia="pl-PL"/>
        </w:rPr>
      </w:pPr>
      <w:r>
        <w:rPr>
          <w:lang w:eastAsia="pl-PL"/>
        </w:rPr>
        <w:t>5 go</w:t>
      </w:r>
    </w:p>
    <w:p w14:paraId="461A7663" w14:textId="77777777" w:rsidR="00A35E99" w:rsidRDefault="00A35E99" w:rsidP="00A35E99">
      <w:pPr>
        <w:pStyle w:val="Text"/>
        <w:rPr>
          <w:lang w:eastAsia="pl-PL"/>
        </w:rPr>
      </w:pPr>
      <w:r>
        <w:rPr>
          <w:lang w:eastAsia="pl-PL"/>
        </w:rPr>
        <w:t>6 heard</w:t>
      </w:r>
    </w:p>
    <w:p w14:paraId="003C82DE" w14:textId="77777777" w:rsidR="00A35E99" w:rsidRDefault="00A35E99" w:rsidP="00A35E99">
      <w:pPr>
        <w:pStyle w:val="Text"/>
        <w:rPr>
          <w:lang w:eastAsia="pl-PL"/>
        </w:rPr>
      </w:pPr>
      <w:r>
        <w:rPr>
          <w:lang w:eastAsia="pl-PL"/>
        </w:rPr>
        <w:t>7 into</w:t>
      </w:r>
    </w:p>
    <w:p w14:paraId="2C753C64" w14:textId="77777777" w:rsidR="00A35E99" w:rsidRDefault="00A35E99" w:rsidP="00A35E99">
      <w:pPr>
        <w:pStyle w:val="Text"/>
        <w:rPr>
          <w:lang w:eastAsia="pl-PL"/>
        </w:rPr>
      </w:pPr>
      <w:r>
        <w:rPr>
          <w:lang w:eastAsia="pl-PL"/>
        </w:rPr>
        <w:t>8 thoughts</w:t>
      </w:r>
    </w:p>
    <w:p w14:paraId="289A9595" w14:textId="77777777" w:rsidR="00A35E99" w:rsidRDefault="00A35E99" w:rsidP="00A35E99">
      <w:pPr>
        <w:pStyle w:val="Text"/>
        <w:rPr>
          <w:lang w:eastAsia="pl-PL"/>
        </w:rPr>
      </w:pPr>
      <w:r>
        <w:rPr>
          <w:lang w:eastAsia="pl-PL"/>
        </w:rPr>
        <w:t xml:space="preserve"> </w:t>
      </w:r>
    </w:p>
    <w:p w14:paraId="4D694168" w14:textId="77777777" w:rsidR="00A35E99" w:rsidRPr="0087605A" w:rsidRDefault="00A35E99" w:rsidP="00A35E99">
      <w:pPr>
        <w:pStyle w:val="Text"/>
        <w:rPr>
          <w:b/>
          <w:lang w:eastAsia="pl-PL"/>
        </w:rPr>
      </w:pPr>
      <w:r w:rsidRPr="0087605A">
        <w:rPr>
          <w:b/>
          <w:lang w:eastAsia="pl-PL"/>
        </w:rPr>
        <w:t>4</w:t>
      </w:r>
    </w:p>
    <w:p w14:paraId="59FF092C" w14:textId="77777777" w:rsidR="00A35E99" w:rsidRDefault="00A35E99" w:rsidP="00A35E99">
      <w:pPr>
        <w:pStyle w:val="Text"/>
        <w:rPr>
          <w:lang w:eastAsia="pl-PL"/>
        </w:rPr>
      </w:pPr>
      <w:r>
        <w:rPr>
          <w:lang w:eastAsia="pl-PL"/>
        </w:rPr>
        <w:t>1 calling about</w:t>
      </w:r>
    </w:p>
    <w:p w14:paraId="280FC762" w14:textId="77777777" w:rsidR="00A35E99" w:rsidRDefault="00A35E99" w:rsidP="00A35E99">
      <w:pPr>
        <w:pStyle w:val="Text"/>
        <w:rPr>
          <w:lang w:eastAsia="pl-PL"/>
        </w:rPr>
      </w:pPr>
      <w:r>
        <w:rPr>
          <w:lang w:eastAsia="pl-PL"/>
        </w:rPr>
        <w:t xml:space="preserve">2 if we fix </w:t>
      </w:r>
    </w:p>
    <w:p w14:paraId="0060D1BF" w14:textId="77777777" w:rsidR="00A35E99" w:rsidRDefault="00A35E99" w:rsidP="00A35E99">
      <w:pPr>
        <w:pStyle w:val="Text"/>
        <w:rPr>
          <w:lang w:eastAsia="pl-PL"/>
        </w:rPr>
      </w:pPr>
      <w:r>
        <w:rPr>
          <w:lang w:eastAsia="pl-PL"/>
        </w:rPr>
        <w:t>3 postpone</w:t>
      </w:r>
    </w:p>
    <w:p w14:paraId="1D5B4961" w14:textId="77777777" w:rsidR="00A35E99" w:rsidRDefault="00A35E99" w:rsidP="00A35E99">
      <w:pPr>
        <w:pStyle w:val="Text"/>
        <w:rPr>
          <w:lang w:eastAsia="pl-PL"/>
        </w:rPr>
      </w:pPr>
      <w:r>
        <w:rPr>
          <w:lang w:eastAsia="pl-PL"/>
        </w:rPr>
        <w:t>4 bring it</w:t>
      </w:r>
    </w:p>
    <w:p w14:paraId="521AE289" w14:textId="77777777" w:rsidR="00A35E99" w:rsidRDefault="00A35E99" w:rsidP="00A35E99">
      <w:pPr>
        <w:pStyle w:val="Text"/>
        <w:rPr>
          <w:lang w:eastAsia="pl-PL"/>
        </w:rPr>
      </w:pPr>
      <w:r>
        <w:rPr>
          <w:lang w:eastAsia="pl-PL"/>
        </w:rPr>
        <w:t>5 check</w:t>
      </w:r>
    </w:p>
    <w:p w14:paraId="6C7170E4" w14:textId="77777777" w:rsidR="00A35E99" w:rsidRDefault="00A35E99" w:rsidP="00A35E99">
      <w:pPr>
        <w:pStyle w:val="Text"/>
        <w:rPr>
          <w:lang w:eastAsia="pl-PL"/>
        </w:rPr>
      </w:pPr>
      <w:r>
        <w:rPr>
          <w:lang w:eastAsia="pl-PL"/>
        </w:rPr>
        <w:t>6 free</w:t>
      </w:r>
    </w:p>
    <w:p w14:paraId="5704D3D6" w14:textId="77777777" w:rsidR="00A35E99" w:rsidRDefault="00A35E99" w:rsidP="00A35E99">
      <w:pPr>
        <w:pStyle w:val="Text"/>
        <w:rPr>
          <w:lang w:eastAsia="pl-PL"/>
        </w:rPr>
      </w:pPr>
      <w:r>
        <w:rPr>
          <w:lang w:eastAsia="pl-PL"/>
        </w:rPr>
        <w:t>7 suit</w:t>
      </w:r>
    </w:p>
    <w:p w14:paraId="6F3FA011" w14:textId="77777777" w:rsidR="00A35E99" w:rsidRDefault="00A35E99" w:rsidP="00A35E99">
      <w:pPr>
        <w:pStyle w:val="Text"/>
        <w:rPr>
          <w:lang w:eastAsia="pl-PL"/>
        </w:rPr>
      </w:pPr>
      <w:r>
        <w:rPr>
          <w:lang w:eastAsia="pl-PL"/>
        </w:rPr>
        <w:t>8 out for me</w:t>
      </w:r>
    </w:p>
    <w:p w14:paraId="76EC9885" w14:textId="77777777" w:rsidR="00A35E99" w:rsidRDefault="00A35E99" w:rsidP="00A35E99">
      <w:pPr>
        <w:pStyle w:val="Text"/>
        <w:rPr>
          <w:lang w:eastAsia="pl-PL"/>
        </w:rPr>
      </w:pPr>
      <w:r>
        <w:rPr>
          <w:lang w:eastAsia="pl-PL"/>
        </w:rPr>
        <w:t>9 better for</w:t>
      </w:r>
    </w:p>
    <w:p w14:paraId="6DA41954" w14:textId="77777777" w:rsidR="00A35E99" w:rsidRDefault="00A35E99" w:rsidP="00A35E99">
      <w:pPr>
        <w:pStyle w:val="Text"/>
        <w:rPr>
          <w:lang w:eastAsia="pl-PL"/>
        </w:rPr>
      </w:pPr>
      <w:r>
        <w:rPr>
          <w:lang w:eastAsia="pl-PL"/>
        </w:rPr>
        <w:t>10 for being</w:t>
      </w:r>
    </w:p>
    <w:p w14:paraId="4B6CA4D3" w14:textId="77777777" w:rsidR="00A35E99" w:rsidRDefault="00A35E99" w:rsidP="00A35E99">
      <w:pPr>
        <w:pStyle w:val="Text"/>
        <w:rPr>
          <w:lang w:eastAsia="pl-PL"/>
        </w:rPr>
      </w:pPr>
      <w:r>
        <w:rPr>
          <w:lang w:eastAsia="pl-PL"/>
        </w:rPr>
        <w:t>11 set for</w:t>
      </w:r>
    </w:p>
    <w:p w14:paraId="21FC0F7E" w14:textId="77777777" w:rsidR="00A35E99" w:rsidRDefault="00A35E99" w:rsidP="00A35E99">
      <w:pPr>
        <w:pStyle w:val="Text"/>
        <w:rPr>
          <w:lang w:eastAsia="pl-PL"/>
        </w:rPr>
      </w:pPr>
      <w:r>
        <w:rPr>
          <w:lang w:eastAsia="pl-PL"/>
        </w:rPr>
        <w:t xml:space="preserve"> </w:t>
      </w:r>
    </w:p>
    <w:p w14:paraId="5DEB0A45" w14:textId="77777777" w:rsidR="00A35E99" w:rsidRPr="0087605A" w:rsidRDefault="00A35E99" w:rsidP="00A35E99">
      <w:pPr>
        <w:pStyle w:val="Text"/>
        <w:rPr>
          <w:b/>
          <w:lang w:eastAsia="pl-PL"/>
        </w:rPr>
      </w:pPr>
      <w:r w:rsidRPr="0087605A">
        <w:rPr>
          <w:b/>
          <w:lang w:eastAsia="pl-PL"/>
        </w:rPr>
        <w:t>5</w:t>
      </w:r>
    </w:p>
    <w:p w14:paraId="1CF5ED6F" w14:textId="77777777" w:rsidR="00A35E99" w:rsidRDefault="00A35E99" w:rsidP="00A35E99">
      <w:pPr>
        <w:pStyle w:val="Text"/>
        <w:rPr>
          <w:lang w:eastAsia="pl-PL"/>
        </w:rPr>
      </w:pPr>
      <w:r>
        <w:rPr>
          <w:lang w:eastAsia="pl-PL"/>
        </w:rPr>
        <w:t>1 to confirm</w:t>
      </w:r>
    </w:p>
    <w:p w14:paraId="21A2722D" w14:textId="77777777" w:rsidR="00A35E99" w:rsidRDefault="00A35E99" w:rsidP="00A35E99">
      <w:pPr>
        <w:pStyle w:val="Text"/>
        <w:rPr>
          <w:lang w:eastAsia="pl-PL"/>
        </w:rPr>
      </w:pPr>
      <w:r>
        <w:rPr>
          <w:lang w:eastAsia="pl-PL"/>
        </w:rPr>
        <w:t>2 contact me</w:t>
      </w:r>
    </w:p>
    <w:p w14:paraId="7002DA52" w14:textId="77777777" w:rsidR="00A35E99" w:rsidRDefault="00A35E99" w:rsidP="00A35E99">
      <w:pPr>
        <w:pStyle w:val="Text"/>
        <w:rPr>
          <w:lang w:eastAsia="pl-PL"/>
        </w:rPr>
      </w:pPr>
      <w:r>
        <w:rPr>
          <w:lang w:eastAsia="pl-PL"/>
        </w:rPr>
        <w:t>3 to seeing</w:t>
      </w:r>
    </w:p>
    <w:p w14:paraId="387E81E9" w14:textId="77777777" w:rsidR="00A35E99" w:rsidRDefault="00A35E99" w:rsidP="00A35E99">
      <w:pPr>
        <w:pStyle w:val="Text"/>
        <w:rPr>
          <w:lang w:eastAsia="pl-PL"/>
        </w:rPr>
      </w:pPr>
      <w:r>
        <w:rPr>
          <w:lang w:eastAsia="pl-PL"/>
        </w:rPr>
        <w:t>4 am delighted</w:t>
      </w:r>
    </w:p>
    <w:p w14:paraId="684AA6E0" w14:textId="77777777" w:rsidR="00A35E99" w:rsidRDefault="00A35E99" w:rsidP="00A35E99">
      <w:pPr>
        <w:pStyle w:val="Text"/>
        <w:rPr>
          <w:lang w:eastAsia="pl-PL"/>
        </w:rPr>
      </w:pPr>
      <w:r>
        <w:rPr>
          <w:lang w:eastAsia="pl-PL"/>
        </w:rPr>
        <w:t>5 unable to</w:t>
      </w:r>
    </w:p>
    <w:p w14:paraId="7288A57D" w14:textId="77777777" w:rsidR="0037300B" w:rsidRDefault="00A35E99" w:rsidP="00A35E99">
      <w:pPr>
        <w:pStyle w:val="Text"/>
        <w:rPr>
          <w:lang w:eastAsia="pl-PL"/>
        </w:rPr>
      </w:pPr>
      <w:r>
        <w:rPr>
          <w:lang w:eastAsia="pl-PL"/>
        </w:rPr>
        <w:t>6 our meeting</w:t>
      </w:r>
    </w:p>
    <w:p w14:paraId="077BFA2C" w14:textId="7F41A68A" w:rsidR="00AB7050" w:rsidRDefault="00AB7050" w:rsidP="00A35E99">
      <w:pPr>
        <w:pStyle w:val="Text"/>
        <w:rPr>
          <w:lang w:eastAsia="pl-PL"/>
        </w:rPr>
      </w:pPr>
    </w:p>
    <w:p w14:paraId="6AFA1337" w14:textId="3B890B0F" w:rsidR="002E7361" w:rsidRPr="00553568" w:rsidRDefault="002E7361">
      <w:pPr>
        <w:pStyle w:val="HeadASection"/>
        <w:rPr>
          <w:lang w:val="en-GB"/>
        </w:rPr>
      </w:pPr>
      <w:r w:rsidRPr="00553568">
        <w:rPr>
          <w:lang w:val="en-GB"/>
        </w:rPr>
        <w:t>Review 5</w:t>
      </w:r>
    </w:p>
    <w:p w14:paraId="00F0BF21" w14:textId="2DA3EC12" w:rsidR="00264E11" w:rsidRDefault="00264E11" w:rsidP="00264E11">
      <w:pPr>
        <w:pStyle w:val="Text"/>
        <w:rPr>
          <w:b/>
          <w:lang w:eastAsia="pl-PL"/>
        </w:rPr>
      </w:pPr>
      <w:r w:rsidRPr="00264E11">
        <w:rPr>
          <w:b/>
          <w:lang w:eastAsia="pl-PL"/>
        </w:rPr>
        <w:t>1</w:t>
      </w:r>
    </w:p>
    <w:p w14:paraId="703DA794" w14:textId="77777777" w:rsidR="0087605A" w:rsidRDefault="0087605A" w:rsidP="0087605A">
      <w:pPr>
        <w:pStyle w:val="Text"/>
        <w:rPr>
          <w:lang w:eastAsia="pl-PL"/>
        </w:rPr>
      </w:pPr>
      <w:r>
        <w:rPr>
          <w:lang w:eastAsia="pl-PL"/>
        </w:rPr>
        <w:t>1 cashless</w:t>
      </w:r>
    </w:p>
    <w:p w14:paraId="5A087610" w14:textId="77777777" w:rsidR="0087605A" w:rsidRDefault="0087605A" w:rsidP="0087605A">
      <w:pPr>
        <w:pStyle w:val="Text"/>
        <w:rPr>
          <w:lang w:eastAsia="pl-PL"/>
        </w:rPr>
      </w:pPr>
      <w:r>
        <w:rPr>
          <w:lang w:eastAsia="pl-PL"/>
        </w:rPr>
        <w:t>2 financial</w:t>
      </w:r>
    </w:p>
    <w:p w14:paraId="7EA5786E" w14:textId="77777777" w:rsidR="0087605A" w:rsidRDefault="0087605A" w:rsidP="0087605A">
      <w:pPr>
        <w:pStyle w:val="Text"/>
        <w:rPr>
          <w:lang w:eastAsia="pl-PL"/>
        </w:rPr>
      </w:pPr>
      <w:r>
        <w:rPr>
          <w:lang w:eastAsia="pl-PL"/>
        </w:rPr>
        <w:t xml:space="preserve">3 mobile </w:t>
      </w:r>
    </w:p>
    <w:p w14:paraId="1ED500FD" w14:textId="77777777" w:rsidR="0087605A" w:rsidRDefault="0087605A" w:rsidP="0087605A">
      <w:pPr>
        <w:pStyle w:val="Text"/>
        <w:rPr>
          <w:lang w:eastAsia="pl-PL"/>
        </w:rPr>
      </w:pPr>
      <w:r>
        <w:rPr>
          <w:lang w:eastAsia="pl-PL"/>
        </w:rPr>
        <w:t xml:space="preserve">4 currency </w:t>
      </w:r>
    </w:p>
    <w:p w14:paraId="33B08F31" w14:textId="77777777" w:rsidR="0087605A" w:rsidRDefault="0087605A" w:rsidP="0087605A">
      <w:pPr>
        <w:pStyle w:val="Text"/>
        <w:rPr>
          <w:lang w:eastAsia="pl-PL"/>
        </w:rPr>
      </w:pPr>
      <w:r>
        <w:rPr>
          <w:lang w:eastAsia="pl-PL"/>
        </w:rPr>
        <w:t xml:space="preserve">5 revenues </w:t>
      </w:r>
    </w:p>
    <w:p w14:paraId="24B4F989" w14:textId="75FE3127" w:rsidR="0087605A" w:rsidRDefault="0087605A" w:rsidP="0087605A">
      <w:pPr>
        <w:pStyle w:val="Text"/>
        <w:rPr>
          <w:lang w:eastAsia="pl-PL"/>
        </w:rPr>
      </w:pPr>
      <w:r>
        <w:rPr>
          <w:lang w:eastAsia="pl-PL"/>
        </w:rPr>
        <w:t>6 payment</w:t>
      </w:r>
    </w:p>
    <w:p w14:paraId="4DD5C6B9" w14:textId="77777777" w:rsidR="0087605A" w:rsidRDefault="0087605A" w:rsidP="0087605A">
      <w:pPr>
        <w:pStyle w:val="Text"/>
        <w:rPr>
          <w:lang w:eastAsia="pl-PL"/>
        </w:rPr>
      </w:pPr>
      <w:r>
        <w:rPr>
          <w:lang w:eastAsia="pl-PL"/>
        </w:rPr>
        <w:t xml:space="preserve"> </w:t>
      </w:r>
    </w:p>
    <w:p w14:paraId="1D358BC3" w14:textId="77777777" w:rsidR="0087605A" w:rsidRPr="0087605A" w:rsidRDefault="0087605A" w:rsidP="0087605A">
      <w:pPr>
        <w:pStyle w:val="Text"/>
        <w:rPr>
          <w:b/>
          <w:lang w:eastAsia="pl-PL"/>
        </w:rPr>
      </w:pPr>
      <w:r w:rsidRPr="0087605A">
        <w:rPr>
          <w:b/>
          <w:lang w:eastAsia="pl-PL"/>
        </w:rPr>
        <w:t>2</w:t>
      </w:r>
    </w:p>
    <w:p w14:paraId="39295C54" w14:textId="77777777" w:rsidR="0087605A" w:rsidRDefault="0087605A" w:rsidP="0087605A">
      <w:pPr>
        <w:pStyle w:val="Text"/>
        <w:rPr>
          <w:lang w:eastAsia="pl-PL"/>
        </w:rPr>
      </w:pPr>
      <w:r>
        <w:rPr>
          <w:lang w:eastAsia="pl-PL"/>
        </w:rPr>
        <w:t>1 hand</w:t>
      </w:r>
    </w:p>
    <w:p w14:paraId="553373B6" w14:textId="77777777" w:rsidR="0087605A" w:rsidRDefault="0087605A" w:rsidP="0087605A">
      <w:pPr>
        <w:pStyle w:val="Text"/>
        <w:rPr>
          <w:lang w:eastAsia="pl-PL"/>
        </w:rPr>
      </w:pPr>
      <w:r>
        <w:rPr>
          <w:lang w:eastAsia="pl-PL"/>
        </w:rPr>
        <w:t>2 short</w:t>
      </w:r>
    </w:p>
    <w:p w14:paraId="5C38DE92" w14:textId="77777777" w:rsidR="0087605A" w:rsidRDefault="0087605A" w:rsidP="0087605A">
      <w:pPr>
        <w:pStyle w:val="Text"/>
        <w:rPr>
          <w:lang w:eastAsia="pl-PL"/>
        </w:rPr>
      </w:pPr>
      <w:r>
        <w:rPr>
          <w:lang w:eastAsia="pl-PL"/>
        </w:rPr>
        <w:lastRenderedPageBreak/>
        <w:t>3 dispensers</w:t>
      </w:r>
    </w:p>
    <w:p w14:paraId="007E5D6B" w14:textId="77777777" w:rsidR="0087605A" w:rsidRDefault="0087605A" w:rsidP="0087605A">
      <w:pPr>
        <w:pStyle w:val="Text"/>
        <w:rPr>
          <w:lang w:eastAsia="pl-PL"/>
        </w:rPr>
      </w:pPr>
      <w:r>
        <w:rPr>
          <w:lang w:eastAsia="pl-PL"/>
        </w:rPr>
        <w:t>4 delivery</w:t>
      </w:r>
    </w:p>
    <w:p w14:paraId="1F8B4995" w14:textId="77777777" w:rsidR="0087605A" w:rsidRDefault="0087605A" w:rsidP="0087605A">
      <w:pPr>
        <w:pStyle w:val="Text"/>
        <w:rPr>
          <w:lang w:eastAsia="pl-PL"/>
        </w:rPr>
      </w:pPr>
      <w:r>
        <w:rPr>
          <w:lang w:eastAsia="pl-PL"/>
        </w:rPr>
        <w:t>5 petty</w:t>
      </w:r>
    </w:p>
    <w:p w14:paraId="2A3F888A" w14:textId="4891E1AB" w:rsidR="0087605A" w:rsidRDefault="0087605A" w:rsidP="0087605A">
      <w:pPr>
        <w:pStyle w:val="Text"/>
        <w:rPr>
          <w:lang w:eastAsia="pl-PL"/>
        </w:rPr>
      </w:pPr>
      <w:r>
        <w:rPr>
          <w:lang w:eastAsia="pl-PL"/>
        </w:rPr>
        <w:t>6 withdraw</w:t>
      </w:r>
    </w:p>
    <w:p w14:paraId="6265E1A9" w14:textId="77777777" w:rsidR="0087605A" w:rsidRDefault="0087605A" w:rsidP="0087605A">
      <w:pPr>
        <w:pStyle w:val="Text"/>
        <w:rPr>
          <w:lang w:eastAsia="pl-PL"/>
        </w:rPr>
      </w:pPr>
      <w:r>
        <w:rPr>
          <w:lang w:eastAsia="pl-PL"/>
        </w:rPr>
        <w:t xml:space="preserve"> </w:t>
      </w:r>
    </w:p>
    <w:p w14:paraId="798EEDD4" w14:textId="77777777" w:rsidR="0087605A" w:rsidRPr="0087605A" w:rsidRDefault="0087605A" w:rsidP="0087605A">
      <w:pPr>
        <w:pStyle w:val="Text"/>
        <w:rPr>
          <w:b/>
          <w:lang w:eastAsia="pl-PL"/>
        </w:rPr>
      </w:pPr>
      <w:r w:rsidRPr="0087605A">
        <w:rPr>
          <w:b/>
          <w:lang w:eastAsia="pl-PL"/>
        </w:rPr>
        <w:t>3</w:t>
      </w:r>
    </w:p>
    <w:p w14:paraId="7B46CB42" w14:textId="77777777" w:rsidR="0087605A" w:rsidRDefault="0087605A" w:rsidP="0087605A">
      <w:pPr>
        <w:pStyle w:val="Text"/>
        <w:rPr>
          <w:lang w:eastAsia="pl-PL"/>
        </w:rPr>
      </w:pPr>
      <w:r>
        <w:rPr>
          <w:lang w:eastAsia="pl-PL"/>
        </w:rPr>
        <w:t>1 will not have / won’t have / provides</w:t>
      </w:r>
    </w:p>
    <w:p w14:paraId="65F09CE2" w14:textId="77777777" w:rsidR="0087605A" w:rsidRDefault="0087605A" w:rsidP="0087605A">
      <w:pPr>
        <w:pStyle w:val="Text"/>
        <w:rPr>
          <w:lang w:eastAsia="pl-PL"/>
        </w:rPr>
      </w:pPr>
      <w:r>
        <w:rPr>
          <w:lang w:eastAsia="pl-PL"/>
        </w:rPr>
        <w:t>2 don’t pay / will need / ’ll need</w:t>
      </w:r>
    </w:p>
    <w:p w14:paraId="5ABF7852" w14:textId="77777777" w:rsidR="0087605A" w:rsidRDefault="0087605A" w:rsidP="0087605A">
      <w:pPr>
        <w:pStyle w:val="Text"/>
        <w:rPr>
          <w:lang w:eastAsia="pl-PL"/>
        </w:rPr>
      </w:pPr>
      <w:r>
        <w:rPr>
          <w:lang w:eastAsia="pl-PL"/>
        </w:rPr>
        <w:t>3 walk / ’ll save / will save</w:t>
      </w:r>
    </w:p>
    <w:p w14:paraId="7E77C30B" w14:textId="77777777" w:rsidR="0087605A" w:rsidRDefault="0087605A" w:rsidP="0087605A">
      <w:pPr>
        <w:pStyle w:val="Text"/>
        <w:rPr>
          <w:lang w:eastAsia="pl-PL"/>
        </w:rPr>
      </w:pPr>
      <w:r>
        <w:rPr>
          <w:lang w:eastAsia="pl-PL"/>
        </w:rPr>
        <w:t>4 will increase / get</w:t>
      </w:r>
    </w:p>
    <w:p w14:paraId="5382745B" w14:textId="77777777" w:rsidR="0087605A" w:rsidRDefault="0087605A" w:rsidP="0087605A">
      <w:pPr>
        <w:pStyle w:val="Text"/>
        <w:rPr>
          <w:lang w:eastAsia="pl-PL"/>
        </w:rPr>
      </w:pPr>
      <w:r>
        <w:rPr>
          <w:lang w:eastAsia="pl-PL"/>
        </w:rPr>
        <w:t>5 eat / will not feel / won’t feel</w:t>
      </w:r>
    </w:p>
    <w:p w14:paraId="4EB6AE89" w14:textId="77777777" w:rsidR="0087605A" w:rsidRDefault="0087605A" w:rsidP="0087605A">
      <w:pPr>
        <w:pStyle w:val="Text"/>
        <w:rPr>
          <w:lang w:eastAsia="pl-PL"/>
        </w:rPr>
      </w:pPr>
      <w:r>
        <w:rPr>
          <w:lang w:eastAsia="pl-PL"/>
        </w:rPr>
        <w:t>6 will stop / goes</w:t>
      </w:r>
    </w:p>
    <w:p w14:paraId="515291B0" w14:textId="77777777" w:rsidR="0087605A" w:rsidRDefault="0087605A" w:rsidP="0087605A">
      <w:pPr>
        <w:pStyle w:val="Text"/>
        <w:rPr>
          <w:lang w:eastAsia="pl-PL"/>
        </w:rPr>
      </w:pPr>
    </w:p>
    <w:p w14:paraId="67ABF78F" w14:textId="77777777" w:rsidR="0087605A" w:rsidRPr="0087605A" w:rsidRDefault="0087605A" w:rsidP="0087605A">
      <w:pPr>
        <w:pStyle w:val="Text"/>
        <w:rPr>
          <w:b/>
          <w:lang w:eastAsia="pl-PL"/>
        </w:rPr>
      </w:pPr>
      <w:r w:rsidRPr="0087605A">
        <w:rPr>
          <w:b/>
          <w:lang w:eastAsia="pl-PL"/>
        </w:rPr>
        <w:t>4</w:t>
      </w:r>
    </w:p>
    <w:p w14:paraId="4B4514FF" w14:textId="77777777" w:rsidR="0087605A" w:rsidRDefault="0087605A" w:rsidP="0087605A">
      <w:pPr>
        <w:pStyle w:val="Text"/>
        <w:rPr>
          <w:lang w:eastAsia="pl-PL"/>
        </w:rPr>
      </w:pPr>
      <w:r>
        <w:rPr>
          <w:lang w:eastAsia="pl-PL"/>
        </w:rPr>
        <w:t>1 with</w:t>
      </w:r>
    </w:p>
    <w:p w14:paraId="344351A1" w14:textId="77777777" w:rsidR="0087605A" w:rsidRDefault="0087605A" w:rsidP="0087605A">
      <w:pPr>
        <w:pStyle w:val="Text"/>
        <w:rPr>
          <w:lang w:eastAsia="pl-PL"/>
        </w:rPr>
      </w:pPr>
      <w:r>
        <w:rPr>
          <w:lang w:eastAsia="pl-PL"/>
        </w:rPr>
        <w:t>2 mind</w:t>
      </w:r>
    </w:p>
    <w:p w14:paraId="159F62E9" w14:textId="77777777" w:rsidR="0087605A" w:rsidRDefault="0087605A" w:rsidP="0087605A">
      <w:pPr>
        <w:pStyle w:val="Text"/>
        <w:rPr>
          <w:lang w:eastAsia="pl-PL"/>
        </w:rPr>
      </w:pPr>
      <w:r>
        <w:rPr>
          <w:lang w:eastAsia="pl-PL"/>
        </w:rPr>
        <w:t>3 prefer</w:t>
      </w:r>
    </w:p>
    <w:p w14:paraId="1EA23AD2" w14:textId="77777777" w:rsidR="0087605A" w:rsidRDefault="0087605A" w:rsidP="0087605A">
      <w:pPr>
        <w:pStyle w:val="Text"/>
        <w:rPr>
          <w:lang w:eastAsia="pl-PL"/>
        </w:rPr>
      </w:pPr>
      <w:r>
        <w:rPr>
          <w:lang w:eastAsia="pl-PL"/>
        </w:rPr>
        <w:t>4 at</w:t>
      </w:r>
    </w:p>
    <w:p w14:paraId="50B74A47" w14:textId="77777777" w:rsidR="0087605A" w:rsidRDefault="0087605A" w:rsidP="0087605A">
      <w:pPr>
        <w:pStyle w:val="Text"/>
        <w:rPr>
          <w:lang w:eastAsia="pl-PL"/>
        </w:rPr>
      </w:pPr>
      <w:r>
        <w:rPr>
          <w:lang w:eastAsia="pl-PL"/>
        </w:rPr>
        <w:t>5 how</w:t>
      </w:r>
    </w:p>
    <w:p w14:paraId="22A96448" w14:textId="77777777" w:rsidR="0087605A" w:rsidRDefault="0087605A" w:rsidP="0087605A">
      <w:pPr>
        <w:pStyle w:val="Text"/>
        <w:rPr>
          <w:lang w:eastAsia="pl-PL"/>
        </w:rPr>
      </w:pPr>
      <w:r>
        <w:rPr>
          <w:lang w:eastAsia="pl-PL"/>
        </w:rPr>
        <w:t>6 rather</w:t>
      </w:r>
    </w:p>
    <w:p w14:paraId="5778D381" w14:textId="77777777" w:rsidR="0087605A" w:rsidRDefault="0087605A" w:rsidP="0087605A">
      <w:pPr>
        <w:pStyle w:val="Text"/>
        <w:rPr>
          <w:lang w:eastAsia="pl-PL"/>
        </w:rPr>
      </w:pPr>
      <w:r>
        <w:rPr>
          <w:lang w:eastAsia="pl-PL"/>
        </w:rPr>
        <w:t>7 feel</w:t>
      </w:r>
    </w:p>
    <w:p w14:paraId="5156E24A" w14:textId="77777777" w:rsidR="0087605A" w:rsidRDefault="0087605A" w:rsidP="0087605A">
      <w:pPr>
        <w:pStyle w:val="Text"/>
        <w:rPr>
          <w:lang w:eastAsia="pl-PL"/>
        </w:rPr>
      </w:pPr>
      <w:r>
        <w:rPr>
          <w:lang w:eastAsia="pl-PL"/>
        </w:rPr>
        <w:t>8 with</w:t>
      </w:r>
    </w:p>
    <w:p w14:paraId="0D341657" w14:textId="77777777" w:rsidR="0087605A" w:rsidRDefault="0087605A" w:rsidP="0087605A">
      <w:pPr>
        <w:pStyle w:val="Text"/>
        <w:rPr>
          <w:lang w:eastAsia="pl-PL"/>
        </w:rPr>
      </w:pPr>
      <w:r>
        <w:rPr>
          <w:lang w:eastAsia="pl-PL"/>
        </w:rPr>
        <w:t xml:space="preserve"> </w:t>
      </w:r>
    </w:p>
    <w:p w14:paraId="2249B8D6" w14:textId="77777777" w:rsidR="0087605A" w:rsidRPr="0087605A" w:rsidRDefault="0087605A" w:rsidP="0087605A">
      <w:pPr>
        <w:pStyle w:val="Text"/>
        <w:rPr>
          <w:b/>
          <w:lang w:eastAsia="pl-PL"/>
        </w:rPr>
      </w:pPr>
      <w:r w:rsidRPr="0087605A">
        <w:rPr>
          <w:b/>
          <w:lang w:eastAsia="pl-PL"/>
        </w:rPr>
        <w:t>5</w:t>
      </w:r>
    </w:p>
    <w:p w14:paraId="0144AA2F" w14:textId="77777777" w:rsidR="0087605A" w:rsidRDefault="0087605A" w:rsidP="0087605A">
      <w:pPr>
        <w:pStyle w:val="Text"/>
        <w:rPr>
          <w:lang w:eastAsia="pl-PL"/>
        </w:rPr>
      </w:pPr>
      <w:r>
        <w:rPr>
          <w:lang w:eastAsia="pl-PL"/>
        </w:rPr>
        <w:t>1 look</w:t>
      </w:r>
    </w:p>
    <w:p w14:paraId="424188A4" w14:textId="77777777" w:rsidR="0087605A" w:rsidRDefault="0087605A" w:rsidP="0087605A">
      <w:pPr>
        <w:pStyle w:val="Text"/>
        <w:rPr>
          <w:lang w:eastAsia="pl-PL"/>
        </w:rPr>
      </w:pPr>
      <w:r>
        <w:rPr>
          <w:lang w:eastAsia="pl-PL"/>
        </w:rPr>
        <w:t>2 shows</w:t>
      </w:r>
    </w:p>
    <w:p w14:paraId="6723E4ED" w14:textId="77777777" w:rsidR="0087605A" w:rsidRDefault="0087605A" w:rsidP="0087605A">
      <w:pPr>
        <w:pStyle w:val="Text"/>
        <w:rPr>
          <w:lang w:eastAsia="pl-PL"/>
        </w:rPr>
      </w:pPr>
      <w:r>
        <w:rPr>
          <w:lang w:eastAsia="pl-PL"/>
        </w:rPr>
        <w:t>3 see</w:t>
      </w:r>
    </w:p>
    <w:p w14:paraId="67124C3C" w14:textId="77777777" w:rsidR="0087605A" w:rsidRDefault="0087605A" w:rsidP="0087605A">
      <w:pPr>
        <w:pStyle w:val="Text"/>
        <w:rPr>
          <w:lang w:eastAsia="pl-PL"/>
        </w:rPr>
      </w:pPr>
      <w:r>
        <w:rPr>
          <w:lang w:eastAsia="pl-PL"/>
        </w:rPr>
        <w:t>4 quarter</w:t>
      </w:r>
    </w:p>
    <w:p w14:paraId="44038877" w14:textId="77777777" w:rsidR="0087605A" w:rsidRDefault="0087605A" w:rsidP="0087605A">
      <w:pPr>
        <w:pStyle w:val="Text"/>
        <w:rPr>
          <w:lang w:eastAsia="pl-PL"/>
        </w:rPr>
      </w:pPr>
      <w:r>
        <w:rPr>
          <w:lang w:eastAsia="pl-PL"/>
        </w:rPr>
        <w:t>5 context</w:t>
      </w:r>
    </w:p>
    <w:p w14:paraId="569721EF" w14:textId="77777777" w:rsidR="0087605A" w:rsidRDefault="0087605A" w:rsidP="0087605A">
      <w:pPr>
        <w:pStyle w:val="Text"/>
        <w:rPr>
          <w:lang w:eastAsia="pl-PL"/>
        </w:rPr>
      </w:pPr>
      <w:r>
        <w:rPr>
          <w:lang w:eastAsia="pl-PL"/>
        </w:rPr>
        <w:t>6 third</w:t>
      </w:r>
    </w:p>
    <w:p w14:paraId="7EFDAC75" w14:textId="77777777" w:rsidR="0087605A" w:rsidRDefault="0087605A" w:rsidP="0087605A">
      <w:pPr>
        <w:pStyle w:val="Text"/>
        <w:rPr>
          <w:lang w:eastAsia="pl-PL"/>
        </w:rPr>
      </w:pPr>
      <w:r>
        <w:rPr>
          <w:lang w:eastAsia="pl-PL"/>
        </w:rPr>
        <w:t>7 thing</w:t>
      </w:r>
    </w:p>
    <w:p w14:paraId="64CDEE27" w14:textId="77777777" w:rsidR="0087605A" w:rsidRDefault="0087605A" w:rsidP="0087605A">
      <w:pPr>
        <w:pStyle w:val="Text"/>
        <w:rPr>
          <w:lang w:eastAsia="pl-PL"/>
        </w:rPr>
      </w:pPr>
      <w:r>
        <w:rPr>
          <w:lang w:eastAsia="pl-PL"/>
        </w:rPr>
        <w:t xml:space="preserve"> </w:t>
      </w:r>
    </w:p>
    <w:p w14:paraId="4B362C81" w14:textId="77777777" w:rsidR="0087605A" w:rsidRPr="0087605A" w:rsidRDefault="0087605A" w:rsidP="0087605A">
      <w:pPr>
        <w:pStyle w:val="Text"/>
        <w:rPr>
          <w:b/>
          <w:lang w:eastAsia="pl-PL"/>
        </w:rPr>
      </w:pPr>
      <w:r w:rsidRPr="0087605A">
        <w:rPr>
          <w:b/>
          <w:lang w:eastAsia="pl-PL"/>
        </w:rPr>
        <w:t>6</w:t>
      </w:r>
    </w:p>
    <w:p w14:paraId="78561EA3" w14:textId="77777777" w:rsidR="0087605A" w:rsidRDefault="0087605A" w:rsidP="0087605A">
      <w:pPr>
        <w:pStyle w:val="Text"/>
        <w:rPr>
          <w:lang w:eastAsia="pl-PL"/>
        </w:rPr>
      </w:pPr>
      <w:r>
        <w:rPr>
          <w:lang w:eastAsia="pl-PL"/>
        </w:rPr>
        <w:t>1 Sir</w:t>
      </w:r>
    </w:p>
    <w:p w14:paraId="1AE241E3" w14:textId="77777777" w:rsidR="0087605A" w:rsidRDefault="0087605A" w:rsidP="0087605A">
      <w:pPr>
        <w:pStyle w:val="Text"/>
        <w:rPr>
          <w:lang w:eastAsia="pl-PL"/>
        </w:rPr>
      </w:pPr>
      <w:r>
        <w:rPr>
          <w:lang w:eastAsia="pl-PL"/>
        </w:rPr>
        <w:t>2 know</w:t>
      </w:r>
    </w:p>
    <w:p w14:paraId="75065FE1" w14:textId="77777777" w:rsidR="0087605A" w:rsidRDefault="0087605A" w:rsidP="0087605A">
      <w:pPr>
        <w:pStyle w:val="Text"/>
        <w:rPr>
          <w:lang w:eastAsia="pl-PL"/>
        </w:rPr>
      </w:pPr>
      <w:r>
        <w:rPr>
          <w:lang w:eastAsia="pl-PL"/>
        </w:rPr>
        <w:t>3 raised</w:t>
      </w:r>
    </w:p>
    <w:p w14:paraId="10992058" w14:textId="77777777" w:rsidR="0087605A" w:rsidRDefault="0087605A" w:rsidP="0087605A">
      <w:pPr>
        <w:pStyle w:val="Text"/>
        <w:rPr>
          <w:lang w:eastAsia="pl-PL"/>
        </w:rPr>
      </w:pPr>
      <w:r>
        <w:rPr>
          <w:lang w:eastAsia="pl-PL"/>
        </w:rPr>
        <w:t>4 Unfortunately</w:t>
      </w:r>
    </w:p>
    <w:p w14:paraId="5D7A8F22" w14:textId="77777777" w:rsidR="0087605A" w:rsidRDefault="0087605A" w:rsidP="0087605A">
      <w:pPr>
        <w:pStyle w:val="Text"/>
        <w:rPr>
          <w:lang w:eastAsia="pl-PL"/>
        </w:rPr>
      </w:pPr>
      <w:r>
        <w:rPr>
          <w:lang w:eastAsia="pl-PL"/>
        </w:rPr>
        <w:t>5 keeping</w:t>
      </w:r>
    </w:p>
    <w:p w14:paraId="41D1E9E9" w14:textId="77777777" w:rsidR="0087605A" w:rsidRDefault="0087605A" w:rsidP="0087605A">
      <w:pPr>
        <w:pStyle w:val="Text"/>
        <w:rPr>
          <w:lang w:eastAsia="pl-PL"/>
        </w:rPr>
      </w:pPr>
      <w:r>
        <w:rPr>
          <w:lang w:eastAsia="pl-PL"/>
        </w:rPr>
        <w:t>6 We enclose</w:t>
      </w:r>
    </w:p>
    <w:p w14:paraId="2D077254" w14:textId="77777777" w:rsidR="0087605A" w:rsidRDefault="0087605A" w:rsidP="0087605A">
      <w:pPr>
        <w:pStyle w:val="Text"/>
        <w:rPr>
          <w:lang w:eastAsia="pl-PL"/>
        </w:rPr>
      </w:pPr>
      <w:r>
        <w:rPr>
          <w:lang w:eastAsia="pl-PL"/>
        </w:rPr>
        <w:t>7 list</w:t>
      </w:r>
    </w:p>
    <w:p w14:paraId="11B9BC76" w14:textId="77777777" w:rsidR="0087605A" w:rsidRDefault="0087605A" w:rsidP="0087605A">
      <w:pPr>
        <w:pStyle w:val="Text"/>
        <w:rPr>
          <w:lang w:eastAsia="pl-PL"/>
        </w:rPr>
      </w:pPr>
      <w:r>
        <w:rPr>
          <w:lang w:eastAsia="pl-PL"/>
        </w:rPr>
        <w:t xml:space="preserve">8 appreciate </w:t>
      </w:r>
    </w:p>
    <w:p w14:paraId="1D7FBA55" w14:textId="77777777" w:rsidR="0087605A" w:rsidRDefault="0087605A" w:rsidP="0087605A">
      <w:pPr>
        <w:pStyle w:val="Text"/>
        <w:rPr>
          <w:lang w:eastAsia="pl-PL"/>
        </w:rPr>
      </w:pPr>
      <w:r>
        <w:rPr>
          <w:lang w:eastAsia="pl-PL"/>
        </w:rPr>
        <w:t xml:space="preserve">9 supplying </w:t>
      </w:r>
    </w:p>
    <w:p w14:paraId="04A44503" w14:textId="3D929CDD" w:rsidR="0087605A" w:rsidRDefault="0087605A" w:rsidP="0087605A">
      <w:pPr>
        <w:pStyle w:val="Text"/>
        <w:rPr>
          <w:lang w:eastAsia="pl-PL"/>
        </w:rPr>
      </w:pPr>
      <w:r>
        <w:rPr>
          <w:lang w:eastAsia="pl-PL"/>
        </w:rPr>
        <w:t>10 faithfully</w:t>
      </w:r>
    </w:p>
    <w:p w14:paraId="3C98ABEB" w14:textId="77777777" w:rsidR="0087605A" w:rsidRPr="0087605A" w:rsidRDefault="0087605A" w:rsidP="0087605A">
      <w:pPr>
        <w:pStyle w:val="Text"/>
        <w:rPr>
          <w:lang w:eastAsia="pl-PL"/>
        </w:rPr>
      </w:pPr>
    </w:p>
    <w:p w14:paraId="17D7D1F1" w14:textId="215C9C04" w:rsidR="002E7361" w:rsidRPr="00553568" w:rsidRDefault="002E7361">
      <w:pPr>
        <w:pStyle w:val="HeadASection"/>
        <w:rPr>
          <w:lang w:val="en-GB"/>
        </w:rPr>
      </w:pPr>
      <w:r w:rsidRPr="00553568">
        <w:rPr>
          <w:lang w:val="en-GB"/>
        </w:rPr>
        <w:t>Review 6</w:t>
      </w:r>
    </w:p>
    <w:p w14:paraId="2EFAF712" w14:textId="77777777" w:rsidR="0087605A" w:rsidRPr="0087605A" w:rsidRDefault="0087605A" w:rsidP="0087605A">
      <w:pPr>
        <w:pStyle w:val="Text"/>
        <w:rPr>
          <w:b/>
        </w:rPr>
      </w:pPr>
      <w:r w:rsidRPr="0087605A">
        <w:rPr>
          <w:b/>
        </w:rPr>
        <w:t>1</w:t>
      </w:r>
    </w:p>
    <w:p w14:paraId="6CE528A8" w14:textId="77777777" w:rsidR="0087605A" w:rsidRDefault="0087605A" w:rsidP="0087605A">
      <w:pPr>
        <w:pStyle w:val="Text"/>
      </w:pPr>
      <w:r>
        <w:t>1 cooperated</w:t>
      </w:r>
    </w:p>
    <w:p w14:paraId="2E559AEF" w14:textId="77777777" w:rsidR="0087605A" w:rsidRDefault="0087605A" w:rsidP="0087605A">
      <w:pPr>
        <w:pStyle w:val="Text"/>
      </w:pPr>
      <w:r>
        <w:t>2 reliable</w:t>
      </w:r>
    </w:p>
    <w:p w14:paraId="25259DDD" w14:textId="77777777" w:rsidR="0087605A" w:rsidRDefault="0087605A" w:rsidP="0087605A">
      <w:pPr>
        <w:pStyle w:val="Text"/>
      </w:pPr>
      <w:r>
        <w:t>3 respect</w:t>
      </w:r>
    </w:p>
    <w:p w14:paraId="2F25F55D" w14:textId="77777777" w:rsidR="0087605A" w:rsidRDefault="0087605A" w:rsidP="0087605A">
      <w:pPr>
        <w:pStyle w:val="Text"/>
      </w:pPr>
      <w:r>
        <w:t>4 arguments (disagreements)</w:t>
      </w:r>
    </w:p>
    <w:p w14:paraId="5E42AE99" w14:textId="77777777" w:rsidR="0087605A" w:rsidRDefault="0087605A" w:rsidP="0087605A">
      <w:pPr>
        <w:pStyle w:val="Text"/>
      </w:pPr>
      <w:r>
        <w:t>5 experienced</w:t>
      </w:r>
    </w:p>
    <w:p w14:paraId="3F311E2A" w14:textId="77777777" w:rsidR="0087605A" w:rsidRDefault="0087605A" w:rsidP="0087605A">
      <w:pPr>
        <w:pStyle w:val="Text"/>
      </w:pPr>
      <w:r>
        <w:t>6 dealing</w:t>
      </w:r>
    </w:p>
    <w:p w14:paraId="5A5F1164" w14:textId="77777777" w:rsidR="0087605A" w:rsidRDefault="0087605A" w:rsidP="0087605A">
      <w:pPr>
        <w:pStyle w:val="Text"/>
      </w:pPr>
      <w:r>
        <w:t>7 agree/communicate</w:t>
      </w:r>
    </w:p>
    <w:p w14:paraId="0C2B04E5" w14:textId="77777777" w:rsidR="0087605A" w:rsidRDefault="0087605A" w:rsidP="0087605A">
      <w:pPr>
        <w:pStyle w:val="Text"/>
      </w:pPr>
      <w:r>
        <w:t xml:space="preserve">8 disagree (argue) </w:t>
      </w:r>
    </w:p>
    <w:p w14:paraId="69677751" w14:textId="77777777" w:rsidR="0087605A" w:rsidRDefault="0087605A" w:rsidP="0087605A">
      <w:pPr>
        <w:pStyle w:val="Text"/>
      </w:pPr>
    </w:p>
    <w:p w14:paraId="41594C1F" w14:textId="64EA043F" w:rsidR="0087605A" w:rsidRPr="0087605A" w:rsidRDefault="0037300B" w:rsidP="0087605A">
      <w:pPr>
        <w:pStyle w:val="Text"/>
        <w:rPr>
          <w:b/>
        </w:rPr>
      </w:pPr>
      <w:r>
        <w:rPr>
          <w:b/>
        </w:rPr>
        <w:br w:type="column"/>
      </w:r>
      <w:r w:rsidR="0087605A" w:rsidRPr="0087605A">
        <w:rPr>
          <w:b/>
        </w:rPr>
        <w:t>2</w:t>
      </w:r>
    </w:p>
    <w:p w14:paraId="19CA181B" w14:textId="77777777" w:rsidR="0087605A" w:rsidRDefault="0087605A" w:rsidP="0087605A">
      <w:pPr>
        <w:pStyle w:val="Text"/>
      </w:pPr>
      <w:r>
        <w:t>1 everyone</w:t>
      </w:r>
    </w:p>
    <w:p w14:paraId="790B8B49" w14:textId="77777777" w:rsidR="0087605A" w:rsidRDefault="0087605A" w:rsidP="0087605A">
      <w:pPr>
        <w:pStyle w:val="Text"/>
      </w:pPr>
      <w:r>
        <w:t>2 everybody</w:t>
      </w:r>
    </w:p>
    <w:p w14:paraId="4AEB7AA9" w14:textId="77777777" w:rsidR="0087605A" w:rsidRDefault="0087605A" w:rsidP="0087605A">
      <w:pPr>
        <w:pStyle w:val="Text"/>
      </w:pPr>
      <w:r>
        <w:t>3 everything</w:t>
      </w:r>
    </w:p>
    <w:p w14:paraId="46CD8B12" w14:textId="77777777" w:rsidR="0087605A" w:rsidRDefault="0087605A" w:rsidP="0087605A">
      <w:pPr>
        <w:pStyle w:val="Text"/>
      </w:pPr>
      <w:r>
        <w:t>4 something</w:t>
      </w:r>
    </w:p>
    <w:p w14:paraId="565D1E09" w14:textId="77777777" w:rsidR="0087605A" w:rsidRDefault="0087605A" w:rsidP="0087605A">
      <w:pPr>
        <w:pStyle w:val="Text"/>
      </w:pPr>
      <w:r>
        <w:t>5 somewhere</w:t>
      </w:r>
    </w:p>
    <w:p w14:paraId="4D5619B5" w14:textId="77777777" w:rsidR="0087605A" w:rsidRDefault="0087605A" w:rsidP="0087605A">
      <w:pPr>
        <w:pStyle w:val="Text"/>
      </w:pPr>
      <w:r>
        <w:t>6 everywhere</w:t>
      </w:r>
    </w:p>
    <w:p w14:paraId="7B2517CE" w14:textId="77777777" w:rsidR="0087605A" w:rsidRDefault="0087605A" w:rsidP="0087605A">
      <w:pPr>
        <w:pStyle w:val="Text"/>
      </w:pPr>
      <w:r>
        <w:t>7 something</w:t>
      </w:r>
    </w:p>
    <w:p w14:paraId="590F3EFB" w14:textId="77777777" w:rsidR="0087605A" w:rsidRDefault="0087605A" w:rsidP="0087605A">
      <w:pPr>
        <w:pStyle w:val="Text"/>
      </w:pPr>
      <w:r>
        <w:t>8 Someone</w:t>
      </w:r>
    </w:p>
    <w:p w14:paraId="38F01AD8" w14:textId="77777777" w:rsidR="0087605A" w:rsidRDefault="0087605A" w:rsidP="0087605A">
      <w:pPr>
        <w:pStyle w:val="Text"/>
      </w:pPr>
      <w:r>
        <w:t>9 everyone</w:t>
      </w:r>
    </w:p>
    <w:p w14:paraId="6E42AD61" w14:textId="77777777" w:rsidR="0087605A" w:rsidRDefault="0087605A" w:rsidP="0087605A">
      <w:pPr>
        <w:pStyle w:val="Text"/>
      </w:pPr>
    </w:p>
    <w:p w14:paraId="0F024512" w14:textId="77777777" w:rsidR="0087605A" w:rsidRPr="0087605A" w:rsidRDefault="0087605A" w:rsidP="0087605A">
      <w:pPr>
        <w:pStyle w:val="Text"/>
        <w:rPr>
          <w:b/>
        </w:rPr>
      </w:pPr>
      <w:r w:rsidRPr="0087605A">
        <w:rPr>
          <w:b/>
        </w:rPr>
        <w:t>3</w:t>
      </w:r>
    </w:p>
    <w:p w14:paraId="65208D7E" w14:textId="77777777" w:rsidR="0087605A" w:rsidRDefault="0087605A" w:rsidP="0087605A">
      <w:pPr>
        <w:pStyle w:val="Text"/>
      </w:pPr>
      <w:r>
        <w:t>1 You must be so disappointed.</w:t>
      </w:r>
    </w:p>
    <w:p w14:paraId="2CE0FF54" w14:textId="77777777" w:rsidR="0087605A" w:rsidRDefault="0087605A" w:rsidP="0087605A">
      <w:pPr>
        <w:pStyle w:val="Text"/>
      </w:pPr>
      <w:r>
        <w:t>2 I know how important it was to you.</w:t>
      </w:r>
    </w:p>
    <w:p w14:paraId="4EB00A36" w14:textId="77777777" w:rsidR="0087605A" w:rsidRDefault="0087605A" w:rsidP="0087605A">
      <w:pPr>
        <w:pStyle w:val="Text"/>
      </w:pPr>
      <w:r>
        <w:t>3 You can always try again.</w:t>
      </w:r>
    </w:p>
    <w:p w14:paraId="5284AB82" w14:textId="77777777" w:rsidR="0087605A" w:rsidRDefault="0087605A" w:rsidP="0087605A">
      <w:pPr>
        <w:pStyle w:val="Text"/>
      </w:pPr>
      <w:r>
        <w:t>4 I’m sorry it didn’t work out for you.</w:t>
      </w:r>
    </w:p>
    <w:p w14:paraId="46B477A9" w14:textId="77777777" w:rsidR="0087605A" w:rsidRDefault="0087605A" w:rsidP="0087605A">
      <w:pPr>
        <w:pStyle w:val="Text"/>
      </w:pPr>
    </w:p>
    <w:p w14:paraId="145F7BA5" w14:textId="77777777" w:rsidR="0087605A" w:rsidRPr="0087605A" w:rsidRDefault="0087605A" w:rsidP="0087605A">
      <w:pPr>
        <w:pStyle w:val="Text"/>
        <w:rPr>
          <w:b/>
        </w:rPr>
      </w:pPr>
      <w:r w:rsidRPr="0087605A">
        <w:rPr>
          <w:b/>
        </w:rPr>
        <w:t>4</w:t>
      </w:r>
    </w:p>
    <w:p w14:paraId="2E1715FA" w14:textId="77777777" w:rsidR="0087605A" w:rsidRDefault="0087605A" w:rsidP="0087605A">
      <w:pPr>
        <w:pStyle w:val="Text"/>
      </w:pPr>
      <w:r>
        <w:t>1 really</w:t>
      </w:r>
    </w:p>
    <w:p w14:paraId="46B2D1AA" w14:textId="77777777" w:rsidR="0087605A" w:rsidRDefault="0087605A" w:rsidP="0087605A">
      <w:pPr>
        <w:pStyle w:val="Text"/>
      </w:pPr>
      <w:r>
        <w:t>2 wondering</w:t>
      </w:r>
    </w:p>
    <w:p w14:paraId="5522494A" w14:textId="77777777" w:rsidR="0087605A" w:rsidRDefault="0087605A" w:rsidP="0087605A">
      <w:pPr>
        <w:pStyle w:val="Text"/>
      </w:pPr>
      <w:r>
        <w:t>3 subject</w:t>
      </w:r>
    </w:p>
    <w:p w14:paraId="1F627041" w14:textId="77777777" w:rsidR="0087605A" w:rsidRDefault="0087605A" w:rsidP="0087605A">
      <w:pPr>
        <w:pStyle w:val="Text"/>
      </w:pPr>
      <w:r>
        <w:t>4 why don’t</w:t>
      </w:r>
    </w:p>
    <w:p w14:paraId="1E793552" w14:textId="77777777" w:rsidR="0087605A" w:rsidRDefault="0087605A" w:rsidP="0087605A">
      <w:pPr>
        <w:pStyle w:val="Text"/>
      </w:pPr>
      <w:r>
        <w:t>5 might</w:t>
      </w:r>
    </w:p>
    <w:p w14:paraId="2AFF5E1C" w14:textId="77777777" w:rsidR="0087605A" w:rsidRDefault="0087605A" w:rsidP="0087605A">
      <w:pPr>
        <w:pStyle w:val="Text"/>
      </w:pPr>
      <w:r>
        <w:t>6 such</w:t>
      </w:r>
    </w:p>
    <w:p w14:paraId="21CA316A" w14:textId="77777777" w:rsidR="0087605A" w:rsidRDefault="0087605A" w:rsidP="0087605A">
      <w:pPr>
        <w:pStyle w:val="Text"/>
      </w:pPr>
      <w:r>
        <w:t>7 doing</w:t>
      </w:r>
    </w:p>
    <w:p w14:paraId="64D66FCB" w14:textId="77777777" w:rsidR="0087605A" w:rsidRDefault="0087605A" w:rsidP="0087605A">
      <w:pPr>
        <w:pStyle w:val="Text"/>
      </w:pPr>
      <w:r>
        <w:t>8 could</w:t>
      </w:r>
    </w:p>
    <w:p w14:paraId="118BB91B" w14:textId="77777777" w:rsidR="0087605A" w:rsidRDefault="0087605A" w:rsidP="0087605A">
      <w:pPr>
        <w:pStyle w:val="Text"/>
      </w:pPr>
      <w:r>
        <w:t xml:space="preserve"> </w:t>
      </w:r>
    </w:p>
    <w:p w14:paraId="38490C0A" w14:textId="77777777" w:rsidR="0087605A" w:rsidRPr="0087605A" w:rsidRDefault="0087605A" w:rsidP="0087605A">
      <w:pPr>
        <w:pStyle w:val="Text"/>
        <w:rPr>
          <w:b/>
        </w:rPr>
      </w:pPr>
      <w:r w:rsidRPr="0087605A">
        <w:rPr>
          <w:b/>
        </w:rPr>
        <w:t>5</w:t>
      </w:r>
    </w:p>
    <w:p w14:paraId="655F9D31" w14:textId="77777777" w:rsidR="0087605A" w:rsidRDefault="0087605A" w:rsidP="0087605A">
      <w:pPr>
        <w:pStyle w:val="Text"/>
      </w:pPr>
      <w:r>
        <w:t>1 If possible, I’d like</w:t>
      </w:r>
    </w:p>
    <w:p w14:paraId="201E5E88" w14:textId="77777777" w:rsidR="0087605A" w:rsidRDefault="0087605A" w:rsidP="0087605A">
      <w:pPr>
        <w:pStyle w:val="Text"/>
      </w:pPr>
      <w:r>
        <w:t>2 please</w:t>
      </w:r>
    </w:p>
    <w:p w14:paraId="481D594D" w14:textId="77777777" w:rsidR="0087605A" w:rsidRDefault="0087605A" w:rsidP="0087605A">
      <w:pPr>
        <w:pStyle w:val="Text"/>
      </w:pPr>
      <w:r>
        <w:t>3 would you mind</w:t>
      </w:r>
    </w:p>
    <w:p w14:paraId="28F7CD45" w14:textId="77777777" w:rsidR="0087605A" w:rsidRDefault="0087605A" w:rsidP="0087605A">
      <w:pPr>
        <w:pStyle w:val="Text"/>
      </w:pPr>
      <w:r>
        <w:t>4 could you let</w:t>
      </w:r>
    </w:p>
    <w:p w14:paraId="458A91EE" w14:textId="77777777" w:rsidR="0087605A" w:rsidRDefault="0087605A" w:rsidP="0087605A">
      <w:pPr>
        <w:pStyle w:val="Text"/>
      </w:pPr>
      <w:r>
        <w:t>5 can you</w:t>
      </w:r>
    </w:p>
    <w:p w14:paraId="51738C52" w14:textId="2F108459" w:rsidR="0087605A" w:rsidRDefault="0087605A" w:rsidP="0087605A">
      <w:pPr>
        <w:pStyle w:val="Text"/>
      </w:pPr>
      <w:r>
        <w:t xml:space="preserve">6 Do you think </w:t>
      </w:r>
    </w:p>
    <w:p w14:paraId="27B21A35" w14:textId="77777777" w:rsidR="0037300B" w:rsidRDefault="0037300B" w:rsidP="0087605A">
      <w:pPr>
        <w:pStyle w:val="Text"/>
      </w:pPr>
    </w:p>
    <w:p w14:paraId="774FB730" w14:textId="4D9DCF5F" w:rsidR="002E7361" w:rsidRPr="00553568" w:rsidRDefault="002E7361">
      <w:pPr>
        <w:pStyle w:val="HeadASection"/>
        <w:rPr>
          <w:lang w:val="en-GB"/>
        </w:rPr>
      </w:pPr>
      <w:r w:rsidRPr="00553568">
        <w:rPr>
          <w:lang w:val="en-GB"/>
        </w:rPr>
        <w:t>Review 7</w:t>
      </w:r>
    </w:p>
    <w:p w14:paraId="4DB075EE" w14:textId="77777777" w:rsidR="00C96170" w:rsidRPr="00C96170" w:rsidRDefault="00C96170" w:rsidP="00C96170">
      <w:pPr>
        <w:pStyle w:val="Text"/>
        <w:rPr>
          <w:b/>
        </w:rPr>
      </w:pPr>
      <w:r w:rsidRPr="00C96170">
        <w:rPr>
          <w:b/>
        </w:rPr>
        <w:t>1</w:t>
      </w:r>
    </w:p>
    <w:p w14:paraId="05A91CC2" w14:textId="77777777" w:rsidR="00C96170" w:rsidRDefault="00C96170" w:rsidP="00C96170">
      <w:pPr>
        <w:pStyle w:val="Text"/>
      </w:pPr>
      <w:r>
        <w:t>1 product tester</w:t>
      </w:r>
    </w:p>
    <w:p w14:paraId="43C0E42A" w14:textId="77777777" w:rsidR="00C96170" w:rsidRDefault="00C96170" w:rsidP="00C96170">
      <w:pPr>
        <w:pStyle w:val="Text"/>
      </w:pPr>
      <w:r>
        <w:t>2 feedback</w:t>
      </w:r>
    </w:p>
    <w:p w14:paraId="59FE071B" w14:textId="77777777" w:rsidR="00C96170" w:rsidRDefault="00C96170" w:rsidP="00C96170">
      <w:pPr>
        <w:pStyle w:val="Text"/>
      </w:pPr>
      <w:r>
        <w:t>3 launched</w:t>
      </w:r>
    </w:p>
    <w:p w14:paraId="01638D93" w14:textId="77777777" w:rsidR="00C96170" w:rsidRDefault="00C96170" w:rsidP="00C96170">
      <w:pPr>
        <w:pStyle w:val="Text"/>
      </w:pPr>
      <w:r>
        <w:t>4 usefulness</w:t>
      </w:r>
    </w:p>
    <w:p w14:paraId="633AF00E" w14:textId="77777777" w:rsidR="00C96170" w:rsidRDefault="00C96170" w:rsidP="00C96170">
      <w:pPr>
        <w:pStyle w:val="Text"/>
      </w:pPr>
      <w:r>
        <w:t>5 challenges</w:t>
      </w:r>
    </w:p>
    <w:p w14:paraId="27031893" w14:textId="757C99AE" w:rsidR="00C96170" w:rsidRDefault="00C96170" w:rsidP="00C96170">
      <w:pPr>
        <w:pStyle w:val="Text"/>
      </w:pPr>
      <w:r>
        <w:t>6 purchased</w:t>
      </w:r>
    </w:p>
    <w:p w14:paraId="3CD298DE" w14:textId="77777777" w:rsidR="00C96170" w:rsidRDefault="00C96170" w:rsidP="00C96170">
      <w:pPr>
        <w:pStyle w:val="Text"/>
      </w:pPr>
    </w:p>
    <w:p w14:paraId="763F51D7" w14:textId="77777777" w:rsidR="00C96170" w:rsidRPr="00C96170" w:rsidRDefault="00C96170" w:rsidP="00C96170">
      <w:pPr>
        <w:pStyle w:val="Text"/>
        <w:rPr>
          <w:b/>
        </w:rPr>
      </w:pPr>
      <w:r w:rsidRPr="00C96170">
        <w:rPr>
          <w:b/>
        </w:rPr>
        <w:t>2</w:t>
      </w:r>
    </w:p>
    <w:p w14:paraId="76339319" w14:textId="77777777" w:rsidR="00C96170" w:rsidRDefault="00C96170" w:rsidP="00C96170">
      <w:pPr>
        <w:pStyle w:val="Text"/>
      </w:pPr>
      <w:r>
        <w:t>1 can / have to / need to</w:t>
      </w:r>
    </w:p>
    <w:p w14:paraId="339F18CC" w14:textId="77777777" w:rsidR="00C96170" w:rsidRDefault="00C96170" w:rsidP="00C96170">
      <w:pPr>
        <w:pStyle w:val="Text"/>
      </w:pPr>
      <w:r>
        <w:t>2 have to / need to</w:t>
      </w:r>
    </w:p>
    <w:p w14:paraId="7987278B" w14:textId="77777777" w:rsidR="00C96170" w:rsidRDefault="00C96170" w:rsidP="00C96170">
      <w:pPr>
        <w:pStyle w:val="Text"/>
      </w:pPr>
      <w:r>
        <w:t>3 can’t / have to / need to</w:t>
      </w:r>
    </w:p>
    <w:p w14:paraId="5104ECBE" w14:textId="77777777" w:rsidR="00C96170" w:rsidRDefault="00C96170" w:rsidP="00C96170">
      <w:pPr>
        <w:pStyle w:val="Text"/>
      </w:pPr>
      <w:r>
        <w:t>4 can</w:t>
      </w:r>
    </w:p>
    <w:p w14:paraId="44FB0892" w14:textId="77777777" w:rsidR="00C96170" w:rsidRDefault="00C96170" w:rsidP="00C96170">
      <w:pPr>
        <w:pStyle w:val="Text"/>
      </w:pPr>
      <w:r>
        <w:t>5 have to / need to</w:t>
      </w:r>
    </w:p>
    <w:p w14:paraId="6D8490D1" w14:textId="77777777" w:rsidR="00C96170" w:rsidRDefault="00C96170" w:rsidP="00C96170">
      <w:pPr>
        <w:pStyle w:val="Text"/>
      </w:pPr>
      <w:r>
        <w:t>6 have to / need to</w:t>
      </w:r>
    </w:p>
    <w:p w14:paraId="11B4A295" w14:textId="77777777" w:rsidR="00C96170" w:rsidRDefault="00C96170" w:rsidP="00C96170">
      <w:pPr>
        <w:pStyle w:val="Text"/>
      </w:pPr>
      <w:r>
        <w:t>7 can</w:t>
      </w:r>
    </w:p>
    <w:p w14:paraId="59CDDCF5" w14:textId="77777777" w:rsidR="00C96170" w:rsidRDefault="00C96170" w:rsidP="00C96170">
      <w:pPr>
        <w:pStyle w:val="Text"/>
      </w:pPr>
      <w:r>
        <w:t xml:space="preserve"> </w:t>
      </w:r>
    </w:p>
    <w:p w14:paraId="49A29100" w14:textId="77777777" w:rsidR="00C96170" w:rsidRPr="00C96170" w:rsidRDefault="00C96170" w:rsidP="00C96170">
      <w:pPr>
        <w:pStyle w:val="Text"/>
        <w:rPr>
          <w:b/>
        </w:rPr>
      </w:pPr>
      <w:r w:rsidRPr="00C96170">
        <w:rPr>
          <w:b/>
        </w:rPr>
        <w:t>3</w:t>
      </w:r>
    </w:p>
    <w:p w14:paraId="7CA17959" w14:textId="77777777" w:rsidR="00C96170" w:rsidRDefault="00C96170" w:rsidP="00C96170">
      <w:pPr>
        <w:pStyle w:val="Text"/>
      </w:pPr>
      <w:r>
        <w:t>1 start by</w:t>
      </w:r>
    </w:p>
    <w:p w14:paraId="59B94F0E" w14:textId="77777777" w:rsidR="00C96170" w:rsidRDefault="00C96170" w:rsidP="00C96170">
      <w:pPr>
        <w:pStyle w:val="Text"/>
      </w:pPr>
      <w:r>
        <w:t>2 next step</w:t>
      </w:r>
    </w:p>
    <w:p w14:paraId="351AB284" w14:textId="77777777" w:rsidR="00C96170" w:rsidRDefault="00C96170" w:rsidP="00C96170">
      <w:pPr>
        <w:pStyle w:val="Text"/>
      </w:pPr>
      <w:r>
        <w:lastRenderedPageBreak/>
        <w:t>3 Do you see</w:t>
      </w:r>
    </w:p>
    <w:p w14:paraId="5C3F310B" w14:textId="77777777" w:rsidR="00C96170" w:rsidRDefault="00C96170" w:rsidP="00C96170">
      <w:pPr>
        <w:pStyle w:val="Text"/>
      </w:pPr>
      <w:r>
        <w:t>4 like this</w:t>
      </w:r>
    </w:p>
    <w:p w14:paraId="7F494A95" w14:textId="77777777" w:rsidR="00C96170" w:rsidRDefault="00C96170" w:rsidP="00C96170">
      <w:pPr>
        <w:pStyle w:val="Text"/>
      </w:pPr>
      <w:r>
        <w:t>5 Any questions</w:t>
      </w:r>
    </w:p>
    <w:p w14:paraId="39BF434B" w14:textId="77777777" w:rsidR="00C96170" w:rsidRDefault="00C96170" w:rsidP="00C96170">
      <w:pPr>
        <w:pStyle w:val="Text"/>
      </w:pPr>
      <w:r>
        <w:t>6 Once you’ve</w:t>
      </w:r>
    </w:p>
    <w:p w14:paraId="7985762D" w14:textId="77777777" w:rsidR="00C96170" w:rsidRDefault="00C96170" w:rsidP="00C96170">
      <w:pPr>
        <w:pStyle w:val="Text"/>
      </w:pPr>
      <w:r>
        <w:t>7 you’ve completed</w:t>
      </w:r>
    </w:p>
    <w:p w14:paraId="101385B3" w14:textId="77777777" w:rsidR="00C96170" w:rsidRDefault="00C96170" w:rsidP="00C96170">
      <w:pPr>
        <w:pStyle w:val="Text"/>
      </w:pPr>
      <w:r>
        <w:t>8 because</w:t>
      </w:r>
    </w:p>
    <w:p w14:paraId="57FCE67D" w14:textId="77777777" w:rsidR="00C96170" w:rsidRDefault="00C96170" w:rsidP="00C96170">
      <w:pPr>
        <w:pStyle w:val="Text"/>
      </w:pPr>
      <w:r>
        <w:t xml:space="preserve"> </w:t>
      </w:r>
    </w:p>
    <w:p w14:paraId="1C2327AC" w14:textId="77777777" w:rsidR="00C96170" w:rsidRPr="00C96170" w:rsidRDefault="00C96170" w:rsidP="00C96170">
      <w:pPr>
        <w:pStyle w:val="Text"/>
        <w:rPr>
          <w:b/>
        </w:rPr>
      </w:pPr>
      <w:r w:rsidRPr="00C96170">
        <w:rPr>
          <w:b/>
        </w:rPr>
        <w:t>4</w:t>
      </w:r>
    </w:p>
    <w:p w14:paraId="0BB5B84C" w14:textId="77777777" w:rsidR="00C96170" w:rsidRDefault="00C96170" w:rsidP="00C96170">
      <w:pPr>
        <w:pStyle w:val="Text"/>
      </w:pPr>
      <w:r>
        <w:t>1 background</w:t>
      </w:r>
    </w:p>
    <w:p w14:paraId="556BE1AC" w14:textId="77777777" w:rsidR="00C96170" w:rsidRDefault="00C96170" w:rsidP="00C96170">
      <w:pPr>
        <w:pStyle w:val="Text"/>
      </w:pPr>
      <w:r>
        <w:t>2 mute</w:t>
      </w:r>
    </w:p>
    <w:p w14:paraId="26BD67D1" w14:textId="77777777" w:rsidR="00C96170" w:rsidRDefault="00C96170" w:rsidP="00C96170">
      <w:pPr>
        <w:pStyle w:val="Text"/>
      </w:pPr>
      <w:r>
        <w:t>3 connection</w:t>
      </w:r>
    </w:p>
    <w:p w14:paraId="4B4478B8" w14:textId="77777777" w:rsidR="00C96170" w:rsidRDefault="00C96170" w:rsidP="00C96170">
      <w:pPr>
        <w:pStyle w:val="Text"/>
      </w:pPr>
      <w:r>
        <w:t>4 hanging up</w:t>
      </w:r>
    </w:p>
    <w:p w14:paraId="1CD802BD" w14:textId="77777777" w:rsidR="00C96170" w:rsidRDefault="00C96170" w:rsidP="00C96170">
      <w:pPr>
        <w:pStyle w:val="Text"/>
      </w:pPr>
      <w:r>
        <w:t>5 echo</w:t>
      </w:r>
    </w:p>
    <w:p w14:paraId="25EDC29C" w14:textId="77777777" w:rsidR="00C96170" w:rsidRDefault="00C96170" w:rsidP="00C96170">
      <w:pPr>
        <w:pStyle w:val="Text"/>
      </w:pPr>
      <w:r>
        <w:t>6 switched on</w:t>
      </w:r>
    </w:p>
    <w:p w14:paraId="2D4FAC1F" w14:textId="77777777" w:rsidR="00C96170" w:rsidRDefault="00C96170" w:rsidP="00C96170">
      <w:pPr>
        <w:pStyle w:val="Text"/>
      </w:pPr>
      <w:r>
        <w:t>7 volume</w:t>
      </w:r>
    </w:p>
    <w:p w14:paraId="648AE5BF" w14:textId="77777777" w:rsidR="00C96170" w:rsidRDefault="00C96170" w:rsidP="00C96170">
      <w:pPr>
        <w:pStyle w:val="Text"/>
      </w:pPr>
      <w:r>
        <w:t>8 cutting out</w:t>
      </w:r>
    </w:p>
    <w:p w14:paraId="3F9CAAFA" w14:textId="77777777" w:rsidR="00C96170" w:rsidRDefault="00C96170" w:rsidP="00C96170">
      <w:pPr>
        <w:pStyle w:val="Text"/>
      </w:pPr>
      <w:r>
        <w:t xml:space="preserve"> </w:t>
      </w:r>
    </w:p>
    <w:p w14:paraId="78580372" w14:textId="77777777" w:rsidR="00C96170" w:rsidRPr="00C96170" w:rsidRDefault="00C96170" w:rsidP="00C96170">
      <w:pPr>
        <w:pStyle w:val="Text"/>
        <w:rPr>
          <w:b/>
        </w:rPr>
      </w:pPr>
      <w:r w:rsidRPr="00C96170">
        <w:rPr>
          <w:b/>
        </w:rPr>
        <w:t>5</w:t>
      </w:r>
    </w:p>
    <w:p w14:paraId="63892951" w14:textId="77777777" w:rsidR="00C96170" w:rsidRDefault="00C96170" w:rsidP="00C96170">
      <w:pPr>
        <w:pStyle w:val="Text"/>
      </w:pPr>
      <w:r>
        <w:t>1 report</w:t>
      </w:r>
    </w:p>
    <w:p w14:paraId="200300D6" w14:textId="77777777" w:rsidR="00C96170" w:rsidRDefault="00C96170" w:rsidP="00C96170">
      <w:pPr>
        <w:pStyle w:val="Text"/>
      </w:pPr>
      <w:r>
        <w:t>2 new</w:t>
      </w:r>
    </w:p>
    <w:p w14:paraId="2E43E79D" w14:textId="77777777" w:rsidR="00C96170" w:rsidRDefault="00C96170" w:rsidP="00C96170">
      <w:pPr>
        <w:pStyle w:val="Text"/>
      </w:pPr>
      <w:r>
        <w:t>3 recruited</w:t>
      </w:r>
    </w:p>
    <w:p w14:paraId="7E192BA7" w14:textId="77777777" w:rsidR="00C96170" w:rsidRDefault="00C96170" w:rsidP="00C96170">
      <w:pPr>
        <w:pStyle w:val="Text"/>
      </w:pPr>
      <w:r>
        <w:t>4 very lightweight</w:t>
      </w:r>
    </w:p>
    <w:p w14:paraId="26AC99A9" w14:textId="77777777" w:rsidR="00C96170" w:rsidRDefault="00C96170" w:rsidP="00C96170">
      <w:pPr>
        <w:pStyle w:val="Text"/>
      </w:pPr>
      <w:r>
        <w:t>5 easy-to-use</w:t>
      </w:r>
    </w:p>
    <w:p w14:paraId="78E4E7EC" w14:textId="3E77B1EF" w:rsidR="001437F1" w:rsidRDefault="00C96170" w:rsidP="001437F1">
      <w:pPr>
        <w:pStyle w:val="Text"/>
      </w:pPr>
      <w:r>
        <w:t xml:space="preserve"> </w:t>
      </w:r>
    </w:p>
    <w:p w14:paraId="21479091" w14:textId="12CFE4A8" w:rsidR="00801063" w:rsidRPr="00553568" w:rsidRDefault="00AC2BAD">
      <w:pPr>
        <w:pStyle w:val="HeadASection"/>
        <w:rPr>
          <w:lang w:val="en-GB"/>
        </w:rPr>
      </w:pPr>
      <w:r w:rsidRPr="00553568">
        <w:rPr>
          <w:lang w:val="en-GB"/>
        </w:rPr>
        <w:t xml:space="preserve">Review </w:t>
      </w:r>
      <w:r w:rsidR="002E7361" w:rsidRPr="00553568">
        <w:rPr>
          <w:lang w:val="en-GB"/>
        </w:rPr>
        <w:t>8</w:t>
      </w:r>
    </w:p>
    <w:p w14:paraId="133AD4E0" w14:textId="77777777" w:rsidR="00C96170" w:rsidRPr="00C96170" w:rsidRDefault="00C96170" w:rsidP="00C96170">
      <w:pPr>
        <w:pStyle w:val="Text"/>
        <w:rPr>
          <w:b/>
        </w:rPr>
      </w:pPr>
      <w:r w:rsidRPr="00C96170">
        <w:rPr>
          <w:b/>
        </w:rPr>
        <w:t>1</w:t>
      </w:r>
    </w:p>
    <w:p w14:paraId="53054B2C" w14:textId="77777777" w:rsidR="00C96170" w:rsidRDefault="00C96170" w:rsidP="00C96170">
      <w:pPr>
        <w:pStyle w:val="Text"/>
      </w:pPr>
      <w:r>
        <w:t>1 pollutes</w:t>
      </w:r>
    </w:p>
    <w:p w14:paraId="0D21C0DD" w14:textId="77777777" w:rsidR="00C96170" w:rsidRDefault="00C96170" w:rsidP="00C96170">
      <w:pPr>
        <w:pStyle w:val="Text"/>
      </w:pPr>
      <w:r>
        <w:t>2 recycled</w:t>
      </w:r>
    </w:p>
    <w:p w14:paraId="62F084A6" w14:textId="77777777" w:rsidR="00C96170" w:rsidRDefault="00C96170" w:rsidP="00C96170">
      <w:pPr>
        <w:pStyle w:val="Text"/>
      </w:pPr>
      <w:r>
        <w:t>3 impact</w:t>
      </w:r>
    </w:p>
    <w:p w14:paraId="401DAE25" w14:textId="77777777" w:rsidR="00C96170" w:rsidRDefault="00C96170" w:rsidP="00C96170">
      <w:pPr>
        <w:pStyle w:val="Text"/>
      </w:pPr>
      <w:r>
        <w:t>4 destruction</w:t>
      </w:r>
    </w:p>
    <w:p w14:paraId="4DAE931D" w14:textId="77777777" w:rsidR="00C96170" w:rsidRDefault="00C96170" w:rsidP="00C96170">
      <w:pPr>
        <w:pStyle w:val="Text"/>
      </w:pPr>
      <w:r>
        <w:t>5 protect</w:t>
      </w:r>
    </w:p>
    <w:p w14:paraId="3D4E98ED" w14:textId="77777777" w:rsidR="00C96170" w:rsidRDefault="00C96170" w:rsidP="00C96170">
      <w:pPr>
        <w:pStyle w:val="Text"/>
      </w:pPr>
      <w:r>
        <w:t>6 damage</w:t>
      </w:r>
    </w:p>
    <w:p w14:paraId="0B4D8A54" w14:textId="77777777" w:rsidR="00C96170" w:rsidRDefault="00C96170" w:rsidP="00C96170">
      <w:pPr>
        <w:pStyle w:val="Text"/>
      </w:pPr>
      <w:r>
        <w:t xml:space="preserve"> </w:t>
      </w:r>
    </w:p>
    <w:p w14:paraId="38C05DE8" w14:textId="77777777" w:rsidR="00C96170" w:rsidRPr="00C96170" w:rsidRDefault="00C96170" w:rsidP="00C96170">
      <w:pPr>
        <w:pStyle w:val="Text"/>
        <w:rPr>
          <w:b/>
        </w:rPr>
      </w:pPr>
      <w:r w:rsidRPr="00C96170">
        <w:rPr>
          <w:b/>
        </w:rPr>
        <w:t>2</w:t>
      </w:r>
    </w:p>
    <w:p w14:paraId="46DF5942" w14:textId="77777777" w:rsidR="00C96170" w:rsidRDefault="00C96170" w:rsidP="00C96170">
      <w:pPr>
        <w:pStyle w:val="Text"/>
      </w:pPr>
      <w:r>
        <w:t>1 should</w:t>
      </w:r>
    </w:p>
    <w:p w14:paraId="017019DD" w14:textId="77777777" w:rsidR="00C96170" w:rsidRDefault="00C96170" w:rsidP="00C96170">
      <w:pPr>
        <w:pStyle w:val="Text"/>
      </w:pPr>
      <w:r>
        <w:t>2 shouldn’t</w:t>
      </w:r>
    </w:p>
    <w:p w14:paraId="449CE171" w14:textId="77777777" w:rsidR="00C96170" w:rsidRDefault="00C96170" w:rsidP="00C96170">
      <w:pPr>
        <w:pStyle w:val="Text"/>
      </w:pPr>
      <w:r>
        <w:t>3 could/should</w:t>
      </w:r>
    </w:p>
    <w:p w14:paraId="518181B2" w14:textId="77777777" w:rsidR="00C96170" w:rsidRDefault="00C96170" w:rsidP="00C96170">
      <w:pPr>
        <w:pStyle w:val="Text"/>
      </w:pPr>
      <w:r>
        <w:t>4 could</w:t>
      </w:r>
    </w:p>
    <w:p w14:paraId="70596034" w14:textId="77777777" w:rsidR="00C96170" w:rsidRDefault="00C96170" w:rsidP="00C96170">
      <w:pPr>
        <w:pStyle w:val="Text"/>
      </w:pPr>
      <w:r>
        <w:t>5 shouldn’t</w:t>
      </w:r>
    </w:p>
    <w:p w14:paraId="2FCCA33A" w14:textId="77777777" w:rsidR="00C96170" w:rsidRDefault="00C96170" w:rsidP="00C96170">
      <w:pPr>
        <w:pStyle w:val="Text"/>
      </w:pPr>
      <w:r>
        <w:t>6 should/could</w:t>
      </w:r>
    </w:p>
    <w:p w14:paraId="589EB71E" w14:textId="77777777" w:rsidR="00C96170" w:rsidRDefault="00C96170" w:rsidP="00C96170">
      <w:pPr>
        <w:pStyle w:val="Text"/>
      </w:pPr>
      <w:r>
        <w:t xml:space="preserve"> </w:t>
      </w:r>
    </w:p>
    <w:p w14:paraId="5BE3EBF0" w14:textId="77777777" w:rsidR="00C96170" w:rsidRPr="00C96170" w:rsidRDefault="00C96170" w:rsidP="00C96170">
      <w:pPr>
        <w:pStyle w:val="Text"/>
        <w:rPr>
          <w:b/>
        </w:rPr>
      </w:pPr>
      <w:r w:rsidRPr="00C96170">
        <w:rPr>
          <w:b/>
        </w:rPr>
        <w:t>3</w:t>
      </w:r>
    </w:p>
    <w:p w14:paraId="51DF418F" w14:textId="77777777" w:rsidR="00C96170" w:rsidRDefault="00C96170" w:rsidP="00C96170">
      <w:pPr>
        <w:pStyle w:val="Text"/>
      </w:pPr>
      <w:r>
        <w:t>1 e</w:t>
      </w:r>
    </w:p>
    <w:p w14:paraId="7CE2EFF3" w14:textId="77777777" w:rsidR="00C96170" w:rsidRDefault="00C96170" w:rsidP="00C96170">
      <w:pPr>
        <w:pStyle w:val="Text"/>
      </w:pPr>
      <w:r>
        <w:t xml:space="preserve">2 g </w:t>
      </w:r>
    </w:p>
    <w:p w14:paraId="291C37C9" w14:textId="77777777" w:rsidR="00C96170" w:rsidRDefault="00C96170" w:rsidP="00C96170">
      <w:pPr>
        <w:pStyle w:val="Text"/>
      </w:pPr>
      <w:r>
        <w:t xml:space="preserve">3 a </w:t>
      </w:r>
    </w:p>
    <w:p w14:paraId="3A94F343" w14:textId="77777777" w:rsidR="00C96170" w:rsidRDefault="00C96170" w:rsidP="00C96170">
      <w:pPr>
        <w:pStyle w:val="Text"/>
      </w:pPr>
      <w:r>
        <w:t>4 d</w:t>
      </w:r>
    </w:p>
    <w:p w14:paraId="7F4511A0" w14:textId="77777777" w:rsidR="00C96170" w:rsidRDefault="00C96170" w:rsidP="00C96170">
      <w:pPr>
        <w:pStyle w:val="Text"/>
      </w:pPr>
      <w:r>
        <w:t>5 f</w:t>
      </w:r>
    </w:p>
    <w:p w14:paraId="17C2217C" w14:textId="77777777" w:rsidR="00C96170" w:rsidRDefault="00C96170" w:rsidP="00C96170">
      <w:pPr>
        <w:pStyle w:val="Text"/>
      </w:pPr>
      <w:r>
        <w:t>6 b</w:t>
      </w:r>
    </w:p>
    <w:p w14:paraId="0D8B5D5A" w14:textId="77777777" w:rsidR="00C96170" w:rsidRDefault="00C96170" w:rsidP="00C96170">
      <w:pPr>
        <w:pStyle w:val="Text"/>
      </w:pPr>
      <w:r>
        <w:t>7 h</w:t>
      </w:r>
    </w:p>
    <w:p w14:paraId="36890E3A" w14:textId="77777777" w:rsidR="00C96170" w:rsidRDefault="00C96170" w:rsidP="00C96170">
      <w:pPr>
        <w:pStyle w:val="Text"/>
      </w:pPr>
      <w:r>
        <w:t>8 c</w:t>
      </w:r>
    </w:p>
    <w:p w14:paraId="42F39A51" w14:textId="77777777" w:rsidR="00C96170" w:rsidRDefault="00C96170" w:rsidP="00C96170">
      <w:pPr>
        <w:pStyle w:val="Text"/>
      </w:pPr>
      <w:r>
        <w:t xml:space="preserve"> </w:t>
      </w:r>
    </w:p>
    <w:p w14:paraId="1673E7B3" w14:textId="77777777" w:rsidR="00C96170" w:rsidRPr="00C96170" w:rsidRDefault="00C96170" w:rsidP="00C96170">
      <w:pPr>
        <w:pStyle w:val="Text"/>
        <w:rPr>
          <w:b/>
        </w:rPr>
      </w:pPr>
      <w:r w:rsidRPr="00C96170">
        <w:rPr>
          <w:b/>
        </w:rPr>
        <w:t>4</w:t>
      </w:r>
    </w:p>
    <w:p w14:paraId="778C826F" w14:textId="77777777" w:rsidR="00C96170" w:rsidRDefault="00C96170" w:rsidP="00C96170">
      <w:pPr>
        <w:pStyle w:val="Text"/>
      </w:pPr>
      <w:r>
        <w:t>1 anyone have</w:t>
      </w:r>
    </w:p>
    <w:p w14:paraId="6474D64E" w14:textId="77777777" w:rsidR="00C96170" w:rsidRDefault="00C96170" w:rsidP="00C96170">
      <w:pPr>
        <w:pStyle w:val="Text"/>
      </w:pPr>
      <w:r>
        <w:t xml:space="preserve">2 good question </w:t>
      </w:r>
    </w:p>
    <w:p w14:paraId="714E6372" w14:textId="77777777" w:rsidR="00C96170" w:rsidRDefault="00C96170" w:rsidP="00C96170">
      <w:pPr>
        <w:pStyle w:val="Text"/>
      </w:pPr>
      <w:r>
        <w:t>3 you’re asking</w:t>
      </w:r>
    </w:p>
    <w:p w14:paraId="674A08F1" w14:textId="77777777" w:rsidR="00C96170" w:rsidRDefault="00C96170" w:rsidP="00C96170">
      <w:pPr>
        <w:pStyle w:val="Text"/>
      </w:pPr>
      <w:r>
        <w:t>4 Does that</w:t>
      </w:r>
    </w:p>
    <w:p w14:paraId="1E46018F" w14:textId="77777777" w:rsidR="00C96170" w:rsidRDefault="00C96170" w:rsidP="00C96170">
      <w:pPr>
        <w:pStyle w:val="Text"/>
      </w:pPr>
      <w:r>
        <w:t>5 question,  about</w:t>
      </w:r>
    </w:p>
    <w:p w14:paraId="7EB69606" w14:textId="77777777" w:rsidR="00C96170" w:rsidRDefault="00C96170" w:rsidP="00C96170">
      <w:pPr>
        <w:pStyle w:val="Text"/>
      </w:pPr>
      <w:r>
        <w:t>6 the answer</w:t>
      </w:r>
    </w:p>
    <w:p w14:paraId="3DA66488" w14:textId="77777777" w:rsidR="00C96170" w:rsidRDefault="00C96170" w:rsidP="00C96170">
      <w:pPr>
        <w:pStyle w:val="Text"/>
      </w:pPr>
      <w:r>
        <w:t xml:space="preserve"> </w:t>
      </w:r>
    </w:p>
    <w:p w14:paraId="336B9517" w14:textId="77777777" w:rsidR="00C96170" w:rsidRPr="00C96170" w:rsidRDefault="00C96170" w:rsidP="00C96170">
      <w:pPr>
        <w:pStyle w:val="Text"/>
        <w:rPr>
          <w:b/>
        </w:rPr>
      </w:pPr>
      <w:r w:rsidRPr="00C96170">
        <w:rPr>
          <w:b/>
        </w:rPr>
        <w:t>5</w:t>
      </w:r>
    </w:p>
    <w:p w14:paraId="41436B79" w14:textId="77777777" w:rsidR="00C96170" w:rsidRDefault="00C96170" w:rsidP="00C96170">
      <w:pPr>
        <w:pStyle w:val="Text"/>
      </w:pPr>
      <w:r>
        <w:t>1 you know</w:t>
      </w:r>
    </w:p>
    <w:p w14:paraId="527ECBCF" w14:textId="77777777" w:rsidR="00C96170" w:rsidRDefault="00C96170" w:rsidP="00C96170">
      <w:pPr>
        <w:pStyle w:val="Text"/>
      </w:pPr>
      <w:r>
        <w:t>2 now ready</w:t>
      </w:r>
    </w:p>
    <w:p w14:paraId="655DAFA5" w14:textId="77777777" w:rsidR="00C96170" w:rsidRDefault="00C96170" w:rsidP="00C96170">
      <w:pPr>
        <w:pStyle w:val="Text"/>
      </w:pPr>
      <w:r>
        <w:t>3 are going to</w:t>
      </w:r>
    </w:p>
    <w:p w14:paraId="562838E9" w14:textId="77777777" w:rsidR="00C96170" w:rsidRDefault="00C96170" w:rsidP="00C96170">
      <w:pPr>
        <w:pStyle w:val="Text"/>
      </w:pPr>
      <w:r>
        <w:t>4 will reduce</w:t>
      </w:r>
    </w:p>
    <w:p w14:paraId="601C3908" w14:textId="77777777" w:rsidR="00C96170" w:rsidRDefault="00C96170" w:rsidP="00C96170">
      <w:pPr>
        <w:pStyle w:val="Text"/>
      </w:pPr>
      <w:r>
        <w:t>5 also plan to</w:t>
      </w:r>
    </w:p>
    <w:p w14:paraId="35C4C172" w14:textId="77777777" w:rsidR="00C96170" w:rsidRDefault="00C96170" w:rsidP="00C96170">
      <w:pPr>
        <w:pStyle w:val="Text"/>
      </w:pPr>
      <w:r>
        <w:t>6 therefore</w:t>
      </w:r>
    </w:p>
    <w:p w14:paraId="583E0E93" w14:textId="7BB96EFC" w:rsidR="00C96170" w:rsidRDefault="00C96170" w:rsidP="00C96170">
      <w:pPr>
        <w:pStyle w:val="Text"/>
      </w:pPr>
      <w:r>
        <w:t>7 are holding</w:t>
      </w:r>
    </w:p>
    <w:p w14:paraId="13E3C225" w14:textId="537F87EA" w:rsidR="00861BCE" w:rsidRDefault="00861BCE" w:rsidP="00C96170">
      <w:pPr>
        <w:pStyle w:val="Text"/>
      </w:pPr>
      <w:r>
        <w:br w:type="page"/>
      </w:r>
    </w:p>
    <w:p w14:paraId="08598948" w14:textId="3B472E95" w:rsidR="00861BCE" w:rsidRDefault="00861BCE" w:rsidP="00861BCE">
      <w:pPr>
        <w:pStyle w:val="HeadUnit"/>
      </w:pPr>
      <w:r>
        <w:lastRenderedPageBreak/>
        <w:t>Pronunciation</w:t>
      </w:r>
    </w:p>
    <w:p w14:paraId="6DF44939" w14:textId="29734F63" w:rsidR="00861BCE" w:rsidRPr="00553568" w:rsidRDefault="00861BCE" w:rsidP="00861BCE">
      <w:pPr>
        <w:pStyle w:val="HeadASection"/>
        <w:rPr>
          <w:lang w:val="en-GB"/>
        </w:rPr>
      </w:pPr>
      <w:r w:rsidRPr="00553568">
        <w:rPr>
          <w:lang w:val="en-GB"/>
        </w:rPr>
        <w:t>1.2 The letter ‘r’</w:t>
      </w:r>
    </w:p>
    <w:p w14:paraId="6B36F8B7" w14:textId="77777777" w:rsidR="00861BCE" w:rsidRPr="00861BCE" w:rsidRDefault="00861BCE" w:rsidP="00861BCE">
      <w:pPr>
        <w:pStyle w:val="Text"/>
        <w:rPr>
          <w:b/>
          <w:sz w:val="24"/>
          <w:szCs w:val="24"/>
          <w:lang w:eastAsia="pl-PL"/>
        </w:rPr>
      </w:pPr>
      <w:r w:rsidRPr="00861BCE">
        <w:rPr>
          <w:b/>
        </w:rPr>
        <w:t>1</w:t>
      </w:r>
    </w:p>
    <w:p w14:paraId="36F08668" w14:textId="146C2BC2" w:rsidR="00861BCE" w:rsidRPr="00861BCE" w:rsidRDefault="00861BCE" w:rsidP="00861BCE">
      <w:pPr>
        <w:pStyle w:val="Text"/>
      </w:pPr>
      <w:r w:rsidRPr="00861BCE">
        <w:t>1</w:t>
      </w:r>
      <w:r>
        <w:t xml:space="preserve"> </w:t>
      </w:r>
      <w:r w:rsidRPr="00861BCE">
        <w:t>A pa</w:t>
      </w:r>
      <w:r w:rsidRPr="00861BCE">
        <w:rPr>
          <w:u w:val="single"/>
        </w:rPr>
        <w:t>r</w:t>
      </w:r>
      <w:r w:rsidRPr="00861BCE">
        <w:t>ty fo</w:t>
      </w:r>
      <w:r w:rsidRPr="00861BCE">
        <w:rPr>
          <w:u w:val="single"/>
        </w:rPr>
        <w:t>r</w:t>
      </w:r>
      <w:r w:rsidRPr="00861BCE">
        <w:t>50 is cheape</w:t>
      </w:r>
      <w:r w:rsidRPr="00861BCE">
        <w:rPr>
          <w:u w:val="single"/>
        </w:rPr>
        <w:t xml:space="preserve">r </w:t>
      </w:r>
      <w:r w:rsidRPr="00861BCE">
        <w:t>than a pa</w:t>
      </w:r>
      <w:r w:rsidRPr="00861BCE">
        <w:rPr>
          <w:u w:val="single"/>
        </w:rPr>
        <w:t>r</w:t>
      </w:r>
      <w:r w:rsidRPr="00861BCE">
        <w:t>ty fo</w:t>
      </w:r>
      <w:r w:rsidRPr="00861BCE">
        <w:rPr>
          <w:u w:val="single"/>
        </w:rPr>
        <w:t>r</w:t>
      </w:r>
      <w:r w:rsidRPr="00861BCE">
        <w:t>500.</w:t>
      </w:r>
    </w:p>
    <w:p w14:paraId="44611C6C" w14:textId="25E9DA95" w:rsidR="00861BCE" w:rsidRPr="00861BCE" w:rsidRDefault="00861BCE" w:rsidP="00861BCE">
      <w:pPr>
        <w:pStyle w:val="Text"/>
      </w:pPr>
      <w:r w:rsidRPr="00861BCE">
        <w:t>2</w:t>
      </w:r>
      <w:r>
        <w:t xml:space="preserve"> </w:t>
      </w:r>
      <w:r w:rsidRPr="00861BCE">
        <w:t>The bette</w:t>
      </w:r>
      <w:r w:rsidRPr="00861BCE">
        <w:rPr>
          <w:u w:val="single"/>
        </w:rPr>
        <w:t xml:space="preserve">r </w:t>
      </w:r>
      <w:r w:rsidRPr="00861BCE">
        <w:t>option is a big tent in the pa</w:t>
      </w:r>
      <w:r w:rsidRPr="00861BCE">
        <w:rPr>
          <w:u w:val="single"/>
        </w:rPr>
        <w:t>r</w:t>
      </w:r>
      <w:r w:rsidRPr="00861BCE">
        <w:t xml:space="preserve">k. </w:t>
      </w:r>
    </w:p>
    <w:p w14:paraId="5C8C3080" w14:textId="1390FAFC" w:rsidR="00861BCE" w:rsidRPr="00861BCE" w:rsidRDefault="00861BCE" w:rsidP="00861BCE">
      <w:pPr>
        <w:pStyle w:val="Text"/>
      </w:pPr>
      <w:r w:rsidRPr="00861BCE">
        <w:t>3 Some people think this is the wo</w:t>
      </w:r>
      <w:r w:rsidRPr="00861BCE">
        <w:rPr>
          <w:u w:val="single"/>
        </w:rPr>
        <w:t>r</w:t>
      </w:r>
      <w:r w:rsidRPr="00861BCE">
        <w:t>st hotel in town.</w:t>
      </w:r>
    </w:p>
    <w:p w14:paraId="092D9377" w14:textId="35CFEC71" w:rsidR="00861BCE" w:rsidRPr="00861BCE" w:rsidRDefault="00861BCE" w:rsidP="00861BCE">
      <w:pPr>
        <w:pStyle w:val="Text"/>
      </w:pPr>
      <w:r w:rsidRPr="00861BCE">
        <w:t>4</w:t>
      </w:r>
      <w:r>
        <w:t xml:space="preserve"> </w:t>
      </w:r>
      <w:r w:rsidRPr="00861BCE">
        <w:t>The ba</w:t>
      </w:r>
      <w:r w:rsidRPr="00861BCE">
        <w:rPr>
          <w:u w:val="single"/>
        </w:rPr>
        <w:t>r</w:t>
      </w:r>
      <w:r w:rsidRPr="00861BCE">
        <w:t>becue is bigge</w:t>
      </w:r>
      <w:r w:rsidRPr="00861BCE">
        <w:rPr>
          <w:u w:val="single"/>
        </w:rPr>
        <w:t xml:space="preserve">r </w:t>
      </w:r>
      <w:r w:rsidRPr="00861BCE">
        <w:t xml:space="preserve">than the </w:t>
      </w:r>
      <w:r w:rsidRPr="00861BCE">
        <w:rPr>
          <w:u w:val="single"/>
        </w:rPr>
        <w:t>r</w:t>
      </w:r>
      <w:r w:rsidRPr="00861BCE">
        <w:t>estau</w:t>
      </w:r>
      <w:r w:rsidRPr="00861BCE">
        <w:rPr>
          <w:u w:val="single"/>
        </w:rPr>
        <w:t>r</w:t>
      </w:r>
      <w:r w:rsidRPr="00861BCE">
        <w:t>ant.</w:t>
      </w:r>
    </w:p>
    <w:p w14:paraId="347F0476" w14:textId="1334A9C3" w:rsidR="00861BCE" w:rsidRPr="00861BCE" w:rsidRDefault="00861BCE" w:rsidP="00861BCE">
      <w:pPr>
        <w:pStyle w:val="Text"/>
      </w:pPr>
      <w:r w:rsidRPr="00861BCE">
        <w:t>5</w:t>
      </w:r>
      <w:r>
        <w:t xml:space="preserve"> </w:t>
      </w:r>
      <w:r w:rsidRPr="00861BCE">
        <w:t>A ci</w:t>
      </w:r>
      <w:r w:rsidRPr="00861BCE">
        <w:rPr>
          <w:u w:val="single"/>
        </w:rPr>
        <w:t>r</w:t>
      </w:r>
      <w:r w:rsidRPr="00861BCE">
        <w:t>cus theme is mo</w:t>
      </w:r>
      <w:r w:rsidRPr="00861BCE">
        <w:rPr>
          <w:u w:val="single"/>
        </w:rPr>
        <w:t>r</w:t>
      </w:r>
      <w:r w:rsidRPr="00861BCE">
        <w:t>e fun than just having a</w:t>
      </w:r>
      <w:r>
        <w:t> </w:t>
      </w:r>
      <w:r w:rsidRPr="00861BCE">
        <w:t>meal.</w:t>
      </w:r>
    </w:p>
    <w:p w14:paraId="07DB009B" w14:textId="2472B73E" w:rsidR="00861BCE" w:rsidRPr="00861BCE" w:rsidRDefault="00861BCE" w:rsidP="00861BCE">
      <w:pPr>
        <w:pStyle w:val="Text"/>
      </w:pPr>
      <w:r w:rsidRPr="00861BCE">
        <w:t>6</w:t>
      </w:r>
      <w:r>
        <w:t xml:space="preserve"> </w:t>
      </w:r>
      <w:r w:rsidRPr="00861BCE">
        <w:t>A</w:t>
      </w:r>
      <w:r w:rsidRPr="00861BCE">
        <w:rPr>
          <w:u w:val="single"/>
        </w:rPr>
        <w:t>r</w:t>
      </w:r>
      <w:r w:rsidRPr="00861BCE">
        <w:t>e some venues bette</w:t>
      </w:r>
      <w:r w:rsidRPr="00861BCE">
        <w:rPr>
          <w:u w:val="single"/>
        </w:rPr>
        <w:t xml:space="preserve">r </w:t>
      </w:r>
      <w:r w:rsidRPr="00861BCE">
        <w:t>than othe</w:t>
      </w:r>
      <w:r w:rsidRPr="00861BCE">
        <w:rPr>
          <w:u w:val="single"/>
        </w:rPr>
        <w:t>r</w:t>
      </w:r>
      <w:r w:rsidRPr="00861BCE">
        <w:t>s?</w:t>
      </w:r>
    </w:p>
    <w:p w14:paraId="0390DDC2" w14:textId="6DD45762" w:rsidR="00861BCE" w:rsidRPr="00861BCE" w:rsidRDefault="00861BCE" w:rsidP="00861BCE">
      <w:pPr>
        <w:pStyle w:val="Text"/>
      </w:pPr>
      <w:r w:rsidRPr="00861BCE">
        <w:t xml:space="preserve"> </w:t>
      </w:r>
    </w:p>
    <w:p w14:paraId="67981086" w14:textId="06293AFF" w:rsidR="00861BCE" w:rsidRPr="00861BCE" w:rsidRDefault="00861BCE" w:rsidP="00861BCE">
      <w:pPr>
        <w:pStyle w:val="Text"/>
        <w:rPr>
          <w:b/>
        </w:rPr>
      </w:pPr>
      <w:r w:rsidRPr="00861BCE">
        <w:rPr>
          <w:b/>
        </w:rPr>
        <w:t>2A</w:t>
      </w:r>
    </w:p>
    <w:p w14:paraId="4FBED599" w14:textId="4559144F" w:rsidR="00861BCE" w:rsidRPr="00861BCE" w:rsidRDefault="00861BCE" w:rsidP="00861BCE">
      <w:pPr>
        <w:pStyle w:val="Text"/>
      </w:pPr>
      <w:r w:rsidRPr="00861BCE">
        <w:t>1</w:t>
      </w:r>
      <w:r>
        <w:t xml:space="preserve"> </w:t>
      </w:r>
      <w:r w:rsidRPr="00861BCE">
        <w:t>A party for 50 is cheaper than a party for 500.</w:t>
      </w:r>
    </w:p>
    <w:p w14:paraId="67151E27" w14:textId="42B5E407" w:rsidR="00861BCE" w:rsidRPr="00861BCE" w:rsidRDefault="00861BCE" w:rsidP="00861BCE">
      <w:pPr>
        <w:pStyle w:val="Text"/>
      </w:pPr>
      <w:r w:rsidRPr="00861BCE">
        <w:t>2</w:t>
      </w:r>
      <w:r>
        <w:t xml:space="preserve"> </w:t>
      </w:r>
      <w:r w:rsidRPr="00861BCE">
        <w:t xml:space="preserve">The </w:t>
      </w:r>
      <w:proofErr w:type="spellStart"/>
      <w:r w:rsidRPr="00861BCE">
        <w:t>bette</w:t>
      </w:r>
      <w:r w:rsidRPr="00861BCE">
        <w:rPr>
          <w:u w:val="single"/>
        </w:rPr>
        <w:t>r</w:t>
      </w:r>
      <w:r w:rsidRPr="00861BCE">
        <w:t>option</w:t>
      </w:r>
      <w:proofErr w:type="spellEnd"/>
      <w:r w:rsidRPr="00861BCE">
        <w:t xml:space="preserve"> is a big tent in the pa</w:t>
      </w:r>
      <w:r w:rsidRPr="00861BCE">
        <w:rPr>
          <w:u w:val="single"/>
        </w:rPr>
        <w:t>r</w:t>
      </w:r>
      <w:r w:rsidRPr="00861BCE">
        <w:t>k.</w:t>
      </w:r>
    </w:p>
    <w:p w14:paraId="3032BAA0" w14:textId="5EFA6053" w:rsidR="00861BCE" w:rsidRPr="00861BCE" w:rsidRDefault="00861BCE" w:rsidP="00861BCE">
      <w:pPr>
        <w:pStyle w:val="Text"/>
      </w:pPr>
      <w:r w:rsidRPr="00861BCE">
        <w:t>3</w:t>
      </w:r>
      <w:r>
        <w:t xml:space="preserve"> </w:t>
      </w:r>
      <w:r w:rsidRPr="00861BCE">
        <w:t>Some people think this is the wo</w:t>
      </w:r>
      <w:r w:rsidRPr="00861BCE">
        <w:rPr>
          <w:u w:val="single"/>
        </w:rPr>
        <w:t>r</w:t>
      </w:r>
      <w:r w:rsidRPr="00861BCE">
        <w:t>st hotel in town.</w:t>
      </w:r>
    </w:p>
    <w:p w14:paraId="252E5AA7" w14:textId="0DC2CEA6" w:rsidR="00861BCE" w:rsidRPr="00861BCE" w:rsidRDefault="00861BCE" w:rsidP="00861BCE">
      <w:pPr>
        <w:pStyle w:val="Text"/>
      </w:pPr>
      <w:r w:rsidRPr="00861BCE">
        <w:t>4</w:t>
      </w:r>
      <w:r>
        <w:t xml:space="preserve"> </w:t>
      </w:r>
      <w:r w:rsidRPr="00861BCE">
        <w:t xml:space="preserve">The barbecue is bigger than the </w:t>
      </w:r>
      <w:r w:rsidRPr="00861BCE">
        <w:rPr>
          <w:u w:val="single"/>
        </w:rPr>
        <w:t>r</w:t>
      </w:r>
      <w:r w:rsidRPr="00861BCE">
        <w:t>estau</w:t>
      </w:r>
      <w:r w:rsidRPr="00861BCE">
        <w:rPr>
          <w:u w:val="single"/>
        </w:rPr>
        <w:t>r</w:t>
      </w:r>
      <w:r w:rsidRPr="00861BCE">
        <w:t>ant.</w:t>
      </w:r>
    </w:p>
    <w:p w14:paraId="7E5879ED" w14:textId="40BB281A" w:rsidR="00861BCE" w:rsidRPr="00861BCE" w:rsidRDefault="00861BCE" w:rsidP="00861BCE">
      <w:pPr>
        <w:pStyle w:val="Text"/>
      </w:pPr>
      <w:r w:rsidRPr="00861BCE">
        <w:t>5 A circus theme is more fun than just having a</w:t>
      </w:r>
      <w:r>
        <w:t> </w:t>
      </w:r>
      <w:r w:rsidRPr="00861BCE">
        <w:t>meal.</w:t>
      </w:r>
    </w:p>
    <w:p w14:paraId="234A8152" w14:textId="05DC575B" w:rsidR="00861BCE" w:rsidRPr="00861BCE" w:rsidRDefault="00861BCE" w:rsidP="00861BCE">
      <w:pPr>
        <w:pStyle w:val="Text"/>
      </w:pPr>
      <w:r w:rsidRPr="00861BCE">
        <w:t>6</w:t>
      </w:r>
      <w:r>
        <w:t xml:space="preserve"> </w:t>
      </w:r>
      <w:r w:rsidRPr="00861BCE">
        <w:t>A</w:t>
      </w:r>
      <w:r w:rsidRPr="00861BCE">
        <w:rPr>
          <w:u w:val="single"/>
        </w:rPr>
        <w:t>r</w:t>
      </w:r>
      <w:r w:rsidRPr="00861BCE">
        <w:t xml:space="preserve">e some venues </w:t>
      </w:r>
      <w:proofErr w:type="spellStart"/>
      <w:r w:rsidRPr="00861BCE">
        <w:t>bette</w:t>
      </w:r>
      <w:r w:rsidRPr="00861BCE">
        <w:rPr>
          <w:u w:val="single"/>
        </w:rPr>
        <w:t>r</w:t>
      </w:r>
      <w:r w:rsidRPr="00861BCE">
        <w:t>than</w:t>
      </w:r>
      <w:proofErr w:type="spellEnd"/>
      <w:r w:rsidRPr="00861BCE">
        <w:t xml:space="preserve"> othe</w:t>
      </w:r>
      <w:r w:rsidRPr="00861BCE">
        <w:rPr>
          <w:u w:val="single"/>
        </w:rPr>
        <w:t>r</w:t>
      </w:r>
      <w:r w:rsidRPr="00861BCE">
        <w:t>s?</w:t>
      </w:r>
    </w:p>
    <w:p w14:paraId="7C4FE2F4" w14:textId="77777777" w:rsidR="00861BCE" w:rsidRPr="00861BCE" w:rsidRDefault="00861BCE" w:rsidP="00861BCE">
      <w:pPr>
        <w:pStyle w:val="Text"/>
      </w:pPr>
      <w:r w:rsidRPr="00861BCE">
        <w:t xml:space="preserve"> </w:t>
      </w:r>
    </w:p>
    <w:p w14:paraId="1FC2A560" w14:textId="4C0F0321" w:rsidR="00861BCE" w:rsidRDefault="00861BCE" w:rsidP="00861BCE">
      <w:pPr>
        <w:pStyle w:val="Text"/>
      </w:pPr>
      <w:r w:rsidRPr="00861BCE">
        <w:rPr>
          <w:b/>
        </w:rPr>
        <w:t>2B</w:t>
      </w:r>
    </w:p>
    <w:p w14:paraId="094F1BBC" w14:textId="77777777" w:rsidR="00861BCE" w:rsidRDefault="00861BCE" w:rsidP="00861BCE">
      <w:pPr>
        <w:pStyle w:val="Text"/>
      </w:pPr>
      <w:r>
        <w:t>British: 1 4 5</w:t>
      </w:r>
    </w:p>
    <w:p w14:paraId="3AE7B631" w14:textId="464912F0" w:rsidR="00861BCE" w:rsidRDefault="00861BCE" w:rsidP="00861BCE">
      <w:pPr>
        <w:pStyle w:val="Text"/>
      </w:pPr>
      <w:r>
        <w:t>American: 2 3 6</w:t>
      </w:r>
    </w:p>
    <w:p w14:paraId="7C6861FE" w14:textId="4B844130" w:rsidR="00861BCE" w:rsidRDefault="00861BCE" w:rsidP="00861BCE">
      <w:pPr>
        <w:pStyle w:val="Text"/>
      </w:pPr>
    </w:p>
    <w:p w14:paraId="58D57D77" w14:textId="1E6FBB6C" w:rsidR="00861BCE" w:rsidRPr="00553568" w:rsidRDefault="00861BCE" w:rsidP="00861BCE">
      <w:pPr>
        <w:pStyle w:val="HeadASection"/>
        <w:rPr>
          <w:lang w:val="en-GB"/>
        </w:rPr>
      </w:pPr>
      <w:r w:rsidRPr="00553568">
        <w:rPr>
          <w:lang w:val="en-GB"/>
        </w:rPr>
        <w:t>1.3 Showing interest in small talk</w:t>
      </w:r>
    </w:p>
    <w:p w14:paraId="2EEBC12E" w14:textId="77777777" w:rsidR="00861BCE" w:rsidRPr="00861BCE" w:rsidRDefault="00861BCE" w:rsidP="00861BCE">
      <w:pPr>
        <w:pStyle w:val="Text"/>
        <w:rPr>
          <w:b/>
        </w:rPr>
      </w:pPr>
      <w:r w:rsidRPr="00861BCE">
        <w:rPr>
          <w:b/>
        </w:rPr>
        <w:t>1</w:t>
      </w:r>
    </w:p>
    <w:p w14:paraId="596E7EAA" w14:textId="77777777" w:rsidR="00861BCE" w:rsidRDefault="00861BCE" w:rsidP="00861BCE">
      <w:pPr>
        <w:pStyle w:val="Text"/>
      </w:pPr>
      <w:r w:rsidRPr="00861BCE">
        <w:t>1 b</w:t>
      </w:r>
    </w:p>
    <w:p w14:paraId="218202FC" w14:textId="77777777" w:rsidR="00861BCE" w:rsidRDefault="00861BCE" w:rsidP="00861BCE">
      <w:pPr>
        <w:pStyle w:val="Text"/>
      </w:pPr>
      <w:r w:rsidRPr="00861BCE">
        <w:t>2 b</w:t>
      </w:r>
    </w:p>
    <w:p w14:paraId="7F072009" w14:textId="77777777" w:rsidR="00861BCE" w:rsidRDefault="00861BCE" w:rsidP="00861BCE">
      <w:pPr>
        <w:pStyle w:val="Text"/>
      </w:pPr>
      <w:r w:rsidRPr="00861BCE">
        <w:t>3 a</w:t>
      </w:r>
    </w:p>
    <w:p w14:paraId="093ECA06" w14:textId="77777777" w:rsidR="00861BCE" w:rsidRDefault="00861BCE" w:rsidP="00861BCE">
      <w:pPr>
        <w:pStyle w:val="Text"/>
      </w:pPr>
      <w:r w:rsidRPr="00861BCE">
        <w:t>4 b</w:t>
      </w:r>
    </w:p>
    <w:p w14:paraId="2BC5A847" w14:textId="48D8F68F" w:rsidR="00861BCE" w:rsidRDefault="00861BCE" w:rsidP="00861BCE">
      <w:pPr>
        <w:pStyle w:val="Text"/>
      </w:pPr>
      <w:r w:rsidRPr="00861BCE">
        <w:t>5 a</w:t>
      </w:r>
    </w:p>
    <w:p w14:paraId="2305FCFD" w14:textId="37C741AA" w:rsidR="00861BCE" w:rsidRDefault="00861BCE" w:rsidP="00861BCE">
      <w:pPr>
        <w:pStyle w:val="Text"/>
      </w:pPr>
    </w:p>
    <w:p w14:paraId="0BBD272F" w14:textId="792BE195" w:rsidR="00861BCE" w:rsidRPr="00553568" w:rsidRDefault="00861BCE" w:rsidP="00861BCE">
      <w:pPr>
        <w:pStyle w:val="HeadASection"/>
        <w:rPr>
          <w:lang w:val="en-GB"/>
        </w:rPr>
      </w:pPr>
      <w:r w:rsidRPr="00553568">
        <w:rPr>
          <w:lang w:val="en-GB"/>
        </w:rPr>
        <w:t>2.1 Syllables and stress</w:t>
      </w:r>
    </w:p>
    <w:p w14:paraId="0552BC63" w14:textId="33F1CE49" w:rsidR="00861BCE" w:rsidRPr="00861BCE" w:rsidRDefault="00861BCE" w:rsidP="00861BCE">
      <w:pPr>
        <w:pStyle w:val="Text"/>
        <w:rPr>
          <w:b/>
        </w:rPr>
      </w:pPr>
      <w:r w:rsidRPr="00861BCE">
        <w:rPr>
          <w:b/>
        </w:rPr>
        <w:t>2</w:t>
      </w:r>
    </w:p>
    <w:p w14:paraId="3638AA0E" w14:textId="77777777" w:rsidR="00861BCE" w:rsidRDefault="00861BCE" w:rsidP="00861BCE">
      <w:pPr>
        <w:pStyle w:val="Text"/>
      </w:pPr>
      <w:r>
        <w:t xml:space="preserve">1 </w:t>
      </w:r>
      <w:r>
        <w:rPr>
          <w:u w:val="single"/>
        </w:rPr>
        <w:t>ac</w:t>
      </w:r>
      <w:r>
        <w:t>cess</w:t>
      </w:r>
    </w:p>
    <w:p w14:paraId="718F7804" w14:textId="43F62990" w:rsidR="00861BCE" w:rsidRDefault="00861BCE" w:rsidP="00861BCE">
      <w:pPr>
        <w:pStyle w:val="Text"/>
      </w:pPr>
      <w:r>
        <w:t>2 con</w:t>
      </w:r>
      <w:r>
        <w:rPr>
          <w:u w:val="single"/>
        </w:rPr>
        <w:t>ve</w:t>
      </w:r>
      <w:r>
        <w:t>nient</w:t>
      </w:r>
    </w:p>
    <w:p w14:paraId="04B8E90D" w14:textId="55A55E51" w:rsidR="00861BCE" w:rsidRDefault="00861BCE" w:rsidP="00861BCE">
      <w:pPr>
        <w:pStyle w:val="Text"/>
      </w:pPr>
      <w:r>
        <w:t>3 fa</w:t>
      </w:r>
      <w:r>
        <w:rPr>
          <w:u w:val="single"/>
        </w:rPr>
        <w:t>ci</w:t>
      </w:r>
      <w:r>
        <w:t>lities</w:t>
      </w:r>
    </w:p>
    <w:p w14:paraId="1079D633" w14:textId="44201D92" w:rsidR="00861BCE" w:rsidRDefault="00861BCE" w:rsidP="00861BCE">
      <w:pPr>
        <w:pStyle w:val="Text"/>
      </w:pPr>
      <w:r>
        <w:t>4 ho</w:t>
      </w:r>
      <w:r>
        <w:rPr>
          <w:u w:val="single"/>
        </w:rPr>
        <w:t>tel</w:t>
      </w:r>
    </w:p>
    <w:p w14:paraId="3A6D4B98" w14:textId="77777777" w:rsidR="00861BCE" w:rsidRDefault="00861BCE" w:rsidP="00861BCE">
      <w:pPr>
        <w:pStyle w:val="Text"/>
      </w:pPr>
      <w:r>
        <w:t xml:space="preserve">5 </w:t>
      </w:r>
      <w:r>
        <w:rPr>
          <w:u w:val="single"/>
        </w:rPr>
        <w:t>stu</w:t>
      </w:r>
      <w:r>
        <w:t>dio</w:t>
      </w:r>
    </w:p>
    <w:p w14:paraId="722EE2BB" w14:textId="0DF9D1E6" w:rsidR="00861BCE" w:rsidRDefault="00861BCE" w:rsidP="00861BCE">
      <w:pPr>
        <w:pStyle w:val="Text"/>
      </w:pPr>
      <w:r>
        <w:t xml:space="preserve">6 </w:t>
      </w:r>
      <w:r>
        <w:rPr>
          <w:u w:val="single"/>
        </w:rPr>
        <w:t>trans</w:t>
      </w:r>
      <w:r>
        <w:t>port</w:t>
      </w:r>
    </w:p>
    <w:p w14:paraId="550760F2" w14:textId="171F113D" w:rsidR="00861BCE" w:rsidRDefault="00861BCE" w:rsidP="00861BCE">
      <w:pPr>
        <w:pStyle w:val="Text"/>
      </w:pPr>
    </w:p>
    <w:p w14:paraId="7603D1FA" w14:textId="2D6AEE95" w:rsidR="00861BCE" w:rsidRPr="00553568" w:rsidRDefault="00861BCE" w:rsidP="00861BCE">
      <w:pPr>
        <w:pStyle w:val="HeadASection"/>
        <w:rPr>
          <w:lang w:val="en-GB"/>
        </w:rPr>
      </w:pPr>
      <w:r w:rsidRPr="00553568">
        <w:rPr>
          <w:lang w:val="en-GB"/>
        </w:rPr>
        <w:t>2.2 Stress in noun phrases</w:t>
      </w:r>
    </w:p>
    <w:p w14:paraId="1DE5052A" w14:textId="73EE0192" w:rsidR="00861BCE" w:rsidRPr="00861BCE" w:rsidRDefault="00861BCE" w:rsidP="00861BCE">
      <w:pPr>
        <w:pStyle w:val="Text"/>
        <w:rPr>
          <w:b/>
        </w:rPr>
      </w:pPr>
      <w:r w:rsidRPr="00861BCE">
        <w:rPr>
          <w:b/>
        </w:rPr>
        <w:t>1</w:t>
      </w:r>
    </w:p>
    <w:p w14:paraId="0CBF3C85" w14:textId="64E209E2" w:rsidR="00861BCE" w:rsidRDefault="00861BCE" w:rsidP="00861BCE">
      <w:pPr>
        <w:pStyle w:val="Text"/>
      </w:pPr>
      <w:r>
        <w:t>city zoo</w:t>
      </w:r>
    </w:p>
    <w:p w14:paraId="4EA21704" w14:textId="3B59CE38" w:rsidR="00861BCE" w:rsidRDefault="00861BCE" w:rsidP="00861BCE">
      <w:pPr>
        <w:pStyle w:val="Text"/>
      </w:pPr>
    </w:p>
    <w:p w14:paraId="659EBF97" w14:textId="477A9F36" w:rsidR="00861BCE" w:rsidRPr="00861BCE" w:rsidRDefault="00861BCE" w:rsidP="00861BCE">
      <w:pPr>
        <w:pStyle w:val="Text"/>
        <w:rPr>
          <w:b/>
        </w:rPr>
      </w:pPr>
      <w:r w:rsidRPr="00861BCE">
        <w:rPr>
          <w:b/>
        </w:rPr>
        <w:t>2</w:t>
      </w:r>
    </w:p>
    <w:p w14:paraId="404CCF25" w14:textId="77777777" w:rsidR="00861BCE" w:rsidRDefault="00861BCE" w:rsidP="00861BCE">
      <w:pPr>
        <w:pStyle w:val="Text"/>
      </w:pPr>
      <w:r w:rsidRPr="00861BCE">
        <w:t xml:space="preserve">1 </w:t>
      </w:r>
      <w:proofErr w:type="spellStart"/>
      <w:r w:rsidRPr="00861BCE">
        <w:rPr>
          <w:u w:val="single"/>
        </w:rPr>
        <w:t>ski</w:t>
      </w:r>
      <w:r w:rsidRPr="00861BCE">
        <w:t>resort</w:t>
      </w:r>
      <w:proofErr w:type="spellEnd"/>
    </w:p>
    <w:p w14:paraId="324F3D44" w14:textId="77777777" w:rsidR="00861BCE" w:rsidRDefault="00861BCE" w:rsidP="00861BCE">
      <w:pPr>
        <w:pStyle w:val="Text"/>
      </w:pPr>
      <w:r w:rsidRPr="00861BCE">
        <w:t xml:space="preserve">2 </w:t>
      </w:r>
      <w:proofErr w:type="spellStart"/>
      <w:r w:rsidRPr="00861BCE">
        <w:rPr>
          <w:u w:val="single"/>
        </w:rPr>
        <w:t>bird</w:t>
      </w:r>
      <w:r w:rsidRPr="00861BCE">
        <w:t>park</w:t>
      </w:r>
      <w:proofErr w:type="spellEnd"/>
    </w:p>
    <w:p w14:paraId="5B90D7B8" w14:textId="4DB4F607" w:rsidR="00861BCE" w:rsidRDefault="00861BCE" w:rsidP="00861BCE">
      <w:pPr>
        <w:pStyle w:val="Text"/>
      </w:pPr>
      <w:r w:rsidRPr="00861BCE">
        <w:t xml:space="preserve">3 city </w:t>
      </w:r>
      <w:r w:rsidRPr="00861BCE">
        <w:rPr>
          <w:u w:val="single"/>
        </w:rPr>
        <w:t>zoo</w:t>
      </w:r>
      <w:r w:rsidRPr="00861BCE">
        <w:t xml:space="preserve">      </w:t>
      </w:r>
    </w:p>
    <w:p w14:paraId="309A898A" w14:textId="77777777" w:rsidR="00861BCE" w:rsidRDefault="00861BCE" w:rsidP="00861BCE">
      <w:pPr>
        <w:pStyle w:val="Text"/>
      </w:pPr>
      <w:r>
        <w:t>4</w:t>
      </w:r>
      <w:r w:rsidRPr="00861BCE">
        <w:t xml:space="preserve"> </w:t>
      </w:r>
      <w:r w:rsidRPr="00861BCE">
        <w:rPr>
          <w:u w:val="single"/>
        </w:rPr>
        <w:t>wild</w:t>
      </w:r>
      <w:r w:rsidRPr="00861BCE">
        <w:t>life park</w:t>
      </w:r>
    </w:p>
    <w:p w14:paraId="2AAEE959" w14:textId="3B0B0971" w:rsidR="00C96170" w:rsidRDefault="00861BCE" w:rsidP="00861BCE">
      <w:pPr>
        <w:pStyle w:val="Text"/>
      </w:pPr>
      <w:r>
        <w:t>5</w:t>
      </w:r>
      <w:r w:rsidRPr="00861BCE">
        <w:t xml:space="preserve"> </w:t>
      </w:r>
      <w:r w:rsidRPr="00861BCE">
        <w:rPr>
          <w:u w:val="single"/>
        </w:rPr>
        <w:t>shopp</w:t>
      </w:r>
      <w:r w:rsidRPr="00861BCE">
        <w:t>ing experience</w:t>
      </w:r>
    </w:p>
    <w:p w14:paraId="4825024F" w14:textId="6F0768BE" w:rsidR="00861BCE" w:rsidRPr="00553568" w:rsidRDefault="00861BCE" w:rsidP="00861BCE">
      <w:pPr>
        <w:pStyle w:val="HeadASection"/>
        <w:rPr>
          <w:lang w:val="en-GB"/>
        </w:rPr>
      </w:pPr>
      <w:r w:rsidRPr="00553568">
        <w:rPr>
          <w:lang w:val="en-GB"/>
        </w:rPr>
        <w:t>3.2 Past Simple</w:t>
      </w:r>
    </w:p>
    <w:p w14:paraId="5896B6A8" w14:textId="08925D6D" w:rsidR="00782CE5" w:rsidRPr="00782CE5" w:rsidRDefault="00782CE5" w:rsidP="00782CE5">
      <w:pPr>
        <w:pStyle w:val="Text"/>
        <w:rPr>
          <w:b/>
          <w:sz w:val="24"/>
          <w:szCs w:val="24"/>
          <w:lang w:eastAsia="pl-PL"/>
        </w:rPr>
      </w:pPr>
      <w:r w:rsidRPr="00782CE5">
        <w:rPr>
          <w:b/>
        </w:rPr>
        <w:t>1</w:t>
      </w:r>
    </w:p>
    <w:p w14:paraId="7CB365BF" w14:textId="77777777" w:rsidR="00782CE5" w:rsidRDefault="00782CE5" w:rsidP="00782CE5">
      <w:pPr>
        <w:pStyle w:val="Text"/>
      </w:pPr>
      <w:r w:rsidRPr="00782CE5">
        <w:t>1 different</w:t>
      </w:r>
    </w:p>
    <w:p w14:paraId="658EE569" w14:textId="77777777" w:rsidR="00782CE5" w:rsidRDefault="00782CE5" w:rsidP="00782CE5">
      <w:pPr>
        <w:pStyle w:val="Text"/>
      </w:pPr>
      <w:r w:rsidRPr="00782CE5">
        <w:t>2 different</w:t>
      </w:r>
    </w:p>
    <w:p w14:paraId="077D6BE9" w14:textId="77777777" w:rsidR="00782CE5" w:rsidRDefault="00782CE5" w:rsidP="00782CE5">
      <w:pPr>
        <w:pStyle w:val="Text"/>
      </w:pPr>
      <w:r w:rsidRPr="00782CE5">
        <w:t>3 same</w:t>
      </w:r>
    </w:p>
    <w:p w14:paraId="540B6404" w14:textId="77777777" w:rsidR="00782CE5" w:rsidRDefault="00782CE5" w:rsidP="00782CE5">
      <w:pPr>
        <w:pStyle w:val="Text"/>
      </w:pPr>
      <w:r w:rsidRPr="00782CE5">
        <w:t>4 different</w:t>
      </w:r>
    </w:p>
    <w:p w14:paraId="6CFD4C04" w14:textId="77777777" w:rsidR="00782CE5" w:rsidRDefault="00782CE5" w:rsidP="00782CE5">
      <w:pPr>
        <w:pStyle w:val="Text"/>
      </w:pPr>
      <w:r w:rsidRPr="00782CE5">
        <w:t>5 sam</w:t>
      </w:r>
      <w:r>
        <w:t>e</w:t>
      </w:r>
    </w:p>
    <w:p w14:paraId="6237C8E4" w14:textId="77777777" w:rsidR="00782CE5" w:rsidRDefault="00782CE5" w:rsidP="00782CE5">
      <w:pPr>
        <w:pStyle w:val="Text"/>
      </w:pPr>
      <w:r w:rsidRPr="00782CE5">
        <w:t>6 same</w:t>
      </w:r>
    </w:p>
    <w:p w14:paraId="2CC9D95F" w14:textId="77777777" w:rsidR="00782CE5" w:rsidRDefault="00782CE5" w:rsidP="00782CE5">
      <w:pPr>
        <w:pStyle w:val="Text"/>
      </w:pPr>
      <w:r w:rsidRPr="00782CE5">
        <w:t>7 same</w:t>
      </w:r>
    </w:p>
    <w:p w14:paraId="08EC5D7B" w14:textId="77777777" w:rsidR="00782CE5" w:rsidRDefault="00782CE5" w:rsidP="00782CE5">
      <w:pPr>
        <w:pStyle w:val="Text"/>
      </w:pPr>
      <w:r w:rsidRPr="00782CE5">
        <w:t>8 different</w:t>
      </w:r>
    </w:p>
    <w:p w14:paraId="6D3B40C7" w14:textId="77777777" w:rsidR="00782CE5" w:rsidRDefault="00782CE5" w:rsidP="00782CE5">
      <w:pPr>
        <w:pStyle w:val="Text"/>
      </w:pPr>
      <w:r w:rsidRPr="00782CE5">
        <w:t>9 same</w:t>
      </w:r>
    </w:p>
    <w:p w14:paraId="28EA3462" w14:textId="79813781" w:rsidR="00782CE5" w:rsidRPr="00782CE5" w:rsidRDefault="00782CE5" w:rsidP="00782CE5">
      <w:pPr>
        <w:pStyle w:val="Text"/>
      </w:pPr>
      <w:r w:rsidRPr="00782CE5">
        <w:t>10 different</w:t>
      </w:r>
    </w:p>
    <w:p w14:paraId="3BE855EA" w14:textId="77777777" w:rsidR="00782CE5" w:rsidRPr="00782CE5" w:rsidRDefault="00782CE5" w:rsidP="00782CE5">
      <w:pPr>
        <w:pStyle w:val="Text"/>
      </w:pPr>
      <w:r w:rsidRPr="00782CE5">
        <w:t xml:space="preserve"> </w:t>
      </w:r>
    </w:p>
    <w:p w14:paraId="5B34C254" w14:textId="7216E6C0" w:rsidR="00782CE5" w:rsidRPr="00782CE5" w:rsidRDefault="00782CE5" w:rsidP="00782CE5">
      <w:pPr>
        <w:pStyle w:val="Text"/>
        <w:rPr>
          <w:b/>
        </w:rPr>
      </w:pPr>
      <w:r w:rsidRPr="00782CE5">
        <w:rPr>
          <w:b/>
        </w:rPr>
        <w:t>2</w:t>
      </w:r>
    </w:p>
    <w:p w14:paraId="121005EE" w14:textId="77777777" w:rsidR="00782CE5" w:rsidRPr="00782CE5" w:rsidRDefault="00782CE5" w:rsidP="00782CE5">
      <w:pPr>
        <w:pStyle w:val="Text"/>
      </w:pPr>
      <w:r w:rsidRPr="00782CE5">
        <w:t>h</w:t>
      </w:r>
      <w:r w:rsidRPr="00782CE5">
        <w:rPr>
          <w:u w:val="single"/>
        </w:rPr>
        <w:t>ea</w:t>
      </w:r>
      <w:r w:rsidRPr="00782CE5">
        <w:t>rd – s</w:t>
      </w:r>
      <w:r w:rsidRPr="00782CE5">
        <w:rPr>
          <w:u w:val="single"/>
        </w:rPr>
        <w:t>e</w:t>
      </w:r>
      <w:r w:rsidRPr="00782CE5">
        <w:t>rved</w:t>
      </w:r>
    </w:p>
    <w:p w14:paraId="0BC04724" w14:textId="77777777" w:rsidR="00782CE5" w:rsidRPr="00782CE5" w:rsidRDefault="00782CE5" w:rsidP="00782CE5">
      <w:pPr>
        <w:pStyle w:val="Text"/>
      </w:pPr>
      <w:r w:rsidRPr="00782CE5">
        <w:t>s</w:t>
      </w:r>
      <w:r w:rsidRPr="00782CE5">
        <w:rPr>
          <w:u w:val="single"/>
        </w:rPr>
        <w:t>aw</w:t>
      </w:r>
      <w:r w:rsidRPr="00782CE5">
        <w:t xml:space="preserve"> – th</w:t>
      </w:r>
      <w:r w:rsidRPr="00782CE5">
        <w:rPr>
          <w:u w:val="single"/>
        </w:rPr>
        <w:t>ou</w:t>
      </w:r>
      <w:r w:rsidRPr="00782CE5">
        <w:t>ght</w:t>
      </w:r>
    </w:p>
    <w:p w14:paraId="6A75F516" w14:textId="77777777" w:rsidR="00782CE5" w:rsidRPr="00782CE5" w:rsidRDefault="00782CE5" w:rsidP="00782CE5">
      <w:pPr>
        <w:pStyle w:val="Text"/>
      </w:pPr>
      <w:r w:rsidRPr="00782CE5">
        <w:t>agr</w:t>
      </w:r>
      <w:r w:rsidRPr="00782CE5">
        <w:rPr>
          <w:u w:val="single"/>
        </w:rPr>
        <w:t>ee</w:t>
      </w:r>
      <w:r w:rsidRPr="00782CE5">
        <w:t>d – rec</w:t>
      </w:r>
      <w:r w:rsidRPr="00782CE5">
        <w:rPr>
          <w:u w:val="single"/>
        </w:rPr>
        <w:t>ei</w:t>
      </w:r>
      <w:r w:rsidRPr="00782CE5">
        <w:t>ved</w:t>
      </w:r>
    </w:p>
    <w:p w14:paraId="4A4831FF" w14:textId="77777777" w:rsidR="00782CE5" w:rsidRDefault="00782CE5" w:rsidP="00782CE5">
      <w:pPr>
        <w:pStyle w:val="Text"/>
      </w:pPr>
      <w:r>
        <w:t>c</w:t>
      </w:r>
      <w:r>
        <w:rPr>
          <w:u w:val="single"/>
        </w:rPr>
        <w:t>a</w:t>
      </w:r>
      <w:r>
        <w:t>me – pl</w:t>
      </w:r>
      <w:r>
        <w:rPr>
          <w:u w:val="single"/>
        </w:rPr>
        <w:t>ay</w:t>
      </w:r>
      <w:r>
        <w:t>ed</w:t>
      </w:r>
    </w:p>
    <w:p w14:paraId="4EB2D7C8" w14:textId="77777777" w:rsidR="00782CE5" w:rsidRDefault="00782CE5" w:rsidP="00782CE5">
      <w:pPr>
        <w:pStyle w:val="Text"/>
      </w:pPr>
      <w:r>
        <w:t>arr</w:t>
      </w:r>
      <w:r>
        <w:rPr>
          <w:u w:val="single"/>
        </w:rPr>
        <w:t>i</w:t>
      </w:r>
      <w:r>
        <w:t>ved – cr</w:t>
      </w:r>
      <w:r>
        <w:rPr>
          <w:u w:val="single"/>
        </w:rPr>
        <w:t>ie</w:t>
      </w:r>
      <w:r>
        <w:t>d</w:t>
      </w:r>
    </w:p>
    <w:p w14:paraId="34E1D97B" w14:textId="77777777" w:rsidR="00861BCE" w:rsidRPr="00861BCE" w:rsidRDefault="00861BCE" w:rsidP="00861BCE">
      <w:pPr>
        <w:rPr>
          <w:lang w:eastAsia="pl-PL"/>
        </w:rPr>
      </w:pPr>
    </w:p>
    <w:p w14:paraId="2C62BCD8" w14:textId="110F029A" w:rsidR="00861BCE" w:rsidRPr="00553568" w:rsidRDefault="00861BCE" w:rsidP="00861BCE">
      <w:pPr>
        <w:pStyle w:val="HeadASection"/>
        <w:rPr>
          <w:lang w:val="en-GB"/>
        </w:rPr>
      </w:pPr>
      <w:r w:rsidRPr="00553568">
        <w:rPr>
          <w:lang w:val="en-GB"/>
        </w:rPr>
        <w:t>3.3 Stress in short sentences</w:t>
      </w:r>
    </w:p>
    <w:p w14:paraId="33436605" w14:textId="77777777" w:rsidR="00782CE5" w:rsidRPr="00782CE5" w:rsidRDefault="00782CE5" w:rsidP="00782CE5">
      <w:pPr>
        <w:pStyle w:val="Text"/>
        <w:rPr>
          <w:b/>
          <w:sz w:val="24"/>
          <w:szCs w:val="24"/>
          <w:lang w:eastAsia="pl-PL"/>
        </w:rPr>
      </w:pPr>
      <w:r w:rsidRPr="00782CE5">
        <w:rPr>
          <w:b/>
        </w:rPr>
        <w:t>1A</w:t>
      </w:r>
    </w:p>
    <w:p w14:paraId="3BAD8EC8" w14:textId="58DDC102" w:rsidR="00782CE5" w:rsidRPr="00782CE5" w:rsidRDefault="00782CE5" w:rsidP="00782CE5">
      <w:pPr>
        <w:pStyle w:val="Text"/>
      </w:pPr>
      <w:r w:rsidRPr="00782CE5">
        <w:t xml:space="preserve">1 </w:t>
      </w:r>
      <w:r w:rsidRPr="00782CE5">
        <w:rPr>
          <w:u w:val="single"/>
        </w:rPr>
        <w:t xml:space="preserve">How’s </w:t>
      </w:r>
      <w:r w:rsidRPr="00782CE5">
        <w:t xml:space="preserve">it </w:t>
      </w:r>
      <w:r w:rsidRPr="00782CE5">
        <w:rPr>
          <w:u w:val="single"/>
        </w:rPr>
        <w:t>going</w:t>
      </w:r>
      <w:r w:rsidRPr="00782CE5">
        <w:t>?</w:t>
      </w:r>
    </w:p>
    <w:p w14:paraId="0C4B54A5" w14:textId="4E425F5D" w:rsidR="00782CE5" w:rsidRPr="00782CE5" w:rsidRDefault="00782CE5" w:rsidP="00782CE5">
      <w:pPr>
        <w:pStyle w:val="Text"/>
      </w:pPr>
      <w:r w:rsidRPr="00782CE5">
        <w:t xml:space="preserve">2 You </w:t>
      </w:r>
      <w:r w:rsidRPr="00782CE5">
        <w:rPr>
          <w:u w:val="single"/>
        </w:rPr>
        <w:t xml:space="preserve">look </w:t>
      </w:r>
      <w:r w:rsidRPr="00782CE5">
        <w:t xml:space="preserve">a bit </w:t>
      </w:r>
      <w:r w:rsidRPr="00782CE5">
        <w:rPr>
          <w:u w:val="single"/>
        </w:rPr>
        <w:t>worried</w:t>
      </w:r>
      <w:r w:rsidRPr="00782CE5">
        <w:t>.</w:t>
      </w:r>
    </w:p>
    <w:p w14:paraId="40FAE415" w14:textId="6351535E" w:rsidR="00782CE5" w:rsidRPr="00782CE5" w:rsidRDefault="00782CE5" w:rsidP="00782CE5">
      <w:pPr>
        <w:pStyle w:val="Text"/>
      </w:pPr>
      <w:r w:rsidRPr="00782CE5">
        <w:t xml:space="preserve">3 I’m </w:t>
      </w:r>
      <w:r w:rsidRPr="00782CE5">
        <w:rPr>
          <w:u w:val="single"/>
        </w:rPr>
        <w:t xml:space="preserve">sure </w:t>
      </w:r>
      <w:r w:rsidRPr="00782CE5">
        <w:t xml:space="preserve">he’ll </w:t>
      </w:r>
      <w:r w:rsidRPr="00782CE5">
        <w:rPr>
          <w:u w:val="single"/>
        </w:rPr>
        <w:t>understand</w:t>
      </w:r>
      <w:r w:rsidRPr="00782CE5">
        <w:t>.</w:t>
      </w:r>
    </w:p>
    <w:p w14:paraId="740CBE8F" w14:textId="41F81C28" w:rsidR="00782CE5" w:rsidRDefault="00782CE5" w:rsidP="00782CE5">
      <w:pPr>
        <w:pStyle w:val="Text"/>
      </w:pPr>
      <w:r w:rsidRPr="00782CE5">
        <w:t xml:space="preserve">4 I’m </w:t>
      </w:r>
      <w:r w:rsidRPr="00782CE5">
        <w:rPr>
          <w:u w:val="single"/>
        </w:rPr>
        <w:t xml:space="preserve">still </w:t>
      </w:r>
      <w:r w:rsidRPr="00782CE5">
        <w:t xml:space="preserve">having </w:t>
      </w:r>
      <w:r w:rsidRPr="00782CE5">
        <w:rPr>
          <w:u w:val="single"/>
        </w:rPr>
        <w:t>problems</w:t>
      </w:r>
      <w:r w:rsidRPr="00782CE5">
        <w:t>.</w:t>
      </w:r>
    </w:p>
    <w:p w14:paraId="0CEC1B3E" w14:textId="77777777" w:rsidR="00782CE5" w:rsidRPr="00782CE5" w:rsidRDefault="00782CE5" w:rsidP="00782CE5">
      <w:pPr>
        <w:pStyle w:val="Text"/>
      </w:pPr>
    </w:p>
    <w:p w14:paraId="27F77859" w14:textId="77777777" w:rsidR="00782CE5" w:rsidRPr="00782CE5" w:rsidRDefault="00782CE5" w:rsidP="00782CE5">
      <w:pPr>
        <w:pStyle w:val="Text"/>
        <w:rPr>
          <w:b/>
        </w:rPr>
      </w:pPr>
      <w:r w:rsidRPr="00782CE5">
        <w:rPr>
          <w:b/>
        </w:rPr>
        <w:t>1B</w:t>
      </w:r>
    </w:p>
    <w:p w14:paraId="5BD0C6AC" w14:textId="665D10A8" w:rsidR="00782CE5" w:rsidRPr="00782CE5" w:rsidRDefault="00782CE5" w:rsidP="00782CE5">
      <w:pPr>
        <w:pStyle w:val="Text"/>
      </w:pPr>
      <w:r w:rsidRPr="00782CE5">
        <w:t xml:space="preserve">5 I’m </w:t>
      </w:r>
      <w:r w:rsidRPr="00782CE5">
        <w:rPr>
          <w:u w:val="single"/>
        </w:rPr>
        <w:t xml:space="preserve">going </w:t>
      </w:r>
      <w:r w:rsidRPr="00782CE5">
        <w:t xml:space="preserve">as </w:t>
      </w:r>
      <w:r w:rsidRPr="00782CE5">
        <w:rPr>
          <w:u w:val="single"/>
        </w:rPr>
        <w:t xml:space="preserve">fast </w:t>
      </w:r>
      <w:r w:rsidRPr="00782CE5">
        <w:t xml:space="preserve">as I </w:t>
      </w:r>
      <w:r w:rsidRPr="00782CE5">
        <w:rPr>
          <w:u w:val="single"/>
        </w:rPr>
        <w:t>can</w:t>
      </w:r>
      <w:r w:rsidRPr="00782CE5">
        <w:t>.</w:t>
      </w:r>
    </w:p>
    <w:p w14:paraId="7362943D" w14:textId="1B54ECFA" w:rsidR="00782CE5" w:rsidRPr="00782CE5" w:rsidRDefault="00782CE5" w:rsidP="00782CE5">
      <w:pPr>
        <w:pStyle w:val="Text"/>
      </w:pPr>
      <w:r w:rsidRPr="00782CE5">
        <w:t>6 </w:t>
      </w:r>
      <w:r w:rsidRPr="00782CE5">
        <w:rPr>
          <w:u w:val="single"/>
        </w:rPr>
        <w:t xml:space="preserve">How </w:t>
      </w:r>
      <w:r w:rsidRPr="00782CE5">
        <w:t xml:space="preserve">about </w:t>
      </w:r>
      <w:r w:rsidRPr="00782CE5">
        <w:rPr>
          <w:u w:val="single"/>
        </w:rPr>
        <w:t xml:space="preserve">asking </w:t>
      </w:r>
      <w:r w:rsidRPr="00782CE5">
        <w:t xml:space="preserve">someone to </w:t>
      </w:r>
      <w:r w:rsidRPr="00782CE5">
        <w:rPr>
          <w:u w:val="single"/>
        </w:rPr>
        <w:t>help</w:t>
      </w:r>
      <w:r w:rsidRPr="00782CE5">
        <w:t>?</w:t>
      </w:r>
    </w:p>
    <w:p w14:paraId="27DDED9C" w14:textId="2413F489" w:rsidR="00782CE5" w:rsidRPr="00782CE5" w:rsidRDefault="00782CE5" w:rsidP="00782CE5">
      <w:pPr>
        <w:pStyle w:val="Text"/>
      </w:pPr>
      <w:r w:rsidRPr="00782CE5">
        <w:t xml:space="preserve">7 I’ll </w:t>
      </w:r>
      <w:r w:rsidRPr="00782CE5">
        <w:rPr>
          <w:u w:val="single"/>
        </w:rPr>
        <w:t xml:space="preserve">see </w:t>
      </w:r>
      <w:r w:rsidRPr="00782CE5">
        <w:t xml:space="preserve">if I can </w:t>
      </w:r>
      <w:r w:rsidRPr="00782CE5">
        <w:rPr>
          <w:u w:val="single"/>
        </w:rPr>
        <w:t xml:space="preserve">get </w:t>
      </w:r>
      <w:r w:rsidRPr="00782CE5">
        <w:t xml:space="preserve">you some </w:t>
      </w:r>
      <w:r w:rsidRPr="00782CE5">
        <w:rPr>
          <w:u w:val="single"/>
        </w:rPr>
        <w:t>support</w:t>
      </w:r>
      <w:r w:rsidRPr="00782CE5">
        <w:t>.</w:t>
      </w:r>
    </w:p>
    <w:p w14:paraId="10551DBE" w14:textId="017111C7" w:rsidR="00861BCE" w:rsidRDefault="00782CE5" w:rsidP="00782CE5">
      <w:pPr>
        <w:pStyle w:val="Text"/>
      </w:pPr>
      <w:r>
        <w:t>8 </w:t>
      </w:r>
      <w:r>
        <w:rPr>
          <w:u w:val="single"/>
        </w:rPr>
        <w:t xml:space="preserve">How </w:t>
      </w:r>
      <w:r>
        <w:t xml:space="preserve">are you </w:t>
      </w:r>
      <w:r>
        <w:rPr>
          <w:u w:val="single"/>
        </w:rPr>
        <w:t xml:space="preserve">doing </w:t>
      </w:r>
      <w:r>
        <w:t xml:space="preserve">with that </w:t>
      </w:r>
      <w:r>
        <w:rPr>
          <w:u w:val="single"/>
        </w:rPr>
        <w:t>report</w:t>
      </w:r>
      <w:r>
        <w:t>?</w:t>
      </w:r>
    </w:p>
    <w:p w14:paraId="30C917A9" w14:textId="2D9D7AF9" w:rsidR="00861BCE" w:rsidRDefault="00861BCE" w:rsidP="00861BCE">
      <w:pPr>
        <w:pStyle w:val="Text"/>
      </w:pPr>
    </w:p>
    <w:p w14:paraId="062D9957" w14:textId="7E5EB3F4" w:rsidR="00861BCE" w:rsidRPr="00553568" w:rsidRDefault="00861BCE" w:rsidP="00861BCE">
      <w:pPr>
        <w:pStyle w:val="HeadASection"/>
        <w:rPr>
          <w:lang w:val="en-GB"/>
        </w:rPr>
      </w:pPr>
      <w:r w:rsidRPr="00553568">
        <w:rPr>
          <w:lang w:val="en-GB"/>
        </w:rPr>
        <w:t>4.1 Vowel sounds: British English and American English</w:t>
      </w:r>
    </w:p>
    <w:p w14:paraId="3F8D9835" w14:textId="2DAF2A9C" w:rsidR="00782CE5" w:rsidRPr="00782CE5" w:rsidRDefault="00782CE5" w:rsidP="00782CE5">
      <w:pPr>
        <w:pStyle w:val="Text"/>
        <w:rPr>
          <w:b/>
          <w:sz w:val="24"/>
          <w:szCs w:val="24"/>
          <w:lang w:eastAsia="pl-PL"/>
        </w:rPr>
      </w:pPr>
      <w:r w:rsidRPr="00782CE5">
        <w:rPr>
          <w:b/>
        </w:rPr>
        <w:t>1</w:t>
      </w:r>
    </w:p>
    <w:p w14:paraId="75B6B871" w14:textId="77777777" w:rsidR="00782CE5" w:rsidRDefault="00782CE5" w:rsidP="00782CE5">
      <w:pPr>
        <w:pStyle w:val="Text"/>
      </w:pPr>
      <w:r w:rsidRPr="00782CE5">
        <w:t>1 A (American)</w:t>
      </w:r>
    </w:p>
    <w:p w14:paraId="12867580" w14:textId="77777777" w:rsidR="00782CE5" w:rsidRDefault="00782CE5" w:rsidP="00782CE5">
      <w:pPr>
        <w:pStyle w:val="Text"/>
      </w:pPr>
      <w:r w:rsidRPr="00782CE5">
        <w:t>2 A</w:t>
      </w:r>
    </w:p>
    <w:p w14:paraId="7A922A24" w14:textId="77777777" w:rsidR="00782CE5" w:rsidRDefault="00782CE5" w:rsidP="00782CE5">
      <w:pPr>
        <w:pStyle w:val="Text"/>
      </w:pPr>
      <w:r w:rsidRPr="00782CE5">
        <w:t>3 B (British)</w:t>
      </w:r>
    </w:p>
    <w:p w14:paraId="5EB5D0B7" w14:textId="77777777" w:rsidR="00782CE5" w:rsidRDefault="00782CE5" w:rsidP="00782CE5">
      <w:pPr>
        <w:pStyle w:val="Text"/>
      </w:pPr>
      <w:r w:rsidRPr="00782CE5">
        <w:t>4 A</w:t>
      </w:r>
    </w:p>
    <w:p w14:paraId="0E3A4024" w14:textId="0F7A37A8" w:rsidR="00782CE5" w:rsidRDefault="00782CE5" w:rsidP="00782CE5">
      <w:pPr>
        <w:pStyle w:val="Text"/>
      </w:pPr>
      <w:r w:rsidRPr="00782CE5">
        <w:t>5 B</w:t>
      </w:r>
    </w:p>
    <w:p w14:paraId="6C70F7F1" w14:textId="77777777" w:rsidR="00782CE5" w:rsidRDefault="00782CE5" w:rsidP="00782CE5">
      <w:pPr>
        <w:pStyle w:val="Text"/>
      </w:pPr>
      <w:r w:rsidRPr="00782CE5">
        <w:t xml:space="preserve">6 A </w:t>
      </w:r>
    </w:p>
    <w:p w14:paraId="7ADF29AB" w14:textId="77777777" w:rsidR="00782CE5" w:rsidRDefault="00782CE5" w:rsidP="00782CE5">
      <w:pPr>
        <w:pStyle w:val="Text"/>
      </w:pPr>
      <w:r w:rsidRPr="00782CE5">
        <w:t>7 A</w:t>
      </w:r>
    </w:p>
    <w:p w14:paraId="3614F036" w14:textId="450B94BC" w:rsidR="00782CE5" w:rsidRPr="00782CE5" w:rsidRDefault="00782CE5" w:rsidP="00782CE5">
      <w:pPr>
        <w:pStyle w:val="Text"/>
      </w:pPr>
      <w:r w:rsidRPr="00782CE5">
        <w:t>8 B</w:t>
      </w:r>
    </w:p>
    <w:p w14:paraId="5C5021FB" w14:textId="77777777" w:rsidR="00782CE5" w:rsidRPr="00782CE5" w:rsidRDefault="00782CE5" w:rsidP="00782CE5">
      <w:pPr>
        <w:pStyle w:val="Text"/>
      </w:pPr>
      <w:r w:rsidRPr="00782CE5">
        <w:t xml:space="preserve"> </w:t>
      </w:r>
    </w:p>
    <w:p w14:paraId="09347646" w14:textId="34027ED6" w:rsidR="00782CE5" w:rsidRPr="00782CE5" w:rsidRDefault="00782CE5" w:rsidP="00782CE5">
      <w:pPr>
        <w:pStyle w:val="Text"/>
        <w:rPr>
          <w:b/>
        </w:rPr>
      </w:pPr>
      <w:r w:rsidRPr="00782CE5">
        <w:rPr>
          <w:b/>
        </w:rPr>
        <w:t>2</w:t>
      </w:r>
    </w:p>
    <w:p w14:paraId="3D09F6E8" w14:textId="4251F12F" w:rsidR="00782CE5" w:rsidRDefault="00782CE5" w:rsidP="00782CE5">
      <w:pPr>
        <w:pStyle w:val="Text"/>
      </w:pPr>
      <w:r w:rsidRPr="00782CE5">
        <w:t>1 A (American) – B (British</w:t>
      </w:r>
      <w:r>
        <w:t>)</w:t>
      </w:r>
    </w:p>
    <w:p w14:paraId="4D379F09" w14:textId="77777777" w:rsidR="00782CE5" w:rsidRDefault="00782CE5" w:rsidP="00782CE5">
      <w:pPr>
        <w:pStyle w:val="Text"/>
      </w:pPr>
      <w:r w:rsidRPr="00782CE5">
        <w:t>2 B–A</w:t>
      </w:r>
    </w:p>
    <w:p w14:paraId="13957D01" w14:textId="77777777" w:rsidR="00782CE5" w:rsidRDefault="00782CE5" w:rsidP="00782CE5">
      <w:pPr>
        <w:pStyle w:val="Text"/>
      </w:pPr>
      <w:r w:rsidRPr="00782CE5">
        <w:t>3 B–A</w:t>
      </w:r>
    </w:p>
    <w:p w14:paraId="557ACE56" w14:textId="77777777" w:rsidR="00782CE5" w:rsidRDefault="00782CE5" w:rsidP="00782CE5">
      <w:pPr>
        <w:pStyle w:val="Text"/>
      </w:pPr>
      <w:r w:rsidRPr="00782CE5">
        <w:t>4 A–B</w:t>
      </w:r>
    </w:p>
    <w:p w14:paraId="1C9986FC" w14:textId="77777777" w:rsidR="00782CE5" w:rsidRDefault="00782CE5" w:rsidP="00782CE5">
      <w:pPr>
        <w:pStyle w:val="Text"/>
      </w:pPr>
      <w:r w:rsidRPr="00782CE5">
        <w:t>5 B–A</w:t>
      </w:r>
    </w:p>
    <w:p w14:paraId="06CD8B58" w14:textId="48DC4338" w:rsidR="00782CE5" w:rsidRDefault="00782CE5" w:rsidP="00782CE5">
      <w:pPr>
        <w:pStyle w:val="Text"/>
      </w:pPr>
      <w:r w:rsidRPr="00782CE5">
        <w:t xml:space="preserve">6 A–B </w:t>
      </w:r>
    </w:p>
    <w:p w14:paraId="752F40EE" w14:textId="58105D06" w:rsidR="00782CE5" w:rsidRDefault="00782CE5" w:rsidP="00782CE5">
      <w:pPr>
        <w:pStyle w:val="Text"/>
      </w:pPr>
      <w:r w:rsidRPr="00782CE5">
        <w:t>7 B–A</w:t>
      </w:r>
    </w:p>
    <w:p w14:paraId="23E2454B" w14:textId="573707B3" w:rsidR="00782CE5" w:rsidRDefault="00782CE5" w:rsidP="00782CE5">
      <w:pPr>
        <w:pStyle w:val="Text"/>
      </w:pPr>
      <w:r w:rsidRPr="00782CE5">
        <w:lastRenderedPageBreak/>
        <w:t>8 A–B</w:t>
      </w:r>
    </w:p>
    <w:p w14:paraId="557B5FCA" w14:textId="3A891534" w:rsidR="00782CE5" w:rsidRDefault="00782CE5" w:rsidP="00782CE5">
      <w:pPr>
        <w:pStyle w:val="Text"/>
      </w:pPr>
      <w:r w:rsidRPr="00782CE5">
        <w:t>9 A–B</w:t>
      </w:r>
    </w:p>
    <w:p w14:paraId="03906E9A" w14:textId="44E9B96D" w:rsidR="00782CE5" w:rsidRDefault="00782CE5" w:rsidP="00782CE5">
      <w:pPr>
        <w:pStyle w:val="Text"/>
      </w:pPr>
      <w:r w:rsidRPr="00782CE5">
        <w:t xml:space="preserve">10 B–A </w:t>
      </w:r>
    </w:p>
    <w:p w14:paraId="3CAA17F9" w14:textId="6855BE85" w:rsidR="00782CE5" w:rsidRDefault="00782CE5" w:rsidP="00782CE5">
      <w:pPr>
        <w:pStyle w:val="Text"/>
      </w:pPr>
      <w:r w:rsidRPr="00782CE5">
        <w:t xml:space="preserve">11 A–B </w:t>
      </w:r>
    </w:p>
    <w:p w14:paraId="3C7AE66F" w14:textId="51E6FC4D" w:rsidR="00782CE5" w:rsidRDefault="00782CE5" w:rsidP="00782CE5">
      <w:pPr>
        <w:pStyle w:val="Text"/>
      </w:pPr>
    </w:p>
    <w:p w14:paraId="47913364" w14:textId="42C40568" w:rsidR="00782CE5" w:rsidRPr="00782CE5" w:rsidRDefault="00782CE5" w:rsidP="00782CE5">
      <w:pPr>
        <w:pStyle w:val="Text"/>
        <w:rPr>
          <w:b/>
          <w:sz w:val="24"/>
          <w:szCs w:val="24"/>
          <w:lang w:eastAsia="pl-PL"/>
        </w:rPr>
      </w:pPr>
      <w:r w:rsidRPr="00782CE5">
        <w:rPr>
          <w:b/>
        </w:rPr>
        <w:t>3</w:t>
      </w:r>
    </w:p>
    <w:p w14:paraId="195CEEEE" w14:textId="77777777" w:rsidR="00782CE5" w:rsidRDefault="00782CE5" w:rsidP="00782CE5">
      <w:pPr>
        <w:pStyle w:val="Text"/>
      </w:pPr>
      <w:r w:rsidRPr="00782CE5">
        <w:t>1 A (American)</w:t>
      </w:r>
    </w:p>
    <w:p w14:paraId="4947BDE1" w14:textId="77777777" w:rsidR="00782CE5" w:rsidRDefault="00782CE5" w:rsidP="00782CE5">
      <w:pPr>
        <w:pStyle w:val="Text"/>
      </w:pPr>
      <w:r w:rsidRPr="00782CE5">
        <w:t>2 A</w:t>
      </w:r>
    </w:p>
    <w:p w14:paraId="4D6CE9D8" w14:textId="77777777" w:rsidR="00782CE5" w:rsidRDefault="00782CE5" w:rsidP="00782CE5">
      <w:pPr>
        <w:pStyle w:val="Text"/>
      </w:pPr>
      <w:r w:rsidRPr="00782CE5">
        <w:t>3 B (British)</w:t>
      </w:r>
    </w:p>
    <w:p w14:paraId="042FBF9F" w14:textId="77777777" w:rsidR="00782CE5" w:rsidRDefault="00782CE5" w:rsidP="00782CE5">
      <w:pPr>
        <w:pStyle w:val="Text"/>
      </w:pPr>
      <w:r w:rsidRPr="00782CE5">
        <w:t>4 B</w:t>
      </w:r>
    </w:p>
    <w:p w14:paraId="6278379D" w14:textId="77777777" w:rsidR="00782CE5" w:rsidRDefault="00782CE5" w:rsidP="00782CE5">
      <w:pPr>
        <w:pStyle w:val="Text"/>
      </w:pPr>
      <w:r w:rsidRPr="00782CE5">
        <w:t>5 A</w:t>
      </w:r>
    </w:p>
    <w:p w14:paraId="5641F3D0" w14:textId="77777777" w:rsidR="00782CE5" w:rsidRDefault="00782CE5" w:rsidP="00782CE5">
      <w:pPr>
        <w:pStyle w:val="Text"/>
      </w:pPr>
      <w:r w:rsidRPr="00782CE5">
        <w:t>6 B</w:t>
      </w:r>
    </w:p>
    <w:p w14:paraId="678355E6" w14:textId="77777777" w:rsidR="00782CE5" w:rsidRDefault="00782CE5" w:rsidP="00782CE5">
      <w:pPr>
        <w:pStyle w:val="Text"/>
      </w:pPr>
      <w:r w:rsidRPr="00782CE5">
        <w:t>7 A</w:t>
      </w:r>
    </w:p>
    <w:p w14:paraId="6787B251" w14:textId="77777777" w:rsidR="00782CE5" w:rsidRDefault="00782CE5" w:rsidP="00782CE5">
      <w:pPr>
        <w:pStyle w:val="Text"/>
      </w:pPr>
      <w:r w:rsidRPr="00782CE5">
        <w:t>8 B</w:t>
      </w:r>
    </w:p>
    <w:p w14:paraId="34878F55" w14:textId="77777777" w:rsidR="00782CE5" w:rsidRDefault="00782CE5" w:rsidP="00782CE5">
      <w:pPr>
        <w:pStyle w:val="Text"/>
      </w:pPr>
      <w:r w:rsidRPr="00782CE5">
        <w:t>9 A</w:t>
      </w:r>
    </w:p>
    <w:p w14:paraId="286D5A9F" w14:textId="74030FF1" w:rsidR="00782CE5" w:rsidRPr="00782CE5" w:rsidRDefault="00782CE5" w:rsidP="00782CE5">
      <w:pPr>
        <w:pStyle w:val="Text"/>
      </w:pPr>
      <w:r w:rsidRPr="00782CE5">
        <w:t>10 B</w:t>
      </w:r>
    </w:p>
    <w:p w14:paraId="700BC35E" w14:textId="0E52E21D" w:rsidR="00861BCE" w:rsidRDefault="00861BCE" w:rsidP="00861BCE">
      <w:pPr>
        <w:pStyle w:val="Text"/>
      </w:pPr>
    </w:p>
    <w:p w14:paraId="09132ED0" w14:textId="4C359DE5" w:rsidR="00861BCE" w:rsidRPr="00553568" w:rsidRDefault="00861BCE" w:rsidP="00861BCE">
      <w:pPr>
        <w:pStyle w:val="HeadASection"/>
        <w:rPr>
          <w:lang w:val="en-GB"/>
        </w:rPr>
      </w:pPr>
      <w:r w:rsidRPr="00553568">
        <w:rPr>
          <w:lang w:val="en-GB"/>
        </w:rPr>
        <w:t>4.2 Present Perfect Simple</w:t>
      </w:r>
    </w:p>
    <w:p w14:paraId="3D13E1C4" w14:textId="617E88AA" w:rsidR="00782CE5" w:rsidRPr="00782CE5" w:rsidRDefault="00782CE5" w:rsidP="00782CE5">
      <w:pPr>
        <w:pStyle w:val="Text"/>
        <w:rPr>
          <w:b/>
        </w:rPr>
      </w:pPr>
      <w:r w:rsidRPr="00782CE5">
        <w:rPr>
          <w:b/>
        </w:rPr>
        <w:t>1</w:t>
      </w:r>
    </w:p>
    <w:p w14:paraId="47CBD9C6" w14:textId="77777777" w:rsidR="00782CE5" w:rsidRDefault="00782CE5" w:rsidP="00782CE5">
      <w:pPr>
        <w:pStyle w:val="Text"/>
      </w:pPr>
      <w:r w:rsidRPr="00782CE5">
        <w:t>1 I’ve, I have</w:t>
      </w:r>
    </w:p>
    <w:p w14:paraId="046A9D55" w14:textId="77777777" w:rsidR="00782CE5" w:rsidRDefault="00782CE5" w:rsidP="00782CE5">
      <w:pPr>
        <w:pStyle w:val="Text"/>
      </w:pPr>
      <w:r w:rsidRPr="00782CE5">
        <w:t xml:space="preserve">2 I’ve </w:t>
      </w:r>
    </w:p>
    <w:p w14:paraId="06507530" w14:textId="77777777" w:rsidR="00782CE5" w:rsidRDefault="00782CE5" w:rsidP="00782CE5">
      <w:pPr>
        <w:pStyle w:val="Text"/>
      </w:pPr>
      <w:r w:rsidRPr="00782CE5">
        <w:t xml:space="preserve">3 I’ve, he’s </w:t>
      </w:r>
    </w:p>
    <w:p w14:paraId="05056ADB" w14:textId="77777777" w:rsidR="00782CE5" w:rsidRDefault="00782CE5" w:rsidP="00782CE5">
      <w:pPr>
        <w:pStyle w:val="Text"/>
      </w:pPr>
      <w:r w:rsidRPr="00782CE5">
        <w:t>4 he has, He’s</w:t>
      </w:r>
    </w:p>
    <w:p w14:paraId="71CF0F26" w14:textId="77777777" w:rsidR="00782CE5" w:rsidRDefault="00782CE5" w:rsidP="00782CE5">
      <w:pPr>
        <w:pStyle w:val="Text"/>
      </w:pPr>
      <w:r w:rsidRPr="00782CE5">
        <w:t>5 Have you, I’ve</w:t>
      </w:r>
    </w:p>
    <w:p w14:paraId="3EC8E69B" w14:textId="4597F642" w:rsidR="00782CE5" w:rsidRPr="00782CE5" w:rsidRDefault="00782CE5" w:rsidP="00782CE5">
      <w:pPr>
        <w:pStyle w:val="Text"/>
      </w:pPr>
      <w:r w:rsidRPr="00782CE5">
        <w:t>6 I’ve</w:t>
      </w:r>
    </w:p>
    <w:p w14:paraId="37FB180C" w14:textId="2D46B836" w:rsidR="00782CE5" w:rsidRPr="00782CE5" w:rsidRDefault="00782CE5" w:rsidP="00782CE5">
      <w:pPr>
        <w:pStyle w:val="NormalnyWeb"/>
        <w:spacing w:before="0" w:beforeAutospacing="0" w:after="0" w:afterAutospacing="0"/>
        <w:rPr>
          <w:lang w:val="en-GB"/>
        </w:rPr>
      </w:pPr>
    </w:p>
    <w:p w14:paraId="4A6128FC" w14:textId="13EFB085" w:rsidR="00861BCE" w:rsidRPr="00553568" w:rsidRDefault="00861BCE" w:rsidP="00861BCE">
      <w:pPr>
        <w:pStyle w:val="HeadASection"/>
        <w:rPr>
          <w:lang w:val="en-GB"/>
        </w:rPr>
      </w:pPr>
      <w:r w:rsidRPr="00553568">
        <w:rPr>
          <w:lang w:val="en-GB"/>
        </w:rPr>
        <w:t>5.2 Intonation in conditionals</w:t>
      </w:r>
    </w:p>
    <w:p w14:paraId="0AD581D7" w14:textId="36D9EDA4" w:rsidR="00782CE5" w:rsidRPr="00782CE5" w:rsidRDefault="00782CE5" w:rsidP="00782CE5">
      <w:pPr>
        <w:pStyle w:val="Text"/>
        <w:rPr>
          <w:b/>
        </w:rPr>
      </w:pPr>
      <w:r w:rsidRPr="00782CE5">
        <w:rPr>
          <w:b/>
        </w:rPr>
        <w:t>1</w:t>
      </w:r>
    </w:p>
    <w:p w14:paraId="68D8FC48" w14:textId="77777777" w:rsidR="00782CE5" w:rsidRDefault="00782CE5" w:rsidP="00782CE5">
      <w:pPr>
        <w:pStyle w:val="Text"/>
      </w:pPr>
      <w:r w:rsidRPr="00782CE5">
        <w:t>1 money, English</w:t>
      </w:r>
    </w:p>
    <w:p w14:paraId="55298CEC" w14:textId="77777777" w:rsidR="00782CE5" w:rsidRDefault="00782CE5" w:rsidP="00782CE5">
      <w:pPr>
        <w:pStyle w:val="Text"/>
      </w:pPr>
      <w:r w:rsidRPr="00782CE5">
        <w:t>2 cycle, thousands</w:t>
      </w:r>
    </w:p>
    <w:p w14:paraId="6F73B24E" w14:textId="448C3A52" w:rsidR="00782CE5" w:rsidRDefault="00782CE5" w:rsidP="00782CE5">
      <w:pPr>
        <w:pStyle w:val="Text"/>
      </w:pPr>
      <w:r w:rsidRPr="00782CE5">
        <w:t>3 money, bigge</w:t>
      </w:r>
      <w:r>
        <w:t>r</w:t>
      </w:r>
    </w:p>
    <w:p w14:paraId="4F7C82FF" w14:textId="77777777" w:rsidR="00782CE5" w:rsidRDefault="00782CE5" w:rsidP="00782CE5">
      <w:pPr>
        <w:pStyle w:val="Text"/>
      </w:pPr>
      <w:r w:rsidRPr="00782CE5">
        <w:t>4 car, bicycle</w:t>
      </w:r>
    </w:p>
    <w:p w14:paraId="74558049" w14:textId="77777777" w:rsidR="00782CE5" w:rsidRDefault="00782CE5" w:rsidP="00782CE5">
      <w:pPr>
        <w:pStyle w:val="Text"/>
      </w:pPr>
      <w:r w:rsidRPr="00782CE5">
        <w:t>5 weather’s, walk</w:t>
      </w:r>
    </w:p>
    <w:p w14:paraId="6E528ECA" w14:textId="77777777" w:rsidR="00782CE5" w:rsidRDefault="00782CE5" w:rsidP="00782CE5">
      <w:pPr>
        <w:pStyle w:val="Text"/>
      </w:pPr>
      <w:r w:rsidRPr="00782CE5">
        <w:t>6 lunch, hundreds</w:t>
      </w:r>
    </w:p>
    <w:p w14:paraId="11614F72" w14:textId="77777777" w:rsidR="00782CE5" w:rsidRDefault="00782CE5" w:rsidP="00782CE5">
      <w:pPr>
        <w:pStyle w:val="Text"/>
      </w:pPr>
      <w:r w:rsidRPr="00782CE5">
        <w:t>7 transport, money</w:t>
      </w:r>
    </w:p>
    <w:p w14:paraId="3BE2B912" w14:textId="677F154E" w:rsidR="00782CE5" w:rsidRPr="00782CE5" w:rsidRDefault="00782CE5" w:rsidP="00782CE5">
      <w:pPr>
        <w:pStyle w:val="Text"/>
      </w:pPr>
      <w:r w:rsidRPr="00782CE5">
        <w:t>8 deposit, house</w:t>
      </w:r>
    </w:p>
    <w:p w14:paraId="2C3362C7" w14:textId="0C6E2A56" w:rsidR="00861BCE" w:rsidRDefault="00861BCE" w:rsidP="00861BCE">
      <w:pPr>
        <w:rPr>
          <w:lang w:eastAsia="pl-PL"/>
        </w:rPr>
      </w:pPr>
    </w:p>
    <w:p w14:paraId="2BEE4B64" w14:textId="29EA89DF" w:rsidR="00861BCE" w:rsidRPr="00553568" w:rsidRDefault="00861BCE" w:rsidP="00861BCE">
      <w:pPr>
        <w:pStyle w:val="HeadASection"/>
        <w:rPr>
          <w:lang w:val="en-GB"/>
        </w:rPr>
      </w:pPr>
      <w:r w:rsidRPr="00553568">
        <w:rPr>
          <w:lang w:val="en-GB"/>
        </w:rPr>
        <w:t>5.4 Numbers and figures</w:t>
      </w:r>
    </w:p>
    <w:p w14:paraId="565AC788" w14:textId="77777777" w:rsidR="00782CE5" w:rsidRPr="00782CE5" w:rsidRDefault="00782CE5" w:rsidP="00782CE5">
      <w:pPr>
        <w:pStyle w:val="NormalnyWeb"/>
        <w:spacing w:before="0" w:beforeAutospacing="0" w:after="0" w:afterAutospacing="0"/>
        <w:rPr>
          <w:lang w:val="en-GB"/>
        </w:rPr>
      </w:pPr>
      <w:r w:rsidRPr="00782CE5">
        <w:rPr>
          <w:rFonts w:ascii="Arial" w:hAnsi="Arial" w:cs="Arial"/>
          <w:b/>
          <w:bCs/>
          <w:color w:val="000000"/>
          <w:sz w:val="20"/>
          <w:szCs w:val="20"/>
          <w:lang w:val="en-GB"/>
        </w:rPr>
        <w:t>1</w:t>
      </w:r>
    </w:p>
    <w:p w14:paraId="73A59454" w14:textId="3498DB28" w:rsidR="00782CE5" w:rsidRPr="00782CE5" w:rsidRDefault="00782CE5" w:rsidP="00782CE5">
      <w:pPr>
        <w:pStyle w:val="Text"/>
      </w:pPr>
      <w:r w:rsidRPr="00782CE5">
        <w:t>1</w:t>
      </w:r>
      <w:r>
        <w:t xml:space="preserve"> </w:t>
      </w:r>
      <w:r w:rsidRPr="00782CE5">
        <w:t>room one oh one</w:t>
      </w:r>
    </w:p>
    <w:p w14:paraId="3238583F" w14:textId="671C4F21" w:rsidR="00782CE5" w:rsidRPr="00782CE5" w:rsidRDefault="00782CE5" w:rsidP="00782CE5">
      <w:pPr>
        <w:pStyle w:val="Text"/>
      </w:pPr>
      <w:r w:rsidRPr="00782CE5">
        <w:t>2 forty-six point oh nine two / forty-six point nought nine two</w:t>
      </w:r>
    </w:p>
    <w:p w14:paraId="369E3AEF" w14:textId="44149305" w:rsidR="00782CE5" w:rsidRPr="00782CE5" w:rsidRDefault="00782CE5" w:rsidP="00782CE5">
      <w:pPr>
        <w:pStyle w:val="Text"/>
      </w:pPr>
      <w:r w:rsidRPr="00782CE5">
        <w:t>3 the years sixteen oh five to sixteen fifteen</w:t>
      </w:r>
    </w:p>
    <w:p w14:paraId="6F47B8B1" w14:textId="46DC8ECC" w:rsidR="00782CE5" w:rsidRPr="00782CE5" w:rsidRDefault="00782CE5" w:rsidP="00782CE5">
      <w:pPr>
        <w:pStyle w:val="Text"/>
      </w:pPr>
      <w:r w:rsidRPr="00782CE5">
        <w:t>4 oh point five percent / nought point five percent</w:t>
      </w:r>
    </w:p>
    <w:p w14:paraId="2D853E49" w14:textId="549007D2" w:rsidR="00782CE5" w:rsidRPr="00782CE5" w:rsidRDefault="00782CE5" w:rsidP="00782CE5">
      <w:pPr>
        <w:pStyle w:val="Text"/>
      </w:pPr>
      <w:r w:rsidRPr="00782CE5">
        <w:t>5</w:t>
      </w:r>
      <w:r>
        <w:t xml:space="preserve"> </w:t>
      </w:r>
      <w:r w:rsidRPr="00782CE5">
        <w:t>oh seven two, four six oh, seven oh five</w:t>
      </w:r>
    </w:p>
    <w:p w14:paraId="6BB34438" w14:textId="3488EA3E" w:rsidR="00782CE5" w:rsidRPr="00782CE5" w:rsidRDefault="00782CE5" w:rsidP="00782CE5">
      <w:pPr>
        <w:pStyle w:val="Text"/>
      </w:pPr>
      <w:r w:rsidRPr="00782CE5">
        <w:t>6 ten to twelve year olds</w:t>
      </w:r>
    </w:p>
    <w:p w14:paraId="574D000B" w14:textId="038F1608" w:rsidR="00782CE5" w:rsidRPr="00782CE5" w:rsidRDefault="00782CE5" w:rsidP="00782CE5">
      <w:pPr>
        <w:pStyle w:val="Text"/>
      </w:pPr>
      <w:r w:rsidRPr="00782CE5">
        <w:t>7 eighteen point oh seven percent / eighteen point nought seven percent</w:t>
      </w:r>
    </w:p>
    <w:p w14:paraId="40078ED2" w14:textId="234CEBA7" w:rsidR="00782CE5" w:rsidRPr="00782CE5" w:rsidRDefault="00782CE5" w:rsidP="00782CE5">
      <w:pPr>
        <w:pStyle w:val="Text"/>
      </w:pPr>
      <w:r w:rsidRPr="00782CE5">
        <w:t>8 below zero</w:t>
      </w:r>
    </w:p>
    <w:p w14:paraId="7CFEEC8C" w14:textId="58F928BA" w:rsidR="00782CE5" w:rsidRPr="00782CE5" w:rsidRDefault="00782CE5" w:rsidP="00782CE5">
      <w:pPr>
        <w:pStyle w:val="Text"/>
      </w:pPr>
      <w:r w:rsidRPr="00782CE5">
        <w:t>9 twelve forty five to fourteen oh five</w:t>
      </w:r>
    </w:p>
    <w:p w14:paraId="5AC5A407" w14:textId="699C5736" w:rsidR="00782CE5" w:rsidRPr="00782CE5" w:rsidRDefault="00782CE5" w:rsidP="00782CE5">
      <w:pPr>
        <w:pStyle w:val="Text"/>
      </w:pPr>
      <w:r w:rsidRPr="00782CE5">
        <w:t xml:space="preserve">10 rooms four </w:t>
      </w:r>
      <w:proofErr w:type="spellStart"/>
      <w:r w:rsidRPr="00782CE5">
        <w:t>oh</w:t>
      </w:r>
      <w:proofErr w:type="spellEnd"/>
      <w:r w:rsidRPr="00782CE5">
        <w:t xml:space="preserve"> five to four </w:t>
      </w:r>
      <w:proofErr w:type="spellStart"/>
      <w:r w:rsidRPr="00782CE5">
        <w:t>oh</w:t>
      </w:r>
      <w:proofErr w:type="spellEnd"/>
      <w:r w:rsidRPr="00782CE5">
        <w:t xml:space="preserve"> nine</w:t>
      </w:r>
    </w:p>
    <w:p w14:paraId="6B329368" w14:textId="2DCAA52F" w:rsidR="00782CE5" w:rsidRPr="00782CE5" w:rsidRDefault="00782CE5" w:rsidP="00782CE5">
      <w:pPr>
        <w:pStyle w:val="Text"/>
      </w:pPr>
      <w:r w:rsidRPr="00782CE5">
        <w:t>11 oh three seven one, oh five oh, three six eight, two eight oh</w:t>
      </w:r>
    </w:p>
    <w:p w14:paraId="0E4DE815" w14:textId="522FCB7F" w:rsidR="00782CE5" w:rsidRPr="00782CE5" w:rsidRDefault="00782CE5" w:rsidP="00782CE5">
      <w:pPr>
        <w:pStyle w:val="Text"/>
      </w:pPr>
      <w:r w:rsidRPr="00782CE5">
        <w:t>12 the years two thousand and six to twenty eighteen</w:t>
      </w:r>
    </w:p>
    <w:p w14:paraId="795AD019" w14:textId="6FCEFBFD" w:rsidR="00861BCE" w:rsidRDefault="00861BCE" w:rsidP="00861BCE">
      <w:pPr>
        <w:rPr>
          <w:lang w:eastAsia="pl-PL"/>
        </w:rPr>
      </w:pPr>
    </w:p>
    <w:p w14:paraId="67B6EF85" w14:textId="207B0A05" w:rsidR="00861BCE" w:rsidRPr="00553568" w:rsidRDefault="00861BCE" w:rsidP="00B5106A">
      <w:pPr>
        <w:pStyle w:val="HeadASection"/>
        <w:rPr>
          <w:lang w:val="en-GB"/>
        </w:rPr>
      </w:pPr>
      <w:r w:rsidRPr="00553568">
        <w:rPr>
          <w:lang w:val="en-GB"/>
        </w:rPr>
        <w:t>6.</w:t>
      </w:r>
      <w:r w:rsidR="00B5106A" w:rsidRPr="00553568">
        <w:rPr>
          <w:lang w:val="en-GB"/>
        </w:rPr>
        <w:t>1</w:t>
      </w:r>
      <w:r w:rsidRPr="00553568">
        <w:rPr>
          <w:lang w:val="en-GB"/>
        </w:rPr>
        <w:t xml:space="preserve"> </w:t>
      </w:r>
      <w:r w:rsidR="00B5106A" w:rsidRPr="00553568">
        <w:rPr>
          <w:rFonts w:eastAsiaTheme="minorHAnsi"/>
          <w:lang w:val="en-GB"/>
        </w:rPr>
        <w:t>Vowel sounds: /</w:t>
      </w:r>
      <w:r w:rsidR="00B5106A" w:rsidRPr="00553568">
        <w:rPr>
          <w:lang w:val="en-GB"/>
        </w:rPr>
        <w:t>ɪ</w:t>
      </w:r>
      <w:r w:rsidR="00B5106A" w:rsidRPr="00553568">
        <w:rPr>
          <w:rFonts w:eastAsiaTheme="minorHAnsi"/>
          <w:lang w:val="en-GB"/>
        </w:rPr>
        <w:t xml:space="preserve">/, </w:t>
      </w:r>
      <w:r w:rsidR="00B5106A" w:rsidRPr="00553568">
        <w:rPr>
          <w:lang w:val="en-GB"/>
        </w:rPr>
        <w:t>/iː/</w:t>
      </w:r>
      <w:r w:rsidR="00B5106A" w:rsidRPr="00553568">
        <w:rPr>
          <w:rFonts w:eastAsiaTheme="minorHAnsi"/>
          <w:lang w:val="en-GB"/>
        </w:rPr>
        <w:t>, /</w:t>
      </w:r>
      <w:r w:rsidR="00B5106A" w:rsidRPr="00553568">
        <w:rPr>
          <w:lang w:val="en-GB"/>
        </w:rPr>
        <w:t>aɪ</w:t>
      </w:r>
      <w:r w:rsidR="00B5106A" w:rsidRPr="00553568">
        <w:rPr>
          <w:rFonts w:eastAsiaTheme="minorHAnsi"/>
          <w:lang w:val="en-GB"/>
        </w:rPr>
        <w:t>/ and /</w:t>
      </w:r>
      <w:r w:rsidR="00B5106A" w:rsidRPr="00553568">
        <w:rPr>
          <w:lang w:val="en-GB"/>
        </w:rPr>
        <w:t>ɪ</w:t>
      </w:r>
      <w:r w:rsidR="00B5106A" w:rsidRPr="00553568">
        <w:rPr>
          <w:rFonts w:eastAsiaTheme="minorHAnsi"/>
          <w:lang w:val="en-GB"/>
        </w:rPr>
        <w:t xml:space="preserve">ə/ </w:t>
      </w:r>
    </w:p>
    <w:p w14:paraId="72A60FBE" w14:textId="6050030A" w:rsidR="00861BCE" w:rsidRDefault="00782CE5" w:rsidP="00782CE5">
      <w:pPr>
        <w:pStyle w:val="Text"/>
      </w:pPr>
      <w:r w:rsidRPr="00782CE5">
        <w:t>/ɪ/ b</w:t>
      </w:r>
      <w:r w:rsidRPr="00782CE5">
        <w:rPr>
          <w:b/>
        </w:rPr>
        <w:t>u</w:t>
      </w:r>
      <w:r w:rsidRPr="00782CE5">
        <w:t>sy, c</w:t>
      </w:r>
      <w:r w:rsidRPr="00782CE5">
        <w:rPr>
          <w:b/>
        </w:rPr>
        <w:t>i</w:t>
      </w:r>
      <w:r w:rsidRPr="00782CE5">
        <w:t xml:space="preserve">ty, </w:t>
      </w:r>
      <w:r w:rsidRPr="00782CE5">
        <w:rPr>
          <w:b/>
        </w:rPr>
        <w:t>i</w:t>
      </w:r>
      <w:r w:rsidRPr="00782CE5">
        <w:t>ssue, s</w:t>
      </w:r>
      <w:r w:rsidRPr="00782CE5">
        <w:rPr>
          <w:b/>
        </w:rPr>
        <w:t>i</w:t>
      </w:r>
      <w:r w:rsidRPr="00782CE5">
        <w:t>mple</w:t>
      </w:r>
      <w:r w:rsidRPr="00782CE5">
        <w:br/>
        <w:t>/</w:t>
      </w:r>
      <w:proofErr w:type="spellStart"/>
      <w:r w:rsidRPr="00782CE5">
        <w:t>i</w:t>
      </w:r>
      <w:proofErr w:type="spellEnd"/>
      <w:r w:rsidRPr="00782CE5">
        <w:t>ː/ bel</w:t>
      </w:r>
      <w:r w:rsidRPr="00782CE5">
        <w:rPr>
          <w:b/>
        </w:rPr>
        <w:t>ie</w:t>
      </w:r>
      <w:r w:rsidRPr="00782CE5">
        <w:t>ve, compl</w:t>
      </w:r>
      <w:r w:rsidRPr="00782CE5">
        <w:rPr>
          <w:b/>
        </w:rPr>
        <w:t>e</w:t>
      </w:r>
      <w:r w:rsidRPr="00782CE5">
        <w:t>te, m</w:t>
      </w:r>
      <w:r w:rsidRPr="00782CE5">
        <w:rPr>
          <w:b/>
        </w:rPr>
        <w:t>e</w:t>
      </w:r>
      <w:r w:rsidRPr="00782CE5">
        <w:t>tres, p</w:t>
      </w:r>
      <w:r w:rsidRPr="00782CE5">
        <w:rPr>
          <w:b/>
        </w:rPr>
        <w:t>eo</w:t>
      </w:r>
      <w:r w:rsidRPr="00782CE5">
        <w:t>ple</w:t>
      </w:r>
      <w:r w:rsidRPr="00782CE5">
        <w:br/>
        <w:t>/</w:t>
      </w:r>
      <w:proofErr w:type="spellStart"/>
      <w:r w:rsidRPr="00782CE5">
        <w:t>aɪ</w:t>
      </w:r>
      <w:proofErr w:type="spellEnd"/>
      <w:r w:rsidRPr="00782CE5">
        <w:t>/ cl</w:t>
      </w:r>
      <w:r w:rsidRPr="00782CE5">
        <w:rPr>
          <w:b/>
        </w:rPr>
        <w:t>i</w:t>
      </w:r>
      <w:r w:rsidRPr="00782CE5">
        <w:t>mbing, h</w:t>
      </w:r>
      <w:r w:rsidRPr="00782CE5">
        <w:rPr>
          <w:b/>
        </w:rPr>
        <w:t>i</w:t>
      </w:r>
      <w:r w:rsidRPr="00782CE5">
        <w:t>gh, h</w:t>
      </w:r>
      <w:r w:rsidRPr="00782CE5">
        <w:rPr>
          <w:b/>
        </w:rPr>
        <w:t>i</w:t>
      </w:r>
      <w:r w:rsidRPr="00782CE5">
        <w:t>ker, rel</w:t>
      </w:r>
      <w:r w:rsidRPr="00782CE5">
        <w:rPr>
          <w:b/>
        </w:rPr>
        <w:t>i</w:t>
      </w:r>
      <w:r w:rsidRPr="00782CE5">
        <w:t>able</w:t>
      </w:r>
      <w:r w:rsidRPr="00782CE5">
        <w:br/>
        <w:t>/</w:t>
      </w:r>
      <w:proofErr w:type="spellStart"/>
      <w:r w:rsidRPr="00782CE5">
        <w:t>ɪə</w:t>
      </w:r>
      <w:proofErr w:type="spellEnd"/>
      <w:r w:rsidRPr="00782CE5">
        <w:t>/ cl</w:t>
      </w:r>
      <w:r w:rsidRPr="00782CE5">
        <w:rPr>
          <w:b/>
        </w:rPr>
        <w:t>ea</w:t>
      </w:r>
      <w:r w:rsidRPr="00782CE5">
        <w:t>rly, exper</w:t>
      </w:r>
      <w:r w:rsidRPr="00782CE5">
        <w:rPr>
          <w:b/>
        </w:rPr>
        <w:t>ie</w:t>
      </w:r>
      <w:r w:rsidRPr="00782CE5">
        <w:t>nced, r</w:t>
      </w:r>
      <w:r w:rsidRPr="00782CE5">
        <w:rPr>
          <w:b/>
        </w:rPr>
        <w:t>ea</w:t>
      </w:r>
      <w:r w:rsidRPr="00782CE5">
        <w:t>lise, z</w:t>
      </w:r>
      <w:r w:rsidRPr="00782CE5">
        <w:rPr>
          <w:b/>
        </w:rPr>
        <w:t>e</w:t>
      </w:r>
      <w:r w:rsidRPr="00782CE5">
        <w:t>ro</w:t>
      </w:r>
    </w:p>
    <w:p w14:paraId="7891745D" w14:textId="77777777" w:rsidR="00782CE5" w:rsidRPr="00782CE5" w:rsidRDefault="00782CE5" w:rsidP="00782CE5">
      <w:pPr>
        <w:pStyle w:val="Text"/>
      </w:pPr>
    </w:p>
    <w:p w14:paraId="67664D8E" w14:textId="1B0B7D4A" w:rsidR="00B5106A" w:rsidRPr="00553568" w:rsidRDefault="00B5106A" w:rsidP="00B5106A">
      <w:pPr>
        <w:pStyle w:val="HeadASection"/>
        <w:rPr>
          <w:lang w:val="en-GB"/>
        </w:rPr>
      </w:pPr>
      <w:r w:rsidRPr="00553568">
        <w:rPr>
          <w:lang w:val="en-GB"/>
        </w:rPr>
        <w:t xml:space="preserve">6.2 Linking between words </w:t>
      </w:r>
    </w:p>
    <w:p w14:paraId="731B427E" w14:textId="66B43AE8" w:rsidR="00782CE5" w:rsidRPr="0084063C" w:rsidRDefault="00782CE5" w:rsidP="0084063C">
      <w:pPr>
        <w:pStyle w:val="Text"/>
        <w:rPr>
          <w:b/>
        </w:rPr>
      </w:pPr>
      <w:r w:rsidRPr="0084063C">
        <w:rPr>
          <w:b/>
        </w:rPr>
        <w:t>2</w:t>
      </w:r>
    </w:p>
    <w:p w14:paraId="77D2D1A2" w14:textId="4B38011E" w:rsidR="00782CE5" w:rsidRPr="0084063C" w:rsidRDefault="00782CE5" w:rsidP="0084063C">
      <w:pPr>
        <w:pStyle w:val="Text"/>
      </w:pPr>
      <w:r w:rsidRPr="0084063C">
        <w:t xml:space="preserve">1 Do you </w:t>
      </w:r>
      <w:proofErr w:type="spellStart"/>
      <w:r w:rsidRPr="0084063C">
        <w:t>have_everything</w:t>
      </w:r>
      <w:proofErr w:type="spellEnd"/>
      <w:r w:rsidRPr="0084063C">
        <w:t xml:space="preserve"> you need?</w:t>
      </w:r>
    </w:p>
    <w:p w14:paraId="6DC12969" w14:textId="3E8FB776" w:rsidR="00782CE5" w:rsidRPr="0084063C" w:rsidRDefault="00782CE5" w:rsidP="0084063C">
      <w:pPr>
        <w:pStyle w:val="Text"/>
      </w:pPr>
      <w:r w:rsidRPr="0084063C">
        <w:t xml:space="preserve">2 </w:t>
      </w:r>
      <w:proofErr w:type="spellStart"/>
      <w:r w:rsidRPr="0084063C">
        <w:t>Print_out_an_extra</w:t>
      </w:r>
      <w:proofErr w:type="spellEnd"/>
      <w:r w:rsidRPr="0084063C">
        <w:t xml:space="preserve"> copy.</w:t>
      </w:r>
    </w:p>
    <w:p w14:paraId="265EA133" w14:textId="3F2D4AC1" w:rsidR="00782CE5" w:rsidRPr="0084063C" w:rsidRDefault="00782CE5" w:rsidP="0084063C">
      <w:pPr>
        <w:pStyle w:val="Text"/>
      </w:pPr>
      <w:r w:rsidRPr="0084063C">
        <w:t xml:space="preserve">3 I’ve </w:t>
      </w:r>
      <w:proofErr w:type="spellStart"/>
      <w:r w:rsidRPr="0084063C">
        <w:t>looked_everywhere</w:t>
      </w:r>
      <w:proofErr w:type="spellEnd"/>
      <w:r w:rsidRPr="0084063C">
        <w:t xml:space="preserve"> </w:t>
      </w:r>
      <w:proofErr w:type="spellStart"/>
      <w:r w:rsidRPr="0084063C">
        <w:t>for_it</w:t>
      </w:r>
      <w:proofErr w:type="spellEnd"/>
      <w:r w:rsidRPr="0084063C">
        <w:t>.</w:t>
      </w:r>
    </w:p>
    <w:p w14:paraId="175AE557" w14:textId="4799A4F4" w:rsidR="00782CE5" w:rsidRPr="0084063C" w:rsidRDefault="00782CE5" w:rsidP="0084063C">
      <w:pPr>
        <w:pStyle w:val="Text"/>
      </w:pPr>
      <w:r w:rsidRPr="0084063C">
        <w:t xml:space="preserve">4 A copy of the </w:t>
      </w:r>
      <w:proofErr w:type="spellStart"/>
      <w:r w:rsidRPr="0084063C">
        <w:t>report_and_a</w:t>
      </w:r>
      <w:proofErr w:type="spellEnd"/>
      <w:r w:rsidRPr="0084063C">
        <w:t xml:space="preserve"> </w:t>
      </w:r>
      <w:proofErr w:type="spellStart"/>
      <w:r w:rsidRPr="0084063C">
        <w:t>pen_or</w:t>
      </w:r>
      <w:proofErr w:type="spellEnd"/>
      <w:r w:rsidRPr="0084063C">
        <w:t xml:space="preserve"> pencil.</w:t>
      </w:r>
    </w:p>
    <w:p w14:paraId="151CFCD8" w14:textId="6C5A127C" w:rsidR="00782CE5" w:rsidRPr="0084063C" w:rsidRDefault="00782CE5" w:rsidP="0084063C">
      <w:pPr>
        <w:pStyle w:val="Text"/>
      </w:pPr>
      <w:r w:rsidRPr="0084063C">
        <w:t xml:space="preserve">5 I’m glad </w:t>
      </w:r>
      <w:proofErr w:type="spellStart"/>
      <w:r w:rsidRPr="0084063C">
        <w:t>you’re_all</w:t>
      </w:r>
      <w:proofErr w:type="spellEnd"/>
      <w:r w:rsidRPr="0084063C">
        <w:t xml:space="preserve"> here.</w:t>
      </w:r>
    </w:p>
    <w:p w14:paraId="141CB3D4" w14:textId="21939B55" w:rsidR="00782CE5" w:rsidRPr="0084063C" w:rsidRDefault="00782CE5" w:rsidP="0084063C">
      <w:pPr>
        <w:pStyle w:val="Text"/>
      </w:pPr>
      <w:r w:rsidRPr="0084063C">
        <w:t xml:space="preserve">6 </w:t>
      </w:r>
      <w:proofErr w:type="spellStart"/>
      <w:r w:rsidRPr="0084063C">
        <w:t>Just_ask_if</w:t>
      </w:r>
      <w:proofErr w:type="spellEnd"/>
      <w:r w:rsidRPr="0084063C">
        <w:t xml:space="preserve"> you need help.</w:t>
      </w:r>
    </w:p>
    <w:p w14:paraId="1CB93AD8" w14:textId="5ABA3F70" w:rsidR="00861BCE" w:rsidRDefault="00861BCE" w:rsidP="00861BCE">
      <w:pPr>
        <w:pStyle w:val="Text"/>
      </w:pPr>
    </w:p>
    <w:p w14:paraId="1BA91B72" w14:textId="17E426A7" w:rsidR="00B5106A" w:rsidRPr="00553568" w:rsidRDefault="00B5106A" w:rsidP="00B5106A">
      <w:pPr>
        <w:pStyle w:val="HeadASection"/>
        <w:rPr>
          <w:lang w:val="en-GB"/>
        </w:rPr>
      </w:pPr>
      <w:r w:rsidRPr="00553568">
        <w:rPr>
          <w:lang w:val="en-GB"/>
        </w:rPr>
        <w:t xml:space="preserve">7.2 </w:t>
      </w:r>
      <w:r w:rsidRPr="00553568">
        <w:rPr>
          <w:i/>
          <w:lang w:val="en-GB"/>
        </w:rPr>
        <w:t xml:space="preserve">can </w:t>
      </w:r>
      <w:r w:rsidRPr="00553568">
        <w:rPr>
          <w:lang w:val="en-GB"/>
        </w:rPr>
        <w:t xml:space="preserve">and </w:t>
      </w:r>
      <w:r w:rsidRPr="00553568">
        <w:rPr>
          <w:i/>
          <w:lang w:val="en-GB"/>
        </w:rPr>
        <w:t>can’t</w:t>
      </w:r>
      <w:r w:rsidRPr="00553568">
        <w:rPr>
          <w:lang w:val="en-GB"/>
        </w:rPr>
        <w:t xml:space="preserve"> </w:t>
      </w:r>
    </w:p>
    <w:p w14:paraId="717D8B01" w14:textId="77777777" w:rsidR="0084063C" w:rsidRPr="0084063C" w:rsidRDefault="0084063C" w:rsidP="0084063C">
      <w:pPr>
        <w:pStyle w:val="Text"/>
        <w:rPr>
          <w:b/>
        </w:rPr>
      </w:pPr>
      <w:r w:rsidRPr="0084063C">
        <w:rPr>
          <w:b/>
        </w:rPr>
        <w:t>1</w:t>
      </w:r>
    </w:p>
    <w:p w14:paraId="740FCC13" w14:textId="77777777" w:rsidR="0084063C" w:rsidRDefault="0084063C" w:rsidP="0084063C">
      <w:pPr>
        <w:pStyle w:val="Text"/>
      </w:pPr>
      <w:r w:rsidRPr="0084063C">
        <w:t>1 can’t</w:t>
      </w:r>
    </w:p>
    <w:p w14:paraId="7E800121" w14:textId="77777777" w:rsidR="0084063C" w:rsidRDefault="0084063C" w:rsidP="0084063C">
      <w:pPr>
        <w:pStyle w:val="Text"/>
      </w:pPr>
      <w:r w:rsidRPr="0084063C">
        <w:t>2 can</w:t>
      </w:r>
    </w:p>
    <w:p w14:paraId="1953EA20" w14:textId="77777777" w:rsidR="0084063C" w:rsidRDefault="0084063C" w:rsidP="0084063C">
      <w:pPr>
        <w:pStyle w:val="Text"/>
      </w:pPr>
      <w:r w:rsidRPr="0084063C">
        <w:t>3 can’t</w:t>
      </w:r>
    </w:p>
    <w:p w14:paraId="6412B5CD" w14:textId="77777777" w:rsidR="0084063C" w:rsidRDefault="0084063C" w:rsidP="0084063C">
      <w:pPr>
        <w:pStyle w:val="Text"/>
      </w:pPr>
      <w:r w:rsidRPr="0084063C">
        <w:t>4 Can</w:t>
      </w:r>
    </w:p>
    <w:p w14:paraId="77C5FB08" w14:textId="77777777" w:rsidR="0084063C" w:rsidRDefault="0084063C" w:rsidP="0084063C">
      <w:pPr>
        <w:pStyle w:val="Text"/>
      </w:pPr>
      <w:r w:rsidRPr="0084063C">
        <w:t>5 can’t, can</w:t>
      </w:r>
    </w:p>
    <w:p w14:paraId="784AA94F" w14:textId="5FB32CAE" w:rsidR="0084063C" w:rsidRPr="0084063C" w:rsidRDefault="0084063C" w:rsidP="0084063C">
      <w:pPr>
        <w:pStyle w:val="Text"/>
      </w:pPr>
      <w:r w:rsidRPr="0084063C">
        <w:t> 6 can</w:t>
      </w:r>
    </w:p>
    <w:p w14:paraId="634E427E" w14:textId="77777777" w:rsidR="0084063C" w:rsidRPr="0084063C" w:rsidRDefault="0084063C" w:rsidP="0084063C">
      <w:pPr>
        <w:pStyle w:val="Text"/>
      </w:pPr>
      <w:r w:rsidRPr="0084063C">
        <w:t xml:space="preserve"> </w:t>
      </w:r>
    </w:p>
    <w:p w14:paraId="4C59D349" w14:textId="65B4EE97" w:rsidR="0084063C" w:rsidRPr="0084063C" w:rsidRDefault="0084063C" w:rsidP="0084063C">
      <w:pPr>
        <w:pStyle w:val="Text"/>
        <w:rPr>
          <w:b/>
        </w:rPr>
      </w:pPr>
      <w:r w:rsidRPr="0084063C">
        <w:rPr>
          <w:b/>
        </w:rPr>
        <w:t>2</w:t>
      </w:r>
    </w:p>
    <w:p w14:paraId="2D0B667F" w14:textId="77777777" w:rsidR="0084063C" w:rsidRPr="0084063C" w:rsidRDefault="0084063C" w:rsidP="0084063C">
      <w:pPr>
        <w:pStyle w:val="Text"/>
      </w:pPr>
      <w:r w:rsidRPr="0084063C">
        <w:t>Sentence 2  You can use the check-in kiosk. W</w:t>
      </w:r>
    </w:p>
    <w:p w14:paraId="2967DAD9" w14:textId="693216E8" w:rsidR="0084063C" w:rsidRPr="0084063C" w:rsidRDefault="0084063C" w:rsidP="0084063C">
      <w:pPr>
        <w:pStyle w:val="Text"/>
      </w:pPr>
      <w:r w:rsidRPr="0084063C">
        <w:t>Sentence 4 Can I check in without my ID? W</w:t>
      </w:r>
    </w:p>
    <w:p w14:paraId="10437FF7" w14:textId="41A5AC61" w:rsidR="0084063C" w:rsidRPr="0084063C" w:rsidRDefault="0084063C" w:rsidP="0084063C">
      <w:pPr>
        <w:pStyle w:val="Text"/>
      </w:pPr>
      <w:r w:rsidRPr="0084063C">
        <w:t xml:space="preserve">Sentence 5 This robot can’t talk, </w:t>
      </w:r>
      <w:r w:rsidRPr="0084063C">
        <w:rPr>
          <w:u w:val="single"/>
        </w:rPr>
        <w:t>can</w:t>
      </w:r>
      <w:r w:rsidRPr="0084063C">
        <w:t xml:space="preserve"> it? S</w:t>
      </w:r>
    </w:p>
    <w:p w14:paraId="36209962" w14:textId="013C4A5C" w:rsidR="00B5106A" w:rsidRDefault="0084063C" w:rsidP="0084063C">
      <w:pPr>
        <w:pStyle w:val="Text"/>
      </w:pPr>
      <w:r w:rsidRPr="0084063C">
        <w:t xml:space="preserve">Sentence 6  Yes, it </w:t>
      </w:r>
      <w:r w:rsidRPr="0084063C">
        <w:rPr>
          <w:u w:val="single"/>
        </w:rPr>
        <w:t>can</w:t>
      </w:r>
      <w:r w:rsidRPr="0084063C">
        <w:t>! S</w:t>
      </w:r>
    </w:p>
    <w:p w14:paraId="00FD66FE" w14:textId="77777777" w:rsidR="0084063C" w:rsidRPr="0084063C" w:rsidRDefault="0084063C" w:rsidP="0084063C">
      <w:pPr>
        <w:pStyle w:val="Text"/>
      </w:pPr>
    </w:p>
    <w:p w14:paraId="5F7993B2" w14:textId="53C60ECF" w:rsidR="00B5106A" w:rsidRPr="00553568" w:rsidRDefault="00B5106A" w:rsidP="00B5106A">
      <w:pPr>
        <w:pStyle w:val="HeadASection"/>
        <w:rPr>
          <w:lang w:val="en-GB"/>
        </w:rPr>
      </w:pPr>
      <w:r w:rsidRPr="00553568">
        <w:rPr>
          <w:lang w:val="en-GB"/>
        </w:rPr>
        <w:t xml:space="preserve">7.3 Phrasing and pausing when giving instructions </w:t>
      </w:r>
    </w:p>
    <w:p w14:paraId="5AEC668C" w14:textId="77777777" w:rsidR="0084063C" w:rsidRDefault="0084063C" w:rsidP="0084063C">
      <w:pPr>
        <w:pStyle w:val="Text"/>
      </w:pPr>
      <w:r w:rsidRPr="0084063C">
        <w:t>The first step / is to sign in to your account. / To do</w:t>
      </w:r>
      <w:r>
        <w:t> </w:t>
      </w:r>
      <w:r w:rsidRPr="0084063C">
        <w:t>this / you’ll need to enter your name / and ID number. / When you’ve done this, / go to the</w:t>
      </w:r>
    </w:p>
    <w:p w14:paraId="196554F9" w14:textId="031584B5" w:rsidR="00B5106A" w:rsidRDefault="0084063C" w:rsidP="0084063C">
      <w:pPr>
        <w:pStyle w:val="Text"/>
      </w:pPr>
      <w:r w:rsidRPr="0084063C">
        <w:t>drop-down menu / in the top right-hand corner of</w:t>
      </w:r>
      <w:r>
        <w:t> </w:t>
      </w:r>
      <w:r w:rsidRPr="0084063C">
        <w:t>the screen, / and select ‘Create new report’ / Then / you can type your report / or paste it in.</w:t>
      </w:r>
    </w:p>
    <w:p w14:paraId="231C5507" w14:textId="77777777" w:rsidR="0084063C" w:rsidRPr="0084063C" w:rsidRDefault="0084063C" w:rsidP="0084063C">
      <w:pPr>
        <w:pStyle w:val="Text"/>
      </w:pPr>
    </w:p>
    <w:p w14:paraId="6989CB1A" w14:textId="19CFA210" w:rsidR="00B5106A" w:rsidRPr="00553568" w:rsidRDefault="00B5106A" w:rsidP="00B5106A">
      <w:pPr>
        <w:pStyle w:val="HeadASection"/>
        <w:rPr>
          <w:lang w:val="en-GB"/>
        </w:rPr>
      </w:pPr>
      <w:r w:rsidRPr="00553568">
        <w:rPr>
          <w:lang w:val="en-GB"/>
        </w:rPr>
        <w:t xml:space="preserve">8.1 Vowel sounds /ɜː/, </w:t>
      </w:r>
      <w:r w:rsidR="00782CE5" w:rsidRPr="00553568">
        <w:rPr>
          <w:lang w:val="en-GB"/>
        </w:rPr>
        <w:t>/</w:t>
      </w:r>
      <w:r w:rsidRPr="00553568">
        <w:rPr>
          <w:lang w:val="en-GB"/>
        </w:rPr>
        <w:t>ʊ</w:t>
      </w:r>
      <w:r w:rsidR="00782CE5" w:rsidRPr="00553568">
        <w:rPr>
          <w:lang w:val="en-GB"/>
        </w:rPr>
        <w:t>/, /uː/ and /əʊ/</w:t>
      </w:r>
    </w:p>
    <w:p w14:paraId="3D1BAB5C" w14:textId="2E7F79DB" w:rsidR="00B5106A" w:rsidRPr="0084063C" w:rsidRDefault="0084063C" w:rsidP="00861BCE">
      <w:pPr>
        <w:pStyle w:val="Text"/>
        <w:rPr>
          <w:b/>
        </w:rPr>
      </w:pPr>
      <w:r w:rsidRPr="0084063C">
        <w:rPr>
          <w:b/>
        </w:rPr>
        <w:t>1</w:t>
      </w:r>
    </w:p>
    <w:p w14:paraId="0A851075" w14:textId="77777777" w:rsidR="0084063C" w:rsidRDefault="0084063C" w:rsidP="0084063C">
      <w:pPr>
        <w:pStyle w:val="Text"/>
      </w:pPr>
      <w:r w:rsidRPr="0084063C">
        <w:t>1 s</w:t>
      </w:r>
      <w:r w:rsidRPr="0084063C">
        <w:rPr>
          <w:b/>
        </w:rPr>
        <w:t>ur</w:t>
      </w:r>
      <w:r w:rsidRPr="0084063C">
        <w:t>f</w:t>
      </w:r>
    </w:p>
    <w:p w14:paraId="47B0856B" w14:textId="12F63612" w:rsidR="0084063C" w:rsidRDefault="0084063C" w:rsidP="0084063C">
      <w:pPr>
        <w:pStyle w:val="Text"/>
      </w:pPr>
      <w:r w:rsidRPr="0084063C">
        <w:t>2 l</w:t>
      </w:r>
      <w:r w:rsidRPr="0084063C">
        <w:rPr>
          <w:b/>
        </w:rPr>
        <w:t>oo</w:t>
      </w:r>
      <w:r w:rsidRPr="0084063C">
        <w:t>king</w:t>
      </w:r>
    </w:p>
    <w:p w14:paraId="34282770" w14:textId="0C34265D" w:rsidR="0084063C" w:rsidRDefault="0084063C" w:rsidP="0084063C">
      <w:pPr>
        <w:pStyle w:val="Text"/>
      </w:pPr>
      <w:r w:rsidRPr="0084063C">
        <w:t>3 impr</w:t>
      </w:r>
      <w:r w:rsidRPr="0084063C">
        <w:rPr>
          <w:b/>
        </w:rPr>
        <w:t>o</w:t>
      </w:r>
      <w:r w:rsidRPr="0084063C">
        <w:t>ved</w:t>
      </w:r>
    </w:p>
    <w:p w14:paraId="6B729801" w14:textId="30A13983" w:rsidR="0084063C" w:rsidRPr="0084063C" w:rsidRDefault="0084063C" w:rsidP="0084063C">
      <w:pPr>
        <w:pStyle w:val="Text"/>
      </w:pPr>
      <w:r w:rsidRPr="0084063C">
        <w:lastRenderedPageBreak/>
        <w:t>4 c</w:t>
      </w:r>
      <w:r w:rsidRPr="0084063C">
        <w:rPr>
          <w:b/>
        </w:rPr>
        <w:t>oa</w:t>
      </w:r>
      <w:r w:rsidRPr="0084063C">
        <w:t>st</w:t>
      </w:r>
    </w:p>
    <w:p w14:paraId="4C0856D6" w14:textId="0A729429" w:rsidR="00B5106A" w:rsidRPr="00553568" w:rsidRDefault="00B5106A" w:rsidP="00B5106A">
      <w:pPr>
        <w:pStyle w:val="HeadASection"/>
        <w:rPr>
          <w:lang w:val="en-GB"/>
        </w:rPr>
      </w:pPr>
      <w:r w:rsidRPr="00553568">
        <w:rPr>
          <w:lang w:val="en-GB"/>
        </w:rPr>
        <w:t xml:space="preserve">8.2 </w:t>
      </w:r>
      <w:r w:rsidRPr="00553568">
        <w:rPr>
          <w:i/>
          <w:lang w:val="en-GB"/>
        </w:rPr>
        <w:t xml:space="preserve">should </w:t>
      </w:r>
      <w:r w:rsidRPr="00553568">
        <w:rPr>
          <w:lang w:val="en-GB"/>
        </w:rPr>
        <w:t xml:space="preserve">and </w:t>
      </w:r>
      <w:r w:rsidRPr="00553568">
        <w:rPr>
          <w:i/>
          <w:lang w:val="en-GB"/>
        </w:rPr>
        <w:t>could</w:t>
      </w:r>
      <w:r w:rsidRPr="00553568">
        <w:rPr>
          <w:lang w:val="en-GB"/>
        </w:rPr>
        <w:t xml:space="preserve"> </w:t>
      </w:r>
    </w:p>
    <w:p w14:paraId="284097BC" w14:textId="60E051DD" w:rsidR="00B5106A" w:rsidRPr="0084063C" w:rsidRDefault="0084063C" w:rsidP="0084063C">
      <w:pPr>
        <w:pStyle w:val="Text"/>
        <w:rPr>
          <w:b/>
        </w:rPr>
      </w:pPr>
      <w:r w:rsidRPr="0084063C">
        <w:rPr>
          <w:b/>
        </w:rPr>
        <w:t>1</w:t>
      </w:r>
    </w:p>
    <w:p w14:paraId="6776D9EB" w14:textId="77777777" w:rsidR="0084063C" w:rsidRDefault="0084063C" w:rsidP="0084063C">
      <w:pPr>
        <w:pStyle w:val="Text"/>
      </w:pPr>
      <w:r w:rsidRPr="0084063C">
        <w:t>1 could</w:t>
      </w:r>
    </w:p>
    <w:p w14:paraId="6B7AFEFF" w14:textId="77777777" w:rsidR="0084063C" w:rsidRDefault="0084063C" w:rsidP="0084063C">
      <w:pPr>
        <w:pStyle w:val="Text"/>
      </w:pPr>
      <w:r w:rsidRPr="0084063C">
        <w:t>2 shouldn’t</w:t>
      </w:r>
    </w:p>
    <w:p w14:paraId="72421A64" w14:textId="77777777" w:rsidR="0084063C" w:rsidRDefault="0084063C" w:rsidP="0084063C">
      <w:pPr>
        <w:pStyle w:val="Text"/>
      </w:pPr>
      <w:r w:rsidRPr="0084063C">
        <w:t>3 should</w:t>
      </w:r>
    </w:p>
    <w:p w14:paraId="5E866119" w14:textId="77777777" w:rsidR="0084063C" w:rsidRDefault="0084063C" w:rsidP="0084063C">
      <w:pPr>
        <w:pStyle w:val="Text"/>
      </w:pPr>
      <w:r w:rsidRPr="0084063C">
        <w:t>4 could</w:t>
      </w:r>
    </w:p>
    <w:p w14:paraId="044F1098" w14:textId="77777777" w:rsidR="0084063C" w:rsidRDefault="0084063C" w:rsidP="0084063C">
      <w:pPr>
        <w:pStyle w:val="Text"/>
      </w:pPr>
      <w:r w:rsidRPr="0084063C">
        <w:t>5 should</w:t>
      </w:r>
    </w:p>
    <w:p w14:paraId="18B17157" w14:textId="683C4AB1" w:rsidR="0084063C" w:rsidRDefault="0084063C" w:rsidP="0084063C">
      <w:pPr>
        <w:pStyle w:val="Text"/>
      </w:pPr>
      <w:r w:rsidRPr="0084063C">
        <w:t>6 should</w:t>
      </w:r>
    </w:p>
    <w:p w14:paraId="6C0A6055" w14:textId="651E9CA1" w:rsidR="0084063C" w:rsidRDefault="0084063C" w:rsidP="0084063C">
      <w:pPr>
        <w:pStyle w:val="Text"/>
      </w:pPr>
    </w:p>
    <w:p w14:paraId="626BC126" w14:textId="094A3DB0" w:rsidR="0084063C" w:rsidRPr="0084063C" w:rsidRDefault="0084063C" w:rsidP="0084063C">
      <w:pPr>
        <w:pStyle w:val="Text"/>
        <w:rPr>
          <w:b/>
        </w:rPr>
      </w:pPr>
      <w:r w:rsidRPr="0084063C">
        <w:rPr>
          <w:b/>
        </w:rPr>
        <w:t>2</w:t>
      </w:r>
    </w:p>
    <w:p w14:paraId="57BCEBDE" w14:textId="77777777" w:rsidR="0084063C" w:rsidRPr="0084063C" w:rsidRDefault="0084063C" w:rsidP="0084063C">
      <w:pPr>
        <w:pStyle w:val="Text"/>
      </w:pPr>
      <w:r w:rsidRPr="0084063C">
        <w:t xml:space="preserve">1 We could </w:t>
      </w:r>
      <w:r w:rsidRPr="0084063C">
        <w:rPr>
          <w:b/>
        </w:rPr>
        <w:t>(W)</w:t>
      </w:r>
      <w:r w:rsidRPr="0084063C">
        <w:t>catch a bus or get a taxi.</w:t>
      </w:r>
    </w:p>
    <w:p w14:paraId="05B18F79" w14:textId="4FB3BA1C" w:rsidR="0084063C" w:rsidRPr="0084063C" w:rsidRDefault="0084063C" w:rsidP="0084063C">
      <w:pPr>
        <w:pStyle w:val="Text"/>
      </w:pPr>
      <w:r w:rsidRPr="0084063C">
        <w:t xml:space="preserve">2 N/A </w:t>
      </w:r>
      <w:r>
        <w:t>–</w:t>
      </w:r>
      <w:r w:rsidRPr="0084063C">
        <w:t xml:space="preserve"> contains ‘shouldn’t’</w:t>
      </w:r>
    </w:p>
    <w:p w14:paraId="07D9D70C" w14:textId="77777777" w:rsidR="0084063C" w:rsidRPr="0084063C" w:rsidRDefault="0084063C" w:rsidP="0084063C">
      <w:pPr>
        <w:pStyle w:val="Text"/>
      </w:pPr>
      <w:r w:rsidRPr="0084063C">
        <w:t xml:space="preserve">3 Do you think I should </w:t>
      </w:r>
      <w:r w:rsidRPr="0084063C">
        <w:rPr>
          <w:b/>
        </w:rPr>
        <w:t>(W)</w:t>
      </w:r>
      <w:r w:rsidRPr="0084063C">
        <w:t>walk more?</w:t>
      </w:r>
    </w:p>
    <w:p w14:paraId="4B1BA2C7" w14:textId="77777777" w:rsidR="0084063C" w:rsidRPr="0084063C" w:rsidRDefault="0084063C" w:rsidP="0084063C">
      <w:pPr>
        <w:pStyle w:val="Text"/>
      </w:pPr>
      <w:r w:rsidRPr="0084063C">
        <w:t xml:space="preserve">4 Yes, and you could, </w:t>
      </w:r>
      <w:r w:rsidRPr="0084063C">
        <w:rPr>
          <w:b/>
        </w:rPr>
        <w:t>(S)</w:t>
      </w:r>
      <w:r w:rsidRPr="0084063C">
        <w:t>easily.</w:t>
      </w:r>
    </w:p>
    <w:p w14:paraId="7E4087B4" w14:textId="77777777" w:rsidR="0084063C" w:rsidRPr="0084063C" w:rsidRDefault="0084063C" w:rsidP="0084063C">
      <w:pPr>
        <w:pStyle w:val="Text"/>
      </w:pPr>
      <w:r w:rsidRPr="0084063C">
        <w:t xml:space="preserve">5 They should </w:t>
      </w:r>
      <w:r w:rsidRPr="0084063C">
        <w:rPr>
          <w:b/>
        </w:rPr>
        <w:t>(W)</w:t>
      </w:r>
      <w:r w:rsidRPr="0084063C">
        <w:t>spend more on public transport.</w:t>
      </w:r>
    </w:p>
    <w:p w14:paraId="002D43D6" w14:textId="0CA2F550" w:rsidR="0084063C" w:rsidRPr="0084063C" w:rsidRDefault="0084063C" w:rsidP="0084063C">
      <w:pPr>
        <w:pStyle w:val="Text"/>
      </w:pPr>
      <w:r w:rsidRPr="0084063C">
        <w:t xml:space="preserve">6 Yes, they definitely should. </w:t>
      </w:r>
      <w:r w:rsidRPr="0084063C">
        <w:rPr>
          <w:b/>
        </w:rPr>
        <w:t>(S)</w:t>
      </w:r>
    </w:p>
    <w:p w14:paraId="5CD0A58B" w14:textId="6B9E6B5C" w:rsidR="002F075D" w:rsidRPr="002E7361" w:rsidRDefault="002F075D" w:rsidP="002E7361">
      <w:pPr>
        <w:pStyle w:val="Text"/>
      </w:pPr>
    </w:p>
    <w:sectPr w:rsidR="002F075D" w:rsidRPr="002E7361" w:rsidSect="009804D3">
      <w:headerReference w:type="even" r:id="rId9"/>
      <w:headerReference w:type="default" r:id="rId10"/>
      <w:footerReference w:type="even" r:id="rId11"/>
      <w:footerReference w:type="default" r:id="rId12"/>
      <w:headerReference w:type="first" r:id="rId13"/>
      <w:footerReference w:type="first" r:id="rId14"/>
      <w:pgSz w:w="11906" w:h="16838"/>
      <w:pgMar w:top="1985" w:right="992" w:bottom="1440" w:left="992" w:header="0" w:footer="15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3DF85" w14:textId="77777777" w:rsidR="00A75FBA" w:rsidRDefault="00A75FBA" w:rsidP="009804D3">
      <w:r>
        <w:separator/>
      </w:r>
    </w:p>
  </w:endnote>
  <w:endnote w:type="continuationSeparator" w:id="0">
    <w:p w14:paraId="7B4884CC" w14:textId="77777777" w:rsidR="00A75FBA" w:rsidRDefault="00A75FBA" w:rsidP="00980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1002AFF" w:usb1="4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haris SIL">
    <w:altName w:val="Times New Roman"/>
    <w:charset w:val="00"/>
    <w:family w:val="auto"/>
    <w:pitch w:val="variable"/>
    <w:sig w:usb0="A00002FF" w:usb1="5200A1FF" w:usb2="02000009" w:usb3="00000000" w:csb0="00000197" w:csb1="00000000"/>
  </w:font>
  <w:font w:name="Calibri Light">
    <w:panose1 w:val="020F0302020204030204"/>
    <w:charset w:val="EE"/>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55F0C" w14:textId="77777777" w:rsidR="00553568" w:rsidRDefault="0055356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E39E0" w14:textId="77777777" w:rsidR="00861BCE" w:rsidRDefault="00861BCE" w:rsidP="00FE6099">
    <w:pPr>
      <w:pStyle w:val="Default"/>
    </w:pPr>
  </w:p>
  <w:p w14:paraId="0B0ACE60" w14:textId="1B30C552" w:rsidR="00861BCE" w:rsidRDefault="00861BCE" w:rsidP="00FE6099">
    <w:pPr>
      <w:pStyle w:val="Stopka"/>
    </w:pPr>
    <w:bookmarkStart w:id="1" w:name="_GoBack"/>
    <w:bookmarkEnd w:id="1"/>
    <w:r w:rsidRPr="00804749">
      <w:rPr>
        <w:sz w:val="18"/>
        <w:szCs w:val="18"/>
      </w:rPr>
      <w:t>Business Partner </w:t>
    </w:r>
    <w:r>
      <w:rPr>
        <w:sz w:val="18"/>
        <w:szCs w:val="18"/>
      </w:rPr>
      <w:t>A</w:t>
    </w:r>
    <w:r w:rsidRPr="00804749">
      <w:rPr>
        <w:sz w:val="18"/>
        <w:szCs w:val="18"/>
      </w:rPr>
      <w:t>2+ Coursebook © Pearson Education 2019</w:t>
    </w:r>
    <w:r w:rsidR="00553568">
      <w:rPr>
        <w:sz w:val="18"/>
        <w:szCs w:val="18"/>
      </w:rPr>
      <w:tab/>
    </w:r>
    <w:r w:rsidR="00553568">
      <w:rPr>
        <w:sz w:val="18"/>
        <w:szCs w:val="18"/>
      </w:rPr>
      <w:tab/>
    </w:r>
    <w:r w:rsidR="00553568">
      <w:rPr>
        <w:sz w:val="18"/>
        <w:szCs w:val="18"/>
      </w:rPr>
      <w:tab/>
    </w:r>
    <w:r w:rsidR="00553568" w:rsidRPr="00553568">
      <w:rPr>
        <w:sz w:val="18"/>
        <w:szCs w:val="18"/>
      </w:rPr>
      <w:fldChar w:fldCharType="begin"/>
    </w:r>
    <w:r w:rsidR="00553568" w:rsidRPr="00553568">
      <w:rPr>
        <w:sz w:val="18"/>
        <w:szCs w:val="18"/>
      </w:rPr>
      <w:instrText>PAGE   \* MERGEFORMAT</w:instrText>
    </w:r>
    <w:r w:rsidR="00553568" w:rsidRPr="00553568">
      <w:rPr>
        <w:sz w:val="18"/>
        <w:szCs w:val="18"/>
      </w:rPr>
      <w:fldChar w:fldCharType="separate"/>
    </w:r>
    <w:r w:rsidR="00553568" w:rsidRPr="00553568">
      <w:rPr>
        <w:sz w:val="18"/>
        <w:szCs w:val="18"/>
      </w:rPr>
      <w:t>1</w:t>
    </w:r>
    <w:r w:rsidR="00553568" w:rsidRPr="00553568">
      <w:rPr>
        <w:sz w:val="18"/>
        <w:szCs w:val="18"/>
      </w:rPr>
      <w:fldChar w:fldCharType="end"/>
    </w:r>
    <w:r w:rsidR="00553568">
      <w:rPr>
        <w:sz w:val="18"/>
        <w:szCs w:val="18"/>
      </w:rPr>
      <w:tab/>
    </w:r>
    <w:r w:rsidR="00553568">
      <w:rPr>
        <w:sz w:val="18"/>
        <w:szCs w:val="18"/>
      </w:rPr>
      <w:tab/>
    </w:r>
    <w:r>
      <w:rPr>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6C54D" w14:textId="77777777" w:rsidR="00553568" w:rsidRDefault="0055356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C480D" w14:textId="77777777" w:rsidR="00A75FBA" w:rsidRDefault="00A75FBA" w:rsidP="009804D3">
      <w:r>
        <w:separator/>
      </w:r>
    </w:p>
  </w:footnote>
  <w:footnote w:type="continuationSeparator" w:id="0">
    <w:p w14:paraId="24758A72" w14:textId="77777777" w:rsidR="00A75FBA" w:rsidRDefault="00A75FBA" w:rsidP="00980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C7629" w14:textId="77777777" w:rsidR="00553568" w:rsidRDefault="00553568">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449BE" w14:textId="6B578C3E" w:rsidR="00861BCE" w:rsidRDefault="00861BCE" w:rsidP="00EB7475">
    <w:pPr>
      <w:ind w:left="-993"/>
    </w:pPr>
    <w:r>
      <w:rPr>
        <w:noProof/>
        <w:lang w:val="pl-PL" w:eastAsia="pl-PL"/>
      </w:rPr>
      <mc:AlternateContent>
        <mc:Choice Requires="wps">
          <w:drawing>
            <wp:anchor distT="0" distB="0" distL="114300" distR="114300" simplePos="0" relativeHeight="251659264" behindDoc="0" locked="0" layoutInCell="1" allowOverlap="1" wp14:anchorId="454553A9" wp14:editId="7560538C">
              <wp:simplePos x="0" y="0"/>
              <wp:positionH relativeFrom="page">
                <wp:posOffset>4743450</wp:posOffset>
              </wp:positionH>
              <wp:positionV relativeFrom="paragraph">
                <wp:posOffset>276225</wp:posOffset>
              </wp:positionV>
              <wp:extent cx="2816225" cy="40005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225" cy="40005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type="none" w="med" len="med"/>
                            <a:tailEnd type="none" w="med" len="med"/>
                          </a14:hiddenLine>
                        </a:ext>
                      </a:extLst>
                    </wps:spPr>
                    <wps:txbx>
                      <w:txbxContent>
                        <w:p w14:paraId="0BD46FBD" w14:textId="3B22FE81" w:rsidR="00861BCE" w:rsidRPr="004A4A63" w:rsidRDefault="00861BCE" w:rsidP="009804D3">
                          <w:pPr>
                            <w:spacing w:after="120"/>
                            <w:rPr>
                              <w:rFonts w:ascii="Arial" w:hAnsi="Arial"/>
                              <w:b/>
                              <w:sz w:val="28"/>
                              <w:szCs w:val="28"/>
                            </w:rPr>
                          </w:pPr>
                          <w:r>
                            <w:rPr>
                              <w:rFonts w:ascii="Arial" w:hAnsi="Arial"/>
                              <w:b/>
                              <w:sz w:val="28"/>
                              <w:szCs w:val="28"/>
                            </w:rPr>
                            <w:t>Coursebook answer key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553A9" id="_x0000_t202" coordsize="21600,21600" o:spt="202" path="m,l,21600r21600,l21600,xe">
              <v:stroke joinstyle="miter"/>
              <v:path gradientshapeok="t" o:connecttype="rect"/>
            </v:shapetype>
            <v:shape id="Text Box 14" o:spid="_x0000_s1026" type="#_x0000_t202" style="position:absolute;left:0;text-align:left;margin-left:373.5pt;margin-top:21.75pt;width:221.75pt;height: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" filled="f" stroked="f">
              <v:textbox inset=",7.2pt,,7.2pt">
                <w:txbxContent>
                  <w:p w14:paraId="0BD46FBD" w14:textId="3B22FE81" w:rsidR="00861BCE" w:rsidRPr="004A4A63" w:rsidRDefault="00861BCE" w:rsidP="009804D3">
                    <w:pPr>
                      <w:spacing w:after="120"/>
                      <w:rPr>
                        <w:rFonts w:ascii="Arial" w:hAnsi="Arial"/>
                        <w:b/>
                        <w:sz w:val="28"/>
                        <w:szCs w:val="28"/>
                      </w:rPr>
                    </w:pPr>
                    <w:r>
                      <w:rPr>
                        <w:rFonts w:ascii="Arial" w:hAnsi="Arial"/>
                        <w:b/>
                        <w:sz w:val="28"/>
                        <w:szCs w:val="28"/>
                      </w:rPr>
                      <w:t>Coursebook answer key</w:t>
                    </w:r>
                  </w:p>
                </w:txbxContent>
              </v:textbox>
              <w10:wrap anchorx="page"/>
            </v:shape>
          </w:pict>
        </mc:Fallback>
      </mc:AlternateContent>
    </w:r>
    <w:r>
      <w:rPr>
        <w:noProof/>
        <w:lang w:val="pl-PL" w:eastAsia="pl-PL"/>
      </w:rPr>
      <w:drawing>
        <wp:inline distT="0" distB="0" distL="0" distR="0" wp14:anchorId="339DA305" wp14:editId="2B61FEA7">
          <wp:extent cx="4160517" cy="1234439"/>
          <wp:effectExtent l="0" t="0" r="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B1plus.tiff"/>
                  <pic:cNvPicPr/>
                </pic:nvPicPr>
                <pic:blipFill>
                  <a:blip r:embed="rId1">
                    <a:extLst>
                      <a:ext uri="{28A0092B-C50C-407E-A947-70E740481C1C}">
                        <a14:useLocalDpi xmlns:a14="http://schemas.microsoft.com/office/drawing/2010/main" val="0"/>
                      </a:ext>
                    </a:extLst>
                  </a:blip>
                  <a:stretch>
                    <a:fillRect/>
                  </a:stretch>
                </pic:blipFill>
                <pic:spPr>
                  <a:xfrm>
                    <a:off x="0" y="0"/>
                    <a:ext cx="4160517" cy="123443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25A39" w14:textId="77777777" w:rsidR="00553568" w:rsidRDefault="00553568">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72C16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8E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26A7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324B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86FF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EA3C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5E6C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9E1A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ECD8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4C8E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036F0"/>
    <w:multiLevelType w:val="multilevel"/>
    <w:tmpl w:val="22E4FDE8"/>
    <w:lvl w:ilvl="0">
      <w:start w:val="1"/>
      <w:numFmt w:val="decimal"/>
      <w:lvlText w:val="%1."/>
      <w:lvlJc w:val="left"/>
      <w:pPr>
        <w:tabs>
          <w:tab w:val="num" w:pos="1495"/>
        </w:tabs>
        <w:ind w:left="1495"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1" w15:restartNumberingAfterBreak="0">
    <w:nsid w:val="028F56CF"/>
    <w:multiLevelType w:val="hybridMultilevel"/>
    <w:tmpl w:val="213EA332"/>
    <w:lvl w:ilvl="0" w:tplc="08090015">
      <w:start w:val="1"/>
      <w:numFmt w:val="upp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03CB309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52B745B"/>
    <w:multiLevelType w:val="multilevel"/>
    <w:tmpl w:val="0FA69A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AC270D"/>
    <w:multiLevelType w:val="hybridMultilevel"/>
    <w:tmpl w:val="8D7C76A6"/>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5" w15:restartNumberingAfterBreak="0">
    <w:nsid w:val="082A5596"/>
    <w:multiLevelType w:val="hybridMultilevel"/>
    <w:tmpl w:val="22E4FDE8"/>
    <w:lvl w:ilvl="0" w:tplc="0809000F">
      <w:start w:val="1"/>
      <w:numFmt w:val="decimal"/>
      <w:lvlText w:val="%1."/>
      <w:lvlJc w:val="left"/>
      <w:pPr>
        <w:tabs>
          <w:tab w:val="num" w:pos="1495"/>
        </w:tabs>
        <w:ind w:left="1495"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6" w15:restartNumberingAfterBreak="0">
    <w:nsid w:val="0A093E07"/>
    <w:multiLevelType w:val="hybridMultilevel"/>
    <w:tmpl w:val="C14AEC48"/>
    <w:lvl w:ilvl="0" w:tplc="08090005">
      <w:start w:val="1"/>
      <w:numFmt w:val="bullet"/>
      <w:lvlText w:val=""/>
      <w:lvlJc w:val="left"/>
      <w:pPr>
        <w:tabs>
          <w:tab w:val="num" w:pos="720"/>
        </w:tabs>
        <w:ind w:left="720" w:hanging="360"/>
      </w:pPr>
      <w:rPr>
        <w:rFonts w:ascii="Wingdings" w:hAnsi="Wingdings" w:hint="default"/>
      </w:rPr>
    </w:lvl>
    <w:lvl w:ilvl="1" w:tplc="08090005">
      <w:start w:val="1"/>
      <w:numFmt w:val="bullet"/>
      <w:lvlText w:val=""/>
      <w:lvlJc w:val="left"/>
      <w:pPr>
        <w:tabs>
          <w:tab w:val="num" w:pos="1440"/>
        </w:tabs>
        <w:ind w:left="1440" w:hanging="360"/>
      </w:pPr>
      <w:rPr>
        <w:rFonts w:ascii="Wingdings" w:hAnsi="Wingdings"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D4D9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C7A37B5"/>
    <w:multiLevelType w:val="hybridMultilevel"/>
    <w:tmpl w:val="A7A4B88C"/>
    <w:lvl w:ilvl="0" w:tplc="56EADF04">
      <w:start w:val="1"/>
      <w:numFmt w:val="decimal"/>
      <w:lvlText w:val="%1."/>
      <w:lvlJc w:val="left"/>
      <w:pPr>
        <w:ind w:left="360" w:hanging="360"/>
      </w:pPr>
      <w:rPr>
        <w:rFonts w:hint="default"/>
      </w:rPr>
    </w:lvl>
    <w:lvl w:ilvl="1" w:tplc="04150019" w:tentative="1">
      <w:start w:val="1"/>
      <w:numFmt w:val="lowerLetter"/>
      <w:lvlText w:val="%2."/>
      <w:lvlJc w:val="left"/>
      <w:pPr>
        <w:ind w:left="876" w:hanging="360"/>
      </w:pPr>
    </w:lvl>
    <w:lvl w:ilvl="2" w:tplc="0415001B" w:tentative="1">
      <w:start w:val="1"/>
      <w:numFmt w:val="lowerRoman"/>
      <w:lvlText w:val="%3."/>
      <w:lvlJc w:val="right"/>
      <w:pPr>
        <w:ind w:left="1596" w:hanging="180"/>
      </w:pPr>
    </w:lvl>
    <w:lvl w:ilvl="3" w:tplc="0415000F" w:tentative="1">
      <w:start w:val="1"/>
      <w:numFmt w:val="decimal"/>
      <w:lvlText w:val="%4."/>
      <w:lvlJc w:val="left"/>
      <w:pPr>
        <w:ind w:left="2316" w:hanging="360"/>
      </w:pPr>
    </w:lvl>
    <w:lvl w:ilvl="4" w:tplc="04150019" w:tentative="1">
      <w:start w:val="1"/>
      <w:numFmt w:val="lowerLetter"/>
      <w:lvlText w:val="%5."/>
      <w:lvlJc w:val="left"/>
      <w:pPr>
        <w:ind w:left="3036" w:hanging="360"/>
      </w:pPr>
    </w:lvl>
    <w:lvl w:ilvl="5" w:tplc="0415001B" w:tentative="1">
      <w:start w:val="1"/>
      <w:numFmt w:val="lowerRoman"/>
      <w:lvlText w:val="%6."/>
      <w:lvlJc w:val="right"/>
      <w:pPr>
        <w:ind w:left="3756" w:hanging="180"/>
      </w:pPr>
    </w:lvl>
    <w:lvl w:ilvl="6" w:tplc="0415000F" w:tentative="1">
      <w:start w:val="1"/>
      <w:numFmt w:val="decimal"/>
      <w:lvlText w:val="%7."/>
      <w:lvlJc w:val="left"/>
      <w:pPr>
        <w:ind w:left="4476" w:hanging="360"/>
      </w:pPr>
    </w:lvl>
    <w:lvl w:ilvl="7" w:tplc="04150019" w:tentative="1">
      <w:start w:val="1"/>
      <w:numFmt w:val="lowerLetter"/>
      <w:lvlText w:val="%8."/>
      <w:lvlJc w:val="left"/>
      <w:pPr>
        <w:ind w:left="5196" w:hanging="360"/>
      </w:pPr>
    </w:lvl>
    <w:lvl w:ilvl="8" w:tplc="0415001B" w:tentative="1">
      <w:start w:val="1"/>
      <w:numFmt w:val="lowerRoman"/>
      <w:lvlText w:val="%9."/>
      <w:lvlJc w:val="right"/>
      <w:pPr>
        <w:ind w:left="5916" w:hanging="180"/>
      </w:pPr>
    </w:lvl>
  </w:abstractNum>
  <w:abstractNum w:abstractNumId="19" w15:restartNumberingAfterBreak="0">
    <w:nsid w:val="1CF92C5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D6150A9"/>
    <w:multiLevelType w:val="hybridMultilevel"/>
    <w:tmpl w:val="1994A9A8"/>
    <w:lvl w:ilvl="0" w:tplc="56EADF04">
      <w:start w:val="1"/>
      <w:numFmt w:val="decimal"/>
      <w:lvlText w:val="%1."/>
      <w:lvlJc w:val="left"/>
      <w:pPr>
        <w:ind w:left="924" w:hanging="360"/>
      </w:pPr>
      <w:rPr>
        <w:rFonts w:hint="default"/>
      </w:rPr>
    </w:lvl>
    <w:lvl w:ilvl="1" w:tplc="04150019" w:tentative="1">
      <w:start w:val="1"/>
      <w:numFmt w:val="lowerLetter"/>
      <w:lvlText w:val="%2."/>
      <w:lvlJc w:val="left"/>
      <w:pPr>
        <w:ind w:left="1644" w:hanging="360"/>
      </w:pPr>
    </w:lvl>
    <w:lvl w:ilvl="2" w:tplc="0415001B" w:tentative="1">
      <w:start w:val="1"/>
      <w:numFmt w:val="lowerRoman"/>
      <w:lvlText w:val="%3."/>
      <w:lvlJc w:val="right"/>
      <w:pPr>
        <w:ind w:left="2364" w:hanging="180"/>
      </w:pPr>
    </w:lvl>
    <w:lvl w:ilvl="3" w:tplc="0415000F" w:tentative="1">
      <w:start w:val="1"/>
      <w:numFmt w:val="decimal"/>
      <w:lvlText w:val="%4."/>
      <w:lvlJc w:val="left"/>
      <w:pPr>
        <w:ind w:left="3084" w:hanging="360"/>
      </w:pPr>
    </w:lvl>
    <w:lvl w:ilvl="4" w:tplc="04150019" w:tentative="1">
      <w:start w:val="1"/>
      <w:numFmt w:val="lowerLetter"/>
      <w:lvlText w:val="%5."/>
      <w:lvlJc w:val="left"/>
      <w:pPr>
        <w:ind w:left="3804" w:hanging="360"/>
      </w:pPr>
    </w:lvl>
    <w:lvl w:ilvl="5" w:tplc="0415001B" w:tentative="1">
      <w:start w:val="1"/>
      <w:numFmt w:val="lowerRoman"/>
      <w:lvlText w:val="%6."/>
      <w:lvlJc w:val="right"/>
      <w:pPr>
        <w:ind w:left="4524" w:hanging="180"/>
      </w:pPr>
    </w:lvl>
    <w:lvl w:ilvl="6" w:tplc="0415000F" w:tentative="1">
      <w:start w:val="1"/>
      <w:numFmt w:val="decimal"/>
      <w:lvlText w:val="%7."/>
      <w:lvlJc w:val="left"/>
      <w:pPr>
        <w:ind w:left="5244" w:hanging="360"/>
      </w:pPr>
    </w:lvl>
    <w:lvl w:ilvl="7" w:tplc="04150019" w:tentative="1">
      <w:start w:val="1"/>
      <w:numFmt w:val="lowerLetter"/>
      <w:lvlText w:val="%8."/>
      <w:lvlJc w:val="left"/>
      <w:pPr>
        <w:ind w:left="5964" w:hanging="360"/>
      </w:pPr>
    </w:lvl>
    <w:lvl w:ilvl="8" w:tplc="0415001B" w:tentative="1">
      <w:start w:val="1"/>
      <w:numFmt w:val="lowerRoman"/>
      <w:lvlText w:val="%9."/>
      <w:lvlJc w:val="right"/>
      <w:pPr>
        <w:ind w:left="6684" w:hanging="180"/>
      </w:pPr>
    </w:lvl>
  </w:abstractNum>
  <w:abstractNum w:abstractNumId="21" w15:restartNumberingAfterBreak="0">
    <w:nsid w:val="22206FF7"/>
    <w:multiLevelType w:val="multilevel"/>
    <w:tmpl w:val="0FA69A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355BA6"/>
    <w:multiLevelType w:val="hybridMultilevel"/>
    <w:tmpl w:val="69C874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23745F4A"/>
    <w:multiLevelType w:val="hybridMultilevel"/>
    <w:tmpl w:val="C2D60186"/>
    <w:lvl w:ilvl="0" w:tplc="08090003">
      <w:start w:val="1"/>
      <w:numFmt w:val="bullet"/>
      <w:lvlText w:val="o"/>
      <w:lvlJc w:val="left"/>
      <w:pPr>
        <w:tabs>
          <w:tab w:val="num" w:pos="720"/>
        </w:tabs>
        <w:ind w:left="720" w:hanging="360"/>
      </w:pPr>
      <w:rPr>
        <w:rFonts w:ascii="Courier New" w:hAnsi="Courier New" w:cs="Courier" w:hint="default"/>
      </w:rPr>
    </w:lvl>
    <w:lvl w:ilvl="1" w:tplc="08090005">
      <w:start w:val="1"/>
      <w:numFmt w:val="bullet"/>
      <w:lvlText w:val=""/>
      <w:lvlJc w:val="left"/>
      <w:pPr>
        <w:tabs>
          <w:tab w:val="num" w:pos="1440"/>
        </w:tabs>
        <w:ind w:left="1440" w:hanging="360"/>
      </w:pPr>
      <w:rPr>
        <w:rFonts w:ascii="Wingdings" w:hAnsi="Wingdings"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322F8A"/>
    <w:multiLevelType w:val="multilevel"/>
    <w:tmpl w:val="F1C2485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E541368"/>
    <w:multiLevelType w:val="hybridMultilevel"/>
    <w:tmpl w:val="410A8C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2E7E4C1D"/>
    <w:multiLevelType w:val="hybridMultilevel"/>
    <w:tmpl w:val="51EC2A58"/>
    <w:lvl w:ilvl="0" w:tplc="08090003">
      <w:start w:val="1"/>
      <w:numFmt w:val="bullet"/>
      <w:lvlText w:val="o"/>
      <w:lvlJc w:val="left"/>
      <w:pPr>
        <w:tabs>
          <w:tab w:val="num" w:pos="360"/>
        </w:tabs>
        <w:ind w:left="360" w:hanging="360"/>
      </w:pPr>
      <w:rPr>
        <w:rFonts w:ascii="Courier New" w:hAnsi="Courier New" w:cs="Courier" w:hint="default"/>
      </w:rPr>
    </w:lvl>
    <w:lvl w:ilvl="1" w:tplc="08090003">
      <w:start w:val="1"/>
      <w:numFmt w:val="bullet"/>
      <w:lvlText w:val="o"/>
      <w:lvlJc w:val="left"/>
      <w:pPr>
        <w:tabs>
          <w:tab w:val="num" w:pos="1080"/>
        </w:tabs>
        <w:ind w:left="1080" w:hanging="360"/>
      </w:pPr>
      <w:rPr>
        <w:rFonts w:ascii="Courier New" w:hAnsi="Courier New" w:cs="Courier"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500001F"/>
    <w:multiLevelType w:val="hybridMultilevel"/>
    <w:tmpl w:val="BD862F66"/>
    <w:lvl w:ilvl="0" w:tplc="08090005">
      <w:start w:val="1"/>
      <w:numFmt w:val="bullet"/>
      <w:lvlText w:val=""/>
      <w:lvlJc w:val="left"/>
      <w:pPr>
        <w:tabs>
          <w:tab w:val="num" w:pos="720"/>
        </w:tabs>
        <w:ind w:left="720" w:hanging="360"/>
      </w:pPr>
      <w:rPr>
        <w:rFonts w:ascii="Wingdings" w:hAnsi="Wingdings" w:hint="default"/>
      </w:rPr>
    </w:lvl>
    <w:lvl w:ilvl="1" w:tplc="08090005">
      <w:start w:val="1"/>
      <w:numFmt w:val="bullet"/>
      <w:lvlText w:val=""/>
      <w:lvlJc w:val="left"/>
      <w:pPr>
        <w:tabs>
          <w:tab w:val="num" w:pos="1440"/>
        </w:tabs>
        <w:ind w:left="1440" w:hanging="360"/>
      </w:pPr>
      <w:rPr>
        <w:rFonts w:ascii="Wingdings" w:hAnsi="Wingdings"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410F0F"/>
    <w:multiLevelType w:val="hybridMultilevel"/>
    <w:tmpl w:val="086ECE50"/>
    <w:lvl w:ilvl="0" w:tplc="5BD0A436">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w:hAnsi="Courier" w:hint="default"/>
      </w:rPr>
    </w:lvl>
    <w:lvl w:ilvl="2" w:tplc="00050409" w:tentative="1">
      <w:start w:val="1"/>
      <w:numFmt w:val="bullet"/>
      <w:lvlText w:val=""/>
      <w:lvlJc w:val="left"/>
      <w:pPr>
        <w:tabs>
          <w:tab w:val="num" w:pos="2520"/>
        </w:tabs>
        <w:ind w:left="2520" w:hanging="360"/>
      </w:pPr>
      <w:rPr>
        <w:rFonts w:ascii="Symbol" w:hAnsi="Symbol"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w:hAnsi="Courier" w:hint="default"/>
      </w:rPr>
    </w:lvl>
    <w:lvl w:ilvl="5" w:tplc="00050409" w:tentative="1">
      <w:start w:val="1"/>
      <w:numFmt w:val="bullet"/>
      <w:lvlText w:val=""/>
      <w:lvlJc w:val="left"/>
      <w:pPr>
        <w:tabs>
          <w:tab w:val="num" w:pos="4680"/>
        </w:tabs>
        <w:ind w:left="4680" w:hanging="360"/>
      </w:pPr>
      <w:rPr>
        <w:rFonts w:ascii="Symbol" w:hAnsi="Symbol"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w:hAnsi="Courier" w:hint="default"/>
      </w:rPr>
    </w:lvl>
    <w:lvl w:ilvl="8" w:tplc="00050409" w:tentative="1">
      <w:start w:val="1"/>
      <w:numFmt w:val="bullet"/>
      <w:lvlText w:val=""/>
      <w:lvlJc w:val="left"/>
      <w:pPr>
        <w:tabs>
          <w:tab w:val="num" w:pos="6840"/>
        </w:tabs>
        <w:ind w:left="6840" w:hanging="360"/>
      </w:pPr>
      <w:rPr>
        <w:rFonts w:ascii="Symbol" w:hAnsi="Symbol" w:hint="default"/>
      </w:rPr>
    </w:lvl>
  </w:abstractNum>
  <w:abstractNum w:abstractNumId="29" w15:restartNumberingAfterBreak="0">
    <w:nsid w:val="44A077E9"/>
    <w:multiLevelType w:val="hybridMultilevel"/>
    <w:tmpl w:val="075247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50C1FFE"/>
    <w:multiLevelType w:val="multilevel"/>
    <w:tmpl w:val="8D7C76A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1" w15:restartNumberingAfterBreak="0">
    <w:nsid w:val="486D3AA7"/>
    <w:multiLevelType w:val="multilevel"/>
    <w:tmpl w:val="22E4FDE8"/>
    <w:lvl w:ilvl="0">
      <w:start w:val="1"/>
      <w:numFmt w:val="decimal"/>
      <w:lvlText w:val="%1."/>
      <w:lvlJc w:val="left"/>
      <w:pPr>
        <w:tabs>
          <w:tab w:val="num" w:pos="1495"/>
        </w:tabs>
        <w:ind w:left="1495"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2" w15:restartNumberingAfterBreak="0">
    <w:nsid w:val="48AA5D63"/>
    <w:multiLevelType w:val="hybridMultilevel"/>
    <w:tmpl w:val="B7E8BB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BAC5725"/>
    <w:multiLevelType w:val="multilevel"/>
    <w:tmpl w:val="C2D60186"/>
    <w:lvl w:ilvl="0">
      <w:start w:val="1"/>
      <w:numFmt w:val="bullet"/>
      <w:lvlText w:val="o"/>
      <w:lvlJc w:val="left"/>
      <w:pPr>
        <w:tabs>
          <w:tab w:val="num" w:pos="720"/>
        </w:tabs>
        <w:ind w:left="720" w:hanging="360"/>
      </w:pPr>
      <w:rPr>
        <w:rFonts w:ascii="Courier New" w:hAnsi="Courier New" w:cs="Courier"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34C641F"/>
    <w:multiLevelType w:val="hybridMultilevel"/>
    <w:tmpl w:val="8EEA0E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5C77B13"/>
    <w:multiLevelType w:val="hybridMultilevel"/>
    <w:tmpl w:val="C444E946"/>
    <w:lvl w:ilvl="0" w:tplc="0809000F">
      <w:start w:val="1"/>
      <w:numFmt w:val="decimal"/>
      <w:lvlText w:val="%1."/>
      <w:lvlJc w:val="left"/>
      <w:pPr>
        <w:tabs>
          <w:tab w:val="num" w:pos="1495"/>
        </w:tabs>
        <w:ind w:left="1495" w:hanging="360"/>
      </w:pPr>
    </w:lvl>
    <w:lvl w:ilvl="1" w:tplc="08090019" w:tentative="1">
      <w:start w:val="1"/>
      <w:numFmt w:val="lowerLetter"/>
      <w:lvlText w:val="%2."/>
      <w:lvlJc w:val="left"/>
      <w:pPr>
        <w:tabs>
          <w:tab w:val="num" w:pos="2215"/>
        </w:tabs>
        <w:ind w:left="2215" w:hanging="360"/>
      </w:pPr>
    </w:lvl>
    <w:lvl w:ilvl="2" w:tplc="0809001B" w:tentative="1">
      <w:start w:val="1"/>
      <w:numFmt w:val="lowerRoman"/>
      <w:lvlText w:val="%3."/>
      <w:lvlJc w:val="right"/>
      <w:pPr>
        <w:tabs>
          <w:tab w:val="num" w:pos="2935"/>
        </w:tabs>
        <w:ind w:left="2935" w:hanging="180"/>
      </w:pPr>
    </w:lvl>
    <w:lvl w:ilvl="3" w:tplc="0809000F" w:tentative="1">
      <w:start w:val="1"/>
      <w:numFmt w:val="decimal"/>
      <w:lvlText w:val="%4."/>
      <w:lvlJc w:val="left"/>
      <w:pPr>
        <w:tabs>
          <w:tab w:val="num" w:pos="3655"/>
        </w:tabs>
        <w:ind w:left="3655" w:hanging="360"/>
      </w:pPr>
    </w:lvl>
    <w:lvl w:ilvl="4" w:tplc="08090019" w:tentative="1">
      <w:start w:val="1"/>
      <w:numFmt w:val="lowerLetter"/>
      <w:lvlText w:val="%5."/>
      <w:lvlJc w:val="left"/>
      <w:pPr>
        <w:tabs>
          <w:tab w:val="num" w:pos="4375"/>
        </w:tabs>
        <w:ind w:left="4375" w:hanging="360"/>
      </w:pPr>
    </w:lvl>
    <w:lvl w:ilvl="5" w:tplc="0809001B" w:tentative="1">
      <w:start w:val="1"/>
      <w:numFmt w:val="lowerRoman"/>
      <w:lvlText w:val="%6."/>
      <w:lvlJc w:val="right"/>
      <w:pPr>
        <w:tabs>
          <w:tab w:val="num" w:pos="5095"/>
        </w:tabs>
        <w:ind w:left="5095" w:hanging="180"/>
      </w:pPr>
    </w:lvl>
    <w:lvl w:ilvl="6" w:tplc="0809000F" w:tentative="1">
      <w:start w:val="1"/>
      <w:numFmt w:val="decimal"/>
      <w:lvlText w:val="%7."/>
      <w:lvlJc w:val="left"/>
      <w:pPr>
        <w:tabs>
          <w:tab w:val="num" w:pos="5815"/>
        </w:tabs>
        <w:ind w:left="5815" w:hanging="360"/>
      </w:pPr>
    </w:lvl>
    <w:lvl w:ilvl="7" w:tplc="08090019" w:tentative="1">
      <w:start w:val="1"/>
      <w:numFmt w:val="lowerLetter"/>
      <w:lvlText w:val="%8."/>
      <w:lvlJc w:val="left"/>
      <w:pPr>
        <w:tabs>
          <w:tab w:val="num" w:pos="6535"/>
        </w:tabs>
        <w:ind w:left="6535" w:hanging="360"/>
      </w:pPr>
    </w:lvl>
    <w:lvl w:ilvl="8" w:tplc="0809001B" w:tentative="1">
      <w:start w:val="1"/>
      <w:numFmt w:val="lowerRoman"/>
      <w:lvlText w:val="%9."/>
      <w:lvlJc w:val="right"/>
      <w:pPr>
        <w:tabs>
          <w:tab w:val="num" w:pos="7255"/>
        </w:tabs>
        <w:ind w:left="7255" w:hanging="180"/>
      </w:pPr>
    </w:lvl>
  </w:abstractNum>
  <w:abstractNum w:abstractNumId="36" w15:restartNumberingAfterBreak="0">
    <w:nsid w:val="61BA62B3"/>
    <w:multiLevelType w:val="multilevel"/>
    <w:tmpl w:val="C2D60186"/>
    <w:lvl w:ilvl="0">
      <w:start w:val="1"/>
      <w:numFmt w:val="bullet"/>
      <w:lvlText w:val="o"/>
      <w:lvlJc w:val="left"/>
      <w:pPr>
        <w:tabs>
          <w:tab w:val="num" w:pos="720"/>
        </w:tabs>
        <w:ind w:left="720" w:hanging="360"/>
      </w:pPr>
      <w:rPr>
        <w:rFonts w:ascii="Courier New" w:hAnsi="Courier New" w:cs="Courier"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E55DB5"/>
    <w:multiLevelType w:val="multilevel"/>
    <w:tmpl w:val="51EC2A58"/>
    <w:lvl w:ilvl="0">
      <w:start w:val="1"/>
      <w:numFmt w:val="bullet"/>
      <w:lvlText w:val="o"/>
      <w:lvlJc w:val="left"/>
      <w:pPr>
        <w:tabs>
          <w:tab w:val="num" w:pos="720"/>
        </w:tabs>
        <w:ind w:left="720" w:hanging="360"/>
      </w:pPr>
      <w:rPr>
        <w:rFonts w:ascii="Courier New" w:hAnsi="Courier New" w:cs="Courier" w:hint="default"/>
      </w:rPr>
    </w:lvl>
    <w:lvl w:ilvl="1">
      <w:start w:val="1"/>
      <w:numFmt w:val="bullet"/>
      <w:lvlText w:val="o"/>
      <w:lvlJc w:val="left"/>
      <w:pPr>
        <w:tabs>
          <w:tab w:val="num" w:pos="1440"/>
        </w:tabs>
        <w:ind w:left="1440" w:hanging="360"/>
      </w:pPr>
      <w:rPr>
        <w:rFonts w:ascii="Courier New" w:hAnsi="Courier New" w:cs="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A93D27"/>
    <w:multiLevelType w:val="hybridMultilevel"/>
    <w:tmpl w:val="F8847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48143B4"/>
    <w:multiLevelType w:val="multilevel"/>
    <w:tmpl w:val="C2D60186"/>
    <w:lvl w:ilvl="0">
      <w:start w:val="1"/>
      <w:numFmt w:val="bullet"/>
      <w:lvlText w:val="o"/>
      <w:lvlJc w:val="left"/>
      <w:pPr>
        <w:tabs>
          <w:tab w:val="num" w:pos="720"/>
        </w:tabs>
        <w:ind w:left="720" w:hanging="360"/>
      </w:pPr>
      <w:rPr>
        <w:rFonts w:ascii="Courier New" w:hAnsi="Courier New" w:cs="Courier"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755D53"/>
    <w:multiLevelType w:val="hybridMultilevel"/>
    <w:tmpl w:val="D6FC2398"/>
    <w:lvl w:ilvl="0" w:tplc="08090001">
      <w:start w:val="1"/>
      <w:numFmt w:val="bullet"/>
      <w:lvlText w:val=""/>
      <w:lvlJc w:val="left"/>
      <w:pPr>
        <w:tabs>
          <w:tab w:val="num" w:pos="720"/>
        </w:tabs>
        <w:ind w:left="720" w:hanging="360"/>
      </w:pPr>
      <w:rPr>
        <w:rFonts w:ascii="Symbol" w:hAnsi="Symbol" w:hint="default"/>
      </w:rPr>
    </w:lvl>
    <w:lvl w:ilvl="1" w:tplc="FC9CB544">
      <w:start w:val="1"/>
      <w:numFmt w:val="decimal"/>
      <w:lvlText w:val="%2."/>
      <w:lvlJc w:val="left"/>
      <w:pPr>
        <w:tabs>
          <w:tab w:val="num" w:pos="360"/>
        </w:tabs>
        <w:ind w:left="360" w:hanging="360"/>
      </w:pPr>
      <w:rPr>
        <w:rFonts w:hint="default"/>
        <w:color w:val="auto"/>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3C1358"/>
    <w:multiLevelType w:val="hybridMultilevel"/>
    <w:tmpl w:val="8B5A958A"/>
    <w:lvl w:ilvl="0" w:tplc="08090005">
      <w:start w:val="1"/>
      <w:numFmt w:val="bullet"/>
      <w:lvlText w:val=""/>
      <w:lvlJc w:val="left"/>
      <w:pPr>
        <w:tabs>
          <w:tab w:val="num" w:pos="720"/>
        </w:tabs>
        <w:ind w:left="720" w:hanging="360"/>
      </w:pPr>
      <w:rPr>
        <w:rFonts w:ascii="Wingdings" w:hAnsi="Wingdings" w:hint="default"/>
      </w:rPr>
    </w:lvl>
    <w:lvl w:ilvl="1" w:tplc="08090005">
      <w:start w:val="1"/>
      <w:numFmt w:val="bullet"/>
      <w:lvlText w:val=""/>
      <w:lvlJc w:val="left"/>
      <w:pPr>
        <w:tabs>
          <w:tab w:val="num" w:pos="1440"/>
        </w:tabs>
        <w:ind w:left="1440" w:hanging="360"/>
      </w:pPr>
      <w:rPr>
        <w:rFonts w:ascii="Wingdings" w:hAnsi="Wingdings"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37"/>
  </w:num>
  <w:num w:numId="3">
    <w:abstractNumId w:val="23"/>
  </w:num>
  <w:num w:numId="4">
    <w:abstractNumId w:val="33"/>
  </w:num>
  <w:num w:numId="5">
    <w:abstractNumId w:val="41"/>
  </w:num>
  <w:num w:numId="6">
    <w:abstractNumId w:val="36"/>
  </w:num>
  <w:num w:numId="7">
    <w:abstractNumId w:val="27"/>
  </w:num>
  <w:num w:numId="8">
    <w:abstractNumId w:val="39"/>
  </w:num>
  <w:num w:numId="9">
    <w:abstractNumId w:val="16"/>
  </w:num>
  <w:num w:numId="10">
    <w:abstractNumId w:val="40"/>
  </w:num>
  <w:num w:numId="11">
    <w:abstractNumId w:val="13"/>
  </w:num>
  <w:num w:numId="12">
    <w:abstractNumId w:val="14"/>
  </w:num>
  <w:num w:numId="13">
    <w:abstractNumId w:val="30"/>
  </w:num>
  <w:num w:numId="14">
    <w:abstractNumId w:val="15"/>
  </w:num>
  <w:num w:numId="15">
    <w:abstractNumId w:val="31"/>
  </w:num>
  <w:num w:numId="16">
    <w:abstractNumId w:val="35"/>
  </w:num>
  <w:num w:numId="17">
    <w:abstractNumId w:val="28"/>
  </w:num>
  <w:num w:numId="18">
    <w:abstractNumId w:val="21"/>
  </w:num>
  <w:num w:numId="19">
    <w:abstractNumId w:val="10"/>
  </w:num>
  <w:num w:numId="20">
    <w:abstractNumId w:val="17"/>
  </w:num>
  <w:num w:numId="21">
    <w:abstractNumId w:val="19"/>
  </w:num>
  <w:num w:numId="22">
    <w:abstractNumId w:val="12"/>
  </w:num>
  <w:num w:numId="23">
    <w:abstractNumId w:val="11"/>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25"/>
  </w:num>
  <w:num w:numId="35">
    <w:abstractNumId w:val="34"/>
  </w:num>
  <w:num w:numId="36">
    <w:abstractNumId w:val="29"/>
  </w:num>
  <w:num w:numId="37">
    <w:abstractNumId w:val="24"/>
  </w:num>
  <w:num w:numId="38">
    <w:abstractNumId w:val="22"/>
  </w:num>
  <w:num w:numId="39">
    <w:abstractNumId w:val="32"/>
  </w:num>
  <w:num w:numId="40">
    <w:abstractNumId w:val="20"/>
  </w:num>
  <w:num w:numId="41">
    <w:abstractNumId w:val="18"/>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49C"/>
    <w:rsid w:val="00000030"/>
    <w:rsid w:val="00006756"/>
    <w:rsid w:val="00011758"/>
    <w:rsid w:val="00011ABF"/>
    <w:rsid w:val="00013EC4"/>
    <w:rsid w:val="00017853"/>
    <w:rsid w:val="00023A18"/>
    <w:rsid w:val="0002560B"/>
    <w:rsid w:val="00025D74"/>
    <w:rsid w:val="000302C0"/>
    <w:rsid w:val="00033BE7"/>
    <w:rsid w:val="00037245"/>
    <w:rsid w:val="000374CD"/>
    <w:rsid w:val="00044C45"/>
    <w:rsid w:val="000517BA"/>
    <w:rsid w:val="000630FA"/>
    <w:rsid w:val="000642A6"/>
    <w:rsid w:val="00064428"/>
    <w:rsid w:val="0007678D"/>
    <w:rsid w:val="00077BDD"/>
    <w:rsid w:val="000806EA"/>
    <w:rsid w:val="000808FC"/>
    <w:rsid w:val="00084700"/>
    <w:rsid w:val="000921FD"/>
    <w:rsid w:val="00096C6B"/>
    <w:rsid w:val="000978D7"/>
    <w:rsid w:val="000A622A"/>
    <w:rsid w:val="000A77FA"/>
    <w:rsid w:val="000B08E7"/>
    <w:rsid w:val="000B12CC"/>
    <w:rsid w:val="000B2245"/>
    <w:rsid w:val="000C26AD"/>
    <w:rsid w:val="000C421D"/>
    <w:rsid w:val="000E1753"/>
    <w:rsid w:val="000E203C"/>
    <w:rsid w:val="000E272E"/>
    <w:rsid w:val="000E62C1"/>
    <w:rsid w:val="000E69E1"/>
    <w:rsid w:val="000E6C0A"/>
    <w:rsid w:val="001028C2"/>
    <w:rsid w:val="001048B7"/>
    <w:rsid w:val="0010605F"/>
    <w:rsid w:val="0011284F"/>
    <w:rsid w:val="00112EFD"/>
    <w:rsid w:val="00121F7F"/>
    <w:rsid w:val="001222F4"/>
    <w:rsid w:val="00123EEB"/>
    <w:rsid w:val="00124D50"/>
    <w:rsid w:val="00125E54"/>
    <w:rsid w:val="00133CDA"/>
    <w:rsid w:val="00136994"/>
    <w:rsid w:val="0013767E"/>
    <w:rsid w:val="0014027C"/>
    <w:rsid w:val="001437F1"/>
    <w:rsid w:val="00145A3E"/>
    <w:rsid w:val="00157219"/>
    <w:rsid w:val="001615FB"/>
    <w:rsid w:val="00164D28"/>
    <w:rsid w:val="00172445"/>
    <w:rsid w:val="0017465D"/>
    <w:rsid w:val="0018653F"/>
    <w:rsid w:val="001974B3"/>
    <w:rsid w:val="001A72D9"/>
    <w:rsid w:val="001B001F"/>
    <w:rsid w:val="001B1D7D"/>
    <w:rsid w:val="001B3DDD"/>
    <w:rsid w:val="001B420A"/>
    <w:rsid w:val="001C34A6"/>
    <w:rsid w:val="001C36C4"/>
    <w:rsid w:val="001C4A46"/>
    <w:rsid w:val="001C6533"/>
    <w:rsid w:val="001C7A9D"/>
    <w:rsid w:val="001D12B5"/>
    <w:rsid w:val="001E1A43"/>
    <w:rsid w:val="001E4A3D"/>
    <w:rsid w:val="001E628D"/>
    <w:rsid w:val="001F4D63"/>
    <w:rsid w:val="002020EF"/>
    <w:rsid w:val="00202634"/>
    <w:rsid w:val="002032EA"/>
    <w:rsid w:val="0021012B"/>
    <w:rsid w:val="00220218"/>
    <w:rsid w:val="002208EB"/>
    <w:rsid w:val="00220AF4"/>
    <w:rsid w:val="0022192C"/>
    <w:rsid w:val="0023105E"/>
    <w:rsid w:val="00232DF4"/>
    <w:rsid w:val="00236B40"/>
    <w:rsid w:val="002423BE"/>
    <w:rsid w:val="002430DA"/>
    <w:rsid w:val="00252739"/>
    <w:rsid w:val="00253CC0"/>
    <w:rsid w:val="00255139"/>
    <w:rsid w:val="00264E11"/>
    <w:rsid w:val="0027064A"/>
    <w:rsid w:val="0027236B"/>
    <w:rsid w:val="00272C95"/>
    <w:rsid w:val="00273D23"/>
    <w:rsid w:val="00276A6E"/>
    <w:rsid w:val="00277CFA"/>
    <w:rsid w:val="0028034C"/>
    <w:rsid w:val="0028058F"/>
    <w:rsid w:val="00286688"/>
    <w:rsid w:val="00287AA3"/>
    <w:rsid w:val="00290EAE"/>
    <w:rsid w:val="002A29C3"/>
    <w:rsid w:val="002A4CF9"/>
    <w:rsid w:val="002A7AA9"/>
    <w:rsid w:val="002B7660"/>
    <w:rsid w:val="002C0EC1"/>
    <w:rsid w:val="002C6635"/>
    <w:rsid w:val="002C7DF1"/>
    <w:rsid w:val="002D55F4"/>
    <w:rsid w:val="002E30CD"/>
    <w:rsid w:val="002E32A0"/>
    <w:rsid w:val="002E4C56"/>
    <w:rsid w:val="002E5B80"/>
    <w:rsid w:val="002E6A71"/>
    <w:rsid w:val="002E7361"/>
    <w:rsid w:val="002F075D"/>
    <w:rsid w:val="002F37D0"/>
    <w:rsid w:val="00301085"/>
    <w:rsid w:val="00302F24"/>
    <w:rsid w:val="00312C1D"/>
    <w:rsid w:val="00316C8E"/>
    <w:rsid w:val="003214F1"/>
    <w:rsid w:val="00326CB7"/>
    <w:rsid w:val="00330ACF"/>
    <w:rsid w:val="0033186C"/>
    <w:rsid w:val="003325C0"/>
    <w:rsid w:val="00335249"/>
    <w:rsid w:val="00351161"/>
    <w:rsid w:val="00351D3D"/>
    <w:rsid w:val="003530A5"/>
    <w:rsid w:val="00353C51"/>
    <w:rsid w:val="00364DF2"/>
    <w:rsid w:val="0036710F"/>
    <w:rsid w:val="00367444"/>
    <w:rsid w:val="0037300B"/>
    <w:rsid w:val="00373A31"/>
    <w:rsid w:val="00374EEA"/>
    <w:rsid w:val="00375E95"/>
    <w:rsid w:val="00384B19"/>
    <w:rsid w:val="00385D05"/>
    <w:rsid w:val="00391D17"/>
    <w:rsid w:val="003B149C"/>
    <w:rsid w:val="003C1F66"/>
    <w:rsid w:val="003C37AC"/>
    <w:rsid w:val="003D2DEF"/>
    <w:rsid w:val="003E7C44"/>
    <w:rsid w:val="003F2B91"/>
    <w:rsid w:val="003F2EFF"/>
    <w:rsid w:val="003F6566"/>
    <w:rsid w:val="004164B0"/>
    <w:rsid w:val="00417CB6"/>
    <w:rsid w:val="00421348"/>
    <w:rsid w:val="0043101A"/>
    <w:rsid w:val="004362F0"/>
    <w:rsid w:val="00450005"/>
    <w:rsid w:val="004573E0"/>
    <w:rsid w:val="0046146B"/>
    <w:rsid w:val="00463845"/>
    <w:rsid w:val="00464AA9"/>
    <w:rsid w:val="004679F3"/>
    <w:rsid w:val="0047027D"/>
    <w:rsid w:val="0047096C"/>
    <w:rsid w:val="0047254F"/>
    <w:rsid w:val="0048600A"/>
    <w:rsid w:val="004947D2"/>
    <w:rsid w:val="0049502D"/>
    <w:rsid w:val="004B2260"/>
    <w:rsid w:val="004B54D6"/>
    <w:rsid w:val="004B5B02"/>
    <w:rsid w:val="004B63A6"/>
    <w:rsid w:val="004C1092"/>
    <w:rsid w:val="004C1483"/>
    <w:rsid w:val="004C5065"/>
    <w:rsid w:val="004C51A9"/>
    <w:rsid w:val="004E0955"/>
    <w:rsid w:val="004E391F"/>
    <w:rsid w:val="004F00F7"/>
    <w:rsid w:val="004F343B"/>
    <w:rsid w:val="00500762"/>
    <w:rsid w:val="00501035"/>
    <w:rsid w:val="005033BA"/>
    <w:rsid w:val="00504A61"/>
    <w:rsid w:val="00514721"/>
    <w:rsid w:val="0052295D"/>
    <w:rsid w:val="005234C5"/>
    <w:rsid w:val="0053065C"/>
    <w:rsid w:val="00530ECC"/>
    <w:rsid w:val="00531BE5"/>
    <w:rsid w:val="00531C63"/>
    <w:rsid w:val="00532E92"/>
    <w:rsid w:val="00536329"/>
    <w:rsid w:val="00544F80"/>
    <w:rsid w:val="00551C5F"/>
    <w:rsid w:val="0055276D"/>
    <w:rsid w:val="00553568"/>
    <w:rsid w:val="00555B87"/>
    <w:rsid w:val="005603AB"/>
    <w:rsid w:val="0056790E"/>
    <w:rsid w:val="00572FF7"/>
    <w:rsid w:val="00573C53"/>
    <w:rsid w:val="0058284F"/>
    <w:rsid w:val="00586678"/>
    <w:rsid w:val="00595962"/>
    <w:rsid w:val="00595A41"/>
    <w:rsid w:val="005A1202"/>
    <w:rsid w:val="005A6C37"/>
    <w:rsid w:val="005B0094"/>
    <w:rsid w:val="005B1BA8"/>
    <w:rsid w:val="005B4E7F"/>
    <w:rsid w:val="005B7F5C"/>
    <w:rsid w:val="005C3278"/>
    <w:rsid w:val="005C52A9"/>
    <w:rsid w:val="005D07EA"/>
    <w:rsid w:val="005D1CD2"/>
    <w:rsid w:val="005D3299"/>
    <w:rsid w:val="005D6096"/>
    <w:rsid w:val="005D6487"/>
    <w:rsid w:val="005D67D4"/>
    <w:rsid w:val="005D714C"/>
    <w:rsid w:val="005E25B3"/>
    <w:rsid w:val="005E4CBE"/>
    <w:rsid w:val="005F4972"/>
    <w:rsid w:val="005F4C9B"/>
    <w:rsid w:val="005F5332"/>
    <w:rsid w:val="005F773E"/>
    <w:rsid w:val="00600370"/>
    <w:rsid w:val="0060165D"/>
    <w:rsid w:val="0060254F"/>
    <w:rsid w:val="00604998"/>
    <w:rsid w:val="00604D23"/>
    <w:rsid w:val="00610230"/>
    <w:rsid w:val="006239DA"/>
    <w:rsid w:val="006248EB"/>
    <w:rsid w:val="00624D9E"/>
    <w:rsid w:val="006332FE"/>
    <w:rsid w:val="006428A2"/>
    <w:rsid w:val="00643637"/>
    <w:rsid w:val="00647E87"/>
    <w:rsid w:val="00652FA6"/>
    <w:rsid w:val="006557AE"/>
    <w:rsid w:val="006635F0"/>
    <w:rsid w:val="00664678"/>
    <w:rsid w:val="0066649F"/>
    <w:rsid w:val="00671EA4"/>
    <w:rsid w:val="006723E1"/>
    <w:rsid w:val="00675061"/>
    <w:rsid w:val="00680F72"/>
    <w:rsid w:val="00681996"/>
    <w:rsid w:val="00683ADA"/>
    <w:rsid w:val="00690B85"/>
    <w:rsid w:val="00696DE7"/>
    <w:rsid w:val="006A0BDC"/>
    <w:rsid w:val="006A3D03"/>
    <w:rsid w:val="006B40AF"/>
    <w:rsid w:val="006B43C5"/>
    <w:rsid w:val="006C04B7"/>
    <w:rsid w:val="006C071D"/>
    <w:rsid w:val="006C1AC5"/>
    <w:rsid w:val="006C3D3D"/>
    <w:rsid w:val="006C409F"/>
    <w:rsid w:val="006C6181"/>
    <w:rsid w:val="006C782B"/>
    <w:rsid w:val="006D0069"/>
    <w:rsid w:val="006D3AEC"/>
    <w:rsid w:val="006E7436"/>
    <w:rsid w:val="006F4CA2"/>
    <w:rsid w:val="00703D49"/>
    <w:rsid w:val="00712FE8"/>
    <w:rsid w:val="0071716D"/>
    <w:rsid w:val="00720685"/>
    <w:rsid w:val="00724199"/>
    <w:rsid w:val="007255AA"/>
    <w:rsid w:val="00732149"/>
    <w:rsid w:val="00744566"/>
    <w:rsid w:val="0074620A"/>
    <w:rsid w:val="0074645D"/>
    <w:rsid w:val="007508DB"/>
    <w:rsid w:val="00750EEE"/>
    <w:rsid w:val="0075122D"/>
    <w:rsid w:val="00751D35"/>
    <w:rsid w:val="00752C01"/>
    <w:rsid w:val="00752F4D"/>
    <w:rsid w:val="0075386A"/>
    <w:rsid w:val="00755D6C"/>
    <w:rsid w:val="00761440"/>
    <w:rsid w:val="00761D8F"/>
    <w:rsid w:val="007659C8"/>
    <w:rsid w:val="00775143"/>
    <w:rsid w:val="00782CE5"/>
    <w:rsid w:val="007913A6"/>
    <w:rsid w:val="0079382D"/>
    <w:rsid w:val="00794212"/>
    <w:rsid w:val="007961C6"/>
    <w:rsid w:val="00796D35"/>
    <w:rsid w:val="007A08A1"/>
    <w:rsid w:val="007A2DD4"/>
    <w:rsid w:val="007A6FBF"/>
    <w:rsid w:val="007B345B"/>
    <w:rsid w:val="007B46FC"/>
    <w:rsid w:val="007C05A6"/>
    <w:rsid w:val="007C1DDA"/>
    <w:rsid w:val="007C793E"/>
    <w:rsid w:val="007D0CE3"/>
    <w:rsid w:val="007D1EA2"/>
    <w:rsid w:val="007D2FC7"/>
    <w:rsid w:val="007D3129"/>
    <w:rsid w:val="007D3325"/>
    <w:rsid w:val="007D3CD2"/>
    <w:rsid w:val="007D432D"/>
    <w:rsid w:val="007E489A"/>
    <w:rsid w:val="007E6F36"/>
    <w:rsid w:val="007F2F39"/>
    <w:rsid w:val="00801063"/>
    <w:rsid w:val="0080125A"/>
    <w:rsid w:val="00804749"/>
    <w:rsid w:val="008054B9"/>
    <w:rsid w:val="00805994"/>
    <w:rsid w:val="00830C3F"/>
    <w:rsid w:val="008402FB"/>
    <w:rsid w:val="0084063C"/>
    <w:rsid w:val="0084207E"/>
    <w:rsid w:val="00842334"/>
    <w:rsid w:val="008445AA"/>
    <w:rsid w:val="00846E18"/>
    <w:rsid w:val="008558B7"/>
    <w:rsid w:val="00861BCE"/>
    <w:rsid w:val="008625B1"/>
    <w:rsid w:val="00866277"/>
    <w:rsid w:val="00867C7A"/>
    <w:rsid w:val="008721EF"/>
    <w:rsid w:val="00873E98"/>
    <w:rsid w:val="0087605A"/>
    <w:rsid w:val="008770FF"/>
    <w:rsid w:val="008803F9"/>
    <w:rsid w:val="008807A9"/>
    <w:rsid w:val="00881DE9"/>
    <w:rsid w:val="008A30A1"/>
    <w:rsid w:val="008C01A2"/>
    <w:rsid w:val="008C2E30"/>
    <w:rsid w:val="008C5E55"/>
    <w:rsid w:val="008D201B"/>
    <w:rsid w:val="008D24CE"/>
    <w:rsid w:val="008D3175"/>
    <w:rsid w:val="008D4987"/>
    <w:rsid w:val="008D4AEC"/>
    <w:rsid w:val="008D4CB4"/>
    <w:rsid w:val="008E040F"/>
    <w:rsid w:val="008E41DF"/>
    <w:rsid w:val="0090037E"/>
    <w:rsid w:val="009007CA"/>
    <w:rsid w:val="009030B7"/>
    <w:rsid w:val="00904919"/>
    <w:rsid w:val="00911DBB"/>
    <w:rsid w:val="00911DEA"/>
    <w:rsid w:val="0091229F"/>
    <w:rsid w:val="00913C63"/>
    <w:rsid w:val="00915D74"/>
    <w:rsid w:val="00916DDB"/>
    <w:rsid w:val="00917AC4"/>
    <w:rsid w:val="009216AE"/>
    <w:rsid w:val="00930233"/>
    <w:rsid w:val="00935510"/>
    <w:rsid w:val="009433FA"/>
    <w:rsid w:val="00944622"/>
    <w:rsid w:val="0095038F"/>
    <w:rsid w:val="0095070C"/>
    <w:rsid w:val="00951B7F"/>
    <w:rsid w:val="00954CD6"/>
    <w:rsid w:val="009627A6"/>
    <w:rsid w:val="009804D3"/>
    <w:rsid w:val="009811B4"/>
    <w:rsid w:val="00986992"/>
    <w:rsid w:val="00987370"/>
    <w:rsid w:val="00990FAF"/>
    <w:rsid w:val="0099478E"/>
    <w:rsid w:val="009A0D8F"/>
    <w:rsid w:val="009A0DDB"/>
    <w:rsid w:val="009A7D47"/>
    <w:rsid w:val="009B1A26"/>
    <w:rsid w:val="009B2B30"/>
    <w:rsid w:val="009B6F0E"/>
    <w:rsid w:val="009B75A3"/>
    <w:rsid w:val="009B7A74"/>
    <w:rsid w:val="009C3D1D"/>
    <w:rsid w:val="009D0F40"/>
    <w:rsid w:val="009D1250"/>
    <w:rsid w:val="009D1CA5"/>
    <w:rsid w:val="009D7089"/>
    <w:rsid w:val="009E1A64"/>
    <w:rsid w:val="009E76AA"/>
    <w:rsid w:val="009F45A1"/>
    <w:rsid w:val="009F45C7"/>
    <w:rsid w:val="009F7763"/>
    <w:rsid w:val="00A000E8"/>
    <w:rsid w:val="00A02752"/>
    <w:rsid w:val="00A16D22"/>
    <w:rsid w:val="00A24237"/>
    <w:rsid w:val="00A30786"/>
    <w:rsid w:val="00A35E99"/>
    <w:rsid w:val="00A52215"/>
    <w:rsid w:val="00A54520"/>
    <w:rsid w:val="00A5732F"/>
    <w:rsid w:val="00A6201B"/>
    <w:rsid w:val="00A63196"/>
    <w:rsid w:val="00A73AD9"/>
    <w:rsid w:val="00A75FBA"/>
    <w:rsid w:val="00A80D2E"/>
    <w:rsid w:val="00A81EFB"/>
    <w:rsid w:val="00A8731A"/>
    <w:rsid w:val="00A9234A"/>
    <w:rsid w:val="00A938D5"/>
    <w:rsid w:val="00A95EAA"/>
    <w:rsid w:val="00A96931"/>
    <w:rsid w:val="00AA1F8C"/>
    <w:rsid w:val="00AA4AAE"/>
    <w:rsid w:val="00AB6FAF"/>
    <w:rsid w:val="00AB7050"/>
    <w:rsid w:val="00AC2BAD"/>
    <w:rsid w:val="00AC6B7C"/>
    <w:rsid w:val="00AD38AF"/>
    <w:rsid w:val="00AD5849"/>
    <w:rsid w:val="00AE0B35"/>
    <w:rsid w:val="00AE7F2D"/>
    <w:rsid w:val="00AF036F"/>
    <w:rsid w:val="00AF0EE9"/>
    <w:rsid w:val="00AF4881"/>
    <w:rsid w:val="00AF519F"/>
    <w:rsid w:val="00B01716"/>
    <w:rsid w:val="00B03B04"/>
    <w:rsid w:val="00B117D4"/>
    <w:rsid w:val="00B13D1F"/>
    <w:rsid w:val="00B14236"/>
    <w:rsid w:val="00B175ED"/>
    <w:rsid w:val="00B21A64"/>
    <w:rsid w:val="00B249CE"/>
    <w:rsid w:val="00B252CA"/>
    <w:rsid w:val="00B27E79"/>
    <w:rsid w:val="00B27EBE"/>
    <w:rsid w:val="00B313DA"/>
    <w:rsid w:val="00B324DA"/>
    <w:rsid w:val="00B33375"/>
    <w:rsid w:val="00B34878"/>
    <w:rsid w:val="00B34E90"/>
    <w:rsid w:val="00B35B88"/>
    <w:rsid w:val="00B41955"/>
    <w:rsid w:val="00B46937"/>
    <w:rsid w:val="00B46CE2"/>
    <w:rsid w:val="00B50640"/>
    <w:rsid w:val="00B50D73"/>
    <w:rsid w:val="00B5106A"/>
    <w:rsid w:val="00B5294D"/>
    <w:rsid w:val="00B5776F"/>
    <w:rsid w:val="00B61382"/>
    <w:rsid w:val="00B64FC9"/>
    <w:rsid w:val="00B659D2"/>
    <w:rsid w:val="00B75668"/>
    <w:rsid w:val="00B7621E"/>
    <w:rsid w:val="00B7686C"/>
    <w:rsid w:val="00B91914"/>
    <w:rsid w:val="00BA0E3E"/>
    <w:rsid w:val="00BA2CF9"/>
    <w:rsid w:val="00BB5218"/>
    <w:rsid w:val="00BC2F5D"/>
    <w:rsid w:val="00BC58DF"/>
    <w:rsid w:val="00BD04E5"/>
    <w:rsid w:val="00BD1D5D"/>
    <w:rsid w:val="00BD39B8"/>
    <w:rsid w:val="00BD402E"/>
    <w:rsid w:val="00BD62A8"/>
    <w:rsid w:val="00BD64C9"/>
    <w:rsid w:val="00BD7BD1"/>
    <w:rsid w:val="00BE16F1"/>
    <w:rsid w:val="00BE29DB"/>
    <w:rsid w:val="00BE5555"/>
    <w:rsid w:val="00BE5597"/>
    <w:rsid w:val="00BF2FCD"/>
    <w:rsid w:val="00BF3E1F"/>
    <w:rsid w:val="00BF75CE"/>
    <w:rsid w:val="00C020E5"/>
    <w:rsid w:val="00C05855"/>
    <w:rsid w:val="00C05FCB"/>
    <w:rsid w:val="00C162DD"/>
    <w:rsid w:val="00C203BD"/>
    <w:rsid w:val="00C24B07"/>
    <w:rsid w:val="00C3195C"/>
    <w:rsid w:val="00C3625F"/>
    <w:rsid w:val="00C42731"/>
    <w:rsid w:val="00C45930"/>
    <w:rsid w:val="00C4765A"/>
    <w:rsid w:val="00C5064F"/>
    <w:rsid w:val="00C5224E"/>
    <w:rsid w:val="00C5332B"/>
    <w:rsid w:val="00C5432E"/>
    <w:rsid w:val="00C5702F"/>
    <w:rsid w:val="00C5776C"/>
    <w:rsid w:val="00C613CC"/>
    <w:rsid w:val="00C62FC3"/>
    <w:rsid w:val="00C703A8"/>
    <w:rsid w:val="00C70F33"/>
    <w:rsid w:val="00C71336"/>
    <w:rsid w:val="00C74680"/>
    <w:rsid w:val="00C77CAE"/>
    <w:rsid w:val="00C8064D"/>
    <w:rsid w:val="00C82957"/>
    <w:rsid w:val="00C8622A"/>
    <w:rsid w:val="00C947C1"/>
    <w:rsid w:val="00C96170"/>
    <w:rsid w:val="00CA5DCE"/>
    <w:rsid w:val="00CB0E2A"/>
    <w:rsid w:val="00CB359B"/>
    <w:rsid w:val="00CB3C8B"/>
    <w:rsid w:val="00CC3411"/>
    <w:rsid w:val="00CC4CDF"/>
    <w:rsid w:val="00CD0A7D"/>
    <w:rsid w:val="00CE1F2E"/>
    <w:rsid w:val="00CE629D"/>
    <w:rsid w:val="00CF5AC3"/>
    <w:rsid w:val="00D00615"/>
    <w:rsid w:val="00D234C0"/>
    <w:rsid w:val="00D2767C"/>
    <w:rsid w:val="00D30BFB"/>
    <w:rsid w:val="00D31BCC"/>
    <w:rsid w:val="00D35BA8"/>
    <w:rsid w:val="00D37CCE"/>
    <w:rsid w:val="00D42E2C"/>
    <w:rsid w:val="00D43B47"/>
    <w:rsid w:val="00D45E96"/>
    <w:rsid w:val="00D51B97"/>
    <w:rsid w:val="00D530E5"/>
    <w:rsid w:val="00D53A71"/>
    <w:rsid w:val="00D5573E"/>
    <w:rsid w:val="00D5696F"/>
    <w:rsid w:val="00D571D3"/>
    <w:rsid w:val="00D6012A"/>
    <w:rsid w:val="00D6605B"/>
    <w:rsid w:val="00D8032E"/>
    <w:rsid w:val="00D82582"/>
    <w:rsid w:val="00D8575D"/>
    <w:rsid w:val="00D93989"/>
    <w:rsid w:val="00D9568C"/>
    <w:rsid w:val="00D971C6"/>
    <w:rsid w:val="00DA3E00"/>
    <w:rsid w:val="00DB05E5"/>
    <w:rsid w:val="00DB1428"/>
    <w:rsid w:val="00DB3533"/>
    <w:rsid w:val="00DB5082"/>
    <w:rsid w:val="00DC0B1E"/>
    <w:rsid w:val="00DC559F"/>
    <w:rsid w:val="00DC77B3"/>
    <w:rsid w:val="00DD2146"/>
    <w:rsid w:val="00DD4C35"/>
    <w:rsid w:val="00DD64AF"/>
    <w:rsid w:val="00DE3EAC"/>
    <w:rsid w:val="00DE51FB"/>
    <w:rsid w:val="00DF02FA"/>
    <w:rsid w:val="00DF09E6"/>
    <w:rsid w:val="00E039CF"/>
    <w:rsid w:val="00E102EC"/>
    <w:rsid w:val="00E107D4"/>
    <w:rsid w:val="00E10C62"/>
    <w:rsid w:val="00E12435"/>
    <w:rsid w:val="00E225EA"/>
    <w:rsid w:val="00E23678"/>
    <w:rsid w:val="00E33DA6"/>
    <w:rsid w:val="00E36B34"/>
    <w:rsid w:val="00E5226B"/>
    <w:rsid w:val="00E544CF"/>
    <w:rsid w:val="00E569E9"/>
    <w:rsid w:val="00E60441"/>
    <w:rsid w:val="00E60DB5"/>
    <w:rsid w:val="00E60DE1"/>
    <w:rsid w:val="00E65A05"/>
    <w:rsid w:val="00E665E7"/>
    <w:rsid w:val="00E70317"/>
    <w:rsid w:val="00E747B1"/>
    <w:rsid w:val="00E8089E"/>
    <w:rsid w:val="00E852CD"/>
    <w:rsid w:val="00E875B5"/>
    <w:rsid w:val="00E9264B"/>
    <w:rsid w:val="00EA0967"/>
    <w:rsid w:val="00EA55BC"/>
    <w:rsid w:val="00EB1F98"/>
    <w:rsid w:val="00EB5432"/>
    <w:rsid w:val="00EB5509"/>
    <w:rsid w:val="00EB7475"/>
    <w:rsid w:val="00EC00BE"/>
    <w:rsid w:val="00EC6ED5"/>
    <w:rsid w:val="00EE0869"/>
    <w:rsid w:val="00EE25FA"/>
    <w:rsid w:val="00EE533E"/>
    <w:rsid w:val="00EE7113"/>
    <w:rsid w:val="00EF0036"/>
    <w:rsid w:val="00EF0825"/>
    <w:rsid w:val="00EF23DF"/>
    <w:rsid w:val="00EF431D"/>
    <w:rsid w:val="00EF68A4"/>
    <w:rsid w:val="00F0020F"/>
    <w:rsid w:val="00F00708"/>
    <w:rsid w:val="00F0237B"/>
    <w:rsid w:val="00F04F12"/>
    <w:rsid w:val="00F05FED"/>
    <w:rsid w:val="00F1383D"/>
    <w:rsid w:val="00F21E47"/>
    <w:rsid w:val="00F27E63"/>
    <w:rsid w:val="00F34CAF"/>
    <w:rsid w:val="00F37EFD"/>
    <w:rsid w:val="00F4630F"/>
    <w:rsid w:val="00F47E68"/>
    <w:rsid w:val="00F50153"/>
    <w:rsid w:val="00F55D99"/>
    <w:rsid w:val="00F63FA8"/>
    <w:rsid w:val="00F64B59"/>
    <w:rsid w:val="00F650CE"/>
    <w:rsid w:val="00F75438"/>
    <w:rsid w:val="00F77704"/>
    <w:rsid w:val="00F80B7A"/>
    <w:rsid w:val="00F80C0D"/>
    <w:rsid w:val="00F9080C"/>
    <w:rsid w:val="00F94656"/>
    <w:rsid w:val="00FB0E0A"/>
    <w:rsid w:val="00FB22C8"/>
    <w:rsid w:val="00FB41AD"/>
    <w:rsid w:val="00FB53A6"/>
    <w:rsid w:val="00FB707E"/>
    <w:rsid w:val="00FC5232"/>
    <w:rsid w:val="00FD0911"/>
    <w:rsid w:val="00FD3BC9"/>
    <w:rsid w:val="00FD5E83"/>
    <w:rsid w:val="00FE1044"/>
    <w:rsid w:val="00FE6099"/>
    <w:rsid w:val="00FF1201"/>
    <w:rsid w:val="00FF3DAE"/>
    <w:rsid w:val="00FF4861"/>
    <w:rsid w:val="00FF6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78A41"/>
  <w15:chartTrackingRefBased/>
  <w15:docId w15:val="{920A5064-0EFF-4AA2-843C-5E33D377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553568"/>
    <w:pPr>
      <w:spacing w:after="0" w:line="240" w:lineRule="auto"/>
    </w:pPr>
    <w:rPr>
      <w:rFonts w:ascii="Times New Roman" w:eastAsia="Times New Roman" w:hAnsi="Times New Roman" w:cs="Times New Roman"/>
      <w:sz w:val="24"/>
      <w:szCs w:val="24"/>
      <w:lang w:eastAsia="en-GB"/>
    </w:rPr>
  </w:style>
  <w:style w:type="paragraph" w:styleId="Nagwek1">
    <w:name w:val="heading 1"/>
    <w:basedOn w:val="Normalny"/>
    <w:next w:val="Normalny"/>
    <w:link w:val="Nagwek1Znak"/>
    <w:qFormat/>
    <w:rsid w:val="005A6C37"/>
    <w:pPr>
      <w:keepNext/>
      <w:outlineLvl w:val="0"/>
    </w:pPr>
    <w:rPr>
      <w:b/>
      <w:bCs/>
      <w:color w:val="FF00FF"/>
    </w:rPr>
  </w:style>
  <w:style w:type="paragraph" w:styleId="Nagwek2">
    <w:name w:val="heading 2"/>
    <w:aliases w:val="heading 3"/>
    <w:basedOn w:val="Normalny"/>
    <w:next w:val="Normalny"/>
    <w:link w:val="Nagwek2Znak"/>
    <w:qFormat/>
    <w:rsid w:val="005A6C37"/>
    <w:pPr>
      <w:keepNext/>
      <w:spacing w:before="240" w:after="60"/>
      <w:outlineLvl w:val="1"/>
    </w:pPr>
    <w:rPr>
      <w:rFonts w:ascii="Arial" w:hAnsi="Arial"/>
      <w:b/>
      <w:i/>
      <w:sz w:val="28"/>
      <w:szCs w:val="28"/>
      <w:lang w:val="en-US"/>
    </w:rPr>
  </w:style>
  <w:style w:type="paragraph" w:styleId="Nagwek3">
    <w:name w:val="heading 3"/>
    <w:basedOn w:val="Normalny"/>
    <w:next w:val="Normalny"/>
    <w:link w:val="Nagwek3Znak"/>
    <w:qFormat/>
    <w:rsid w:val="005A6C37"/>
    <w:pPr>
      <w:keepNext/>
      <w:spacing w:before="100" w:beforeAutospacing="1" w:after="100" w:afterAutospacing="1"/>
      <w:ind w:left="360"/>
      <w:outlineLvl w:val="2"/>
    </w:pPr>
    <w:rPr>
      <w:b/>
      <w:bCs/>
      <w:color w:val="FF00FF"/>
      <w:lang w:val="en-US"/>
    </w:rPr>
  </w:style>
  <w:style w:type="character" w:default="1" w:styleId="Domylnaczcionkaakapitu">
    <w:name w:val="Default Paragraph Font"/>
    <w:semiHidden/>
    <w:rsid w:val="00553568"/>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semiHidden/>
    <w:rsid w:val="00553568"/>
  </w:style>
  <w:style w:type="character" w:customStyle="1" w:styleId="Nagwek1Znak">
    <w:name w:val="Nagłówek 1 Znak"/>
    <w:basedOn w:val="Domylnaczcionkaakapitu"/>
    <w:link w:val="Nagwek1"/>
    <w:rsid w:val="003B149C"/>
    <w:rPr>
      <w:rFonts w:ascii="Times New Roman" w:eastAsia="Times New Roman" w:hAnsi="Times New Roman" w:cs="Times New Roman"/>
      <w:b/>
      <w:bCs/>
      <w:color w:val="FF00FF"/>
      <w:sz w:val="24"/>
      <w:szCs w:val="24"/>
      <w:lang w:eastAsia="en-GB"/>
    </w:rPr>
  </w:style>
  <w:style w:type="character" w:customStyle="1" w:styleId="Nagwek2Znak">
    <w:name w:val="Nagłówek 2 Znak"/>
    <w:aliases w:val="heading 3 Znak"/>
    <w:basedOn w:val="Domylnaczcionkaakapitu"/>
    <w:link w:val="Nagwek2"/>
    <w:rsid w:val="00000030"/>
    <w:rPr>
      <w:rFonts w:ascii="Arial" w:eastAsia="Times New Roman" w:hAnsi="Arial" w:cs="Times New Roman"/>
      <w:b/>
      <w:i/>
      <w:sz w:val="28"/>
      <w:szCs w:val="28"/>
      <w:lang w:val="en-US" w:eastAsia="en-GB"/>
    </w:rPr>
  </w:style>
  <w:style w:type="character" w:customStyle="1" w:styleId="Nagwek3Znak">
    <w:name w:val="Nagłówek 3 Znak"/>
    <w:basedOn w:val="Domylnaczcionkaakapitu"/>
    <w:link w:val="Nagwek3"/>
    <w:rsid w:val="00000030"/>
    <w:rPr>
      <w:rFonts w:ascii="Times New Roman" w:eastAsia="Times New Roman" w:hAnsi="Times New Roman" w:cs="Times New Roman"/>
      <w:b/>
      <w:bCs/>
      <w:color w:val="FF00FF"/>
      <w:sz w:val="24"/>
      <w:szCs w:val="24"/>
      <w:lang w:val="en-US" w:eastAsia="en-GB"/>
    </w:rPr>
  </w:style>
  <w:style w:type="paragraph" w:styleId="Tekstdymka">
    <w:name w:val="Balloon Text"/>
    <w:basedOn w:val="Normalny"/>
    <w:link w:val="TekstdymkaZnak"/>
    <w:uiPriority w:val="99"/>
    <w:semiHidden/>
    <w:rsid w:val="005A6C37"/>
    <w:rPr>
      <w:rFonts w:ascii="Lucida Grande" w:hAnsi="Lucida Grande"/>
      <w:sz w:val="18"/>
      <w:szCs w:val="18"/>
    </w:rPr>
  </w:style>
  <w:style w:type="character" w:customStyle="1" w:styleId="TekstdymkaZnak">
    <w:name w:val="Tekst dymka Znak"/>
    <w:link w:val="Tekstdymka"/>
    <w:uiPriority w:val="99"/>
    <w:semiHidden/>
    <w:rsid w:val="005A6C37"/>
    <w:rPr>
      <w:rFonts w:ascii="Lucida Grande" w:eastAsia="Times New Roman" w:hAnsi="Lucida Grande" w:cs="Times New Roman"/>
      <w:sz w:val="18"/>
      <w:szCs w:val="18"/>
      <w:lang w:eastAsia="en-GB"/>
    </w:rPr>
  </w:style>
  <w:style w:type="paragraph" w:styleId="Tekstkomentarza">
    <w:name w:val="annotation text"/>
    <w:basedOn w:val="Normalny"/>
    <w:link w:val="TekstkomentarzaZnak"/>
    <w:uiPriority w:val="99"/>
    <w:rsid w:val="005A6C37"/>
    <w:rPr>
      <w:sz w:val="20"/>
      <w:szCs w:val="20"/>
    </w:rPr>
  </w:style>
  <w:style w:type="character" w:customStyle="1" w:styleId="TekstkomentarzaZnak">
    <w:name w:val="Tekst komentarza Znak"/>
    <w:link w:val="Tekstkomentarza"/>
    <w:uiPriority w:val="99"/>
    <w:rsid w:val="005A6C37"/>
    <w:rPr>
      <w:rFonts w:ascii="Times New Roman" w:eastAsia="Times New Roman" w:hAnsi="Times New Roman" w:cs="Times New Roman"/>
      <w:sz w:val="20"/>
      <w:szCs w:val="20"/>
      <w:lang w:eastAsia="en-GB"/>
    </w:rPr>
  </w:style>
  <w:style w:type="character" w:styleId="Odwoaniedokomentarza">
    <w:name w:val="annotation reference"/>
    <w:uiPriority w:val="99"/>
    <w:rsid w:val="005A6C37"/>
    <w:rPr>
      <w:sz w:val="16"/>
      <w:szCs w:val="16"/>
    </w:rPr>
  </w:style>
  <w:style w:type="paragraph" w:styleId="Tematkomentarza">
    <w:name w:val="annotation subject"/>
    <w:basedOn w:val="Tekstkomentarza"/>
    <w:next w:val="Tekstkomentarza"/>
    <w:link w:val="TematkomentarzaZnak"/>
    <w:uiPriority w:val="99"/>
    <w:semiHidden/>
    <w:rsid w:val="005A6C37"/>
    <w:rPr>
      <w:sz w:val="24"/>
      <w:szCs w:val="24"/>
    </w:rPr>
  </w:style>
  <w:style w:type="character" w:customStyle="1" w:styleId="TematkomentarzaZnak">
    <w:name w:val="Temat komentarza Znak"/>
    <w:basedOn w:val="TekstkomentarzaZnak"/>
    <w:link w:val="Tematkomentarza"/>
    <w:uiPriority w:val="99"/>
    <w:semiHidden/>
    <w:rsid w:val="00683ADA"/>
    <w:rPr>
      <w:rFonts w:ascii="Times New Roman" w:eastAsia="Times New Roman" w:hAnsi="Times New Roman" w:cs="Times New Roman"/>
      <w:sz w:val="24"/>
      <w:szCs w:val="24"/>
      <w:lang w:eastAsia="en-GB"/>
    </w:rPr>
  </w:style>
  <w:style w:type="paragraph" w:styleId="Poprawka">
    <w:name w:val="Revision"/>
    <w:hidden/>
    <w:uiPriority w:val="99"/>
    <w:semiHidden/>
    <w:rsid w:val="00000030"/>
    <w:pPr>
      <w:spacing w:after="0" w:line="240" w:lineRule="auto"/>
    </w:pPr>
    <w:rPr>
      <w:rFonts w:ascii="Calibri" w:eastAsia="Calibri" w:hAnsi="Calibri" w:cs="Calibri"/>
      <w:color w:val="00000A"/>
      <w:lang w:eastAsia="en-GB"/>
    </w:rPr>
  </w:style>
  <w:style w:type="paragraph" w:customStyle="1" w:styleId="ReadingHead">
    <w:name w:val="Reading Head"/>
    <w:basedOn w:val="Text"/>
    <w:rsid w:val="00553568"/>
    <w:pPr>
      <w:pBdr>
        <w:top w:val="single" w:sz="4" w:space="1" w:color="800000"/>
        <w:left w:val="single" w:sz="4" w:space="4" w:color="800000"/>
        <w:bottom w:val="single" w:sz="4" w:space="1" w:color="800000"/>
        <w:right w:val="single" w:sz="4" w:space="4" w:color="800000"/>
      </w:pBdr>
    </w:pPr>
    <w:rPr>
      <w:b/>
      <w:sz w:val="22"/>
      <w:szCs w:val="22"/>
    </w:rPr>
  </w:style>
  <w:style w:type="paragraph" w:customStyle="1" w:styleId="Text">
    <w:name w:val="Text"/>
    <w:basedOn w:val="TextList"/>
    <w:rsid w:val="00553568"/>
    <w:pPr>
      <w:ind w:left="0" w:firstLine="0"/>
    </w:pPr>
  </w:style>
  <w:style w:type="paragraph" w:customStyle="1" w:styleId="TextList">
    <w:name w:val="Text List"/>
    <w:rsid w:val="00553568"/>
    <w:pPr>
      <w:tabs>
        <w:tab w:val="left" w:pos="567"/>
      </w:tabs>
      <w:spacing w:after="0" w:line="240" w:lineRule="auto"/>
      <w:ind w:left="567" w:hanging="567"/>
    </w:pPr>
    <w:rPr>
      <w:rFonts w:ascii="Arial" w:eastAsia="Times New Roman" w:hAnsi="Arial" w:cs="Arial"/>
      <w:sz w:val="20"/>
      <w:szCs w:val="20"/>
      <w:lang w:eastAsia="en-GB"/>
    </w:rPr>
  </w:style>
  <w:style w:type="character" w:customStyle="1" w:styleId="Briefchr">
    <w:name w:val="Brief chr"/>
    <w:rsid w:val="00553568"/>
    <w:rPr>
      <w:rFonts w:ascii="Times New Roman" w:hAnsi="Times New Roman"/>
      <w:i/>
      <w:color w:val="0000FF"/>
      <w:sz w:val="24"/>
    </w:rPr>
  </w:style>
  <w:style w:type="paragraph" w:customStyle="1" w:styleId="ReadingText">
    <w:name w:val="Reading Text"/>
    <w:basedOn w:val="Text"/>
    <w:rsid w:val="00553568"/>
    <w:pPr>
      <w:pBdr>
        <w:top w:val="single" w:sz="4" w:space="1" w:color="800000"/>
        <w:left w:val="single" w:sz="4" w:space="4" w:color="800000"/>
        <w:bottom w:val="single" w:sz="4" w:space="1" w:color="800000"/>
        <w:right w:val="single" w:sz="4" w:space="4" w:color="800000"/>
      </w:pBdr>
    </w:pPr>
  </w:style>
  <w:style w:type="paragraph" w:customStyle="1" w:styleId="BriefRealia">
    <w:name w:val="Brief Realia"/>
    <w:basedOn w:val="RealiaText"/>
    <w:rsid w:val="00553568"/>
    <w:rPr>
      <w:i/>
      <w:color w:val="003366"/>
      <w:sz w:val="24"/>
      <w:szCs w:val="24"/>
    </w:rPr>
  </w:style>
  <w:style w:type="paragraph" w:customStyle="1" w:styleId="RealiaText">
    <w:name w:val="Realia Text"/>
    <w:rsid w:val="00553568"/>
    <w:pPr>
      <w:pBdr>
        <w:top w:val="dotted" w:sz="4" w:space="1" w:color="C0C0C0"/>
        <w:left w:val="dotted" w:sz="4" w:space="4" w:color="C0C0C0"/>
        <w:bottom w:val="dotted" w:sz="4" w:space="1" w:color="C0C0C0"/>
        <w:right w:val="dotted" w:sz="4" w:space="4" w:color="C0C0C0"/>
      </w:pBdr>
      <w:tabs>
        <w:tab w:val="left" w:pos="567"/>
      </w:tabs>
      <w:spacing w:after="240" w:line="240" w:lineRule="auto"/>
      <w:contextualSpacing/>
    </w:pPr>
    <w:rPr>
      <w:rFonts w:ascii="Times New Roman" w:eastAsia="Times New Roman" w:hAnsi="Times New Roman" w:cs="Times New Roman"/>
      <w:sz w:val="20"/>
      <w:szCs w:val="20"/>
      <w:lang w:eastAsia="en-GB"/>
    </w:rPr>
  </w:style>
  <w:style w:type="paragraph" w:customStyle="1" w:styleId="BriefPhoto">
    <w:name w:val="Brief Photo"/>
    <w:rsid w:val="00553568"/>
    <w:pPr>
      <w:spacing w:before="120" w:after="120" w:line="240" w:lineRule="auto"/>
    </w:pPr>
    <w:rPr>
      <w:rFonts w:ascii="Times New Roman" w:eastAsia="Times New Roman" w:hAnsi="Times New Roman" w:cs="Times New Roman"/>
      <w:i/>
      <w:color w:val="800080"/>
      <w:sz w:val="24"/>
      <w:szCs w:val="24"/>
      <w:lang w:eastAsia="en-GB"/>
    </w:rPr>
  </w:style>
  <w:style w:type="paragraph" w:styleId="Stopka">
    <w:name w:val="footer"/>
    <w:basedOn w:val="Normalny"/>
    <w:link w:val="StopkaZnak"/>
    <w:uiPriority w:val="99"/>
    <w:rsid w:val="005A6C37"/>
    <w:pPr>
      <w:tabs>
        <w:tab w:val="center" w:pos="4153"/>
        <w:tab w:val="right" w:pos="8306"/>
      </w:tabs>
    </w:pPr>
    <w:rPr>
      <w:rFonts w:ascii="Arial" w:hAnsi="Arial"/>
      <w:sz w:val="23"/>
    </w:rPr>
  </w:style>
  <w:style w:type="character" w:customStyle="1" w:styleId="StopkaZnak">
    <w:name w:val="Stopka Znak"/>
    <w:basedOn w:val="Domylnaczcionkaakapitu"/>
    <w:link w:val="Stopka"/>
    <w:uiPriority w:val="99"/>
    <w:rsid w:val="00000030"/>
    <w:rPr>
      <w:rFonts w:ascii="Arial" w:eastAsia="Times New Roman" w:hAnsi="Arial" w:cs="Times New Roman"/>
      <w:sz w:val="23"/>
      <w:szCs w:val="24"/>
      <w:lang w:eastAsia="en-GB"/>
    </w:rPr>
  </w:style>
  <w:style w:type="paragraph" w:styleId="Nagwek">
    <w:name w:val="header"/>
    <w:basedOn w:val="Normalny"/>
    <w:link w:val="NagwekZnak"/>
    <w:uiPriority w:val="99"/>
    <w:rsid w:val="005A6C37"/>
    <w:pPr>
      <w:tabs>
        <w:tab w:val="center" w:pos="4153"/>
        <w:tab w:val="right" w:pos="8306"/>
      </w:tabs>
    </w:pPr>
  </w:style>
  <w:style w:type="character" w:customStyle="1" w:styleId="NagwekZnak">
    <w:name w:val="Nagłówek Znak"/>
    <w:basedOn w:val="Domylnaczcionkaakapitu"/>
    <w:link w:val="Nagwek"/>
    <w:uiPriority w:val="99"/>
    <w:rsid w:val="00000030"/>
    <w:rPr>
      <w:rFonts w:ascii="Times New Roman" w:eastAsia="Times New Roman" w:hAnsi="Times New Roman" w:cs="Times New Roman"/>
      <w:sz w:val="24"/>
      <w:szCs w:val="24"/>
      <w:lang w:eastAsia="en-GB"/>
    </w:rPr>
  </w:style>
  <w:style w:type="paragraph" w:customStyle="1" w:styleId="HeadUnit">
    <w:name w:val="Head Unit"/>
    <w:next w:val="HeadLesson"/>
    <w:autoRedefine/>
    <w:rsid w:val="00553568"/>
    <w:pPr>
      <w:shd w:val="clear" w:color="auto" w:fill="EEECE1"/>
      <w:spacing w:before="120" w:after="0" w:line="240" w:lineRule="auto"/>
    </w:pPr>
    <w:rPr>
      <w:rFonts w:ascii="Arial" w:eastAsia="Times New Roman" w:hAnsi="Arial" w:cs="Arial"/>
      <w:b/>
      <w:sz w:val="36"/>
      <w:szCs w:val="36"/>
      <w:lang w:eastAsia="en-GB"/>
    </w:rPr>
  </w:style>
  <w:style w:type="paragraph" w:customStyle="1" w:styleId="HeadLesson">
    <w:name w:val="Head Lesson"/>
    <w:next w:val="HeadASection"/>
    <w:rsid w:val="00553568"/>
    <w:pPr>
      <w:shd w:val="clear" w:color="auto" w:fill="DDD9C3"/>
      <w:spacing w:before="240" w:after="120" w:line="240" w:lineRule="auto"/>
    </w:pPr>
    <w:rPr>
      <w:rFonts w:ascii="Arial" w:eastAsia="Times New Roman" w:hAnsi="Arial" w:cs="Arial"/>
      <w:b/>
      <w:sz w:val="32"/>
      <w:szCs w:val="32"/>
      <w:lang w:eastAsia="en-GB"/>
    </w:rPr>
  </w:style>
  <w:style w:type="paragraph" w:customStyle="1" w:styleId="HeadASection">
    <w:name w:val="Head A Section"/>
    <w:next w:val="Normalny"/>
    <w:link w:val="HeadASectionChar"/>
    <w:autoRedefine/>
    <w:rsid w:val="00553568"/>
    <w:pPr>
      <w:shd w:val="clear" w:color="auto" w:fill="D9D9D9"/>
      <w:spacing w:before="120" w:after="120" w:line="240" w:lineRule="auto"/>
    </w:pPr>
    <w:rPr>
      <w:rFonts w:ascii="Arial" w:eastAsia="Times New Roman" w:hAnsi="Arial" w:cs="Arial"/>
      <w:b/>
      <w:sz w:val="28"/>
      <w:szCs w:val="28"/>
      <w:lang w:val="pl-PL" w:eastAsia="pl-PL"/>
    </w:rPr>
  </w:style>
  <w:style w:type="character" w:customStyle="1" w:styleId="HeadASectionChar">
    <w:name w:val="Head A Section Char"/>
    <w:link w:val="HeadASection"/>
    <w:rsid w:val="00553568"/>
    <w:rPr>
      <w:rFonts w:ascii="Arial" w:eastAsia="Times New Roman" w:hAnsi="Arial" w:cs="Arial"/>
      <w:b/>
      <w:sz w:val="28"/>
      <w:szCs w:val="28"/>
      <w:shd w:val="clear" w:color="auto" w:fill="D9D9D9"/>
      <w:lang w:val="pl-PL" w:eastAsia="pl-PL"/>
    </w:rPr>
  </w:style>
  <w:style w:type="character" w:customStyle="1" w:styleId="Phoneticschr">
    <w:name w:val="Phonetics chr"/>
    <w:rsid w:val="00553568"/>
    <w:rPr>
      <w:rFonts w:ascii="Charis SIL" w:hAnsi="Charis SIL"/>
    </w:rPr>
  </w:style>
  <w:style w:type="character" w:customStyle="1" w:styleId="GapFillchr">
    <w:name w:val="Gap Fill chr"/>
    <w:rsid w:val="00553568"/>
    <w:rPr>
      <w:rFonts w:ascii="Courier New" w:hAnsi="Courier New"/>
      <w:b/>
      <w:color w:val="FF6600"/>
      <w:sz w:val="20"/>
      <w:u w:val="dottedHeavy" w:color="000080"/>
    </w:rPr>
  </w:style>
  <w:style w:type="character" w:customStyle="1" w:styleId="Arrowchr">
    <w:name w:val="Arrow chr"/>
    <w:basedOn w:val="Domylnaczcionkaakapitu"/>
    <w:rsid w:val="00553568"/>
  </w:style>
  <w:style w:type="paragraph" w:customStyle="1" w:styleId="RealiaHead">
    <w:name w:val="Realia Head"/>
    <w:basedOn w:val="RealiaText"/>
    <w:rsid w:val="00553568"/>
    <w:pPr>
      <w:spacing w:before="240" w:after="60"/>
    </w:pPr>
    <w:rPr>
      <w:b/>
      <w:u w:val="single"/>
    </w:rPr>
  </w:style>
  <w:style w:type="paragraph" w:styleId="Bezodstpw">
    <w:name w:val="No Spacing"/>
    <w:qFormat/>
    <w:rsid w:val="005A6C37"/>
    <w:pPr>
      <w:spacing w:after="0" w:line="240" w:lineRule="auto"/>
    </w:pPr>
    <w:rPr>
      <w:rFonts w:ascii="Times New Roman" w:eastAsia="Times New Roman" w:hAnsi="Times New Roman" w:cs="Times New Roman"/>
      <w:sz w:val="24"/>
      <w:szCs w:val="24"/>
      <w:lang w:eastAsia="en-GB"/>
    </w:rPr>
  </w:style>
  <w:style w:type="table" w:styleId="Tabela-Siatka">
    <w:name w:val="Table Grid"/>
    <w:basedOn w:val="Standardowy"/>
    <w:rsid w:val="00553568"/>
    <w:pPr>
      <w:spacing w:after="0" w:line="240" w:lineRule="auto"/>
    </w:pPr>
    <w:rPr>
      <w:rFonts w:ascii="Times New Roman" w:eastAsia="Times New Roman" w:hAnsi="Times New Roman" w:cs="Times New Roman"/>
      <w:sz w:val="20"/>
      <w:szCs w:val="20"/>
      <w:lang w:val="pl-PL"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iefDesign">
    <w:name w:val="Brief Design"/>
    <w:rsid w:val="00553568"/>
    <w:pPr>
      <w:spacing w:before="120" w:after="120" w:line="240" w:lineRule="auto"/>
    </w:pPr>
    <w:rPr>
      <w:rFonts w:ascii="Times New Roman" w:eastAsia="Times New Roman" w:hAnsi="Times New Roman" w:cs="Times New Roman"/>
      <w:i/>
      <w:color w:val="0000FF"/>
      <w:sz w:val="24"/>
      <w:szCs w:val="24"/>
      <w:lang w:eastAsia="en-GB"/>
    </w:rPr>
  </w:style>
  <w:style w:type="paragraph" w:customStyle="1" w:styleId="BriefArtwork">
    <w:name w:val="Brief Artwork"/>
    <w:basedOn w:val="BriefPhoto"/>
    <w:rsid w:val="00553568"/>
    <w:rPr>
      <w:color w:val="333399"/>
    </w:rPr>
  </w:style>
  <w:style w:type="paragraph" w:customStyle="1" w:styleId="Rubric">
    <w:name w:val="Rubric"/>
    <w:rsid w:val="00553568"/>
    <w:pPr>
      <w:spacing w:before="120" w:after="0" w:line="240" w:lineRule="auto"/>
      <w:contextualSpacing/>
    </w:pPr>
    <w:rPr>
      <w:rFonts w:ascii="Arial" w:eastAsia="Times New Roman" w:hAnsi="Arial" w:cs="Arial"/>
      <w:b/>
      <w:sz w:val="20"/>
      <w:szCs w:val="20"/>
      <w:lang w:eastAsia="en-GB"/>
    </w:rPr>
  </w:style>
  <w:style w:type="paragraph" w:customStyle="1" w:styleId="WordBox">
    <w:name w:val="Word Box"/>
    <w:basedOn w:val="Normalny"/>
    <w:rsid w:val="005A6C37"/>
    <w:pPr>
      <w:pBdr>
        <w:top w:val="single" w:sz="4" w:space="5" w:color="auto"/>
        <w:left w:val="single" w:sz="4" w:space="5" w:color="auto"/>
        <w:bottom w:val="single" w:sz="4" w:space="5" w:color="auto"/>
        <w:right w:val="single" w:sz="4" w:space="5" w:color="auto"/>
      </w:pBdr>
      <w:spacing w:before="60" w:after="60" w:line="240" w:lineRule="exact"/>
      <w:ind w:left="115" w:right="115"/>
    </w:pPr>
    <w:rPr>
      <w:rFonts w:ascii="Arial" w:hAnsi="Arial"/>
      <w:b/>
      <w:sz w:val="18"/>
      <w:szCs w:val="18"/>
      <w:lang w:val="en"/>
    </w:rPr>
  </w:style>
  <w:style w:type="paragraph" w:customStyle="1" w:styleId="ScoreBox">
    <w:name w:val="Score Box"/>
    <w:rsid w:val="005A6C37"/>
    <w:pPr>
      <w:spacing w:before="60" w:after="60" w:line="240" w:lineRule="auto"/>
      <w:jc w:val="right"/>
    </w:pPr>
    <w:rPr>
      <w:rFonts w:ascii="Arial" w:eastAsia="Times New Roman" w:hAnsi="Arial" w:cs="Arial"/>
      <w:b/>
      <w:sz w:val="18"/>
      <w:szCs w:val="18"/>
      <w:shd w:val="clear" w:color="auto" w:fill="C0C0C0"/>
      <w:lang w:eastAsia="en-GB"/>
    </w:rPr>
  </w:style>
  <w:style w:type="paragraph" w:styleId="Tytu">
    <w:name w:val="Title"/>
    <w:basedOn w:val="Normalny"/>
    <w:next w:val="Normalny"/>
    <w:link w:val="TytuZnak"/>
    <w:uiPriority w:val="10"/>
    <w:qFormat/>
    <w:rsid w:val="00712FE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12FE8"/>
    <w:rPr>
      <w:rFonts w:asciiTheme="majorHAnsi" w:eastAsiaTheme="majorEastAsia" w:hAnsiTheme="majorHAnsi" w:cstheme="majorBidi"/>
      <w:spacing w:val="-10"/>
      <w:kern w:val="28"/>
      <w:sz w:val="56"/>
      <w:szCs w:val="56"/>
      <w:lang w:eastAsia="en-GB"/>
    </w:rPr>
  </w:style>
  <w:style w:type="paragraph" w:customStyle="1" w:styleId="Default">
    <w:name w:val="Default"/>
    <w:rsid w:val="00FE6099"/>
    <w:pPr>
      <w:autoSpaceDE w:val="0"/>
      <w:autoSpaceDN w:val="0"/>
      <w:adjustRightInd w:val="0"/>
      <w:spacing w:after="0" w:line="240" w:lineRule="auto"/>
    </w:pPr>
    <w:rPr>
      <w:rFonts w:ascii="Arial" w:hAnsi="Arial" w:cs="Arial"/>
      <w:color w:val="000000"/>
      <w:sz w:val="24"/>
      <w:szCs w:val="24"/>
    </w:rPr>
  </w:style>
  <w:style w:type="paragraph" w:customStyle="1" w:styleId="AudioscriptHead">
    <w:name w:val="Audioscript Head"/>
    <w:basedOn w:val="Audioscript"/>
    <w:rsid w:val="00553568"/>
    <w:pPr>
      <w:ind w:left="0" w:firstLine="0"/>
    </w:pPr>
    <w:rPr>
      <w:sz w:val="24"/>
      <w:szCs w:val="24"/>
    </w:rPr>
  </w:style>
  <w:style w:type="paragraph" w:customStyle="1" w:styleId="Audioscript">
    <w:name w:val="Audioscript"/>
    <w:basedOn w:val="TextDialogue"/>
    <w:link w:val="AudioscriptChar"/>
    <w:rsid w:val="00553568"/>
  </w:style>
  <w:style w:type="paragraph" w:customStyle="1" w:styleId="TextDialogue">
    <w:name w:val="Text Dialogue"/>
    <w:basedOn w:val="TextList"/>
    <w:rsid w:val="00553568"/>
    <w:pPr>
      <w:tabs>
        <w:tab w:val="clear" w:pos="567"/>
        <w:tab w:val="left" w:pos="1418"/>
      </w:tabs>
      <w:ind w:left="1418" w:hanging="1418"/>
    </w:pPr>
  </w:style>
  <w:style w:type="character" w:customStyle="1" w:styleId="AudioscriptChar">
    <w:name w:val="Audioscript Char"/>
    <w:link w:val="Audioscript"/>
    <w:locked/>
    <w:rsid w:val="009216AE"/>
    <w:rPr>
      <w:rFonts w:ascii="Arial" w:eastAsia="Times New Roman" w:hAnsi="Arial" w:cs="Arial"/>
      <w:sz w:val="20"/>
      <w:szCs w:val="20"/>
      <w:lang w:eastAsia="en-GB"/>
    </w:rPr>
  </w:style>
  <w:style w:type="paragraph" w:customStyle="1" w:styleId="AudioscriptSpeaker">
    <w:name w:val="Audioscript Speaker"/>
    <w:basedOn w:val="Audioscript"/>
    <w:rsid w:val="00553568"/>
    <w:pPr>
      <w:ind w:left="0" w:firstLine="0"/>
    </w:pPr>
    <w:rPr>
      <w:b/>
    </w:rPr>
  </w:style>
  <w:style w:type="paragraph" w:customStyle="1" w:styleId="AnswerKey">
    <w:name w:val="Answer Key"/>
    <w:basedOn w:val="Normalny"/>
    <w:rsid w:val="00553568"/>
    <w:pPr>
      <w:pBdr>
        <w:top w:val="single" w:sz="8" w:space="1" w:color="808080"/>
        <w:left w:val="single" w:sz="8" w:space="4" w:color="808080"/>
        <w:bottom w:val="single" w:sz="8" w:space="1" w:color="808080"/>
        <w:right w:val="single" w:sz="8" w:space="4" w:color="808080"/>
      </w:pBdr>
      <w:tabs>
        <w:tab w:val="left" w:pos="567"/>
      </w:tabs>
      <w:ind w:left="567" w:hanging="567"/>
    </w:pPr>
    <w:rPr>
      <w:rFonts w:ascii="Arial" w:hAnsi="Arial" w:cs="Arial"/>
      <w:sz w:val="20"/>
      <w:szCs w:val="20"/>
    </w:rPr>
  </w:style>
  <w:style w:type="paragraph" w:customStyle="1" w:styleId="AnswerKeyHead">
    <w:name w:val="Answer Key Head"/>
    <w:basedOn w:val="AnswerKey"/>
    <w:rsid w:val="00553568"/>
    <w:rPr>
      <w:b/>
    </w:rPr>
  </w:style>
  <w:style w:type="paragraph" w:customStyle="1" w:styleId="VocabularyHead">
    <w:name w:val="Vocabulary Head"/>
    <w:basedOn w:val="Text"/>
    <w:rsid w:val="00553568"/>
    <w:pPr>
      <w:pBdr>
        <w:top w:val="single" w:sz="4" w:space="1" w:color="000080"/>
        <w:left w:val="single" w:sz="4" w:space="4" w:color="000080"/>
        <w:bottom w:val="single" w:sz="4" w:space="1" w:color="000080"/>
        <w:right w:val="single" w:sz="4" w:space="4" w:color="000080"/>
      </w:pBdr>
    </w:pPr>
    <w:rPr>
      <w:b/>
      <w:sz w:val="22"/>
      <w:szCs w:val="22"/>
    </w:rPr>
  </w:style>
  <w:style w:type="paragraph" w:customStyle="1" w:styleId="VocabularySubhead">
    <w:name w:val="Vocabulary Subhead"/>
    <w:basedOn w:val="Text"/>
    <w:rsid w:val="00553568"/>
    <w:pPr>
      <w:pBdr>
        <w:top w:val="single" w:sz="4" w:space="1" w:color="000080"/>
        <w:left w:val="single" w:sz="4" w:space="4" w:color="000080"/>
        <w:bottom w:val="single" w:sz="4" w:space="1" w:color="000080"/>
        <w:right w:val="single" w:sz="4" w:space="4" w:color="000080"/>
      </w:pBdr>
    </w:pPr>
    <w:rPr>
      <w:b/>
    </w:rPr>
  </w:style>
  <w:style w:type="paragraph" w:customStyle="1" w:styleId="VocabularyText">
    <w:name w:val="Vocabulary Text"/>
    <w:basedOn w:val="Text"/>
    <w:rsid w:val="00553568"/>
    <w:pPr>
      <w:pBdr>
        <w:top w:val="single" w:sz="4" w:space="1" w:color="000080"/>
        <w:left w:val="single" w:sz="4" w:space="4" w:color="000080"/>
        <w:bottom w:val="single" w:sz="4" w:space="1" w:color="000080"/>
        <w:right w:val="single" w:sz="4" w:space="4" w:color="000080"/>
      </w:pBdr>
    </w:pPr>
  </w:style>
  <w:style w:type="paragraph" w:customStyle="1" w:styleId="ReadingSubhead">
    <w:name w:val="Reading Subhead"/>
    <w:basedOn w:val="Text"/>
    <w:rsid w:val="00553568"/>
    <w:pPr>
      <w:pBdr>
        <w:top w:val="single" w:sz="4" w:space="1" w:color="800000"/>
        <w:left w:val="single" w:sz="4" w:space="4" w:color="800000"/>
        <w:bottom w:val="single" w:sz="4" w:space="1" w:color="800000"/>
        <w:right w:val="single" w:sz="4" w:space="4" w:color="800000"/>
      </w:pBdr>
    </w:pPr>
    <w:rPr>
      <w:b/>
    </w:rPr>
  </w:style>
  <w:style w:type="paragraph" w:customStyle="1" w:styleId="ListeningHead">
    <w:name w:val="Listening Head"/>
    <w:basedOn w:val="Text"/>
    <w:rsid w:val="00553568"/>
    <w:pPr>
      <w:pBdr>
        <w:top w:val="single" w:sz="4" w:space="1" w:color="003300"/>
        <w:left w:val="single" w:sz="4" w:space="4" w:color="003300"/>
        <w:bottom w:val="single" w:sz="4" w:space="1" w:color="003300"/>
        <w:right w:val="single" w:sz="4" w:space="4" w:color="003300"/>
      </w:pBdr>
    </w:pPr>
    <w:rPr>
      <w:b/>
      <w:sz w:val="22"/>
      <w:szCs w:val="22"/>
    </w:rPr>
  </w:style>
  <w:style w:type="paragraph" w:customStyle="1" w:styleId="ListeningSubhead">
    <w:name w:val="Listening Subhead"/>
    <w:basedOn w:val="Text"/>
    <w:rsid w:val="00553568"/>
    <w:pPr>
      <w:pBdr>
        <w:top w:val="single" w:sz="4" w:space="1" w:color="003300"/>
        <w:left w:val="single" w:sz="4" w:space="4" w:color="003300"/>
        <w:bottom w:val="single" w:sz="4" w:space="1" w:color="003300"/>
        <w:right w:val="single" w:sz="4" w:space="4" w:color="003300"/>
      </w:pBdr>
    </w:pPr>
    <w:rPr>
      <w:b/>
    </w:rPr>
  </w:style>
  <w:style w:type="paragraph" w:customStyle="1" w:styleId="ListeningText">
    <w:name w:val="Listening Text"/>
    <w:basedOn w:val="Text"/>
    <w:rsid w:val="00553568"/>
    <w:pPr>
      <w:pBdr>
        <w:top w:val="single" w:sz="4" w:space="1" w:color="003300"/>
        <w:left w:val="single" w:sz="4" w:space="4" w:color="003300"/>
        <w:bottom w:val="single" w:sz="4" w:space="1" w:color="003300"/>
        <w:right w:val="single" w:sz="4" w:space="4" w:color="003300"/>
      </w:pBdr>
    </w:pPr>
  </w:style>
  <w:style w:type="paragraph" w:customStyle="1" w:styleId="SpeakingHead">
    <w:name w:val="Speaking Head"/>
    <w:basedOn w:val="Text"/>
    <w:rsid w:val="00553568"/>
    <w:pPr>
      <w:pBdr>
        <w:top w:val="single" w:sz="4" w:space="1" w:color="333399"/>
        <w:left w:val="single" w:sz="4" w:space="4" w:color="333399"/>
        <w:bottom w:val="single" w:sz="4" w:space="1" w:color="333399"/>
        <w:right w:val="single" w:sz="4" w:space="4" w:color="333399"/>
      </w:pBdr>
    </w:pPr>
    <w:rPr>
      <w:b/>
      <w:sz w:val="22"/>
      <w:szCs w:val="22"/>
    </w:rPr>
  </w:style>
  <w:style w:type="paragraph" w:customStyle="1" w:styleId="SpeakingSubhead">
    <w:name w:val="Speaking Subhead"/>
    <w:basedOn w:val="Text"/>
    <w:rsid w:val="00553568"/>
    <w:pPr>
      <w:pBdr>
        <w:top w:val="single" w:sz="4" w:space="1" w:color="333399"/>
        <w:left w:val="single" w:sz="4" w:space="4" w:color="333399"/>
        <w:bottom w:val="single" w:sz="4" w:space="1" w:color="333399"/>
        <w:right w:val="single" w:sz="4" w:space="4" w:color="333399"/>
      </w:pBdr>
    </w:pPr>
    <w:rPr>
      <w:b/>
    </w:rPr>
  </w:style>
  <w:style w:type="paragraph" w:customStyle="1" w:styleId="SpeakingText">
    <w:name w:val="Speaking Text"/>
    <w:basedOn w:val="Text"/>
    <w:rsid w:val="00553568"/>
    <w:pPr>
      <w:pBdr>
        <w:top w:val="single" w:sz="4" w:space="1" w:color="333399"/>
        <w:left w:val="single" w:sz="4" w:space="4" w:color="333399"/>
        <w:bottom w:val="single" w:sz="4" w:space="1" w:color="333399"/>
        <w:right w:val="single" w:sz="4" w:space="4" w:color="333399"/>
      </w:pBdr>
    </w:pPr>
  </w:style>
  <w:style w:type="paragraph" w:customStyle="1" w:styleId="ComponentNotes">
    <w:name w:val="Component Notes"/>
    <w:basedOn w:val="Text"/>
    <w:rsid w:val="00553568"/>
    <w:pPr>
      <w:pBdr>
        <w:top w:val="single" w:sz="8" w:space="1" w:color="FF0000"/>
        <w:left w:val="single" w:sz="8" w:space="4" w:color="FF0000"/>
        <w:bottom w:val="single" w:sz="8" w:space="1" w:color="FF0000"/>
        <w:right w:val="single" w:sz="8" w:space="4" w:color="FF0000"/>
      </w:pBdr>
    </w:pPr>
    <w:rPr>
      <w:color w:val="FF0000"/>
    </w:rPr>
  </w:style>
  <w:style w:type="paragraph" w:customStyle="1" w:styleId="GrammarBoxHead">
    <w:name w:val="Grammar Box Head"/>
    <w:basedOn w:val="Normalny"/>
    <w:rsid w:val="00553568"/>
    <w:pPr>
      <w:shd w:val="clear" w:color="auto" w:fill="A8B7E8"/>
      <w:tabs>
        <w:tab w:val="left" w:pos="540"/>
        <w:tab w:val="left" w:pos="4500"/>
      </w:tabs>
      <w:spacing w:before="120" w:after="120"/>
      <w:ind w:left="539" w:hanging="539"/>
      <w:contextualSpacing/>
    </w:pPr>
    <w:rPr>
      <w:rFonts w:ascii="Arial" w:hAnsi="Arial" w:cs="Arial"/>
      <w:b/>
      <w:szCs w:val="20"/>
    </w:rPr>
  </w:style>
  <w:style w:type="paragraph" w:customStyle="1" w:styleId="GrammarBoxSubhead">
    <w:name w:val="Grammar Box Subhead"/>
    <w:basedOn w:val="GrammarBoxHead"/>
    <w:rsid w:val="00553568"/>
    <w:pPr>
      <w:shd w:val="clear" w:color="auto" w:fill="B7C4ED"/>
    </w:pPr>
    <w:rPr>
      <w:sz w:val="20"/>
    </w:rPr>
  </w:style>
  <w:style w:type="paragraph" w:customStyle="1" w:styleId="GrammarBoxText">
    <w:name w:val="Grammar Box Text"/>
    <w:basedOn w:val="Normalny"/>
    <w:rsid w:val="00553568"/>
    <w:pPr>
      <w:shd w:val="clear" w:color="auto" w:fill="C9D2EF"/>
      <w:tabs>
        <w:tab w:val="left" w:pos="540"/>
        <w:tab w:val="left" w:pos="4500"/>
      </w:tabs>
      <w:spacing w:after="120"/>
      <w:ind w:left="539" w:hanging="539"/>
      <w:contextualSpacing/>
    </w:pPr>
    <w:rPr>
      <w:rFonts w:ascii="Arial" w:hAnsi="Arial" w:cs="Arial"/>
      <w:sz w:val="20"/>
      <w:szCs w:val="20"/>
    </w:rPr>
  </w:style>
  <w:style w:type="paragraph" w:customStyle="1" w:styleId="HeadBSubsection">
    <w:name w:val="Head B Subsection"/>
    <w:next w:val="Normalny"/>
    <w:autoRedefine/>
    <w:rsid w:val="00553568"/>
    <w:pPr>
      <w:shd w:val="clear" w:color="auto" w:fill="EDEDED"/>
      <w:spacing w:before="120" w:after="60" w:line="240" w:lineRule="auto"/>
    </w:pPr>
    <w:rPr>
      <w:rFonts w:ascii="Arial" w:eastAsia="Times New Roman" w:hAnsi="Arial" w:cs="Arial"/>
      <w:b/>
      <w:sz w:val="24"/>
      <w:szCs w:val="24"/>
      <w:lang w:eastAsia="en-GB"/>
    </w:rPr>
  </w:style>
  <w:style w:type="paragraph" w:customStyle="1" w:styleId="HeadCSubsubsection">
    <w:name w:val="Head C Subsubsection"/>
    <w:basedOn w:val="Rubric"/>
    <w:rsid w:val="00553568"/>
    <w:pPr>
      <w:shd w:val="clear" w:color="auto" w:fill="CCECFF"/>
    </w:pPr>
  </w:style>
  <w:style w:type="paragraph" w:customStyle="1" w:styleId="Permissions">
    <w:name w:val="Permissions"/>
    <w:basedOn w:val="Normalny"/>
    <w:rsid w:val="00553568"/>
    <w:pPr>
      <w:spacing w:before="120" w:after="120"/>
    </w:pPr>
    <w:rPr>
      <w:i/>
      <w:color w:val="008000"/>
    </w:rPr>
  </w:style>
  <w:style w:type="paragraph" w:customStyle="1" w:styleId="TextExample">
    <w:name w:val="Text Example"/>
    <w:basedOn w:val="TextList"/>
    <w:rsid w:val="00553568"/>
    <w:rPr>
      <w:i/>
      <w:color w:val="339966"/>
    </w:rPr>
  </w:style>
  <w:style w:type="paragraph" w:customStyle="1" w:styleId="TextReference">
    <w:name w:val="Text Reference"/>
    <w:basedOn w:val="Normalny"/>
    <w:rsid w:val="00553568"/>
    <w:pPr>
      <w:shd w:val="clear" w:color="auto" w:fill="CCECFF"/>
      <w:tabs>
        <w:tab w:val="left" w:pos="567"/>
      </w:tabs>
      <w:spacing w:after="120"/>
    </w:pPr>
    <w:rPr>
      <w:rFonts w:ascii="Arial" w:hAnsi="Arial" w:cs="Arial"/>
      <w:b/>
      <w:color w:val="000080"/>
      <w:sz w:val="20"/>
      <w:szCs w:val="20"/>
    </w:rPr>
  </w:style>
  <w:style w:type="paragraph" w:customStyle="1" w:styleId="UnitObjectives">
    <w:name w:val="Unit Objectives"/>
    <w:rsid w:val="00553568"/>
    <w:pPr>
      <w:pBdr>
        <w:top w:val="dotted" w:sz="4" w:space="1" w:color="auto"/>
        <w:left w:val="dotted" w:sz="4" w:space="4" w:color="auto"/>
        <w:bottom w:val="dotted" w:sz="4" w:space="1" w:color="auto"/>
        <w:right w:val="dotted" w:sz="4" w:space="4" w:color="auto"/>
      </w:pBdr>
      <w:spacing w:before="120" w:after="120" w:line="240" w:lineRule="auto"/>
      <w:contextualSpacing/>
    </w:pPr>
    <w:rPr>
      <w:rFonts w:ascii="Times New Roman" w:eastAsia="Times New Roman" w:hAnsi="Times New Roman" w:cs="Times New Roman"/>
      <w:sz w:val="24"/>
      <w:szCs w:val="24"/>
      <w:lang w:eastAsia="en-GB"/>
    </w:rPr>
  </w:style>
  <w:style w:type="paragraph" w:customStyle="1" w:styleId="UnitObjectivesHead">
    <w:name w:val="Unit Objectives Head"/>
    <w:basedOn w:val="UnitObjectives"/>
    <w:rsid w:val="00553568"/>
    <w:rPr>
      <w:b/>
    </w:rPr>
  </w:style>
  <w:style w:type="paragraph" w:customStyle="1" w:styleId="WordChoiceBox">
    <w:name w:val="Word Choice Box"/>
    <w:basedOn w:val="Text"/>
    <w:rsid w:val="00553568"/>
    <w:pPr>
      <w:pBdr>
        <w:top w:val="dashed" w:sz="4" w:space="1" w:color="auto"/>
        <w:left w:val="dashed" w:sz="4" w:space="4" w:color="auto"/>
        <w:bottom w:val="dashed" w:sz="4" w:space="1" w:color="auto"/>
        <w:right w:val="dashed" w:sz="4" w:space="4" w:color="auto"/>
      </w:pBdr>
      <w:spacing w:before="120" w:after="120"/>
      <w:ind w:left="567" w:right="567"/>
      <w:contextualSpacing/>
    </w:pPr>
  </w:style>
  <w:style w:type="paragraph" w:customStyle="1" w:styleId="CommonErrorsHead">
    <w:name w:val="Common Errors Head"/>
    <w:basedOn w:val="VocabularyHead"/>
    <w:rsid w:val="00553568"/>
    <w:pPr>
      <w:pBdr>
        <w:top w:val="single" w:sz="4" w:space="1" w:color="008000"/>
        <w:left w:val="single" w:sz="4" w:space="4" w:color="008000"/>
        <w:bottom w:val="single" w:sz="4" w:space="1" w:color="008000"/>
        <w:right w:val="single" w:sz="4" w:space="4" w:color="008000"/>
      </w:pBdr>
    </w:pPr>
  </w:style>
  <w:style w:type="paragraph" w:customStyle="1" w:styleId="CommonErrorsSubhead">
    <w:name w:val="Common Errors Subhead"/>
    <w:basedOn w:val="VocabularySubhead"/>
    <w:rsid w:val="00553568"/>
    <w:pPr>
      <w:pBdr>
        <w:top w:val="single" w:sz="4" w:space="1" w:color="008000"/>
        <w:left w:val="single" w:sz="4" w:space="4" w:color="008000"/>
        <w:bottom w:val="single" w:sz="4" w:space="1" w:color="008000"/>
        <w:right w:val="single" w:sz="4" w:space="4" w:color="008000"/>
      </w:pBdr>
    </w:pPr>
  </w:style>
  <w:style w:type="paragraph" w:customStyle="1" w:styleId="CommonErrorsText">
    <w:name w:val="Common Errors Text"/>
    <w:basedOn w:val="VocabularyText"/>
    <w:rsid w:val="00553568"/>
    <w:pPr>
      <w:pBdr>
        <w:top w:val="single" w:sz="4" w:space="1" w:color="008000"/>
        <w:left w:val="single" w:sz="4" w:space="4" w:color="008000"/>
        <w:bottom w:val="single" w:sz="4" w:space="1" w:color="008000"/>
        <w:right w:val="single" w:sz="4" w:space="4" w:color="008000"/>
      </w:pBdr>
    </w:pPr>
  </w:style>
  <w:style w:type="paragraph" w:customStyle="1" w:styleId="WritingText">
    <w:name w:val="Writing Text"/>
    <w:basedOn w:val="VocabularyText"/>
    <w:rsid w:val="00553568"/>
    <w:pPr>
      <w:pBdr>
        <w:top w:val="single" w:sz="4" w:space="1" w:color="808000"/>
        <w:left w:val="single" w:sz="4" w:space="4" w:color="808000"/>
        <w:bottom w:val="single" w:sz="4" w:space="1" w:color="808000"/>
        <w:right w:val="single" w:sz="4" w:space="4" w:color="808000"/>
      </w:pBdr>
    </w:pPr>
  </w:style>
  <w:style w:type="character" w:customStyle="1" w:styleId="ExampleChr">
    <w:name w:val="Example Chr"/>
    <w:rsid w:val="00553568"/>
    <w:rPr>
      <w:i/>
      <w:color w:val="339966"/>
    </w:rPr>
  </w:style>
  <w:style w:type="paragraph" w:customStyle="1" w:styleId="WritingSubhead">
    <w:name w:val="Writing Subhead"/>
    <w:basedOn w:val="VocabularySubhead"/>
    <w:rsid w:val="00553568"/>
    <w:pPr>
      <w:pBdr>
        <w:top w:val="single" w:sz="4" w:space="1" w:color="808000"/>
        <w:left w:val="single" w:sz="4" w:space="4" w:color="808000"/>
        <w:bottom w:val="single" w:sz="4" w:space="1" w:color="808000"/>
        <w:right w:val="single" w:sz="4" w:space="4" w:color="808000"/>
      </w:pBdr>
    </w:pPr>
  </w:style>
  <w:style w:type="paragraph" w:customStyle="1" w:styleId="WritingHead">
    <w:name w:val="Writing Head"/>
    <w:basedOn w:val="VocabularyHead"/>
    <w:rsid w:val="00553568"/>
    <w:pPr>
      <w:pBdr>
        <w:top w:val="single" w:sz="4" w:space="1" w:color="808000"/>
        <w:left w:val="single" w:sz="4" w:space="4" w:color="808000"/>
        <w:bottom w:val="single" w:sz="4" w:space="1" w:color="808000"/>
        <w:right w:val="single" w:sz="4" w:space="4" w:color="808000"/>
      </w:pBdr>
    </w:pPr>
  </w:style>
  <w:style w:type="paragraph" w:customStyle="1" w:styleId="EXAMTASKTYPE">
    <w:name w:val="EXAM TASK TYPE"/>
    <w:basedOn w:val="Normalny"/>
    <w:qFormat/>
    <w:rsid w:val="00553568"/>
    <w:pPr>
      <w:shd w:val="clear" w:color="auto" w:fill="F2F2F2"/>
      <w:tabs>
        <w:tab w:val="left" w:pos="567"/>
      </w:tabs>
    </w:pPr>
    <w:rPr>
      <w:rFonts w:ascii="Arial" w:hAnsi="Arial"/>
      <w:sz w:val="20"/>
      <w:szCs w:val="20"/>
    </w:rPr>
  </w:style>
  <w:style w:type="character" w:styleId="Pogrubienie">
    <w:name w:val="Strong"/>
    <w:basedOn w:val="Domylnaczcionkaakapitu"/>
    <w:uiPriority w:val="22"/>
    <w:qFormat/>
    <w:rsid w:val="00F63FA8"/>
    <w:rPr>
      <w:b/>
      <w:bCs/>
    </w:rPr>
  </w:style>
  <w:style w:type="character" w:customStyle="1" w:styleId="apple-converted-space">
    <w:name w:val="apple-converted-space"/>
    <w:basedOn w:val="Domylnaczcionkaakapitu"/>
    <w:rsid w:val="00F63FA8"/>
  </w:style>
  <w:style w:type="character" w:customStyle="1" w:styleId="def">
    <w:name w:val="def"/>
    <w:basedOn w:val="Domylnaczcionkaakapitu"/>
    <w:rsid w:val="0058284F"/>
  </w:style>
  <w:style w:type="character" w:customStyle="1" w:styleId="neutral">
    <w:name w:val="neutral"/>
    <w:basedOn w:val="Domylnaczcionkaakapitu"/>
    <w:rsid w:val="0058284F"/>
  </w:style>
  <w:style w:type="character" w:styleId="Hipercze">
    <w:name w:val="Hyperlink"/>
    <w:basedOn w:val="Domylnaczcionkaakapitu"/>
    <w:uiPriority w:val="99"/>
    <w:unhideWhenUsed/>
    <w:rsid w:val="00391D17"/>
    <w:rPr>
      <w:color w:val="0563C1" w:themeColor="hyperlink"/>
      <w:u w:val="single"/>
    </w:rPr>
  </w:style>
  <w:style w:type="paragraph" w:styleId="NormalnyWeb">
    <w:name w:val="Normal (Web)"/>
    <w:basedOn w:val="Normalny"/>
    <w:uiPriority w:val="99"/>
    <w:unhideWhenUsed/>
    <w:rsid w:val="00BF75CE"/>
    <w:pPr>
      <w:spacing w:before="100" w:beforeAutospacing="1" w:after="100" w:afterAutospacing="1"/>
    </w:pPr>
    <w:rPr>
      <w:lang w:val="pl-PL" w:eastAsia="pl-PL"/>
    </w:rPr>
  </w:style>
  <w:style w:type="character" w:customStyle="1" w:styleId="apple-tab-span">
    <w:name w:val="apple-tab-span"/>
    <w:basedOn w:val="Domylnaczcionkaakapitu"/>
    <w:rsid w:val="00BF75CE"/>
  </w:style>
  <w:style w:type="paragraph" w:styleId="Tekstpodstawowy">
    <w:name w:val="Body Text"/>
    <w:basedOn w:val="Normalny"/>
    <w:link w:val="TekstpodstawowyZnak"/>
    <w:uiPriority w:val="99"/>
    <w:unhideWhenUsed/>
    <w:rsid w:val="0099478E"/>
    <w:pPr>
      <w:spacing w:after="120"/>
    </w:pPr>
  </w:style>
  <w:style w:type="character" w:customStyle="1" w:styleId="TekstpodstawowyZnak">
    <w:name w:val="Tekst podstawowy Znak"/>
    <w:basedOn w:val="Domylnaczcionkaakapitu"/>
    <w:link w:val="Tekstpodstawowy"/>
    <w:uiPriority w:val="99"/>
    <w:rsid w:val="0099478E"/>
    <w:rPr>
      <w:rFonts w:ascii="Times New Roman" w:eastAsia="Times New Roman" w:hAnsi="Times New Roman" w:cs="Times New Roman"/>
      <w:sz w:val="24"/>
      <w:szCs w:val="24"/>
      <w:lang w:eastAsia="en-GB"/>
    </w:rPr>
  </w:style>
  <w:style w:type="character" w:styleId="Nierozpoznanawzmianka">
    <w:name w:val="Unresolved Mention"/>
    <w:basedOn w:val="Domylnaczcionkaakapitu"/>
    <w:uiPriority w:val="99"/>
    <w:semiHidden/>
    <w:unhideWhenUsed/>
    <w:rsid w:val="00732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2179">
      <w:bodyDiv w:val="1"/>
      <w:marLeft w:val="0"/>
      <w:marRight w:val="0"/>
      <w:marTop w:val="0"/>
      <w:marBottom w:val="0"/>
      <w:divBdr>
        <w:top w:val="none" w:sz="0" w:space="0" w:color="auto"/>
        <w:left w:val="none" w:sz="0" w:space="0" w:color="auto"/>
        <w:bottom w:val="none" w:sz="0" w:space="0" w:color="auto"/>
        <w:right w:val="none" w:sz="0" w:space="0" w:color="auto"/>
      </w:divBdr>
    </w:div>
    <w:div w:id="86779199">
      <w:bodyDiv w:val="1"/>
      <w:marLeft w:val="0"/>
      <w:marRight w:val="0"/>
      <w:marTop w:val="0"/>
      <w:marBottom w:val="0"/>
      <w:divBdr>
        <w:top w:val="none" w:sz="0" w:space="0" w:color="auto"/>
        <w:left w:val="none" w:sz="0" w:space="0" w:color="auto"/>
        <w:bottom w:val="none" w:sz="0" w:space="0" w:color="auto"/>
        <w:right w:val="none" w:sz="0" w:space="0" w:color="auto"/>
      </w:divBdr>
    </w:div>
    <w:div w:id="113329194">
      <w:bodyDiv w:val="1"/>
      <w:marLeft w:val="0"/>
      <w:marRight w:val="0"/>
      <w:marTop w:val="0"/>
      <w:marBottom w:val="0"/>
      <w:divBdr>
        <w:top w:val="none" w:sz="0" w:space="0" w:color="auto"/>
        <w:left w:val="none" w:sz="0" w:space="0" w:color="auto"/>
        <w:bottom w:val="none" w:sz="0" w:space="0" w:color="auto"/>
        <w:right w:val="none" w:sz="0" w:space="0" w:color="auto"/>
      </w:divBdr>
    </w:div>
    <w:div w:id="113712763">
      <w:bodyDiv w:val="1"/>
      <w:marLeft w:val="0"/>
      <w:marRight w:val="0"/>
      <w:marTop w:val="0"/>
      <w:marBottom w:val="0"/>
      <w:divBdr>
        <w:top w:val="none" w:sz="0" w:space="0" w:color="auto"/>
        <w:left w:val="none" w:sz="0" w:space="0" w:color="auto"/>
        <w:bottom w:val="none" w:sz="0" w:space="0" w:color="auto"/>
        <w:right w:val="none" w:sz="0" w:space="0" w:color="auto"/>
      </w:divBdr>
    </w:div>
    <w:div w:id="138573841">
      <w:bodyDiv w:val="1"/>
      <w:marLeft w:val="0"/>
      <w:marRight w:val="0"/>
      <w:marTop w:val="0"/>
      <w:marBottom w:val="0"/>
      <w:divBdr>
        <w:top w:val="none" w:sz="0" w:space="0" w:color="auto"/>
        <w:left w:val="none" w:sz="0" w:space="0" w:color="auto"/>
        <w:bottom w:val="none" w:sz="0" w:space="0" w:color="auto"/>
        <w:right w:val="none" w:sz="0" w:space="0" w:color="auto"/>
      </w:divBdr>
    </w:div>
    <w:div w:id="186453373">
      <w:bodyDiv w:val="1"/>
      <w:marLeft w:val="0"/>
      <w:marRight w:val="0"/>
      <w:marTop w:val="0"/>
      <w:marBottom w:val="0"/>
      <w:divBdr>
        <w:top w:val="none" w:sz="0" w:space="0" w:color="auto"/>
        <w:left w:val="none" w:sz="0" w:space="0" w:color="auto"/>
        <w:bottom w:val="none" w:sz="0" w:space="0" w:color="auto"/>
        <w:right w:val="none" w:sz="0" w:space="0" w:color="auto"/>
      </w:divBdr>
    </w:div>
    <w:div w:id="222953548">
      <w:bodyDiv w:val="1"/>
      <w:marLeft w:val="0"/>
      <w:marRight w:val="0"/>
      <w:marTop w:val="0"/>
      <w:marBottom w:val="0"/>
      <w:divBdr>
        <w:top w:val="none" w:sz="0" w:space="0" w:color="auto"/>
        <w:left w:val="none" w:sz="0" w:space="0" w:color="auto"/>
        <w:bottom w:val="none" w:sz="0" w:space="0" w:color="auto"/>
        <w:right w:val="none" w:sz="0" w:space="0" w:color="auto"/>
      </w:divBdr>
    </w:div>
    <w:div w:id="223294869">
      <w:bodyDiv w:val="1"/>
      <w:marLeft w:val="0"/>
      <w:marRight w:val="0"/>
      <w:marTop w:val="0"/>
      <w:marBottom w:val="0"/>
      <w:divBdr>
        <w:top w:val="none" w:sz="0" w:space="0" w:color="auto"/>
        <w:left w:val="none" w:sz="0" w:space="0" w:color="auto"/>
        <w:bottom w:val="none" w:sz="0" w:space="0" w:color="auto"/>
        <w:right w:val="none" w:sz="0" w:space="0" w:color="auto"/>
      </w:divBdr>
    </w:div>
    <w:div w:id="273441333">
      <w:bodyDiv w:val="1"/>
      <w:marLeft w:val="0"/>
      <w:marRight w:val="0"/>
      <w:marTop w:val="0"/>
      <w:marBottom w:val="0"/>
      <w:divBdr>
        <w:top w:val="none" w:sz="0" w:space="0" w:color="auto"/>
        <w:left w:val="none" w:sz="0" w:space="0" w:color="auto"/>
        <w:bottom w:val="none" w:sz="0" w:space="0" w:color="auto"/>
        <w:right w:val="none" w:sz="0" w:space="0" w:color="auto"/>
      </w:divBdr>
    </w:div>
    <w:div w:id="343941848">
      <w:bodyDiv w:val="1"/>
      <w:marLeft w:val="0"/>
      <w:marRight w:val="0"/>
      <w:marTop w:val="0"/>
      <w:marBottom w:val="0"/>
      <w:divBdr>
        <w:top w:val="none" w:sz="0" w:space="0" w:color="auto"/>
        <w:left w:val="none" w:sz="0" w:space="0" w:color="auto"/>
        <w:bottom w:val="none" w:sz="0" w:space="0" w:color="auto"/>
        <w:right w:val="none" w:sz="0" w:space="0" w:color="auto"/>
      </w:divBdr>
    </w:div>
    <w:div w:id="391776020">
      <w:bodyDiv w:val="1"/>
      <w:marLeft w:val="0"/>
      <w:marRight w:val="0"/>
      <w:marTop w:val="0"/>
      <w:marBottom w:val="0"/>
      <w:divBdr>
        <w:top w:val="none" w:sz="0" w:space="0" w:color="auto"/>
        <w:left w:val="none" w:sz="0" w:space="0" w:color="auto"/>
        <w:bottom w:val="none" w:sz="0" w:space="0" w:color="auto"/>
        <w:right w:val="none" w:sz="0" w:space="0" w:color="auto"/>
      </w:divBdr>
    </w:div>
    <w:div w:id="409232041">
      <w:bodyDiv w:val="1"/>
      <w:marLeft w:val="0"/>
      <w:marRight w:val="0"/>
      <w:marTop w:val="0"/>
      <w:marBottom w:val="0"/>
      <w:divBdr>
        <w:top w:val="none" w:sz="0" w:space="0" w:color="auto"/>
        <w:left w:val="none" w:sz="0" w:space="0" w:color="auto"/>
        <w:bottom w:val="none" w:sz="0" w:space="0" w:color="auto"/>
        <w:right w:val="none" w:sz="0" w:space="0" w:color="auto"/>
      </w:divBdr>
    </w:div>
    <w:div w:id="419789046">
      <w:bodyDiv w:val="1"/>
      <w:marLeft w:val="0"/>
      <w:marRight w:val="0"/>
      <w:marTop w:val="0"/>
      <w:marBottom w:val="0"/>
      <w:divBdr>
        <w:top w:val="none" w:sz="0" w:space="0" w:color="auto"/>
        <w:left w:val="none" w:sz="0" w:space="0" w:color="auto"/>
        <w:bottom w:val="none" w:sz="0" w:space="0" w:color="auto"/>
        <w:right w:val="none" w:sz="0" w:space="0" w:color="auto"/>
      </w:divBdr>
    </w:div>
    <w:div w:id="467864256">
      <w:bodyDiv w:val="1"/>
      <w:marLeft w:val="0"/>
      <w:marRight w:val="0"/>
      <w:marTop w:val="0"/>
      <w:marBottom w:val="0"/>
      <w:divBdr>
        <w:top w:val="none" w:sz="0" w:space="0" w:color="auto"/>
        <w:left w:val="none" w:sz="0" w:space="0" w:color="auto"/>
        <w:bottom w:val="none" w:sz="0" w:space="0" w:color="auto"/>
        <w:right w:val="none" w:sz="0" w:space="0" w:color="auto"/>
      </w:divBdr>
    </w:div>
    <w:div w:id="471022768">
      <w:bodyDiv w:val="1"/>
      <w:marLeft w:val="0"/>
      <w:marRight w:val="0"/>
      <w:marTop w:val="0"/>
      <w:marBottom w:val="0"/>
      <w:divBdr>
        <w:top w:val="none" w:sz="0" w:space="0" w:color="auto"/>
        <w:left w:val="none" w:sz="0" w:space="0" w:color="auto"/>
        <w:bottom w:val="none" w:sz="0" w:space="0" w:color="auto"/>
        <w:right w:val="none" w:sz="0" w:space="0" w:color="auto"/>
      </w:divBdr>
    </w:div>
    <w:div w:id="603608684">
      <w:bodyDiv w:val="1"/>
      <w:marLeft w:val="0"/>
      <w:marRight w:val="0"/>
      <w:marTop w:val="0"/>
      <w:marBottom w:val="0"/>
      <w:divBdr>
        <w:top w:val="none" w:sz="0" w:space="0" w:color="auto"/>
        <w:left w:val="none" w:sz="0" w:space="0" w:color="auto"/>
        <w:bottom w:val="none" w:sz="0" w:space="0" w:color="auto"/>
        <w:right w:val="none" w:sz="0" w:space="0" w:color="auto"/>
      </w:divBdr>
    </w:div>
    <w:div w:id="649559955">
      <w:bodyDiv w:val="1"/>
      <w:marLeft w:val="0"/>
      <w:marRight w:val="0"/>
      <w:marTop w:val="0"/>
      <w:marBottom w:val="0"/>
      <w:divBdr>
        <w:top w:val="none" w:sz="0" w:space="0" w:color="auto"/>
        <w:left w:val="none" w:sz="0" w:space="0" w:color="auto"/>
        <w:bottom w:val="none" w:sz="0" w:space="0" w:color="auto"/>
        <w:right w:val="none" w:sz="0" w:space="0" w:color="auto"/>
      </w:divBdr>
    </w:div>
    <w:div w:id="784881637">
      <w:bodyDiv w:val="1"/>
      <w:marLeft w:val="0"/>
      <w:marRight w:val="0"/>
      <w:marTop w:val="0"/>
      <w:marBottom w:val="0"/>
      <w:divBdr>
        <w:top w:val="none" w:sz="0" w:space="0" w:color="auto"/>
        <w:left w:val="none" w:sz="0" w:space="0" w:color="auto"/>
        <w:bottom w:val="none" w:sz="0" w:space="0" w:color="auto"/>
        <w:right w:val="none" w:sz="0" w:space="0" w:color="auto"/>
      </w:divBdr>
    </w:div>
    <w:div w:id="842476801">
      <w:bodyDiv w:val="1"/>
      <w:marLeft w:val="0"/>
      <w:marRight w:val="0"/>
      <w:marTop w:val="0"/>
      <w:marBottom w:val="0"/>
      <w:divBdr>
        <w:top w:val="none" w:sz="0" w:space="0" w:color="auto"/>
        <w:left w:val="none" w:sz="0" w:space="0" w:color="auto"/>
        <w:bottom w:val="none" w:sz="0" w:space="0" w:color="auto"/>
        <w:right w:val="none" w:sz="0" w:space="0" w:color="auto"/>
      </w:divBdr>
    </w:div>
    <w:div w:id="896626473">
      <w:bodyDiv w:val="1"/>
      <w:marLeft w:val="0"/>
      <w:marRight w:val="0"/>
      <w:marTop w:val="0"/>
      <w:marBottom w:val="0"/>
      <w:divBdr>
        <w:top w:val="none" w:sz="0" w:space="0" w:color="auto"/>
        <w:left w:val="none" w:sz="0" w:space="0" w:color="auto"/>
        <w:bottom w:val="none" w:sz="0" w:space="0" w:color="auto"/>
        <w:right w:val="none" w:sz="0" w:space="0" w:color="auto"/>
      </w:divBdr>
    </w:div>
    <w:div w:id="919950931">
      <w:bodyDiv w:val="1"/>
      <w:marLeft w:val="0"/>
      <w:marRight w:val="0"/>
      <w:marTop w:val="0"/>
      <w:marBottom w:val="0"/>
      <w:divBdr>
        <w:top w:val="none" w:sz="0" w:space="0" w:color="auto"/>
        <w:left w:val="none" w:sz="0" w:space="0" w:color="auto"/>
        <w:bottom w:val="none" w:sz="0" w:space="0" w:color="auto"/>
        <w:right w:val="none" w:sz="0" w:space="0" w:color="auto"/>
      </w:divBdr>
    </w:div>
    <w:div w:id="941767980">
      <w:bodyDiv w:val="1"/>
      <w:marLeft w:val="0"/>
      <w:marRight w:val="0"/>
      <w:marTop w:val="0"/>
      <w:marBottom w:val="0"/>
      <w:divBdr>
        <w:top w:val="none" w:sz="0" w:space="0" w:color="auto"/>
        <w:left w:val="none" w:sz="0" w:space="0" w:color="auto"/>
        <w:bottom w:val="none" w:sz="0" w:space="0" w:color="auto"/>
        <w:right w:val="none" w:sz="0" w:space="0" w:color="auto"/>
      </w:divBdr>
    </w:div>
    <w:div w:id="994838290">
      <w:bodyDiv w:val="1"/>
      <w:marLeft w:val="0"/>
      <w:marRight w:val="0"/>
      <w:marTop w:val="0"/>
      <w:marBottom w:val="0"/>
      <w:divBdr>
        <w:top w:val="none" w:sz="0" w:space="0" w:color="auto"/>
        <w:left w:val="none" w:sz="0" w:space="0" w:color="auto"/>
        <w:bottom w:val="none" w:sz="0" w:space="0" w:color="auto"/>
        <w:right w:val="none" w:sz="0" w:space="0" w:color="auto"/>
      </w:divBdr>
    </w:div>
    <w:div w:id="1016227095">
      <w:bodyDiv w:val="1"/>
      <w:marLeft w:val="0"/>
      <w:marRight w:val="0"/>
      <w:marTop w:val="0"/>
      <w:marBottom w:val="0"/>
      <w:divBdr>
        <w:top w:val="none" w:sz="0" w:space="0" w:color="auto"/>
        <w:left w:val="none" w:sz="0" w:space="0" w:color="auto"/>
        <w:bottom w:val="none" w:sz="0" w:space="0" w:color="auto"/>
        <w:right w:val="none" w:sz="0" w:space="0" w:color="auto"/>
      </w:divBdr>
    </w:div>
    <w:div w:id="1072507336">
      <w:bodyDiv w:val="1"/>
      <w:marLeft w:val="0"/>
      <w:marRight w:val="0"/>
      <w:marTop w:val="0"/>
      <w:marBottom w:val="0"/>
      <w:divBdr>
        <w:top w:val="none" w:sz="0" w:space="0" w:color="auto"/>
        <w:left w:val="none" w:sz="0" w:space="0" w:color="auto"/>
        <w:bottom w:val="none" w:sz="0" w:space="0" w:color="auto"/>
        <w:right w:val="none" w:sz="0" w:space="0" w:color="auto"/>
      </w:divBdr>
    </w:div>
    <w:div w:id="1072577537">
      <w:bodyDiv w:val="1"/>
      <w:marLeft w:val="0"/>
      <w:marRight w:val="0"/>
      <w:marTop w:val="0"/>
      <w:marBottom w:val="0"/>
      <w:divBdr>
        <w:top w:val="none" w:sz="0" w:space="0" w:color="auto"/>
        <w:left w:val="none" w:sz="0" w:space="0" w:color="auto"/>
        <w:bottom w:val="none" w:sz="0" w:space="0" w:color="auto"/>
        <w:right w:val="none" w:sz="0" w:space="0" w:color="auto"/>
      </w:divBdr>
    </w:div>
    <w:div w:id="1146969828">
      <w:bodyDiv w:val="1"/>
      <w:marLeft w:val="0"/>
      <w:marRight w:val="0"/>
      <w:marTop w:val="0"/>
      <w:marBottom w:val="0"/>
      <w:divBdr>
        <w:top w:val="none" w:sz="0" w:space="0" w:color="auto"/>
        <w:left w:val="none" w:sz="0" w:space="0" w:color="auto"/>
        <w:bottom w:val="none" w:sz="0" w:space="0" w:color="auto"/>
        <w:right w:val="none" w:sz="0" w:space="0" w:color="auto"/>
      </w:divBdr>
    </w:div>
    <w:div w:id="1181437157">
      <w:bodyDiv w:val="1"/>
      <w:marLeft w:val="0"/>
      <w:marRight w:val="0"/>
      <w:marTop w:val="0"/>
      <w:marBottom w:val="0"/>
      <w:divBdr>
        <w:top w:val="none" w:sz="0" w:space="0" w:color="auto"/>
        <w:left w:val="none" w:sz="0" w:space="0" w:color="auto"/>
        <w:bottom w:val="none" w:sz="0" w:space="0" w:color="auto"/>
        <w:right w:val="none" w:sz="0" w:space="0" w:color="auto"/>
      </w:divBdr>
    </w:div>
    <w:div w:id="1197541345">
      <w:bodyDiv w:val="1"/>
      <w:marLeft w:val="0"/>
      <w:marRight w:val="0"/>
      <w:marTop w:val="0"/>
      <w:marBottom w:val="0"/>
      <w:divBdr>
        <w:top w:val="none" w:sz="0" w:space="0" w:color="auto"/>
        <w:left w:val="none" w:sz="0" w:space="0" w:color="auto"/>
        <w:bottom w:val="none" w:sz="0" w:space="0" w:color="auto"/>
        <w:right w:val="none" w:sz="0" w:space="0" w:color="auto"/>
      </w:divBdr>
    </w:div>
    <w:div w:id="1213420958">
      <w:bodyDiv w:val="1"/>
      <w:marLeft w:val="0"/>
      <w:marRight w:val="0"/>
      <w:marTop w:val="0"/>
      <w:marBottom w:val="0"/>
      <w:divBdr>
        <w:top w:val="none" w:sz="0" w:space="0" w:color="auto"/>
        <w:left w:val="none" w:sz="0" w:space="0" w:color="auto"/>
        <w:bottom w:val="none" w:sz="0" w:space="0" w:color="auto"/>
        <w:right w:val="none" w:sz="0" w:space="0" w:color="auto"/>
      </w:divBdr>
    </w:div>
    <w:div w:id="1220290650">
      <w:bodyDiv w:val="1"/>
      <w:marLeft w:val="0"/>
      <w:marRight w:val="0"/>
      <w:marTop w:val="0"/>
      <w:marBottom w:val="0"/>
      <w:divBdr>
        <w:top w:val="none" w:sz="0" w:space="0" w:color="auto"/>
        <w:left w:val="none" w:sz="0" w:space="0" w:color="auto"/>
        <w:bottom w:val="none" w:sz="0" w:space="0" w:color="auto"/>
        <w:right w:val="none" w:sz="0" w:space="0" w:color="auto"/>
      </w:divBdr>
    </w:div>
    <w:div w:id="1227953964">
      <w:bodyDiv w:val="1"/>
      <w:marLeft w:val="0"/>
      <w:marRight w:val="0"/>
      <w:marTop w:val="0"/>
      <w:marBottom w:val="0"/>
      <w:divBdr>
        <w:top w:val="none" w:sz="0" w:space="0" w:color="auto"/>
        <w:left w:val="none" w:sz="0" w:space="0" w:color="auto"/>
        <w:bottom w:val="none" w:sz="0" w:space="0" w:color="auto"/>
        <w:right w:val="none" w:sz="0" w:space="0" w:color="auto"/>
      </w:divBdr>
    </w:div>
    <w:div w:id="1238631947">
      <w:bodyDiv w:val="1"/>
      <w:marLeft w:val="0"/>
      <w:marRight w:val="0"/>
      <w:marTop w:val="0"/>
      <w:marBottom w:val="0"/>
      <w:divBdr>
        <w:top w:val="none" w:sz="0" w:space="0" w:color="auto"/>
        <w:left w:val="none" w:sz="0" w:space="0" w:color="auto"/>
        <w:bottom w:val="none" w:sz="0" w:space="0" w:color="auto"/>
        <w:right w:val="none" w:sz="0" w:space="0" w:color="auto"/>
      </w:divBdr>
    </w:div>
    <w:div w:id="1309434951">
      <w:bodyDiv w:val="1"/>
      <w:marLeft w:val="0"/>
      <w:marRight w:val="0"/>
      <w:marTop w:val="0"/>
      <w:marBottom w:val="0"/>
      <w:divBdr>
        <w:top w:val="none" w:sz="0" w:space="0" w:color="auto"/>
        <w:left w:val="none" w:sz="0" w:space="0" w:color="auto"/>
        <w:bottom w:val="none" w:sz="0" w:space="0" w:color="auto"/>
        <w:right w:val="none" w:sz="0" w:space="0" w:color="auto"/>
      </w:divBdr>
    </w:div>
    <w:div w:id="1345397362">
      <w:bodyDiv w:val="1"/>
      <w:marLeft w:val="0"/>
      <w:marRight w:val="0"/>
      <w:marTop w:val="0"/>
      <w:marBottom w:val="0"/>
      <w:divBdr>
        <w:top w:val="none" w:sz="0" w:space="0" w:color="auto"/>
        <w:left w:val="none" w:sz="0" w:space="0" w:color="auto"/>
        <w:bottom w:val="none" w:sz="0" w:space="0" w:color="auto"/>
        <w:right w:val="none" w:sz="0" w:space="0" w:color="auto"/>
      </w:divBdr>
    </w:div>
    <w:div w:id="1379282438">
      <w:bodyDiv w:val="1"/>
      <w:marLeft w:val="0"/>
      <w:marRight w:val="0"/>
      <w:marTop w:val="0"/>
      <w:marBottom w:val="0"/>
      <w:divBdr>
        <w:top w:val="none" w:sz="0" w:space="0" w:color="auto"/>
        <w:left w:val="none" w:sz="0" w:space="0" w:color="auto"/>
        <w:bottom w:val="none" w:sz="0" w:space="0" w:color="auto"/>
        <w:right w:val="none" w:sz="0" w:space="0" w:color="auto"/>
      </w:divBdr>
    </w:div>
    <w:div w:id="1394889982">
      <w:bodyDiv w:val="1"/>
      <w:marLeft w:val="0"/>
      <w:marRight w:val="0"/>
      <w:marTop w:val="0"/>
      <w:marBottom w:val="0"/>
      <w:divBdr>
        <w:top w:val="none" w:sz="0" w:space="0" w:color="auto"/>
        <w:left w:val="none" w:sz="0" w:space="0" w:color="auto"/>
        <w:bottom w:val="none" w:sz="0" w:space="0" w:color="auto"/>
        <w:right w:val="none" w:sz="0" w:space="0" w:color="auto"/>
      </w:divBdr>
    </w:div>
    <w:div w:id="1427923896">
      <w:bodyDiv w:val="1"/>
      <w:marLeft w:val="0"/>
      <w:marRight w:val="0"/>
      <w:marTop w:val="0"/>
      <w:marBottom w:val="0"/>
      <w:divBdr>
        <w:top w:val="none" w:sz="0" w:space="0" w:color="auto"/>
        <w:left w:val="none" w:sz="0" w:space="0" w:color="auto"/>
        <w:bottom w:val="none" w:sz="0" w:space="0" w:color="auto"/>
        <w:right w:val="none" w:sz="0" w:space="0" w:color="auto"/>
      </w:divBdr>
    </w:div>
    <w:div w:id="1435173328">
      <w:bodyDiv w:val="1"/>
      <w:marLeft w:val="0"/>
      <w:marRight w:val="0"/>
      <w:marTop w:val="0"/>
      <w:marBottom w:val="0"/>
      <w:divBdr>
        <w:top w:val="none" w:sz="0" w:space="0" w:color="auto"/>
        <w:left w:val="none" w:sz="0" w:space="0" w:color="auto"/>
        <w:bottom w:val="none" w:sz="0" w:space="0" w:color="auto"/>
        <w:right w:val="none" w:sz="0" w:space="0" w:color="auto"/>
      </w:divBdr>
    </w:div>
    <w:div w:id="1435831638">
      <w:bodyDiv w:val="1"/>
      <w:marLeft w:val="0"/>
      <w:marRight w:val="0"/>
      <w:marTop w:val="0"/>
      <w:marBottom w:val="0"/>
      <w:divBdr>
        <w:top w:val="none" w:sz="0" w:space="0" w:color="auto"/>
        <w:left w:val="none" w:sz="0" w:space="0" w:color="auto"/>
        <w:bottom w:val="none" w:sz="0" w:space="0" w:color="auto"/>
        <w:right w:val="none" w:sz="0" w:space="0" w:color="auto"/>
      </w:divBdr>
    </w:div>
    <w:div w:id="1444223447">
      <w:bodyDiv w:val="1"/>
      <w:marLeft w:val="0"/>
      <w:marRight w:val="0"/>
      <w:marTop w:val="0"/>
      <w:marBottom w:val="0"/>
      <w:divBdr>
        <w:top w:val="none" w:sz="0" w:space="0" w:color="auto"/>
        <w:left w:val="none" w:sz="0" w:space="0" w:color="auto"/>
        <w:bottom w:val="none" w:sz="0" w:space="0" w:color="auto"/>
        <w:right w:val="none" w:sz="0" w:space="0" w:color="auto"/>
      </w:divBdr>
    </w:div>
    <w:div w:id="1504323072">
      <w:bodyDiv w:val="1"/>
      <w:marLeft w:val="0"/>
      <w:marRight w:val="0"/>
      <w:marTop w:val="0"/>
      <w:marBottom w:val="0"/>
      <w:divBdr>
        <w:top w:val="none" w:sz="0" w:space="0" w:color="auto"/>
        <w:left w:val="none" w:sz="0" w:space="0" w:color="auto"/>
        <w:bottom w:val="none" w:sz="0" w:space="0" w:color="auto"/>
        <w:right w:val="none" w:sz="0" w:space="0" w:color="auto"/>
      </w:divBdr>
    </w:div>
    <w:div w:id="1512603525">
      <w:bodyDiv w:val="1"/>
      <w:marLeft w:val="0"/>
      <w:marRight w:val="0"/>
      <w:marTop w:val="0"/>
      <w:marBottom w:val="0"/>
      <w:divBdr>
        <w:top w:val="none" w:sz="0" w:space="0" w:color="auto"/>
        <w:left w:val="none" w:sz="0" w:space="0" w:color="auto"/>
        <w:bottom w:val="none" w:sz="0" w:space="0" w:color="auto"/>
        <w:right w:val="none" w:sz="0" w:space="0" w:color="auto"/>
      </w:divBdr>
    </w:div>
    <w:div w:id="1536120226">
      <w:bodyDiv w:val="1"/>
      <w:marLeft w:val="0"/>
      <w:marRight w:val="0"/>
      <w:marTop w:val="0"/>
      <w:marBottom w:val="0"/>
      <w:divBdr>
        <w:top w:val="none" w:sz="0" w:space="0" w:color="auto"/>
        <w:left w:val="none" w:sz="0" w:space="0" w:color="auto"/>
        <w:bottom w:val="none" w:sz="0" w:space="0" w:color="auto"/>
        <w:right w:val="none" w:sz="0" w:space="0" w:color="auto"/>
      </w:divBdr>
    </w:div>
    <w:div w:id="1599292166">
      <w:bodyDiv w:val="1"/>
      <w:marLeft w:val="0"/>
      <w:marRight w:val="0"/>
      <w:marTop w:val="0"/>
      <w:marBottom w:val="0"/>
      <w:divBdr>
        <w:top w:val="none" w:sz="0" w:space="0" w:color="auto"/>
        <w:left w:val="none" w:sz="0" w:space="0" w:color="auto"/>
        <w:bottom w:val="none" w:sz="0" w:space="0" w:color="auto"/>
        <w:right w:val="none" w:sz="0" w:space="0" w:color="auto"/>
      </w:divBdr>
    </w:div>
    <w:div w:id="1600094019">
      <w:bodyDiv w:val="1"/>
      <w:marLeft w:val="0"/>
      <w:marRight w:val="0"/>
      <w:marTop w:val="0"/>
      <w:marBottom w:val="0"/>
      <w:divBdr>
        <w:top w:val="none" w:sz="0" w:space="0" w:color="auto"/>
        <w:left w:val="none" w:sz="0" w:space="0" w:color="auto"/>
        <w:bottom w:val="none" w:sz="0" w:space="0" w:color="auto"/>
        <w:right w:val="none" w:sz="0" w:space="0" w:color="auto"/>
      </w:divBdr>
    </w:div>
    <w:div w:id="1649549551">
      <w:bodyDiv w:val="1"/>
      <w:marLeft w:val="0"/>
      <w:marRight w:val="0"/>
      <w:marTop w:val="0"/>
      <w:marBottom w:val="0"/>
      <w:divBdr>
        <w:top w:val="none" w:sz="0" w:space="0" w:color="auto"/>
        <w:left w:val="none" w:sz="0" w:space="0" w:color="auto"/>
        <w:bottom w:val="none" w:sz="0" w:space="0" w:color="auto"/>
        <w:right w:val="none" w:sz="0" w:space="0" w:color="auto"/>
      </w:divBdr>
    </w:div>
    <w:div w:id="1650481024">
      <w:bodyDiv w:val="1"/>
      <w:marLeft w:val="0"/>
      <w:marRight w:val="0"/>
      <w:marTop w:val="0"/>
      <w:marBottom w:val="0"/>
      <w:divBdr>
        <w:top w:val="none" w:sz="0" w:space="0" w:color="auto"/>
        <w:left w:val="none" w:sz="0" w:space="0" w:color="auto"/>
        <w:bottom w:val="none" w:sz="0" w:space="0" w:color="auto"/>
        <w:right w:val="none" w:sz="0" w:space="0" w:color="auto"/>
      </w:divBdr>
    </w:div>
    <w:div w:id="1680426604">
      <w:bodyDiv w:val="1"/>
      <w:marLeft w:val="0"/>
      <w:marRight w:val="0"/>
      <w:marTop w:val="0"/>
      <w:marBottom w:val="0"/>
      <w:divBdr>
        <w:top w:val="none" w:sz="0" w:space="0" w:color="auto"/>
        <w:left w:val="none" w:sz="0" w:space="0" w:color="auto"/>
        <w:bottom w:val="none" w:sz="0" w:space="0" w:color="auto"/>
        <w:right w:val="none" w:sz="0" w:space="0" w:color="auto"/>
      </w:divBdr>
    </w:div>
    <w:div w:id="1717466878">
      <w:bodyDiv w:val="1"/>
      <w:marLeft w:val="0"/>
      <w:marRight w:val="0"/>
      <w:marTop w:val="0"/>
      <w:marBottom w:val="0"/>
      <w:divBdr>
        <w:top w:val="none" w:sz="0" w:space="0" w:color="auto"/>
        <w:left w:val="none" w:sz="0" w:space="0" w:color="auto"/>
        <w:bottom w:val="none" w:sz="0" w:space="0" w:color="auto"/>
        <w:right w:val="none" w:sz="0" w:space="0" w:color="auto"/>
      </w:divBdr>
    </w:div>
    <w:div w:id="1769738327">
      <w:bodyDiv w:val="1"/>
      <w:marLeft w:val="0"/>
      <w:marRight w:val="0"/>
      <w:marTop w:val="0"/>
      <w:marBottom w:val="0"/>
      <w:divBdr>
        <w:top w:val="none" w:sz="0" w:space="0" w:color="auto"/>
        <w:left w:val="none" w:sz="0" w:space="0" w:color="auto"/>
        <w:bottom w:val="none" w:sz="0" w:space="0" w:color="auto"/>
        <w:right w:val="none" w:sz="0" w:space="0" w:color="auto"/>
      </w:divBdr>
    </w:div>
    <w:div w:id="1797213204">
      <w:bodyDiv w:val="1"/>
      <w:marLeft w:val="0"/>
      <w:marRight w:val="0"/>
      <w:marTop w:val="0"/>
      <w:marBottom w:val="0"/>
      <w:divBdr>
        <w:top w:val="none" w:sz="0" w:space="0" w:color="auto"/>
        <w:left w:val="none" w:sz="0" w:space="0" w:color="auto"/>
        <w:bottom w:val="none" w:sz="0" w:space="0" w:color="auto"/>
        <w:right w:val="none" w:sz="0" w:space="0" w:color="auto"/>
      </w:divBdr>
    </w:div>
    <w:div w:id="1837499281">
      <w:bodyDiv w:val="1"/>
      <w:marLeft w:val="0"/>
      <w:marRight w:val="0"/>
      <w:marTop w:val="0"/>
      <w:marBottom w:val="0"/>
      <w:divBdr>
        <w:top w:val="none" w:sz="0" w:space="0" w:color="auto"/>
        <w:left w:val="none" w:sz="0" w:space="0" w:color="auto"/>
        <w:bottom w:val="none" w:sz="0" w:space="0" w:color="auto"/>
        <w:right w:val="none" w:sz="0" w:space="0" w:color="auto"/>
      </w:divBdr>
    </w:div>
    <w:div w:id="1844321112">
      <w:bodyDiv w:val="1"/>
      <w:marLeft w:val="0"/>
      <w:marRight w:val="0"/>
      <w:marTop w:val="0"/>
      <w:marBottom w:val="0"/>
      <w:divBdr>
        <w:top w:val="none" w:sz="0" w:space="0" w:color="auto"/>
        <w:left w:val="none" w:sz="0" w:space="0" w:color="auto"/>
        <w:bottom w:val="none" w:sz="0" w:space="0" w:color="auto"/>
        <w:right w:val="none" w:sz="0" w:space="0" w:color="auto"/>
      </w:divBdr>
    </w:div>
    <w:div w:id="1868828744">
      <w:bodyDiv w:val="1"/>
      <w:marLeft w:val="0"/>
      <w:marRight w:val="0"/>
      <w:marTop w:val="0"/>
      <w:marBottom w:val="0"/>
      <w:divBdr>
        <w:top w:val="none" w:sz="0" w:space="0" w:color="auto"/>
        <w:left w:val="none" w:sz="0" w:space="0" w:color="auto"/>
        <w:bottom w:val="none" w:sz="0" w:space="0" w:color="auto"/>
        <w:right w:val="none" w:sz="0" w:space="0" w:color="auto"/>
      </w:divBdr>
    </w:div>
    <w:div w:id="1882395924">
      <w:bodyDiv w:val="1"/>
      <w:marLeft w:val="0"/>
      <w:marRight w:val="0"/>
      <w:marTop w:val="0"/>
      <w:marBottom w:val="0"/>
      <w:divBdr>
        <w:top w:val="none" w:sz="0" w:space="0" w:color="auto"/>
        <w:left w:val="none" w:sz="0" w:space="0" w:color="auto"/>
        <w:bottom w:val="none" w:sz="0" w:space="0" w:color="auto"/>
        <w:right w:val="none" w:sz="0" w:space="0" w:color="auto"/>
      </w:divBdr>
    </w:div>
    <w:div w:id="1886678396">
      <w:bodyDiv w:val="1"/>
      <w:marLeft w:val="0"/>
      <w:marRight w:val="0"/>
      <w:marTop w:val="0"/>
      <w:marBottom w:val="0"/>
      <w:divBdr>
        <w:top w:val="none" w:sz="0" w:space="0" w:color="auto"/>
        <w:left w:val="none" w:sz="0" w:space="0" w:color="auto"/>
        <w:bottom w:val="none" w:sz="0" w:space="0" w:color="auto"/>
        <w:right w:val="none" w:sz="0" w:space="0" w:color="auto"/>
      </w:divBdr>
    </w:div>
    <w:div w:id="1930239072">
      <w:bodyDiv w:val="1"/>
      <w:marLeft w:val="0"/>
      <w:marRight w:val="0"/>
      <w:marTop w:val="0"/>
      <w:marBottom w:val="0"/>
      <w:divBdr>
        <w:top w:val="none" w:sz="0" w:space="0" w:color="auto"/>
        <w:left w:val="none" w:sz="0" w:space="0" w:color="auto"/>
        <w:bottom w:val="none" w:sz="0" w:space="0" w:color="auto"/>
        <w:right w:val="none" w:sz="0" w:space="0" w:color="auto"/>
      </w:divBdr>
    </w:div>
    <w:div w:id="1945528492">
      <w:bodyDiv w:val="1"/>
      <w:marLeft w:val="0"/>
      <w:marRight w:val="0"/>
      <w:marTop w:val="0"/>
      <w:marBottom w:val="0"/>
      <w:divBdr>
        <w:top w:val="none" w:sz="0" w:space="0" w:color="auto"/>
        <w:left w:val="none" w:sz="0" w:space="0" w:color="auto"/>
        <w:bottom w:val="none" w:sz="0" w:space="0" w:color="auto"/>
        <w:right w:val="none" w:sz="0" w:space="0" w:color="auto"/>
      </w:divBdr>
    </w:div>
    <w:div w:id="1988628821">
      <w:bodyDiv w:val="1"/>
      <w:marLeft w:val="0"/>
      <w:marRight w:val="0"/>
      <w:marTop w:val="0"/>
      <w:marBottom w:val="0"/>
      <w:divBdr>
        <w:top w:val="none" w:sz="0" w:space="0" w:color="auto"/>
        <w:left w:val="none" w:sz="0" w:space="0" w:color="auto"/>
        <w:bottom w:val="none" w:sz="0" w:space="0" w:color="auto"/>
        <w:right w:val="none" w:sz="0" w:space="0" w:color="auto"/>
      </w:divBdr>
    </w:div>
    <w:div w:id="2082242189">
      <w:bodyDiv w:val="1"/>
      <w:marLeft w:val="0"/>
      <w:marRight w:val="0"/>
      <w:marTop w:val="0"/>
      <w:marBottom w:val="0"/>
      <w:divBdr>
        <w:top w:val="none" w:sz="0" w:space="0" w:color="auto"/>
        <w:left w:val="none" w:sz="0" w:space="0" w:color="auto"/>
        <w:bottom w:val="none" w:sz="0" w:space="0" w:color="auto"/>
        <w:right w:val="none" w:sz="0" w:space="0" w:color="auto"/>
      </w:divBdr>
    </w:div>
    <w:div w:id="214619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gzawi\Documents\_Business%20Partner\New%20Core%20U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1C964-4BB6-40EF-86D4-02DEBFD25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Core UK</Template>
  <TotalTime>889</TotalTime>
  <Pages>48</Pages>
  <Words>15818</Words>
  <Characters>94912</Characters>
  <Application>Microsoft Office Word</Application>
  <DocSecurity>0</DocSecurity>
  <Lines>790</Lines>
  <Paragraphs>221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Zbrzeska, Agata</dc:creator>
  <cp:keywords/>
  <dc:description/>
  <cp:lastModifiedBy>Zawilinska-Janas, Malgorzata</cp:lastModifiedBy>
  <cp:revision>33</cp:revision>
  <cp:lastPrinted>2018-10-04T13:45:00Z</cp:lastPrinted>
  <dcterms:created xsi:type="dcterms:W3CDTF">2019-02-21T12:41:00Z</dcterms:created>
  <dcterms:modified xsi:type="dcterms:W3CDTF">2019-02-28T15:27:00Z</dcterms:modified>
</cp:coreProperties>
</file>